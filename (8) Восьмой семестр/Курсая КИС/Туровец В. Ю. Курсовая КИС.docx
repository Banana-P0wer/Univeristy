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47BA0" w14:textId="77777777" w:rsidR="00E65F4D" w:rsidRPr="000F30E6" w:rsidRDefault="00E65F4D" w:rsidP="00E65F4D">
      <w:pPr>
        <w:tabs>
          <w:tab w:val="left" w:pos="6237"/>
        </w:tabs>
        <w:jc w:val="center"/>
        <w:rPr>
          <w:sz w:val="28"/>
          <w:szCs w:val="28"/>
        </w:rPr>
      </w:pPr>
      <w:bookmarkStart w:id="0" w:name="_Toc150781528"/>
      <w:r w:rsidRPr="000F30E6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05765A1" wp14:editId="53E283FD">
            <wp:extent cx="352425" cy="581025"/>
            <wp:effectExtent l="0" t="0" r="9525" b="9525"/>
            <wp:docPr id="17" name="Рисунок 1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 descr="лог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78343" w14:textId="77777777" w:rsidR="00E65F4D" w:rsidRPr="006125AB" w:rsidRDefault="00E65F4D" w:rsidP="00E65F4D">
      <w:pPr>
        <w:spacing w:line="360" w:lineRule="auto"/>
        <w:jc w:val="center"/>
        <w:rPr>
          <w:szCs w:val="28"/>
          <w:lang w:val="ru-RU"/>
        </w:rPr>
      </w:pPr>
      <w:r w:rsidRPr="006125AB">
        <w:rPr>
          <w:szCs w:val="28"/>
          <w:lang w:val="ru-RU"/>
        </w:rPr>
        <w:t>МИНИСТЕРСТВО НАУКИ И ВЫСШЕГО ОБРАЗОВАНИЯ РОССИЙСКОЙ ФЕДЕРАЦИИ</w:t>
      </w:r>
    </w:p>
    <w:p w14:paraId="1D738EE3" w14:textId="77777777" w:rsidR="00E65F4D" w:rsidRPr="006125AB" w:rsidRDefault="00E65F4D" w:rsidP="00E65F4D">
      <w:pPr>
        <w:widowControl w:val="0"/>
        <w:spacing w:line="360" w:lineRule="auto"/>
        <w:jc w:val="center"/>
        <w:rPr>
          <w:szCs w:val="28"/>
          <w:lang w:val="ru-RU"/>
        </w:rPr>
      </w:pPr>
      <w:r w:rsidRPr="006125AB">
        <w:rPr>
          <w:szCs w:val="28"/>
          <w:lang w:val="ru-RU"/>
        </w:rPr>
        <w:t>Федеральное государственное автономное образовательное учреждение высшего образования</w:t>
      </w:r>
    </w:p>
    <w:p w14:paraId="753D635E" w14:textId="77777777" w:rsidR="00E65F4D" w:rsidRPr="000F30E6" w:rsidRDefault="00E65F4D" w:rsidP="00E65F4D">
      <w:pPr>
        <w:widowControl w:val="0"/>
        <w:shd w:val="clear" w:color="auto" w:fill="FFFFFF"/>
        <w:spacing w:line="360" w:lineRule="auto"/>
        <w:jc w:val="center"/>
        <w:rPr>
          <w:b/>
          <w:bCs/>
          <w:sz w:val="28"/>
          <w:szCs w:val="28"/>
        </w:rPr>
      </w:pPr>
      <w:r w:rsidRPr="000F30E6">
        <w:rPr>
          <w:b/>
          <w:bCs/>
          <w:sz w:val="28"/>
          <w:szCs w:val="28"/>
        </w:rPr>
        <w:t>«Дальневосточный федеральный университет»</w:t>
      </w:r>
    </w:p>
    <w:p w14:paraId="4F1A033C" w14:textId="77777777" w:rsidR="00E65F4D" w:rsidRPr="000F30E6" w:rsidRDefault="00E65F4D" w:rsidP="00E65F4D">
      <w:pPr>
        <w:widowControl w:val="0"/>
        <w:shd w:val="clear" w:color="auto" w:fill="FFFFFF"/>
        <w:spacing w:line="360" w:lineRule="auto"/>
        <w:jc w:val="center"/>
        <w:rPr>
          <w:bCs/>
          <w:sz w:val="28"/>
          <w:szCs w:val="28"/>
        </w:rPr>
      </w:pPr>
      <w:r w:rsidRPr="000F30E6">
        <w:rPr>
          <w:bCs/>
          <w:sz w:val="28"/>
          <w:szCs w:val="28"/>
        </w:rPr>
        <w:t>(ДВФУ)</w:t>
      </w:r>
    </w:p>
    <w:p w14:paraId="33FAF8D4" w14:textId="77777777" w:rsidR="00E65F4D" w:rsidRPr="000F30E6" w:rsidRDefault="00E65F4D" w:rsidP="00E65F4D">
      <w:pPr>
        <w:shd w:val="clear" w:color="auto" w:fill="FFFFFF"/>
        <w:rPr>
          <w:b/>
          <w:bCs/>
          <w:sz w:val="28"/>
          <w:szCs w:val="28"/>
        </w:rPr>
      </w:pPr>
    </w:p>
    <w:p w14:paraId="3E28A34C" w14:textId="77777777" w:rsidR="00E65F4D" w:rsidRPr="000F30E6" w:rsidRDefault="00E65F4D" w:rsidP="00E65F4D">
      <w:pPr>
        <w:pBdr>
          <w:top w:val="thinThickSmallGap" w:sz="24" w:space="1" w:color="auto"/>
        </w:pBdr>
        <w:rPr>
          <w:sz w:val="21"/>
          <w:szCs w:val="28"/>
        </w:rPr>
      </w:pPr>
    </w:p>
    <w:tbl>
      <w:tblPr>
        <w:tblW w:w="9356" w:type="dxa"/>
        <w:jc w:val="center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E65F4D" w:rsidRPr="00AC3C06" w14:paraId="798720F4" w14:textId="77777777" w:rsidTr="00BC3D5F">
        <w:trPr>
          <w:jc w:val="center"/>
        </w:trPr>
        <w:tc>
          <w:tcPr>
            <w:tcW w:w="9356" w:type="dxa"/>
          </w:tcPr>
          <w:p w14:paraId="380D82FC" w14:textId="77777777" w:rsidR="00E65F4D" w:rsidRPr="006125AB" w:rsidRDefault="00E65F4D" w:rsidP="00E65F4D">
            <w:pPr>
              <w:widowControl w:val="0"/>
              <w:spacing w:line="360" w:lineRule="auto"/>
              <w:jc w:val="center"/>
              <w:rPr>
                <w:b/>
                <w:sz w:val="28"/>
                <w:szCs w:val="28"/>
                <w:lang w:val="ru-RU"/>
              </w:rPr>
            </w:pPr>
            <w:bookmarkStart w:id="1" w:name="_Hlk46317740"/>
            <w:r w:rsidRPr="006125AB">
              <w:rPr>
                <w:b/>
                <w:sz w:val="28"/>
                <w:szCs w:val="28"/>
                <w:lang w:val="ru-RU"/>
              </w:rPr>
              <w:t>ИНСТИТУТ МАТЕМАТИКИ И КОМПЬЮТЕРНЫХ ТЕХНОЛОГИЙ</w:t>
            </w:r>
          </w:p>
          <w:p w14:paraId="7966D85B" w14:textId="77777777" w:rsidR="00E65F4D" w:rsidRPr="006125AB" w:rsidRDefault="00E65F4D" w:rsidP="00E65F4D">
            <w:pPr>
              <w:widowControl w:val="0"/>
              <w:spacing w:line="360" w:lineRule="auto"/>
              <w:jc w:val="center"/>
              <w:rPr>
                <w:sz w:val="21"/>
                <w:szCs w:val="28"/>
                <w:lang w:val="ru-RU"/>
              </w:rPr>
            </w:pPr>
            <w:r w:rsidRPr="006125AB">
              <w:rPr>
                <w:sz w:val="28"/>
                <w:szCs w:val="28"/>
                <w:lang w:val="ru-RU"/>
              </w:rPr>
              <w:t>Департамент информационных и компьютерных систем</w:t>
            </w:r>
          </w:p>
        </w:tc>
      </w:tr>
      <w:bookmarkEnd w:id="1"/>
    </w:tbl>
    <w:p w14:paraId="50082142" w14:textId="77777777" w:rsidR="00E65F4D" w:rsidRPr="006125AB" w:rsidRDefault="00E65F4D" w:rsidP="00E65F4D">
      <w:pPr>
        <w:spacing w:line="360" w:lineRule="auto"/>
        <w:rPr>
          <w:sz w:val="28"/>
          <w:szCs w:val="28"/>
          <w:lang w:val="ru-RU"/>
        </w:rPr>
      </w:pPr>
    </w:p>
    <w:p w14:paraId="62F0BB1D" w14:textId="77777777" w:rsidR="00E65F4D" w:rsidRPr="006125AB" w:rsidRDefault="00E65F4D" w:rsidP="00E65F4D">
      <w:pPr>
        <w:widowControl w:val="0"/>
        <w:spacing w:line="360" w:lineRule="auto"/>
        <w:jc w:val="center"/>
        <w:rPr>
          <w:b/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Туровец Владислав Юрьевич</w:t>
      </w:r>
    </w:p>
    <w:p w14:paraId="48473515" w14:textId="77777777" w:rsidR="00E65F4D" w:rsidRPr="006125AB" w:rsidRDefault="00E65F4D" w:rsidP="00E65F4D">
      <w:pPr>
        <w:widowControl w:val="0"/>
        <w:spacing w:line="360" w:lineRule="auto"/>
        <w:jc w:val="center"/>
        <w:rPr>
          <w:sz w:val="28"/>
          <w:szCs w:val="28"/>
          <w:lang w:val="ru-RU"/>
        </w:rPr>
      </w:pPr>
    </w:p>
    <w:p w14:paraId="722FB9C9" w14:textId="5FDD6306" w:rsidR="00E65F4D" w:rsidRPr="006125AB" w:rsidRDefault="00E65F4D" w:rsidP="00E65F4D">
      <w:pPr>
        <w:widowControl w:val="0"/>
        <w:spacing w:line="360" w:lineRule="auto"/>
        <w:jc w:val="center"/>
        <w:rPr>
          <w:rFonts w:eastAsia="Calibri"/>
          <w:sz w:val="28"/>
          <w:szCs w:val="28"/>
          <w:lang w:val="ru-RU"/>
        </w:rPr>
      </w:pPr>
      <w:r w:rsidRPr="006125AB">
        <w:rPr>
          <w:rFonts w:eastAsia="Calibri"/>
          <w:sz w:val="28"/>
          <w:szCs w:val="28"/>
          <w:lang w:val="ru-RU"/>
        </w:rPr>
        <w:t>«</w:t>
      </w:r>
      <w:r w:rsidR="00A95E17" w:rsidRPr="00A95E17">
        <w:rPr>
          <w:rFonts w:eastAsia="Calibri"/>
          <w:sz w:val="28"/>
          <w:szCs w:val="28"/>
          <w:lang w:val="ru-RU"/>
        </w:rPr>
        <w:t>Коммерческая деятельность в сети департаментов</w:t>
      </w:r>
      <w:r w:rsidRPr="006125AB">
        <w:rPr>
          <w:rFonts w:eastAsia="Calibri"/>
          <w:sz w:val="28"/>
          <w:szCs w:val="28"/>
          <w:lang w:val="ru-RU"/>
        </w:rPr>
        <w:t>»</w:t>
      </w:r>
    </w:p>
    <w:p w14:paraId="2A486A7F" w14:textId="77777777" w:rsidR="00E65F4D" w:rsidRPr="006125AB" w:rsidRDefault="00E65F4D" w:rsidP="00E65F4D">
      <w:pPr>
        <w:widowControl w:val="0"/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72A47CE" w14:textId="77777777" w:rsidR="00E65F4D" w:rsidRPr="006125AB" w:rsidRDefault="00E65F4D" w:rsidP="00E65F4D">
      <w:pPr>
        <w:widowControl w:val="0"/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6125AB">
        <w:rPr>
          <w:b/>
          <w:bCs/>
          <w:sz w:val="28"/>
          <w:szCs w:val="28"/>
          <w:lang w:val="ru-RU"/>
        </w:rPr>
        <w:t>КУРСОВОЙ ПРОЕКТ</w:t>
      </w:r>
    </w:p>
    <w:p w14:paraId="6C11701E" w14:textId="71FBEA2B" w:rsidR="00E65F4D" w:rsidRPr="006125AB" w:rsidRDefault="00E65F4D" w:rsidP="00E65F4D">
      <w:pPr>
        <w:widowControl w:val="0"/>
        <w:spacing w:line="360" w:lineRule="auto"/>
        <w:jc w:val="center"/>
        <w:rPr>
          <w:sz w:val="28"/>
          <w:szCs w:val="28"/>
          <w:lang w:val="ru-RU"/>
        </w:rPr>
      </w:pPr>
      <w:r w:rsidRPr="006125AB">
        <w:rPr>
          <w:bCs/>
          <w:sz w:val="28"/>
          <w:szCs w:val="28"/>
          <w:lang w:val="ru-RU"/>
        </w:rPr>
        <w:t>по дисциплине «</w:t>
      </w:r>
      <w:r w:rsidR="005817BE" w:rsidRPr="006125AB">
        <w:rPr>
          <w:bCs/>
          <w:sz w:val="28"/>
          <w:szCs w:val="28"/>
          <w:lang w:val="ru-RU"/>
        </w:rPr>
        <w:t>Корпоративные информационные системы</w:t>
      </w:r>
      <w:r w:rsidRPr="006125AB">
        <w:rPr>
          <w:bCs/>
          <w:sz w:val="28"/>
          <w:szCs w:val="28"/>
          <w:lang w:val="ru-RU"/>
        </w:rPr>
        <w:t>»</w:t>
      </w:r>
    </w:p>
    <w:tbl>
      <w:tblPr>
        <w:tblW w:w="0" w:type="auto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22"/>
      </w:tblGrid>
      <w:tr w:rsidR="00E65F4D" w:rsidRPr="00AC3C06" w14:paraId="4F14B351" w14:textId="77777777" w:rsidTr="00BC3D5F">
        <w:tc>
          <w:tcPr>
            <w:tcW w:w="10138" w:type="dxa"/>
          </w:tcPr>
          <w:p w14:paraId="74071745" w14:textId="77777777" w:rsidR="00E65F4D" w:rsidRPr="006125AB" w:rsidRDefault="00E65F4D" w:rsidP="00BC3D5F">
            <w:pPr>
              <w:widowControl w:val="0"/>
              <w:spacing w:line="256" w:lineRule="auto"/>
              <w:jc w:val="center"/>
              <w:rPr>
                <w:sz w:val="28"/>
                <w:szCs w:val="28"/>
                <w:lang w:val="ru-RU" w:bidi="hi-IN"/>
              </w:rPr>
            </w:pPr>
          </w:p>
        </w:tc>
      </w:tr>
    </w:tbl>
    <w:p w14:paraId="68301100" w14:textId="77777777" w:rsidR="00E65F4D" w:rsidRPr="006125AB" w:rsidRDefault="00E65F4D" w:rsidP="00E65F4D">
      <w:pPr>
        <w:widowControl w:val="0"/>
        <w:rPr>
          <w:sz w:val="28"/>
          <w:szCs w:val="28"/>
          <w:lang w:val="ru-RU"/>
        </w:rPr>
      </w:pPr>
    </w:p>
    <w:tbl>
      <w:tblPr>
        <w:tblW w:w="100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30"/>
        <w:gridCol w:w="5105"/>
      </w:tblGrid>
      <w:tr w:rsidR="00E65F4D" w:rsidRPr="000F30E6" w14:paraId="472BB366" w14:textId="77777777" w:rsidTr="00BC3D5F">
        <w:trPr>
          <w:gridBefore w:val="1"/>
          <w:wBefore w:w="4928" w:type="dxa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7092064" w14:textId="77777777" w:rsidR="00E65F4D" w:rsidRPr="000F30E6" w:rsidRDefault="00E65F4D" w:rsidP="00BC3D5F">
            <w:pPr>
              <w:pStyle w:val="Default"/>
              <w:spacing w:line="256" w:lineRule="auto"/>
              <w:rPr>
                <w:lang w:bidi="hi-IN"/>
              </w:rPr>
            </w:pPr>
            <w:r w:rsidRPr="000F30E6">
              <w:rPr>
                <w:sz w:val="32"/>
                <w:szCs w:val="32"/>
                <w:lang w:bidi="hi-IN"/>
              </w:rPr>
              <w:t>Студент гр. Б9121-09.03.03</w:t>
            </w:r>
            <w:r w:rsidRPr="000F30E6">
              <w:rPr>
                <w:lang w:bidi="hi-IN"/>
              </w:rPr>
              <w:t xml:space="preserve"> _____________ </w:t>
            </w:r>
          </w:p>
          <w:p w14:paraId="542C6BAD" w14:textId="77777777" w:rsidR="00E65F4D" w:rsidRPr="000F30E6" w:rsidRDefault="00E65F4D" w:rsidP="00BC3D5F">
            <w:pPr>
              <w:tabs>
                <w:tab w:val="left" w:pos="5954"/>
              </w:tabs>
              <w:spacing w:line="256" w:lineRule="auto"/>
              <w:rPr>
                <w:sz w:val="20"/>
                <w:szCs w:val="20"/>
                <w:lang w:bidi="hi-IN"/>
              </w:rPr>
            </w:pPr>
            <w:r w:rsidRPr="000F30E6">
              <w:rPr>
                <w:sz w:val="20"/>
                <w:szCs w:val="20"/>
                <w:lang w:bidi="hi-IN"/>
              </w:rPr>
              <w:t xml:space="preserve">                                                                                  (подпись)</w:t>
            </w:r>
          </w:p>
        </w:tc>
      </w:tr>
      <w:tr w:rsidR="00E65F4D" w:rsidRPr="00AC3C06" w14:paraId="159A57EA" w14:textId="77777777" w:rsidTr="00BC3D5F">
        <w:trPr>
          <w:gridBefore w:val="1"/>
          <w:wBefore w:w="4928" w:type="dxa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728E2AF1" w14:textId="77777777" w:rsidR="00E65F4D" w:rsidRPr="006125AB" w:rsidRDefault="00E65F4D" w:rsidP="00BC3D5F">
            <w:pPr>
              <w:widowControl w:val="0"/>
              <w:spacing w:line="256" w:lineRule="auto"/>
              <w:rPr>
                <w:sz w:val="28"/>
                <w:szCs w:val="28"/>
                <w:lang w:val="ru-RU" w:bidi="hi-IN"/>
              </w:rPr>
            </w:pPr>
          </w:p>
          <w:p w14:paraId="5312460D" w14:textId="62429633" w:rsidR="00E65F4D" w:rsidRPr="006125AB" w:rsidRDefault="00E65F4D" w:rsidP="00BC3D5F">
            <w:pPr>
              <w:widowControl w:val="0"/>
              <w:spacing w:line="256" w:lineRule="auto"/>
              <w:rPr>
                <w:sz w:val="28"/>
                <w:szCs w:val="28"/>
                <w:lang w:val="ru-RU" w:bidi="hi-IN"/>
              </w:rPr>
            </w:pPr>
            <w:r w:rsidRPr="006125AB">
              <w:rPr>
                <w:sz w:val="28"/>
                <w:szCs w:val="28"/>
                <w:lang w:val="ru-RU" w:bidi="hi-IN"/>
              </w:rPr>
              <w:t xml:space="preserve">Руководитель: </w:t>
            </w:r>
            <w:r w:rsidR="00262B96" w:rsidRPr="006125AB">
              <w:rPr>
                <w:sz w:val="28"/>
                <w:szCs w:val="28"/>
                <w:lang w:val="ru-RU" w:bidi="hi-IN"/>
              </w:rPr>
              <w:t>доцент</w:t>
            </w:r>
          </w:p>
          <w:p w14:paraId="7F164D24" w14:textId="6A8A7FC5" w:rsidR="00E65F4D" w:rsidRPr="006125AB" w:rsidRDefault="00E65F4D" w:rsidP="00BC3D5F">
            <w:pPr>
              <w:widowControl w:val="0"/>
              <w:spacing w:line="256" w:lineRule="auto"/>
              <w:rPr>
                <w:sz w:val="28"/>
                <w:szCs w:val="28"/>
                <w:lang w:val="ru-RU" w:bidi="hi-IN"/>
              </w:rPr>
            </w:pPr>
            <w:r w:rsidRPr="006125AB">
              <w:rPr>
                <w:sz w:val="28"/>
                <w:szCs w:val="28"/>
                <w:lang w:val="ru-RU" w:bidi="hi-IN"/>
              </w:rPr>
              <w:t xml:space="preserve">_____________ </w:t>
            </w:r>
            <w:r w:rsidR="00262B96" w:rsidRPr="006125AB">
              <w:rPr>
                <w:sz w:val="28"/>
                <w:szCs w:val="28"/>
                <w:lang w:val="ru-RU" w:bidi="hi-IN"/>
              </w:rPr>
              <w:t>Красюк Л. В.</w:t>
            </w:r>
          </w:p>
        </w:tc>
      </w:tr>
      <w:tr w:rsidR="00E65F4D" w:rsidRPr="00AC3C06" w14:paraId="153EB993" w14:textId="77777777" w:rsidTr="00BC3D5F">
        <w:tc>
          <w:tcPr>
            <w:tcW w:w="4928" w:type="dxa"/>
            <w:tcBorders>
              <w:top w:val="nil"/>
              <w:left w:val="nil"/>
              <w:bottom w:val="nil"/>
              <w:right w:val="nil"/>
            </w:tcBorders>
          </w:tcPr>
          <w:p w14:paraId="5D2B6CF8" w14:textId="77777777" w:rsidR="00E65F4D" w:rsidRPr="006125AB" w:rsidRDefault="00E65F4D" w:rsidP="00BC3D5F">
            <w:pPr>
              <w:spacing w:line="256" w:lineRule="auto"/>
              <w:jc w:val="center"/>
              <w:rPr>
                <w:sz w:val="28"/>
                <w:szCs w:val="28"/>
                <w:lang w:val="ru-RU" w:bidi="hi-IN"/>
              </w:rPr>
            </w:pPr>
          </w:p>
          <w:p w14:paraId="66005270" w14:textId="77777777" w:rsidR="00E65F4D" w:rsidRPr="006125AB" w:rsidRDefault="00E65F4D" w:rsidP="00BC3D5F">
            <w:pPr>
              <w:spacing w:line="256" w:lineRule="auto"/>
              <w:rPr>
                <w:sz w:val="28"/>
                <w:szCs w:val="28"/>
                <w:lang w:val="ru-RU" w:bidi="hi-IN"/>
              </w:rPr>
            </w:pPr>
            <w:r w:rsidRPr="006125AB">
              <w:rPr>
                <w:sz w:val="28"/>
                <w:szCs w:val="28"/>
                <w:lang w:val="ru-RU" w:bidi="hi-IN"/>
              </w:rPr>
              <w:t>Регистрационный № ________</w:t>
            </w:r>
          </w:p>
          <w:p w14:paraId="3567858E" w14:textId="77777777" w:rsidR="00E65F4D" w:rsidRPr="006125AB" w:rsidRDefault="00E65F4D" w:rsidP="00BC3D5F">
            <w:pPr>
              <w:spacing w:line="256" w:lineRule="auto"/>
              <w:rPr>
                <w:sz w:val="28"/>
                <w:szCs w:val="28"/>
                <w:lang w:val="ru-RU" w:bidi="hi-IN"/>
              </w:rPr>
            </w:pPr>
            <w:r w:rsidRPr="006125AB">
              <w:rPr>
                <w:sz w:val="28"/>
                <w:szCs w:val="28"/>
                <w:lang w:val="ru-RU" w:bidi="hi-IN"/>
              </w:rPr>
              <w:t>___________  ___________________</w:t>
            </w:r>
          </w:p>
          <w:p w14:paraId="5F7B5D85" w14:textId="77777777" w:rsidR="00E65F4D" w:rsidRPr="006125AB" w:rsidRDefault="00E65F4D" w:rsidP="00BC3D5F">
            <w:pPr>
              <w:spacing w:line="256" w:lineRule="auto"/>
              <w:rPr>
                <w:szCs w:val="28"/>
                <w:lang w:val="ru-RU" w:bidi="hi-IN"/>
              </w:rPr>
            </w:pPr>
            <w:r w:rsidRPr="006125AB">
              <w:rPr>
                <w:szCs w:val="28"/>
                <w:lang w:val="ru-RU" w:bidi="hi-IN"/>
              </w:rPr>
              <w:t xml:space="preserve">      подпись                      И.О.Фамилия</w:t>
            </w:r>
          </w:p>
          <w:p w14:paraId="1ABF955B" w14:textId="77777777" w:rsidR="00E65F4D" w:rsidRPr="006125AB" w:rsidRDefault="00E65F4D" w:rsidP="00BC3D5F">
            <w:pPr>
              <w:spacing w:line="256" w:lineRule="auto"/>
              <w:rPr>
                <w:sz w:val="28"/>
                <w:szCs w:val="28"/>
                <w:lang w:val="ru-RU" w:bidi="hi-IN"/>
              </w:rPr>
            </w:pPr>
            <w:r w:rsidRPr="006125AB">
              <w:rPr>
                <w:sz w:val="28"/>
                <w:szCs w:val="28"/>
                <w:lang w:val="ru-RU" w:bidi="hi-IN"/>
              </w:rPr>
              <w:t>«_____» ___________________ 2025 г.</w:t>
            </w:r>
          </w:p>
          <w:p w14:paraId="42D175F6" w14:textId="77777777" w:rsidR="00E65F4D" w:rsidRPr="006125AB" w:rsidRDefault="00E65F4D" w:rsidP="00BC3D5F">
            <w:pPr>
              <w:spacing w:line="256" w:lineRule="auto"/>
              <w:jc w:val="center"/>
              <w:rPr>
                <w:sz w:val="28"/>
                <w:szCs w:val="28"/>
                <w:lang w:val="ru-RU" w:bidi="hi-IN"/>
              </w:rPr>
            </w:pPr>
          </w:p>
          <w:p w14:paraId="78A73727" w14:textId="77777777" w:rsidR="00E65F4D" w:rsidRPr="006125AB" w:rsidRDefault="00E65F4D" w:rsidP="00BC3D5F">
            <w:pPr>
              <w:spacing w:line="256" w:lineRule="auto"/>
              <w:jc w:val="center"/>
              <w:rPr>
                <w:sz w:val="28"/>
                <w:szCs w:val="28"/>
                <w:lang w:val="ru-RU" w:bidi="hi-IN"/>
              </w:rPr>
            </w:pPr>
          </w:p>
          <w:p w14:paraId="41FBDCBD" w14:textId="77777777" w:rsidR="00E65F4D" w:rsidRPr="006125AB" w:rsidRDefault="00E65F4D" w:rsidP="00BC3D5F">
            <w:pPr>
              <w:spacing w:line="256" w:lineRule="auto"/>
              <w:rPr>
                <w:sz w:val="28"/>
                <w:szCs w:val="28"/>
                <w:lang w:val="ru-RU" w:bidi="hi-IN"/>
              </w:rPr>
            </w:pPr>
          </w:p>
          <w:p w14:paraId="76500504" w14:textId="77777777" w:rsidR="00E65F4D" w:rsidRPr="006125AB" w:rsidRDefault="00E65F4D" w:rsidP="00BC3D5F">
            <w:pPr>
              <w:spacing w:line="256" w:lineRule="auto"/>
              <w:jc w:val="center"/>
              <w:rPr>
                <w:sz w:val="28"/>
                <w:szCs w:val="28"/>
                <w:lang w:val="ru-RU" w:bidi="hi-IN"/>
              </w:rPr>
            </w:pP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76DD59CB" w14:textId="77777777" w:rsidR="00E65F4D" w:rsidRPr="006125AB" w:rsidRDefault="00E65F4D" w:rsidP="00BC3D5F">
            <w:pPr>
              <w:widowControl w:val="0"/>
              <w:spacing w:line="256" w:lineRule="auto"/>
              <w:ind w:left="88"/>
              <w:rPr>
                <w:sz w:val="28"/>
                <w:szCs w:val="28"/>
                <w:lang w:val="ru-RU" w:bidi="hi-IN"/>
              </w:rPr>
            </w:pPr>
          </w:p>
          <w:p w14:paraId="24CABDF4" w14:textId="77777777" w:rsidR="00E65F4D" w:rsidRPr="006125AB" w:rsidRDefault="00E65F4D" w:rsidP="00BC3D5F">
            <w:pPr>
              <w:widowControl w:val="0"/>
              <w:spacing w:line="256" w:lineRule="auto"/>
              <w:ind w:left="34"/>
              <w:rPr>
                <w:sz w:val="28"/>
                <w:szCs w:val="28"/>
                <w:lang w:val="ru-RU" w:bidi="hi-IN"/>
              </w:rPr>
            </w:pPr>
            <w:r w:rsidRPr="006125AB">
              <w:rPr>
                <w:sz w:val="28"/>
                <w:szCs w:val="28"/>
                <w:lang w:val="ru-RU" w:bidi="hi-IN"/>
              </w:rPr>
              <w:t>Оценка ________________________</w:t>
            </w:r>
          </w:p>
          <w:p w14:paraId="10E60133" w14:textId="77777777" w:rsidR="00E65F4D" w:rsidRPr="006125AB" w:rsidRDefault="00E65F4D" w:rsidP="00BC3D5F">
            <w:pPr>
              <w:widowControl w:val="0"/>
              <w:spacing w:line="256" w:lineRule="auto"/>
              <w:ind w:left="88"/>
              <w:rPr>
                <w:sz w:val="28"/>
                <w:szCs w:val="28"/>
                <w:lang w:val="ru-RU" w:bidi="hi-IN"/>
              </w:rPr>
            </w:pPr>
          </w:p>
          <w:p w14:paraId="62C8C6E9" w14:textId="77777777" w:rsidR="00E65F4D" w:rsidRPr="006125AB" w:rsidRDefault="00E65F4D" w:rsidP="00BC3D5F">
            <w:pPr>
              <w:widowControl w:val="0"/>
              <w:spacing w:line="256" w:lineRule="auto"/>
              <w:ind w:left="88"/>
              <w:rPr>
                <w:sz w:val="28"/>
                <w:szCs w:val="28"/>
                <w:lang w:val="ru-RU" w:bidi="hi-IN"/>
              </w:rPr>
            </w:pPr>
            <w:r w:rsidRPr="006125AB">
              <w:rPr>
                <w:sz w:val="28"/>
                <w:szCs w:val="28"/>
                <w:lang w:val="ru-RU" w:bidi="hi-IN"/>
              </w:rPr>
              <w:t>____________  ___________________</w:t>
            </w:r>
          </w:p>
          <w:p w14:paraId="4B83BA20" w14:textId="77777777" w:rsidR="00E65F4D" w:rsidRPr="006125AB" w:rsidRDefault="00E65F4D" w:rsidP="00BC3D5F">
            <w:pPr>
              <w:widowControl w:val="0"/>
              <w:spacing w:line="256" w:lineRule="auto"/>
              <w:ind w:left="88"/>
              <w:rPr>
                <w:szCs w:val="28"/>
                <w:lang w:val="ru-RU" w:bidi="hi-IN"/>
              </w:rPr>
            </w:pPr>
            <w:r w:rsidRPr="006125AB">
              <w:rPr>
                <w:szCs w:val="28"/>
                <w:lang w:val="ru-RU" w:bidi="hi-IN"/>
              </w:rPr>
              <w:t xml:space="preserve">          подпись                       И.О.Фамилия</w:t>
            </w:r>
          </w:p>
          <w:p w14:paraId="17884388" w14:textId="77777777" w:rsidR="00E65F4D" w:rsidRPr="006125AB" w:rsidRDefault="00E65F4D" w:rsidP="00BC3D5F">
            <w:pPr>
              <w:widowControl w:val="0"/>
              <w:spacing w:line="256" w:lineRule="auto"/>
              <w:ind w:left="88"/>
              <w:rPr>
                <w:sz w:val="28"/>
                <w:szCs w:val="28"/>
                <w:lang w:val="ru-RU" w:bidi="hi-IN"/>
              </w:rPr>
            </w:pPr>
          </w:p>
          <w:p w14:paraId="61936D14" w14:textId="77777777" w:rsidR="00E65F4D" w:rsidRPr="006125AB" w:rsidRDefault="00E65F4D" w:rsidP="00BC3D5F">
            <w:pPr>
              <w:widowControl w:val="0"/>
              <w:spacing w:line="256" w:lineRule="auto"/>
              <w:ind w:left="88"/>
              <w:rPr>
                <w:sz w:val="28"/>
                <w:szCs w:val="28"/>
                <w:lang w:val="ru-RU" w:bidi="hi-IN"/>
              </w:rPr>
            </w:pPr>
            <w:r w:rsidRPr="006125AB">
              <w:rPr>
                <w:sz w:val="28"/>
                <w:szCs w:val="28"/>
                <w:lang w:val="ru-RU" w:bidi="hi-IN"/>
              </w:rPr>
              <w:t>«_____» ________________ 2025 г.</w:t>
            </w:r>
          </w:p>
          <w:p w14:paraId="6FCC8CB4" w14:textId="77777777" w:rsidR="00E65F4D" w:rsidRPr="006125AB" w:rsidRDefault="00E65F4D" w:rsidP="00BC3D5F">
            <w:pPr>
              <w:widowControl w:val="0"/>
              <w:spacing w:line="256" w:lineRule="auto"/>
              <w:ind w:left="88"/>
              <w:rPr>
                <w:sz w:val="28"/>
                <w:szCs w:val="28"/>
                <w:lang w:val="ru-RU" w:bidi="hi-IN"/>
              </w:rPr>
            </w:pPr>
          </w:p>
        </w:tc>
      </w:tr>
    </w:tbl>
    <w:p w14:paraId="2261EA56" w14:textId="77777777" w:rsidR="00E65F4D" w:rsidRPr="006125AB" w:rsidRDefault="00E65F4D" w:rsidP="00E65F4D">
      <w:pPr>
        <w:widowControl w:val="0"/>
        <w:jc w:val="center"/>
        <w:rPr>
          <w:sz w:val="28"/>
          <w:szCs w:val="28"/>
          <w:lang w:val="ru-RU"/>
        </w:rPr>
      </w:pPr>
      <w:bookmarkStart w:id="2" w:name="_Toc143067983"/>
      <w:bookmarkStart w:id="3" w:name="_Toc150571762"/>
      <w:bookmarkStart w:id="4" w:name="_Toc154462860"/>
      <w:bookmarkStart w:id="5" w:name="_Toc154667207"/>
      <w:bookmarkStart w:id="6" w:name="_Toc182733104"/>
      <w:bookmarkStart w:id="7" w:name="_Toc182735224"/>
      <w:bookmarkStart w:id="8" w:name="_Toc182800955"/>
      <w:bookmarkStart w:id="9" w:name="_Toc184522017"/>
      <w:r w:rsidRPr="006125AB">
        <w:rPr>
          <w:sz w:val="28"/>
          <w:szCs w:val="28"/>
          <w:lang w:val="ru-RU"/>
        </w:rPr>
        <w:t>г. Владивосток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42429DF9" w14:textId="0A3B4E95" w:rsidR="00FD6D29" w:rsidRPr="006125AB" w:rsidRDefault="00E65F4D" w:rsidP="00FD6D29">
      <w:pPr>
        <w:jc w:val="center"/>
        <w:rPr>
          <w:color w:val="000000"/>
          <w:lang w:val="ru-RU"/>
        </w:rPr>
      </w:pPr>
      <w:r w:rsidRPr="006125AB">
        <w:rPr>
          <w:sz w:val="28"/>
          <w:szCs w:val="28"/>
          <w:lang w:val="ru-RU"/>
        </w:rPr>
        <w:t>2025</w:t>
      </w:r>
      <w:bookmarkEnd w:id="0"/>
      <w:r w:rsidR="00FD6D29" w:rsidRPr="006125AB">
        <w:rPr>
          <w:color w:val="000000"/>
          <w:lang w:val="ru-RU"/>
        </w:rPr>
        <w:br w:type="page"/>
      </w:r>
    </w:p>
    <w:p w14:paraId="10B3438F" w14:textId="77777777" w:rsidR="00FD6D29" w:rsidRPr="006C3F6A" w:rsidRDefault="00FD6D29" w:rsidP="00FD6D29">
      <w:pPr>
        <w:pStyle w:val="a4"/>
        <w:jc w:val="center"/>
        <w:rPr>
          <w:b/>
          <w:bCs/>
          <w:sz w:val="28"/>
          <w:szCs w:val="28"/>
          <w:lang w:val="ru-RU"/>
        </w:rPr>
      </w:pPr>
      <w:r w:rsidRPr="006C3F6A">
        <w:rPr>
          <w:b/>
          <w:bCs/>
          <w:sz w:val="28"/>
          <w:szCs w:val="28"/>
          <w:lang w:val="ru-RU"/>
        </w:rPr>
        <w:lastRenderedPageBreak/>
        <w:t>ТЕХНИЧЕСКОЕ ЗАДАНИЕ НА КУРСОВОЙ ПРОЕКТ</w:t>
      </w:r>
    </w:p>
    <w:p w14:paraId="48338038" w14:textId="77777777" w:rsidR="00FD6D29" w:rsidRPr="006C3F6A" w:rsidRDefault="00FD6D29" w:rsidP="00FD6D29">
      <w:pPr>
        <w:pStyle w:val="a4"/>
        <w:rPr>
          <w:sz w:val="28"/>
          <w:szCs w:val="28"/>
          <w:lang w:val="ru-RU"/>
        </w:rPr>
      </w:pPr>
    </w:p>
    <w:p w14:paraId="7ACAB1D1" w14:textId="77777777" w:rsidR="00FD6D29" w:rsidRPr="006C3F6A" w:rsidRDefault="00FD6D29" w:rsidP="00FD6D29">
      <w:pPr>
        <w:pStyle w:val="a4"/>
        <w:rPr>
          <w:sz w:val="28"/>
          <w:szCs w:val="28"/>
          <w:lang w:val="ru-RU"/>
        </w:rPr>
      </w:pPr>
      <w:r w:rsidRPr="006C3F6A">
        <w:rPr>
          <w:b/>
          <w:bCs/>
          <w:sz w:val="28"/>
          <w:szCs w:val="28"/>
          <w:lang w:val="ru-RU"/>
        </w:rPr>
        <w:t>Студента</w:t>
      </w:r>
      <w:r w:rsidRPr="006C3F6A">
        <w:rPr>
          <w:sz w:val="28"/>
          <w:szCs w:val="28"/>
          <w:lang w:val="ru-RU"/>
        </w:rPr>
        <w:t xml:space="preserve"> Туровец Владислава Юрьевича </w:t>
      </w:r>
      <w:r w:rsidRPr="006C3F6A">
        <w:rPr>
          <w:b/>
          <w:bCs/>
          <w:sz w:val="28"/>
          <w:szCs w:val="28"/>
          <w:lang w:val="ru-RU"/>
        </w:rPr>
        <w:t>группы</w:t>
      </w:r>
      <w:r w:rsidRPr="006C3F6A">
        <w:rPr>
          <w:sz w:val="28"/>
          <w:szCs w:val="28"/>
          <w:lang w:val="ru-RU"/>
        </w:rPr>
        <w:t xml:space="preserve"> Б9121-09.03.03пиэ</w:t>
      </w:r>
    </w:p>
    <w:p w14:paraId="4D149816" w14:textId="77777777" w:rsidR="00FD6D29" w:rsidRPr="006C3F6A" w:rsidRDefault="00FD6D29" w:rsidP="00FD6D29">
      <w:pPr>
        <w:pStyle w:val="a4"/>
        <w:rPr>
          <w:sz w:val="28"/>
          <w:szCs w:val="28"/>
          <w:lang w:val="ru-RU"/>
        </w:rPr>
      </w:pPr>
    </w:p>
    <w:p w14:paraId="2A1B52E5" w14:textId="77777777" w:rsidR="00FD6D29" w:rsidRPr="006C3F6A" w:rsidRDefault="00FD6D29" w:rsidP="00FD6D29">
      <w:pPr>
        <w:pStyle w:val="a4"/>
        <w:rPr>
          <w:b/>
          <w:bCs/>
          <w:sz w:val="28"/>
          <w:szCs w:val="28"/>
          <w:lang w:val="ru-RU"/>
        </w:rPr>
      </w:pPr>
      <w:r w:rsidRPr="006C3F6A">
        <w:rPr>
          <w:b/>
          <w:bCs/>
          <w:sz w:val="28"/>
          <w:szCs w:val="28"/>
          <w:lang w:val="ru-RU"/>
        </w:rPr>
        <w:t>Тема курсового проекта</w:t>
      </w:r>
    </w:p>
    <w:p w14:paraId="18E05724" w14:textId="77777777" w:rsidR="00A95E17" w:rsidRDefault="00A95E17" w:rsidP="00FD6D29">
      <w:pPr>
        <w:pStyle w:val="a4"/>
        <w:rPr>
          <w:rFonts w:eastAsia="Calibri"/>
          <w:b/>
          <w:bCs/>
          <w:sz w:val="28"/>
          <w:szCs w:val="28"/>
          <w:lang w:val="ru-RU"/>
        </w:rPr>
      </w:pPr>
      <w:r w:rsidRPr="00A95E17">
        <w:rPr>
          <w:rFonts w:eastAsia="Calibri"/>
          <w:sz w:val="28"/>
          <w:szCs w:val="28"/>
          <w:lang w:val="ru-RU"/>
        </w:rPr>
        <w:t>Коммерческая деятельность в сети департаментов</w:t>
      </w:r>
      <w:r w:rsidRPr="00A95E17">
        <w:rPr>
          <w:rFonts w:eastAsia="Calibri"/>
          <w:b/>
          <w:bCs/>
          <w:sz w:val="28"/>
          <w:szCs w:val="28"/>
          <w:lang w:val="ru-RU"/>
        </w:rPr>
        <w:t xml:space="preserve"> </w:t>
      </w:r>
    </w:p>
    <w:p w14:paraId="605A1613" w14:textId="315EB206" w:rsidR="00FD6D29" w:rsidRPr="006C3F6A" w:rsidRDefault="00FD6D29" w:rsidP="00FD6D29">
      <w:pPr>
        <w:pStyle w:val="a4"/>
        <w:rPr>
          <w:b/>
          <w:bCs/>
          <w:sz w:val="28"/>
          <w:szCs w:val="28"/>
          <w:lang w:val="ru-RU"/>
        </w:rPr>
      </w:pPr>
      <w:r w:rsidRPr="006C3F6A">
        <w:rPr>
          <w:b/>
          <w:bCs/>
          <w:sz w:val="28"/>
          <w:szCs w:val="28"/>
          <w:lang w:val="ru-RU"/>
        </w:rPr>
        <w:t>Цель разработки проекта</w:t>
      </w:r>
    </w:p>
    <w:p w14:paraId="7B0DBB3A" w14:textId="0BA4C5F6" w:rsidR="00FD6D29" w:rsidRPr="006C3F6A" w:rsidRDefault="00FD6D29" w:rsidP="00FD6D29">
      <w:pPr>
        <w:pStyle w:val="a4"/>
        <w:rPr>
          <w:rFonts w:eastAsia="Calibri"/>
          <w:sz w:val="28"/>
          <w:szCs w:val="28"/>
          <w:lang w:val="ru-RU"/>
        </w:rPr>
      </w:pPr>
      <w:r w:rsidRPr="006C3F6A">
        <w:rPr>
          <w:rFonts w:eastAsia="Calibri"/>
          <w:sz w:val="28"/>
          <w:szCs w:val="28"/>
          <w:lang w:val="ru-RU"/>
        </w:rPr>
        <w:t xml:space="preserve">Разработка и внедрение </w:t>
      </w:r>
      <w:r w:rsidR="009A5F7A">
        <w:rPr>
          <w:rFonts w:eastAsia="Calibri"/>
          <w:sz w:val="28"/>
          <w:szCs w:val="28"/>
          <w:lang w:val="ru-RU"/>
        </w:rPr>
        <w:t>под</w:t>
      </w:r>
      <w:r w:rsidRPr="006C3F6A">
        <w:rPr>
          <w:rFonts w:eastAsia="Calibri"/>
          <w:sz w:val="28"/>
          <w:szCs w:val="28"/>
          <w:lang w:val="ru-RU"/>
        </w:rPr>
        <w:t>системы автоматизации коммерческой деятельности в сети супермаркетов с использованием</w:t>
      </w:r>
      <w:r w:rsidR="001761CA" w:rsidRPr="006C3F6A">
        <w:rPr>
          <w:rFonts w:eastAsia="Calibri"/>
          <w:sz w:val="28"/>
          <w:szCs w:val="28"/>
          <w:lang w:val="ru-RU"/>
        </w:rPr>
        <w:t xml:space="preserve"> корпоративны</w:t>
      </w:r>
      <w:r w:rsidR="009A5F7A">
        <w:rPr>
          <w:rFonts w:eastAsia="Calibri"/>
          <w:sz w:val="28"/>
          <w:szCs w:val="28"/>
          <w:lang w:val="ru-RU"/>
        </w:rPr>
        <w:t xml:space="preserve">х </w:t>
      </w:r>
      <w:r w:rsidR="001761CA" w:rsidRPr="006C3F6A">
        <w:rPr>
          <w:rFonts w:eastAsia="Calibri"/>
          <w:sz w:val="28"/>
          <w:szCs w:val="28"/>
          <w:lang w:val="ru-RU"/>
        </w:rPr>
        <w:t xml:space="preserve">информационных систем. </w:t>
      </w:r>
    </w:p>
    <w:p w14:paraId="58D4A897" w14:textId="77777777" w:rsidR="00FD6D29" w:rsidRPr="006C3F6A" w:rsidRDefault="00FD6D29" w:rsidP="00FD6D29">
      <w:pPr>
        <w:pStyle w:val="a4"/>
        <w:rPr>
          <w:b/>
          <w:bCs/>
          <w:sz w:val="28"/>
          <w:szCs w:val="28"/>
          <w:lang w:val="ru-RU"/>
        </w:rPr>
      </w:pPr>
      <w:r w:rsidRPr="006C3F6A">
        <w:rPr>
          <w:b/>
          <w:bCs/>
          <w:sz w:val="28"/>
          <w:szCs w:val="28"/>
          <w:lang w:val="ru-RU"/>
        </w:rPr>
        <w:t>График выполнения курсового проекта</w:t>
      </w:r>
    </w:p>
    <w:tbl>
      <w:tblPr>
        <w:tblStyle w:val="TableGrid"/>
        <w:tblW w:w="8505" w:type="dxa"/>
        <w:tblInd w:w="846" w:type="dxa"/>
        <w:tblLook w:val="04A0" w:firstRow="1" w:lastRow="0" w:firstColumn="1" w:lastColumn="0" w:noHBand="0" w:noVBand="1"/>
      </w:tblPr>
      <w:tblGrid>
        <w:gridCol w:w="4111"/>
        <w:gridCol w:w="2126"/>
        <w:gridCol w:w="2268"/>
      </w:tblGrid>
      <w:tr w:rsidR="000F4950" w14:paraId="353F7DEB" w14:textId="77777777" w:rsidTr="000D56AC">
        <w:tc>
          <w:tcPr>
            <w:tcW w:w="4111" w:type="dxa"/>
          </w:tcPr>
          <w:p w14:paraId="3AB717F7" w14:textId="77777777" w:rsidR="000F4950" w:rsidRDefault="000F4950" w:rsidP="000D56AC">
            <w:pPr>
              <w:pStyle w:val="a4"/>
              <w:ind w:firstLine="0"/>
            </w:pPr>
            <w:r>
              <w:t>Основные разделы</w:t>
            </w:r>
          </w:p>
        </w:tc>
        <w:tc>
          <w:tcPr>
            <w:tcW w:w="2126" w:type="dxa"/>
          </w:tcPr>
          <w:p w14:paraId="1D1F2F81" w14:textId="77777777" w:rsidR="000F4950" w:rsidRDefault="000F4950" w:rsidP="000D56AC">
            <w:pPr>
              <w:pStyle w:val="a4"/>
              <w:ind w:firstLine="0"/>
            </w:pPr>
            <w:r>
              <w:t xml:space="preserve">Удельный вес </w:t>
            </w:r>
          </w:p>
          <w:p w14:paraId="506E3A5C" w14:textId="77777777" w:rsidR="000F4950" w:rsidRDefault="000F4950" w:rsidP="000D56AC">
            <w:pPr>
              <w:pStyle w:val="a4"/>
              <w:ind w:firstLine="0"/>
            </w:pPr>
            <w:r>
              <w:t>раздела проекта</w:t>
            </w:r>
          </w:p>
        </w:tc>
        <w:tc>
          <w:tcPr>
            <w:tcW w:w="2268" w:type="dxa"/>
          </w:tcPr>
          <w:p w14:paraId="2FC1B4BD" w14:textId="77777777" w:rsidR="000F4950" w:rsidRDefault="000F4950" w:rsidP="000D56AC">
            <w:pPr>
              <w:pStyle w:val="a4"/>
              <w:ind w:firstLine="0"/>
            </w:pPr>
            <w:r>
              <w:t>Срок выполнения</w:t>
            </w:r>
          </w:p>
        </w:tc>
      </w:tr>
      <w:tr w:rsidR="000F4950" w14:paraId="108C23B1" w14:textId="77777777" w:rsidTr="000D56AC">
        <w:tc>
          <w:tcPr>
            <w:tcW w:w="4111" w:type="dxa"/>
          </w:tcPr>
          <w:p w14:paraId="5FCE703E" w14:textId="77777777" w:rsidR="000F4950" w:rsidRPr="001B01B2" w:rsidRDefault="000F4950" w:rsidP="000D56AC">
            <w:pPr>
              <w:pStyle w:val="a4"/>
              <w:tabs>
                <w:tab w:val="left" w:pos="2740"/>
              </w:tabs>
              <w:ind w:firstLine="0"/>
              <w:jc w:val="left"/>
            </w:pPr>
            <w:r>
              <w:t>Аналитическая часть</w:t>
            </w:r>
          </w:p>
        </w:tc>
        <w:tc>
          <w:tcPr>
            <w:tcW w:w="2126" w:type="dxa"/>
          </w:tcPr>
          <w:p w14:paraId="0DB4EC7E" w14:textId="77777777" w:rsidR="000F4950" w:rsidRDefault="000F4950" w:rsidP="000D56AC">
            <w:pPr>
              <w:pStyle w:val="a4"/>
              <w:ind w:firstLine="0"/>
            </w:pPr>
            <w:r>
              <w:t>0,33</w:t>
            </w:r>
          </w:p>
        </w:tc>
        <w:tc>
          <w:tcPr>
            <w:tcW w:w="2268" w:type="dxa"/>
          </w:tcPr>
          <w:p w14:paraId="70E15BD0" w14:textId="77777777" w:rsidR="000F4950" w:rsidRDefault="000F4950" w:rsidP="000D56AC">
            <w:pPr>
              <w:pStyle w:val="a4"/>
              <w:ind w:firstLine="0"/>
            </w:pPr>
            <w:r>
              <w:t>05.03.2025</w:t>
            </w:r>
          </w:p>
        </w:tc>
      </w:tr>
      <w:tr w:rsidR="000F4950" w14:paraId="32C41702" w14:textId="77777777" w:rsidTr="000D56AC">
        <w:tc>
          <w:tcPr>
            <w:tcW w:w="4111" w:type="dxa"/>
          </w:tcPr>
          <w:p w14:paraId="6B41EAC8" w14:textId="77777777" w:rsidR="000F4950" w:rsidRDefault="000F4950" w:rsidP="000D56AC">
            <w:pPr>
              <w:pStyle w:val="a4"/>
              <w:tabs>
                <w:tab w:val="left" w:pos="2740"/>
              </w:tabs>
              <w:ind w:firstLine="0"/>
              <w:jc w:val="left"/>
            </w:pPr>
            <w:r>
              <w:t>Проектная часть</w:t>
            </w:r>
          </w:p>
        </w:tc>
        <w:tc>
          <w:tcPr>
            <w:tcW w:w="2126" w:type="dxa"/>
          </w:tcPr>
          <w:p w14:paraId="5AD8DE4F" w14:textId="77777777" w:rsidR="000F4950" w:rsidRDefault="000F4950" w:rsidP="000D56AC">
            <w:pPr>
              <w:pStyle w:val="a4"/>
              <w:ind w:firstLine="0"/>
            </w:pPr>
            <w:r>
              <w:t>0,33</w:t>
            </w:r>
          </w:p>
        </w:tc>
        <w:tc>
          <w:tcPr>
            <w:tcW w:w="2268" w:type="dxa"/>
          </w:tcPr>
          <w:p w14:paraId="4CD56D04" w14:textId="77777777" w:rsidR="000F4950" w:rsidRDefault="000F4950" w:rsidP="000D56AC">
            <w:pPr>
              <w:pStyle w:val="a4"/>
              <w:ind w:firstLine="0"/>
            </w:pPr>
            <w:r>
              <w:t>27.03.2025</w:t>
            </w:r>
          </w:p>
        </w:tc>
      </w:tr>
      <w:tr w:rsidR="000F4950" w14:paraId="5E0CD2B1" w14:textId="77777777" w:rsidTr="000D56AC">
        <w:tc>
          <w:tcPr>
            <w:tcW w:w="4111" w:type="dxa"/>
          </w:tcPr>
          <w:p w14:paraId="27B3786D" w14:textId="77777777" w:rsidR="000F4950" w:rsidRDefault="000F4950" w:rsidP="000D56AC">
            <w:pPr>
              <w:pStyle w:val="a4"/>
              <w:tabs>
                <w:tab w:val="left" w:pos="2740"/>
              </w:tabs>
              <w:ind w:firstLine="0"/>
              <w:jc w:val="left"/>
            </w:pPr>
            <w:r>
              <w:t>Подготовка к защите</w:t>
            </w:r>
          </w:p>
        </w:tc>
        <w:tc>
          <w:tcPr>
            <w:tcW w:w="2126" w:type="dxa"/>
          </w:tcPr>
          <w:p w14:paraId="2B1FB921" w14:textId="77777777" w:rsidR="000F4950" w:rsidRDefault="000F4950" w:rsidP="000D56AC">
            <w:pPr>
              <w:pStyle w:val="a4"/>
              <w:ind w:firstLine="0"/>
            </w:pPr>
            <w:r>
              <w:t>0,34</w:t>
            </w:r>
          </w:p>
        </w:tc>
        <w:tc>
          <w:tcPr>
            <w:tcW w:w="2268" w:type="dxa"/>
          </w:tcPr>
          <w:p w14:paraId="7B0DDE0F" w14:textId="77777777" w:rsidR="000F4950" w:rsidRDefault="000F4950" w:rsidP="000D56AC">
            <w:pPr>
              <w:pStyle w:val="a4"/>
              <w:ind w:firstLine="0"/>
            </w:pPr>
            <w:r>
              <w:t>01.04.2025</w:t>
            </w:r>
          </w:p>
        </w:tc>
      </w:tr>
    </w:tbl>
    <w:p w14:paraId="6E4A09C4" w14:textId="77777777" w:rsidR="000F4950" w:rsidRPr="006C3F6A" w:rsidRDefault="000F4950" w:rsidP="00FD6D29">
      <w:pPr>
        <w:pStyle w:val="a4"/>
        <w:rPr>
          <w:sz w:val="28"/>
          <w:szCs w:val="28"/>
          <w:lang w:val="ru-RU"/>
        </w:rPr>
      </w:pPr>
    </w:p>
    <w:p w14:paraId="51E1BB70" w14:textId="77777777" w:rsidR="00FD6D29" w:rsidRPr="006C3F6A" w:rsidRDefault="00FD6D29" w:rsidP="00FD6D29">
      <w:pPr>
        <w:pStyle w:val="a4"/>
        <w:rPr>
          <w:b/>
          <w:bCs/>
          <w:sz w:val="28"/>
          <w:szCs w:val="28"/>
          <w:lang w:val="ru-RU"/>
        </w:rPr>
      </w:pPr>
      <w:r w:rsidRPr="006C3F6A">
        <w:rPr>
          <w:b/>
          <w:bCs/>
          <w:sz w:val="28"/>
          <w:szCs w:val="28"/>
          <w:lang w:val="ru-RU"/>
        </w:rPr>
        <w:t>Рекомендуемая литература</w:t>
      </w:r>
    </w:p>
    <w:p w14:paraId="558D8F41" w14:textId="77777777" w:rsidR="00370540" w:rsidRPr="00153B89" w:rsidRDefault="00370540" w:rsidP="00370540">
      <w:pPr>
        <w:pStyle w:val="a4"/>
        <w:numPr>
          <w:ilvl w:val="0"/>
          <w:numId w:val="9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ГОСТ 2.105-2019. Единая система конструкторской документации. Общие требования к текстовым документам. – М.: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Стандартинформ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>, 2019. – 40 с.</w:t>
      </w:r>
    </w:p>
    <w:p w14:paraId="32BD9B2A" w14:textId="77777777" w:rsidR="00370540" w:rsidRPr="00153B89" w:rsidRDefault="00370540" w:rsidP="00370540">
      <w:pPr>
        <w:pStyle w:val="a4"/>
        <w:numPr>
          <w:ilvl w:val="0"/>
          <w:numId w:val="9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ГОСТ 7.32-2017. Система стандартов по информации, библиотечному и издательскому делу. </w:t>
      </w:r>
      <w:proofErr w:type="spellStart"/>
      <w:r w:rsidRPr="00153B89">
        <w:rPr>
          <w:color w:val="000000" w:themeColor="text1"/>
          <w:sz w:val="28"/>
          <w:szCs w:val="28"/>
        </w:rPr>
        <w:t>Отчет</w:t>
      </w:r>
      <w:proofErr w:type="spellEnd"/>
      <w:r w:rsidRPr="00153B89">
        <w:rPr>
          <w:color w:val="000000" w:themeColor="text1"/>
          <w:sz w:val="28"/>
          <w:szCs w:val="28"/>
        </w:rPr>
        <w:t xml:space="preserve"> о </w:t>
      </w:r>
      <w:proofErr w:type="spellStart"/>
      <w:r w:rsidRPr="00153B89">
        <w:rPr>
          <w:color w:val="000000" w:themeColor="text1"/>
          <w:sz w:val="28"/>
          <w:szCs w:val="28"/>
        </w:rPr>
        <w:t>научно-исследовательской</w:t>
      </w:r>
      <w:proofErr w:type="spellEnd"/>
      <w:r w:rsidRPr="00153B89">
        <w:rPr>
          <w:color w:val="000000" w:themeColor="text1"/>
          <w:sz w:val="28"/>
          <w:szCs w:val="28"/>
        </w:rPr>
        <w:t xml:space="preserve"> </w:t>
      </w:r>
      <w:proofErr w:type="spellStart"/>
      <w:r w:rsidRPr="00153B89">
        <w:rPr>
          <w:color w:val="000000" w:themeColor="text1"/>
          <w:sz w:val="28"/>
          <w:szCs w:val="28"/>
        </w:rPr>
        <w:t>работе</w:t>
      </w:r>
      <w:proofErr w:type="spellEnd"/>
      <w:r w:rsidRPr="00153B89">
        <w:rPr>
          <w:color w:val="000000" w:themeColor="text1"/>
          <w:sz w:val="28"/>
          <w:szCs w:val="28"/>
        </w:rPr>
        <w:t xml:space="preserve">. – М.: </w:t>
      </w:r>
      <w:proofErr w:type="spellStart"/>
      <w:r w:rsidRPr="00153B89">
        <w:rPr>
          <w:color w:val="000000" w:themeColor="text1"/>
          <w:sz w:val="28"/>
          <w:szCs w:val="28"/>
        </w:rPr>
        <w:t>Стандартинформ</w:t>
      </w:r>
      <w:proofErr w:type="spellEnd"/>
      <w:r w:rsidRPr="00153B89">
        <w:rPr>
          <w:color w:val="000000" w:themeColor="text1"/>
          <w:sz w:val="28"/>
          <w:szCs w:val="28"/>
        </w:rPr>
        <w:t>, 2017. – 28 с.</w:t>
      </w:r>
    </w:p>
    <w:p w14:paraId="2EF658F9" w14:textId="77777777" w:rsidR="00370540" w:rsidRPr="00153B89" w:rsidRDefault="00370540" w:rsidP="00370540">
      <w:pPr>
        <w:pStyle w:val="a4"/>
        <w:numPr>
          <w:ilvl w:val="0"/>
          <w:numId w:val="9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ГОСТ Р 51303-2023 «Торговля. Термины и определения». – М.: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Стандартинформ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>, 2023. – 24 с.</w:t>
      </w:r>
    </w:p>
    <w:p w14:paraId="64089027" w14:textId="77777777" w:rsidR="00370540" w:rsidRPr="00153B89" w:rsidRDefault="00370540" w:rsidP="006A49EF">
      <w:pPr>
        <w:pStyle w:val="a4"/>
        <w:numPr>
          <w:ilvl w:val="0"/>
          <w:numId w:val="9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proofErr w:type="spellStart"/>
      <w:r w:rsidRPr="00153B89">
        <w:rPr>
          <w:color w:val="000000" w:themeColor="text1"/>
          <w:sz w:val="28"/>
          <w:szCs w:val="28"/>
          <w:lang w:val="ru-RU"/>
        </w:rPr>
        <w:t>Чапмен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С.Н., Арнольд Т. Планирование и контроль производства: интегрированный подход. – М.: Инфра-М, 2017. – 592 с.</w:t>
      </w:r>
    </w:p>
    <w:p w14:paraId="378F0AC6" w14:textId="77777777" w:rsidR="00370540" w:rsidRPr="00153B89" w:rsidRDefault="00370540" w:rsidP="006A49EF">
      <w:pPr>
        <w:pStyle w:val="a4"/>
        <w:numPr>
          <w:ilvl w:val="0"/>
          <w:numId w:val="9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proofErr w:type="spellStart"/>
      <w:r w:rsidRPr="00153B89">
        <w:rPr>
          <w:color w:val="000000" w:themeColor="text1"/>
          <w:sz w:val="28"/>
          <w:szCs w:val="28"/>
          <w:lang w:val="ru-RU"/>
        </w:rPr>
        <w:t>Ментцер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Дж.Т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. Управление цепями поставок: концепции, технологии, практика. – М.: Альпина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Паблишер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>, 2016. – 428 с.</w:t>
      </w:r>
    </w:p>
    <w:p w14:paraId="059D2945" w14:textId="77777777" w:rsidR="00370540" w:rsidRPr="00153B89" w:rsidRDefault="00370540" w:rsidP="006A49EF">
      <w:pPr>
        <w:pStyle w:val="a4"/>
        <w:numPr>
          <w:ilvl w:val="0"/>
          <w:numId w:val="9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proofErr w:type="spellStart"/>
      <w:r w:rsidRPr="00153B89">
        <w:rPr>
          <w:color w:val="000000" w:themeColor="text1"/>
          <w:sz w:val="28"/>
          <w:szCs w:val="28"/>
          <w:lang w:val="ru-RU"/>
        </w:rPr>
        <w:lastRenderedPageBreak/>
        <w:t>Джейкобс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Ф.Р.,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Уэстон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Д.К. </w:t>
      </w:r>
      <w:r w:rsidRPr="00153B89">
        <w:rPr>
          <w:color w:val="000000" w:themeColor="text1"/>
          <w:sz w:val="28"/>
          <w:szCs w:val="28"/>
        </w:rPr>
        <w:t>ERP</w:t>
      </w:r>
      <w:r w:rsidRPr="00153B89">
        <w:rPr>
          <w:color w:val="000000" w:themeColor="text1"/>
          <w:sz w:val="28"/>
          <w:szCs w:val="28"/>
          <w:lang w:val="ru-RU"/>
        </w:rPr>
        <w:t>: концепции и практика. – М.: ДМК Пресс, 2018. – 384 с.</w:t>
      </w:r>
    </w:p>
    <w:p w14:paraId="2EC04DC7" w14:textId="77777777" w:rsidR="00370540" w:rsidRPr="00153B89" w:rsidRDefault="00370540" w:rsidP="006A49EF">
      <w:pPr>
        <w:pStyle w:val="a4"/>
        <w:numPr>
          <w:ilvl w:val="0"/>
          <w:numId w:val="9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Карасев А.О., Кудрявцев Д.А. Интегрированные корпоративные информационные системы: Учебник для вузов. – М.: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Юрайт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>, 2017. – 352 с.</w:t>
      </w:r>
    </w:p>
    <w:p w14:paraId="22749566" w14:textId="77777777" w:rsidR="00370540" w:rsidRPr="00153B89" w:rsidRDefault="00370540" w:rsidP="006A49EF">
      <w:pPr>
        <w:pStyle w:val="a4"/>
        <w:numPr>
          <w:ilvl w:val="0"/>
          <w:numId w:val="9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>Ковалев В.В., Патров В.В. Управленческий учет: Учебник для вузов. – М.: Проспект, 2019. – 416 с.</w:t>
      </w:r>
    </w:p>
    <w:p w14:paraId="6D94362E" w14:textId="77777777" w:rsidR="00370540" w:rsidRPr="00153B89" w:rsidRDefault="00370540" w:rsidP="006A49EF">
      <w:pPr>
        <w:pStyle w:val="a4"/>
        <w:numPr>
          <w:ilvl w:val="0"/>
          <w:numId w:val="9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Кудрявцев Д.А.,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Лапидус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М.Х. Корпоративные информационные системы: Учебник для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бакалавриата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и магистратуры. – М.: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Юрайт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>, 2018. – 398 с.</w:t>
      </w:r>
    </w:p>
    <w:p w14:paraId="71527B7E" w14:textId="01BBC402" w:rsidR="00370540" w:rsidRPr="002D0982" w:rsidRDefault="00370540" w:rsidP="006A49EF">
      <w:pPr>
        <w:pStyle w:val="a4"/>
        <w:numPr>
          <w:ilvl w:val="0"/>
          <w:numId w:val="9"/>
        </w:numPr>
        <w:tabs>
          <w:tab w:val="clear" w:pos="720"/>
        </w:tabs>
        <w:ind w:left="0" w:firstLine="709"/>
        <w:rPr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Горбунов А.П. </w:t>
      </w:r>
      <w:r w:rsidRPr="00153B89">
        <w:rPr>
          <w:color w:val="000000" w:themeColor="text1"/>
          <w:sz w:val="28"/>
          <w:szCs w:val="28"/>
        </w:rPr>
        <w:t>ERP</w:t>
      </w:r>
      <w:r w:rsidRPr="00153B89">
        <w:rPr>
          <w:color w:val="000000" w:themeColor="text1"/>
          <w:sz w:val="28"/>
          <w:szCs w:val="28"/>
          <w:lang w:val="ru-RU"/>
        </w:rPr>
        <w:t>-системы: теория и практика. – М.: Инфра-М, 2016. – 288 с.</w:t>
      </w:r>
    </w:p>
    <w:p w14:paraId="274F76E6" w14:textId="77777777" w:rsidR="00A71116" w:rsidRPr="006C3F6A" w:rsidRDefault="00A71116" w:rsidP="00A71116">
      <w:pPr>
        <w:pStyle w:val="a4"/>
        <w:ind w:left="709" w:firstLine="0"/>
        <w:rPr>
          <w:sz w:val="28"/>
          <w:szCs w:val="28"/>
          <w:lang w:val="ru-RU"/>
        </w:rPr>
      </w:pPr>
    </w:p>
    <w:p w14:paraId="2FD0D7E0" w14:textId="77777777" w:rsidR="00FD6D29" w:rsidRPr="006C3F6A" w:rsidRDefault="00FD6D29" w:rsidP="00FD6D29">
      <w:pPr>
        <w:pStyle w:val="a4"/>
        <w:rPr>
          <w:sz w:val="28"/>
          <w:szCs w:val="28"/>
          <w:highlight w:val="yellow"/>
          <w:lang w:val="ru-RU"/>
        </w:rPr>
      </w:pPr>
      <w:r w:rsidRPr="006C3F6A">
        <w:rPr>
          <w:b/>
          <w:bCs/>
          <w:sz w:val="28"/>
          <w:szCs w:val="28"/>
          <w:lang w:val="ru-RU"/>
        </w:rPr>
        <w:t>Дата выдачи задания</w:t>
      </w:r>
      <w:r w:rsidRPr="006C3F6A">
        <w:rPr>
          <w:sz w:val="28"/>
          <w:szCs w:val="28"/>
          <w:lang w:val="ru-RU"/>
        </w:rPr>
        <w:t xml:space="preserve"> 19.02.2025</w:t>
      </w:r>
    </w:p>
    <w:p w14:paraId="79F68BFB" w14:textId="64208882" w:rsidR="00FD6D29" w:rsidRPr="006C3F6A" w:rsidRDefault="00FD6D29" w:rsidP="00FD6D29">
      <w:pPr>
        <w:pStyle w:val="a4"/>
        <w:rPr>
          <w:sz w:val="28"/>
          <w:szCs w:val="28"/>
          <w:lang w:val="ru-RU"/>
        </w:rPr>
      </w:pPr>
      <w:r w:rsidRPr="006C3F6A">
        <w:rPr>
          <w:b/>
          <w:bCs/>
          <w:sz w:val="28"/>
          <w:szCs w:val="28"/>
          <w:lang w:val="ru-RU"/>
        </w:rPr>
        <w:t>Дата сдачи проекта</w:t>
      </w:r>
      <w:r w:rsidRPr="006C3F6A">
        <w:rPr>
          <w:sz w:val="28"/>
          <w:szCs w:val="28"/>
          <w:lang w:val="ru-RU"/>
        </w:rPr>
        <w:t xml:space="preserve"> </w:t>
      </w:r>
      <w:r w:rsidR="006A49EF">
        <w:rPr>
          <w:sz w:val="28"/>
          <w:szCs w:val="28"/>
          <w:lang w:val="ru-RU"/>
        </w:rPr>
        <w:t>3</w:t>
      </w:r>
      <w:r w:rsidRPr="006C3F6A">
        <w:rPr>
          <w:sz w:val="28"/>
          <w:szCs w:val="28"/>
          <w:lang w:val="ru-RU"/>
        </w:rPr>
        <w:t>.04.2025</w:t>
      </w:r>
    </w:p>
    <w:p w14:paraId="026513B3" w14:textId="60333ABF" w:rsidR="00FD6D29" w:rsidRPr="006C3F6A" w:rsidRDefault="00FD6D29" w:rsidP="00FD6D29">
      <w:pPr>
        <w:pStyle w:val="a4"/>
        <w:rPr>
          <w:sz w:val="28"/>
          <w:szCs w:val="28"/>
          <w:lang w:val="ru-RU"/>
        </w:rPr>
      </w:pPr>
      <w:r w:rsidRPr="006C3F6A">
        <w:rPr>
          <w:b/>
          <w:bCs/>
          <w:sz w:val="28"/>
          <w:szCs w:val="28"/>
          <w:lang w:val="ru-RU"/>
        </w:rPr>
        <w:t>Дата защиты</w:t>
      </w:r>
      <w:r w:rsidRPr="006C3F6A">
        <w:rPr>
          <w:sz w:val="28"/>
          <w:szCs w:val="28"/>
          <w:lang w:val="ru-RU"/>
        </w:rPr>
        <w:t xml:space="preserve"> </w:t>
      </w:r>
      <w:r w:rsidR="006A49EF">
        <w:rPr>
          <w:sz w:val="28"/>
          <w:szCs w:val="28"/>
          <w:lang w:val="ru-RU"/>
        </w:rPr>
        <w:t>3</w:t>
      </w:r>
      <w:r w:rsidRPr="006C3F6A">
        <w:rPr>
          <w:sz w:val="28"/>
          <w:szCs w:val="28"/>
          <w:lang w:val="ru-RU"/>
        </w:rPr>
        <w:t>.04.2025</w:t>
      </w:r>
    </w:p>
    <w:p w14:paraId="7AB162B6" w14:textId="77777777" w:rsidR="00FD6D29" w:rsidRPr="006C3F6A" w:rsidRDefault="00FD6D29" w:rsidP="00FD6D29">
      <w:pPr>
        <w:pStyle w:val="a4"/>
        <w:rPr>
          <w:sz w:val="28"/>
          <w:szCs w:val="28"/>
          <w:lang w:val="ru-RU"/>
        </w:rPr>
      </w:pPr>
    </w:p>
    <w:p w14:paraId="0224D22A" w14:textId="77777777" w:rsidR="00FD6D29" w:rsidRPr="006C3F6A" w:rsidRDefault="00FD6D29" w:rsidP="00FD6D29">
      <w:pPr>
        <w:pStyle w:val="a4"/>
        <w:rPr>
          <w:sz w:val="28"/>
          <w:szCs w:val="28"/>
          <w:lang w:val="ru-RU"/>
        </w:rPr>
      </w:pPr>
      <w:r w:rsidRPr="006C3F6A">
        <w:rPr>
          <w:b/>
          <w:bCs/>
          <w:sz w:val="28"/>
          <w:szCs w:val="28"/>
          <w:lang w:val="ru-RU"/>
        </w:rPr>
        <w:t>Руководитель проекта</w:t>
      </w:r>
      <w:r w:rsidRPr="006C3F6A">
        <w:rPr>
          <w:sz w:val="28"/>
          <w:szCs w:val="28"/>
          <w:lang w:val="ru-RU"/>
        </w:rPr>
        <w:t xml:space="preserve"> Красюк Л. В.</w:t>
      </w:r>
    </w:p>
    <w:p w14:paraId="599F4AFB" w14:textId="77777777" w:rsidR="00FD6D29" w:rsidRPr="006C3F6A" w:rsidRDefault="00FD6D29" w:rsidP="00FD6D29">
      <w:pPr>
        <w:pStyle w:val="a4"/>
        <w:rPr>
          <w:sz w:val="28"/>
          <w:szCs w:val="28"/>
          <w:lang w:val="ru-RU"/>
        </w:rPr>
      </w:pPr>
    </w:p>
    <w:p w14:paraId="4F0C6217" w14:textId="77777777" w:rsidR="00FD6D29" w:rsidRPr="000F30E6" w:rsidRDefault="00FD6D29" w:rsidP="00FD6D29">
      <w:pPr>
        <w:widowControl w:val="0"/>
        <w:pBdr>
          <w:top w:val="nil"/>
          <w:left w:val="nil"/>
          <w:bottom w:val="nil"/>
          <w:right w:val="nil"/>
          <w:between w:val="nil"/>
        </w:pBdr>
        <w:ind w:left="709"/>
        <w:rPr>
          <w:sz w:val="28"/>
          <w:szCs w:val="28"/>
        </w:rPr>
      </w:pPr>
      <w:r w:rsidRPr="000F30E6">
        <w:rPr>
          <w:b/>
          <w:bCs/>
          <w:sz w:val="28"/>
          <w:szCs w:val="28"/>
        </w:rPr>
        <w:t>Подпись студента</w:t>
      </w:r>
      <w:r w:rsidRPr="000F30E6">
        <w:rPr>
          <w:sz w:val="28"/>
          <w:szCs w:val="28"/>
        </w:rPr>
        <w:t xml:space="preserve"> _______________</w:t>
      </w:r>
    </w:p>
    <w:p w14:paraId="291BF435" w14:textId="77777777" w:rsidR="00FD6D29" w:rsidRPr="000F30E6" w:rsidRDefault="00FD6D29" w:rsidP="00FD6D29">
      <w:pPr>
        <w:widowControl w:val="0"/>
        <w:pBdr>
          <w:top w:val="nil"/>
          <w:left w:val="nil"/>
          <w:bottom w:val="nil"/>
          <w:right w:val="nil"/>
          <w:between w:val="nil"/>
        </w:pBdr>
        <w:ind w:left="709"/>
        <w:rPr>
          <w:b/>
          <w:bCs/>
          <w:color w:val="000000"/>
          <w:sz w:val="28"/>
          <w:szCs w:val="28"/>
        </w:rPr>
      </w:pPr>
      <w:r w:rsidRPr="000F30E6">
        <w:rPr>
          <w:b/>
          <w:bCs/>
          <w:color w:val="000000"/>
          <w:sz w:val="28"/>
          <w:szCs w:val="28"/>
        </w:rPr>
        <w:br w:type="page"/>
      </w:r>
    </w:p>
    <w:p w14:paraId="307465A7" w14:textId="77777777" w:rsidR="00FD6D29" w:rsidRPr="004C6CB8" w:rsidRDefault="00FD6D29" w:rsidP="003E0D05">
      <w:pPr>
        <w:pStyle w:val="a4"/>
        <w:ind w:firstLine="0"/>
        <w:jc w:val="center"/>
        <w:rPr>
          <w:b/>
          <w:bCs/>
          <w:sz w:val="28"/>
          <w:szCs w:val="28"/>
        </w:rPr>
      </w:pPr>
      <w:r w:rsidRPr="004C6CB8">
        <w:rPr>
          <w:b/>
          <w:bCs/>
          <w:sz w:val="28"/>
          <w:szCs w:val="28"/>
        </w:rPr>
        <w:lastRenderedPageBreak/>
        <w:t>Оглавление</w:t>
      </w:r>
    </w:p>
    <w:p w14:paraId="3D5B3147" w14:textId="3DB3B557" w:rsidR="00C248DC" w:rsidRDefault="00FD6D29" w:rsidP="00D268B8">
      <w:pPr>
        <w:pStyle w:val="TOC1"/>
        <w:rPr>
          <w:rFonts w:asciiTheme="minorHAnsi" w:eastAsiaTheme="minorEastAsia" w:hAnsiTheme="minorHAnsi" w:cstheme="minorBidi"/>
        </w:rPr>
      </w:pPr>
      <w:r w:rsidRPr="00D131D3">
        <w:fldChar w:fldCharType="begin"/>
      </w:r>
      <w:r w:rsidRPr="00D131D3">
        <w:instrText xml:space="preserve"> TOC \o "1-3" \h \z \u </w:instrText>
      </w:r>
      <w:r w:rsidRPr="00D131D3">
        <w:fldChar w:fldCharType="separate"/>
      </w:r>
      <w:hyperlink w:anchor="_Toc194407558" w:history="1">
        <w:r w:rsidR="00C248DC" w:rsidRPr="00642CB4">
          <w:rPr>
            <w:rStyle w:val="Hyperlink"/>
            <w:lang w:val="ru-RU"/>
          </w:rPr>
          <w:t>Введение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_Toc194407558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5</w:t>
        </w:r>
        <w:r w:rsidR="00C248DC">
          <w:rPr>
            <w:webHidden/>
          </w:rPr>
          <w:fldChar w:fldCharType="end"/>
        </w:r>
      </w:hyperlink>
    </w:p>
    <w:p w14:paraId="6E7E58A4" w14:textId="71FD7509" w:rsidR="00C248DC" w:rsidRDefault="00E91A47" w:rsidP="00D268B8">
      <w:pPr>
        <w:pStyle w:val="TOC1"/>
        <w:rPr>
          <w:rFonts w:asciiTheme="minorHAnsi" w:eastAsiaTheme="minorEastAsia" w:hAnsiTheme="minorHAnsi" w:cstheme="minorBidi"/>
        </w:rPr>
      </w:pPr>
      <w:hyperlink w:anchor="_Toc194407559" w:history="1">
        <w:r w:rsidR="00C248DC" w:rsidRPr="00642CB4">
          <w:rPr>
            <w:rStyle w:val="Hyperlink"/>
            <w:lang w:val="ru-RU"/>
          </w:rPr>
          <w:t>1 Описание деятельности предприятия «ВАН Маркет»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_Toc194407559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7</w:t>
        </w:r>
        <w:r w:rsidR="00C248DC">
          <w:rPr>
            <w:webHidden/>
          </w:rPr>
          <w:fldChar w:fldCharType="end"/>
        </w:r>
      </w:hyperlink>
    </w:p>
    <w:p w14:paraId="001B8258" w14:textId="1CCEBA36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60" w:history="1">
        <w:r w:rsidR="00C248DC" w:rsidRPr="00642CB4">
          <w:rPr>
            <w:rStyle w:val="Hyperlink"/>
            <w:bCs/>
          </w:rPr>
          <w:t>1.1 Характеристика предприятия «ВАН Маркет»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_Toc194407560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7</w:t>
        </w:r>
        <w:r w:rsidR="00C248DC">
          <w:rPr>
            <w:webHidden/>
          </w:rPr>
          <w:fldChar w:fldCharType="end"/>
        </w:r>
      </w:hyperlink>
    </w:p>
    <w:p w14:paraId="3A6419B3" w14:textId="7079BB5B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61" w:history="1">
        <w:r w:rsidR="00C248DC" w:rsidRPr="00642CB4">
          <w:rPr>
            <w:rStyle w:val="Hyperlink"/>
          </w:rPr>
          <w:t>1.2 Бизнес-процессы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_Toc194407561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9</w:t>
        </w:r>
        <w:r w:rsidR="00C248DC">
          <w:rPr>
            <w:webHidden/>
          </w:rPr>
          <w:fldChar w:fldCharType="end"/>
        </w:r>
      </w:hyperlink>
    </w:p>
    <w:p w14:paraId="2D3AB68E" w14:textId="52910852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62" w:history="1">
        <w:r w:rsidR="00C248DC" w:rsidRPr="00642CB4">
          <w:rPr>
            <w:rStyle w:val="Hyperlink"/>
          </w:rPr>
          <w:t>1.3 Недостатки и преимущества текущей системы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_Toc194407562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15</w:t>
        </w:r>
        <w:r w:rsidR="00C248DC">
          <w:rPr>
            <w:webHidden/>
          </w:rPr>
          <w:fldChar w:fldCharType="end"/>
        </w:r>
      </w:hyperlink>
    </w:p>
    <w:p w14:paraId="407A353C" w14:textId="1BF49424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63" w:history="1">
        <w:r w:rsidR="00C248DC" w:rsidRPr="00642CB4">
          <w:rPr>
            <w:rStyle w:val="Hyperlink"/>
            <w:bCs/>
          </w:rPr>
          <w:t>1.3.1 Недостатки текущей системы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_Toc194407563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15</w:t>
        </w:r>
        <w:r w:rsidR="00C248DC">
          <w:rPr>
            <w:webHidden/>
          </w:rPr>
          <w:fldChar w:fldCharType="end"/>
        </w:r>
      </w:hyperlink>
    </w:p>
    <w:p w14:paraId="2B591BDC" w14:textId="384B9A4B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64" w:history="1">
        <w:r w:rsidR="00C248DC" w:rsidRPr="00642CB4">
          <w:rPr>
            <w:rStyle w:val="Hyperlink"/>
            <w:bCs/>
          </w:rPr>
          <w:t>1.3.2 Преимущества текущей системы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_Toc194407564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16</w:t>
        </w:r>
        <w:r w:rsidR="00C248DC">
          <w:rPr>
            <w:webHidden/>
          </w:rPr>
          <w:fldChar w:fldCharType="end"/>
        </w:r>
      </w:hyperlink>
    </w:p>
    <w:p w14:paraId="148E9154" w14:textId="7B998B7E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65" w:history="1">
        <w:r w:rsidR="00C248DC" w:rsidRPr="00642CB4">
          <w:rPr>
            <w:rStyle w:val="Hyperlink"/>
            <w:bCs/>
          </w:rPr>
          <w:t>1.4 Характеристика задачи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_Toc194407565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17</w:t>
        </w:r>
        <w:r w:rsidR="00C248DC">
          <w:rPr>
            <w:webHidden/>
          </w:rPr>
          <w:fldChar w:fldCharType="end"/>
        </w:r>
      </w:hyperlink>
    </w:p>
    <w:p w14:paraId="3C6A0527" w14:textId="3F63806C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66" w:history="1">
        <w:r w:rsidR="00C248DC" w:rsidRPr="00642CB4">
          <w:rPr>
            <w:rStyle w:val="Hyperlink"/>
            <w:bCs/>
          </w:rPr>
          <w:t>1.5 Входная информация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_Toc194407566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18</w:t>
        </w:r>
        <w:r w:rsidR="00C248DC">
          <w:rPr>
            <w:webHidden/>
          </w:rPr>
          <w:fldChar w:fldCharType="end"/>
        </w:r>
      </w:hyperlink>
    </w:p>
    <w:p w14:paraId="4A548781" w14:textId="56B4D840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67" w:history="1">
        <w:r w:rsidR="00C248DC" w:rsidRPr="00642CB4">
          <w:rPr>
            <w:rStyle w:val="Hyperlink"/>
          </w:rPr>
          <w:t>1.5.1</w:t>
        </w:r>
        <w:r w:rsidR="00C248DC" w:rsidRPr="00642CB4">
          <w:rPr>
            <w:rStyle w:val="Hyperlink"/>
            <w:bCs/>
          </w:rPr>
          <w:t xml:space="preserve"> Перечень и описание входных сообщений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_Toc194407567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18</w:t>
        </w:r>
        <w:r w:rsidR="00C248DC">
          <w:rPr>
            <w:webHidden/>
          </w:rPr>
          <w:fldChar w:fldCharType="end"/>
        </w:r>
      </w:hyperlink>
    </w:p>
    <w:p w14:paraId="27DF2DA4" w14:textId="350A61FB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68" w:history="1">
        <w:r w:rsidR="00C248DC" w:rsidRPr="00642CB4">
          <w:rPr>
            <w:rStyle w:val="Hyperlink"/>
          </w:rPr>
          <w:t>1.5.2 Структурные единицы входных сообщений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_Toc194407568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19</w:t>
        </w:r>
        <w:r w:rsidR="00C248DC">
          <w:rPr>
            <w:webHidden/>
          </w:rPr>
          <w:fldChar w:fldCharType="end"/>
        </w:r>
      </w:hyperlink>
    </w:p>
    <w:p w14:paraId="37E6B4E2" w14:textId="50220A18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69" w:history="1">
        <w:r w:rsidR="00C248DC" w:rsidRPr="00642CB4">
          <w:rPr>
            <w:rStyle w:val="Hyperlink"/>
            <w:bCs/>
          </w:rPr>
          <w:t>1.6 Выходная информация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_Toc194407569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21</w:t>
        </w:r>
        <w:r w:rsidR="00C248DC">
          <w:rPr>
            <w:webHidden/>
          </w:rPr>
          <w:fldChar w:fldCharType="end"/>
        </w:r>
      </w:hyperlink>
    </w:p>
    <w:p w14:paraId="28B626CF" w14:textId="43E6E2BD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70" w:history="1">
        <w:r w:rsidR="00C248DC" w:rsidRPr="00642CB4">
          <w:rPr>
            <w:rStyle w:val="Hyperlink"/>
          </w:rPr>
          <w:t>1.6.1</w:t>
        </w:r>
        <w:r w:rsidR="00C248DC" w:rsidRPr="00642CB4">
          <w:rPr>
            <w:rStyle w:val="Hyperlink"/>
            <w:bCs/>
          </w:rPr>
          <w:t xml:space="preserve"> Перечень и описание выходных сообщений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_Toc194407570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21</w:t>
        </w:r>
        <w:r w:rsidR="00C248DC">
          <w:rPr>
            <w:webHidden/>
          </w:rPr>
          <w:fldChar w:fldCharType="end"/>
        </w:r>
      </w:hyperlink>
    </w:p>
    <w:p w14:paraId="6EFB8B78" w14:textId="1EF0693B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71" w:history="1">
        <w:r w:rsidR="00C248DC" w:rsidRPr="00642CB4">
          <w:rPr>
            <w:rStyle w:val="Hyperlink"/>
          </w:rPr>
          <w:t>1.6.2 Структурные единицы выходных сообщений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_Toc194407571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22</w:t>
        </w:r>
        <w:r w:rsidR="00C248DC">
          <w:rPr>
            <w:webHidden/>
          </w:rPr>
          <w:fldChar w:fldCharType="end"/>
        </w:r>
      </w:hyperlink>
    </w:p>
    <w:p w14:paraId="4322643E" w14:textId="5DA4D40C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72" w:history="1">
        <w:r w:rsidR="00C248DC" w:rsidRPr="00642CB4">
          <w:rPr>
            <w:rStyle w:val="Hyperlink"/>
          </w:rPr>
          <w:t>1.7 Обоснование выбора КИС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_Toc194407572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24</w:t>
        </w:r>
        <w:r w:rsidR="00C248DC">
          <w:rPr>
            <w:webHidden/>
          </w:rPr>
          <w:fldChar w:fldCharType="end"/>
        </w:r>
      </w:hyperlink>
    </w:p>
    <w:p w14:paraId="196C7CDC" w14:textId="6B5BAF27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73" w:history="1">
        <w:r w:rsidR="00C248DC" w:rsidRPr="00642CB4">
          <w:rPr>
            <w:rStyle w:val="Hyperlink"/>
          </w:rPr>
          <w:t>1.8 Бизнес-процессы TO-BE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_Toc194407573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27</w:t>
        </w:r>
        <w:r w:rsidR="00C248DC">
          <w:rPr>
            <w:webHidden/>
          </w:rPr>
          <w:fldChar w:fldCharType="end"/>
        </w:r>
      </w:hyperlink>
    </w:p>
    <w:p w14:paraId="71FED1B2" w14:textId="2251C41B" w:rsidR="00C248DC" w:rsidRDefault="00E91A47" w:rsidP="00D268B8">
      <w:pPr>
        <w:pStyle w:val="TOC1"/>
        <w:rPr>
          <w:rFonts w:asciiTheme="minorHAnsi" w:eastAsiaTheme="minorEastAsia" w:hAnsiTheme="minorHAnsi" w:cstheme="minorBidi"/>
        </w:rPr>
      </w:pPr>
      <w:hyperlink w:anchor="_Toc194407574" w:history="1">
        <w:r w:rsidR="00C248DC" w:rsidRPr="00642CB4">
          <w:rPr>
            <w:rStyle w:val="Hyperlink"/>
          </w:rPr>
          <w:t>2 Проектная часть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_Toc194407574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31</w:t>
        </w:r>
        <w:r w:rsidR="00C248DC">
          <w:rPr>
            <w:webHidden/>
          </w:rPr>
          <w:fldChar w:fldCharType="end"/>
        </w:r>
      </w:hyperlink>
    </w:p>
    <w:p w14:paraId="57BF8855" w14:textId="18300343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75" w:history="1">
        <w:r w:rsidR="00C248DC" w:rsidRPr="00642CB4">
          <w:rPr>
            <w:rStyle w:val="Hyperlink"/>
          </w:rPr>
          <w:t>2.1 Календарный план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_Toc194407575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31</w:t>
        </w:r>
        <w:r w:rsidR="00C248DC">
          <w:rPr>
            <w:webHidden/>
          </w:rPr>
          <w:fldChar w:fldCharType="end"/>
        </w:r>
      </w:hyperlink>
    </w:p>
    <w:p w14:paraId="69DE09A8" w14:textId="1F86168C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76" w:history="1">
        <w:r w:rsidR="00C248DC" w:rsidRPr="00642CB4">
          <w:rPr>
            <w:rStyle w:val="Hyperlink"/>
            <w:lang w:val="ru-RU"/>
          </w:rPr>
          <w:t>2.2 Ресурсы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_Toc194407576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31</w:t>
        </w:r>
        <w:r w:rsidR="00C248DC">
          <w:rPr>
            <w:webHidden/>
          </w:rPr>
          <w:fldChar w:fldCharType="end"/>
        </w:r>
      </w:hyperlink>
    </w:p>
    <w:p w14:paraId="062557A3" w14:textId="4644D7EF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77" w:history="1">
        <w:r w:rsidR="00C248DC" w:rsidRPr="00642CB4">
          <w:rPr>
            <w:rStyle w:val="Hyperlink"/>
          </w:rPr>
          <w:t>2.3 Риски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_Toc194407577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32</w:t>
        </w:r>
        <w:r w:rsidR="00C248DC">
          <w:rPr>
            <w:webHidden/>
          </w:rPr>
          <w:fldChar w:fldCharType="end"/>
        </w:r>
      </w:hyperlink>
    </w:p>
    <w:p w14:paraId="619FC761" w14:textId="5B4ADF26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78" w:history="1">
        <w:r w:rsidR="00C248DC" w:rsidRPr="00642CB4">
          <w:rPr>
            <w:rStyle w:val="Hyperlink"/>
            <w:lang w:val="ru-RU"/>
          </w:rPr>
          <w:t>2.3.1 Ресурсные риски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_Toc194407578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32</w:t>
        </w:r>
        <w:r w:rsidR="00C248DC">
          <w:rPr>
            <w:webHidden/>
          </w:rPr>
          <w:fldChar w:fldCharType="end"/>
        </w:r>
      </w:hyperlink>
    </w:p>
    <w:p w14:paraId="49B0B2CC" w14:textId="01DC2669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79" w:history="1">
        <w:r w:rsidR="00C248DC" w:rsidRPr="00642CB4">
          <w:rPr>
            <w:rStyle w:val="Hyperlink"/>
            <w:lang w:val="ru-RU"/>
          </w:rPr>
          <w:t>2.3.2 Риски в расписании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_Toc194407579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33</w:t>
        </w:r>
        <w:r w:rsidR="00C248DC">
          <w:rPr>
            <w:webHidden/>
          </w:rPr>
          <w:fldChar w:fldCharType="end"/>
        </w:r>
      </w:hyperlink>
    </w:p>
    <w:p w14:paraId="1AC81ECB" w14:textId="0BC106AF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80" w:history="1">
        <w:r w:rsidR="00C248DC" w:rsidRPr="00642CB4">
          <w:rPr>
            <w:rStyle w:val="Hyperlink"/>
            <w:lang w:val="ru-RU"/>
          </w:rPr>
          <w:t>2.3.3 Организационные риски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_Toc194407580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33</w:t>
        </w:r>
        <w:r w:rsidR="00C248DC">
          <w:rPr>
            <w:webHidden/>
          </w:rPr>
          <w:fldChar w:fldCharType="end"/>
        </w:r>
      </w:hyperlink>
    </w:p>
    <w:p w14:paraId="0A520DB1" w14:textId="136F8B1D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81" w:history="1">
        <w:r w:rsidR="00C248DC" w:rsidRPr="00642CB4">
          <w:rPr>
            <w:rStyle w:val="Hyperlink"/>
            <w:lang w:val="ru-RU"/>
          </w:rPr>
          <w:t>2.3.4 Технологические риски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_Toc194407581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34</w:t>
        </w:r>
        <w:r w:rsidR="00C248DC">
          <w:rPr>
            <w:webHidden/>
          </w:rPr>
          <w:fldChar w:fldCharType="end"/>
        </w:r>
      </w:hyperlink>
    </w:p>
    <w:p w14:paraId="08E3FEC5" w14:textId="23196719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82" w:history="1">
        <w:r w:rsidR="00C248DC" w:rsidRPr="00642CB4">
          <w:rPr>
            <w:rStyle w:val="Hyperlink"/>
          </w:rPr>
          <w:t>2.4 Информационное обеспечение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_Toc194407582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34</w:t>
        </w:r>
        <w:r w:rsidR="00C248DC">
          <w:rPr>
            <w:webHidden/>
          </w:rPr>
          <w:fldChar w:fldCharType="end"/>
        </w:r>
      </w:hyperlink>
    </w:p>
    <w:p w14:paraId="2DB17946" w14:textId="7AA278F3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83" w:history="1">
        <w:r w:rsidR="00C248DC" w:rsidRPr="00642CB4">
          <w:rPr>
            <w:rStyle w:val="Hyperlink"/>
          </w:rPr>
          <w:t>2.4.1 Диаграмма потоков данных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_Toc194407583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34</w:t>
        </w:r>
        <w:r w:rsidR="00C248DC">
          <w:rPr>
            <w:webHidden/>
          </w:rPr>
          <w:fldChar w:fldCharType="end"/>
        </w:r>
      </w:hyperlink>
    </w:p>
    <w:p w14:paraId="0C8644A1" w14:textId="6C7C297B" w:rsidR="00C248DC" w:rsidRDefault="00E91A47" w:rsidP="00D268B8">
      <w:pPr>
        <w:pStyle w:val="TOC3"/>
        <w:rPr>
          <w:rFonts w:asciiTheme="minorHAnsi" w:eastAsiaTheme="minorEastAsia" w:hAnsiTheme="minorHAnsi" w:cstheme="minorBidi"/>
          <w:szCs w:val="24"/>
        </w:rPr>
      </w:pPr>
      <w:hyperlink w:anchor="_Toc194407584" w:history="1">
        <w:r w:rsidR="00C248DC" w:rsidRPr="00642CB4">
          <w:rPr>
            <w:rStyle w:val="Hyperlink"/>
          </w:rPr>
          <w:t>2.4.2 Схема данных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_Toc194407584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37</w:t>
        </w:r>
        <w:r w:rsidR="00C248DC">
          <w:rPr>
            <w:webHidden/>
          </w:rPr>
          <w:fldChar w:fldCharType="end"/>
        </w:r>
      </w:hyperlink>
    </w:p>
    <w:p w14:paraId="160391EF" w14:textId="4E07A942" w:rsidR="00C248DC" w:rsidRDefault="00E91A47" w:rsidP="00D268B8">
      <w:pPr>
        <w:pStyle w:val="TOC2"/>
        <w:rPr>
          <w:rFonts w:asciiTheme="minorHAnsi" w:eastAsiaTheme="minorEastAsia" w:hAnsiTheme="minorHAnsi" w:cstheme="minorBidi"/>
        </w:rPr>
      </w:pPr>
      <w:hyperlink w:anchor="_Toc194407585" w:history="1">
        <w:r w:rsidR="00C248DC" w:rsidRPr="00642CB4">
          <w:rPr>
            <w:rStyle w:val="Hyperlink"/>
          </w:rPr>
          <w:t>2.5 Контрольный пример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_Toc194407585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39</w:t>
        </w:r>
        <w:r w:rsidR="00C248DC">
          <w:rPr>
            <w:webHidden/>
          </w:rPr>
          <w:fldChar w:fldCharType="end"/>
        </w:r>
      </w:hyperlink>
    </w:p>
    <w:p w14:paraId="22022F34" w14:textId="47F879D4" w:rsidR="00C248DC" w:rsidRDefault="00E91A47" w:rsidP="00D268B8">
      <w:pPr>
        <w:pStyle w:val="TOC1"/>
        <w:rPr>
          <w:rFonts w:asciiTheme="minorHAnsi" w:eastAsiaTheme="minorEastAsia" w:hAnsiTheme="minorHAnsi" w:cstheme="minorBidi"/>
        </w:rPr>
      </w:pPr>
      <w:hyperlink w:anchor="_Toc194407586" w:history="1">
        <w:r w:rsidR="00C248DC" w:rsidRPr="00642CB4">
          <w:rPr>
            <w:rStyle w:val="Hyperlink"/>
            <w:lang w:val="ru-RU"/>
          </w:rPr>
          <w:t>Заключение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_Toc194407586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41</w:t>
        </w:r>
        <w:r w:rsidR="00C248DC">
          <w:rPr>
            <w:webHidden/>
          </w:rPr>
          <w:fldChar w:fldCharType="end"/>
        </w:r>
      </w:hyperlink>
    </w:p>
    <w:p w14:paraId="48D9AC44" w14:textId="28D55599" w:rsidR="00C248DC" w:rsidRDefault="00E91A47" w:rsidP="00D268B8">
      <w:pPr>
        <w:pStyle w:val="TOC1"/>
        <w:rPr>
          <w:rFonts w:asciiTheme="minorHAnsi" w:eastAsiaTheme="minorEastAsia" w:hAnsiTheme="minorHAnsi" w:cstheme="minorBidi"/>
        </w:rPr>
      </w:pPr>
      <w:hyperlink w:anchor="_Toc194407587" w:history="1">
        <w:r w:rsidR="00C248DC" w:rsidRPr="00642CB4">
          <w:rPr>
            <w:rStyle w:val="Hyperlink"/>
          </w:rPr>
          <w:t>Список литературы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_Toc194407587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43</w:t>
        </w:r>
        <w:r w:rsidR="00C248DC">
          <w:rPr>
            <w:webHidden/>
          </w:rPr>
          <w:fldChar w:fldCharType="end"/>
        </w:r>
      </w:hyperlink>
    </w:p>
    <w:p w14:paraId="61B28664" w14:textId="1DAC9723" w:rsidR="00C248DC" w:rsidRDefault="00E91A47" w:rsidP="00D268B8">
      <w:pPr>
        <w:pStyle w:val="TOC1"/>
        <w:rPr>
          <w:rFonts w:asciiTheme="minorHAnsi" w:eastAsiaTheme="minorEastAsia" w:hAnsiTheme="minorHAnsi" w:cstheme="minorBidi"/>
        </w:rPr>
      </w:pPr>
      <w:hyperlink w:anchor="_Toc194407588" w:history="1">
        <w:r w:rsidR="00C248DC" w:rsidRPr="00642CB4">
          <w:rPr>
            <w:rStyle w:val="Hyperlink"/>
          </w:rPr>
          <w:t>Приложение А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_Toc194407588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46</w:t>
        </w:r>
        <w:r w:rsidR="00C248DC">
          <w:rPr>
            <w:webHidden/>
          </w:rPr>
          <w:fldChar w:fldCharType="end"/>
        </w:r>
      </w:hyperlink>
    </w:p>
    <w:p w14:paraId="18DA946E" w14:textId="572A2F94" w:rsidR="00C248DC" w:rsidRDefault="00E91A47" w:rsidP="00D268B8">
      <w:pPr>
        <w:pStyle w:val="TOC1"/>
        <w:rPr>
          <w:rFonts w:asciiTheme="minorHAnsi" w:eastAsiaTheme="minorEastAsia" w:hAnsiTheme="minorHAnsi" w:cstheme="minorBidi"/>
        </w:rPr>
      </w:pPr>
      <w:hyperlink w:anchor="_Toc194407589" w:history="1">
        <w:r w:rsidR="00C248DC" w:rsidRPr="00642CB4">
          <w:rPr>
            <w:rStyle w:val="Hyperlink"/>
            <w:lang w:val="ru-RU"/>
          </w:rPr>
          <w:t>Приложение Б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_Toc194407589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48</w:t>
        </w:r>
        <w:r w:rsidR="00C248DC">
          <w:rPr>
            <w:webHidden/>
          </w:rPr>
          <w:fldChar w:fldCharType="end"/>
        </w:r>
      </w:hyperlink>
    </w:p>
    <w:p w14:paraId="147CFB3B" w14:textId="04B52F27" w:rsidR="00C248DC" w:rsidRDefault="00E91A47" w:rsidP="00D268B8">
      <w:pPr>
        <w:pStyle w:val="TOC1"/>
        <w:rPr>
          <w:rFonts w:asciiTheme="minorHAnsi" w:eastAsiaTheme="minorEastAsia" w:hAnsiTheme="minorHAnsi" w:cstheme="minorBidi"/>
        </w:rPr>
      </w:pPr>
      <w:hyperlink w:anchor="_Toc194407590" w:history="1">
        <w:r w:rsidR="00C248DC" w:rsidRPr="00642CB4">
          <w:rPr>
            <w:rStyle w:val="Hyperlink"/>
            <w:lang w:val="ru-RU"/>
          </w:rPr>
          <w:t>Приложение В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_Toc194407590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52</w:t>
        </w:r>
        <w:r w:rsidR="00C248DC">
          <w:rPr>
            <w:webHidden/>
          </w:rPr>
          <w:fldChar w:fldCharType="end"/>
        </w:r>
      </w:hyperlink>
    </w:p>
    <w:p w14:paraId="19BED3EA" w14:textId="722E0A07" w:rsidR="00C248DC" w:rsidRDefault="00E91A47" w:rsidP="00D268B8">
      <w:pPr>
        <w:pStyle w:val="TOC1"/>
        <w:rPr>
          <w:rFonts w:asciiTheme="minorHAnsi" w:eastAsiaTheme="minorEastAsia" w:hAnsiTheme="minorHAnsi" w:cstheme="minorBidi"/>
        </w:rPr>
      </w:pPr>
      <w:hyperlink w:anchor="_Toc194407591" w:history="1">
        <w:r w:rsidR="00C248DC" w:rsidRPr="00642CB4">
          <w:rPr>
            <w:rStyle w:val="Hyperlink"/>
            <w:lang w:val="ru-RU"/>
          </w:rPr>
          <w:t>Приложение Г</w:t>
        </w:r>
        <w:r w:rsidR="00C248DC">
          <w:rPr>
            <w:webHidden/>
          </w:rPr>
          <w:tab/>
        </w:r>
        <w:r w:rsidR="00C248DC">
          <w:rPr>
            <w:webHidden/>
          </w:rPr>
          <w:fldChar w:fldCharType="begin"/>
        </w:r>
        <w:r w:rsidR="00C248DC">
          <w:rPr>
            <w:webHidden/>
          </w:rPr>
          <w:instrText xml:space="preserve"> PAGEREF _Toc194407591 \h </w:instrText>
        </w:r>
        <w:r w:rsidR="00C248DC">
          <w:rPr>
            <w:webHidden/>
          </w:rPr>
        </w:r>
        <w:r w:rsidR="00C248DC">
          <w:rPr>
            <w:webHidden/>
          </w:rPr>
          <w:fldChar w:fldCharType="separate"/>
        </w:r>
        <w:r w:rsidR="00C248DC">
          <w:rPr>
            <w:webHidden/>
          </w:rPr>
          <w:t>57</w:t>
        </w:r>
        <w:r w:rsidR="00C248DC">
          <w:rPr>
            <w:webHidden/>
          </w:rPr>
          <w:fldChar w:fldCharType="end"/>
        </w:r>
      </w:hyperlink>
    </w:p>
    <w:p w14:paraId="4E85A376" w14:textId="48D46471" w:rsidR="00FD6D29" w:rsidRPr="009A5F7A" w:rsidRDefault="00FD6D29" w:rsidP="00D268B8">
      <w:pPr>
        <w:pStyle w:val="a0"/>
        <w:numPr>
          <w:ilvl w:val="0"/>
          <w:numId w:val="0"/>
        </w:numPr>
        <w:jc w:val="center"/>
        <w:rPr>
          <w:szCs w:val="28"/>
          <w:lang w:val="ru-RU"/>
        </w:rPr>
      </w:pPr>
      <w:r w:rsidRPr="00D131D3">
        <w:rPr>
          <w:sz w:val="24"/>
        </w:rPr>
        <w:lastRenderedPageBreak/>
        <w:fldChar w:fldCharType="end"/>
      </w:r>
      <w:bookmarkStart w:id="10" w:name="_Toc194407558"/>
      <w:r w:rsidRPr="00D131D3">
        <w:rPr>
          <w:szCs w:val="28"/>
          <w:lang w:val="ru-RU"/>
        </w:rPr>
        <w:t>Введение</w:t>
      </w:r>
      <w:bookmarkEnd w:id="10"/>
    </w:p>
    <w:p w14:paraId="77DCC1CD" w14:textId="4CFEEE37" w:rsidR="00FD6D29" w:rsidRPr="006C3F6A" w:rsidRDefault="00FD6D29" w:rsidP="001C53B5">
      <w:pPr>
        <w:pStyle w:val="a4"/>
        <w:rPr>
          <w:sz w:val="28"/>
          <w:szCs w:val="28"/>
          <w:lang w:val="ru-RU"/>
        </w:rPr>
      </w:pPr>
    </w:p>
    <w:p w14:paraId="242B3817" w14:textId="7CC9BB83" w:rsidR="00BB7396" w:rsidRPr="006125AB" w:rsidRDefault="00BB7396" w:rsidP="001C53B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В современных условиях динамичного развития розничной торговли автоматизация коммерческой деятельности становится необходимым элементом эффективного управления предприятием. Торговые сети сталкиваются с вызовами, связанными с учетом товарных остатков, управлением закупками, ценообразованием, прогнозированием спроса и интеграцией финансовых процессов. Отсутствие комплексной информационной системы затрудняет управление и снижает прозрачность бизнес-процессов.</w:t>
      </w:r>
    </w:p>
    <w:p w14:paraId="29138254" w14:textId="77777777" w:rsidR="00BB7396" w:rsidRPr="006125AB" w:rsidRDefault="00BB7396" w:rsidP="001C53B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Актуальность исследования обусловлена необходимостью модернизации системы учета коммерческой деятельности сети супермаркетов «ВАН Маркет». Действующая система не обеспечивает достаточного уровня автоматизации процессов закупок, управления продажами и взаимодействия с поставщиками. Внедрение корпоративной информационной системы (КИС) позволит устранить существующие проблемы, повысить точность учета товарных потоков и интегрировать учетные данные с финансовыми и кадровыми процессами.</w:t>
      </w:r>
    </w:p>
    <w:p w14:paraId="7DCFE7A0" w14:textId="2218A1F9" w:rsidR="00FD6D29" w:rsidRPr="006125AB" w:rsidRDefault="00FD6D29" w:rsidP="001C53B5">
      <w:pPr>
        <w:spacing w:line="360" w:lineRule="auto"/>
        <w:ind w:firstLine="709"/>
        <w:jc w:val="both"/>
        <w:rPr>
          <w:sz w:val="28"/>
          <w:szCs w:val="28"/>
          <w:highlight w:val="yellow"/>
          <w:lang w:val="ru-RU"/>
        </w:rPr>
      </w:pPr>
      <w:r w:rsidRPr="006125AB">
        <w:rPr>
          <w:sz w:val="28"/>
          <w:szCs w:val="28"/>
          <w:lang w:val="ru-RU"/>
        </w:rPr>
        <w:t xml:space="preserve">Объект исследования – </w:t>
      </w:r>
      <w:r w:rsidR="00A930DB">
        <w:rPr>
          <w:sz w:val="28"/>
          <w:szCs w:val="28"/>
          <w:lang w:val="ru-RU"/>
        </w:rPr>
        <w:t>компания</w:t>
      </w:r>
      <w:r w:rsidR="00BB7396" w:rsidRPr="006125AB">
        <w:rPr>
          <w:sz w:val="28"/>
          <w:szCs w:val="28"/>
          <w:lang w:val="ru-RU"/>
        </w:rPr>
        <w:t xml:space="preserve"> </w:t>
      </w:r>
      <w:r w:rsidRPr="006125AB">
        <w:rPr>
          <w:sz w:val="28"/>
          <w:szCs w:val="28"/>
          <w:lang w:val="ru-RU"/>
        </w:rPr>
        <w:t>«ВАН Маркет».</w:t>
      </w:r>
    </w:p>
    <w:p w14:paraId="2BF5E674" w14:textId="622B99A2" w:rsidR="00FD6D29" w:rsidRPr="006125AB" w:rsidRDefault="00FD6D29" w:rsidP="001C53B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Предмет исследования –коммерческ</w:t>
      </w:r>
      <w:r w:rsidR="000B0053" w:rsidRPr="006125AB">
        <w:rPr>
          <w:sz w:val="28"/>
          <w:szCs w:val="28"/>
          <w:lang w:val="ru-RU"/>
        </w:rPr>
        <w:t>ая</w:t>
      </w:r>
      <w:r w:rsidRPr="006125AB">
        <w:rPr>
          <w:sz w:val="28"/>
          <w:szCs w:val="28"/>
          <w:lang w:val="ru-RU"/>
        </w:rPr>
        <w:t xml:space="preserve"> деятельност</w:t>
      </w:r>
      <w:r w:rsidR="000B0053" w:rsidRPr="006125AB">
        <w:rPr>
          <w:sz w:val="28"/>
          <w:szCs w:val="28"/>
          <w:lang w:val="ru-RU"/>
        </w:rPr>
        <w:t>ь на предприятии «ВАН Маркет».</w:t>
      </w:r>
    </w:p>
    <w:p w14:paraId="56002823" w14:textId="77777777" w:rsidR="00BB7396" w:rsidRPr="006125AB" w:rsidRDefault="00BB7396" w:rsidP="001C53B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Цель работы – разработка и внедрение автоматизированной системы управления коммерческой деятельностью сети супермаркетов, направленной на повышение эффективности закупок, продаж и товарного учета, а также интеграцию с финансовыми и кадровыми модулями.</w:t>
      </w:r>
    </w:p>
    <w:p w14:paraId="180693EE" w14:textId="77777777" w:rsidR="00FD6D29" w:rsidRPr="006125AB" w:rsidRDefault="00FD6D29" w:rsidP="001C53B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Для достижения поставленной цели необходимо выполнить комплекс задач, связанных с автоматизацией процессов управления предприятием:</w:t>
      </w:r>
    </w:p>
    <w:p w14:paraId="7CDD6713" w14:textId="77777777" w:rsidR="00BB7396" w:rsidRPr="006C3F6A" w:rsidRDefault="00BB7396" w:rsidP="00142F4C">
      <w:pPr>
        <w:pStyle w:val="ListParagraph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Провести анализ текущего состояния системы управления предприятием (</w:t>
      </w:r>
      <w:r w:rsidRPr="001C53B5">
        <w:rPr>
          <w:sz w:val="28"/>
          <w:szCs w:val="28"/>
        </w:rPr>
        <w:t>As</w:t>
      </w:r>
      <w:r w:rsidRPr="006C3F6A">
        <w:rPr>
          <w:sz w:val="28"/>
          <w:szCs w:val="28"/>
          <w:lang w:val="ru-RU"/>
        </w:rPr>
        <w:t>-</w:t>
      </w:r>
      <w:r w:rsidRPr="001C53B5">
        <w:rPr>
          <w:sz w:val="28"/>
          <w:szCs w:val="28"/>
        </w:rPr>
        <w:t>Is</w:t>
      </w:r>
      <w:r w:rsidRPr="006C3F6A">
        <w:rPr>
          <w:sz w:val="28"/>
          <w:szCs w:val="28"/>
          <w:lang w:val="ru-RU"/>
        </w:rPr>
        <w:t>) и выявить основные проблемы.</w:t>
      </w:r>
    </w:p>
    <w:p w14:paraId="54C8399D" w14:textId="0F19E1CD" w:rsidR="00BB7396" w:rsidRPr="006C3F6A" w:rsidRDefault="00BB7396" w:rsidP="00142F4C">
      <w:pPr>
        <w:pStyle w:val="ListParagraph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Исследовать существующие КИС, определить их функциональные возможности и провести сравнительный анализ.</w:t>
      </w:r>
    </w:p>
    <w:p w14:paraId="205723AA" w14:textId="3F9E5717" w:rsidR="00BB7396" w:rsidRPr="006C3F6A" w:rsidRDefault="00BB7396" w:rsidP="00142F4C">
      <w:pPr>
        <w:pStyle w:val="ListParagraph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lastRenderedPageBreak/>
        <w:t>Разработать целевую модель бизнес-процессов (</w:t>
      </w:r>
      <w:r w:rsidRPr="001C53B5">
        <w:rPr>
          <w:sz w:val="28"/>
          <w:szCs w:val="28"/>
        </w:rPr>
        <w:t>To</w:t>
      </w:r>
      <w:r w:rsidRPr="006C3F6A">
        <w:rPr>
          <w:sz w:val="28"/>
          <w:szCs w:val="28"/>
          <w:lang w:val="ru-RU"/>
        </w:rPr>
        <w:t>-</w:t>
      </w:r>
      <w:r w:rsidRPr="001C53B5">
        <w:rPr>
          <w:sz w:val="28"/>
          <w:szCs w:val="28"/>
        </w:rPr>
        <w:t>Be</w:t>
      </w:r>
      <w:r w:rsidRPr="006C3F6A">
        <w:rPr>
          <w:sz w:val="28"/>
          <w:szCs w:val="28"/>
          <w:lang w:val="ru-RU"/>
        </w:rPr>
        <w:t>) с учетом ключевых аспектов автоматизации коммерческой деятельности.</w:t>
      </w:r>
    </w:p>
    <w:p w14:paraId="49FFEC40" w14:textId="1D344215" w:rsidR="00BB7396" w:rsidRPr="006C3F6A" w:rsidRDefault="00BB7396" w:rsidP="00142F4C">
      <w:pPr>
        <w:pStyle w:val="ListParagraph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Обосновать выбор КИС как наиболее подходящего решения для автоматизации процессов управления.</w:t>
      </w:r>
    </w:p>
    <w:p w14:paraId="7A1735A1" w14:textId="0AD0443A" w:rsidR="00BB7396" w:rsidRPr="006C3F6A" w:rsidRDefault="00BB7396" w:rsidP="00142F4C">
      <w:pPr>
        <w:pStyle w:val="ListParagraph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Настроить и протестировать основные бизнес-процессы в выбранной системе.</w:t>
      </w:r>
    </w:p>
    <w:p w14:paraId="67714E48" w14:textId="192B1389" w:rsidR="00BB7396" w:rsidRPr="006C3F6A" w:rsidRDefault="00BB7396" w:rsidP="00142F4C">
      <w:pPr>
        <w:pStyle w:val="ListParagraph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Разработать механизмы интеграции коммерческого модуля с финансовыми и кадровыми процессами.</w:t>
      </w:r>
    </w:p>
    <w:p w14:paraId="12943523" w14:textId="1673F145" w:rsidR="00BB7396" w:rsidRPr="006C3F6A" w:rsidRDefault="00BB7396" w:rsidP="00142F4C">
      <w:pPr>
        <w:pStyle w:val="ListParagraph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Провести тестирование разработанной системы</w:t>
      </w:r>
      <w:r w:rsidR="00B16650">
        <w:rPr>
          <w:sz w:val="28"/>
          <w:szCs w:val="28"/>
          <w:lang w:val="ru-RU"/>
        </w:rPr>
        <w:t>.</w:t>
      </w:r>
    </w:p>
    <w:p w14:paraId="6E206821" w14:textId="2F6E538A" w:rsidR="00BB7396" w:rsidRPr="006125AB" w:rsidRDefault="00BB7396" w:rsidP="001C53B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На основе проведенного анализа будет разработан план автоматизации коммерческой деятельности сети супермаркетов.</w:t>
      </w:r>
    </w:p>
    <w:p w14:paraId="16C6E669" w14:textId="77777777" w:rsidR="00FD6D29" w:rsidRPr="006125AB" w:rsidRDefault="00FD6D29" w:rsidP="001C53B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В работе будут использованы следующие методы исследования:</w:t>
      </w:r>
    </w:p>
    <w:p w14:paraId="67820A35" w14:textId="77777777" w:rsidR="00FD6D29" w:rsidRPr="006C3F6A" w:rsidRDefault="00FD6D29" w:rsidP="00142F4C">
      <w:pPr>
        <w:pStyle w:val="ListParagraph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Анализ текущего состояния бизнес-процессов (</w:t>
      </w:r>
      <w:r w:rsidRPr="001C53B5">
        <w:rPr>
          <w:sz w:val="28"/>
          <w:szCs w:val="28"/>
        </w:rPr>
        <w:t>As</w:t>
      </w:r>
      <w:r w:rsidRPr="006C3F6A">
        <w:rPr>
          <w:sz w:val="28"/>
          <w:szCs w:val="28"/>
          <w:lang w:val="ru-RU"/>
        </w:rPr>
        <w:t>-</w:t>
      </w:r>
      <w:r w:rsidRPr="001C53B5">
        <w:rPr>
          <w:sz w:val="28"/>
          <w:szCs w:val="28"/>
        </w:rPr>
        <w:t>Is</w:t>
      </w:r>
      <w:r w:rsidRPr="006C3F6A">
        <w:rPr>
          <w:sz w:val="28"/>
          <w:szCs w:val="28"/>
          <w:lang w:val="ru-RU"/>
        </w:rPr>
        <w:t>).</w:t>
      </w:r>
    </w:p>
    <w:p w14:paraId="01D4FF94" w14:textId="32882C05" w:rsidR="00BB7396" w:rsidRPr="006C3F6A" w:rsidRDefault="00BB7396" w:rsidP="00142F4C">
      <w:pPr>
        <w:pStyle w:val="ListParagraph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Метод сравнительного анализа для выбора оптимальной КИС;</w:t>
      </w:r>
    </w:p>
    <w:p w14:paraId="45F98F58" w14:textId="77777777" w:rsidR="00FD6D29" w:rsidRPr="006C3F6A" w:rsidRDefault="00FD6D29" w:rsidP="00142F4C">
      <w:pPr>
        <w:pStyle w:val="ListParagraph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Разработка целевой модели бизнес-процессов (</w:t>
      </w:r>
      <w:r w:rsidRPr="001C53B5">
        <w:rPr>
          <w:sz w:val="28"/>
          <w:szCs w:val="28"/>
        </w:rPr>
        <w:t>To</w:t>
      </w:r>
      <w:r w:rsidRPr="006C3F6A">
        <w:rPr>
          <w:sz w:val="28"/>
          <w:szCs w:val="28"/>
          <w:lang w:val="ru-RU"/>
        </w:rPr>
        <w:t>-</w:t>
      </w:r>
      <w:r w:rsidRPr="001C53B5">
        <w:rPr>
          <w:sz w:val="28"/>
          <w:szCs w:val="28"/>
        </w:rPr>
        <w:t>Be</w:t>
      </w:r>
      <w:r w:rsidRPr="006C3F6A">
        <w:rPr>
          <w:sz w:val="28"/>
          <w:szCs w:val="28"/>
          <w:lang w:val="ru-RU"/>
        </w:rPr>
        <w:t>).</w:t>
      </w:r>
    </w:p>
    <w:p w14:paraId="11FD09C7" w14:textId="0586586B" w:rsidR="00FD6D29" w:rsidRPr="006C3F6A" w:rsidRDefault="00FD6D29" w:rsidP="00142F4C">
      <w:pPr>
        <w:pStyle w:val="ListParagraph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Настройка </w:t>
      </w:r>
      <w:r w:rsidR="00BB7396" w:rsidRPr="006C3F6A">
        <w:rPr>
          <w:sz w:val="28"/>
          <w:szCs w:val="28"/>
          <w:lang w:val="ru-RU"/>
        </w:rPr>
        <w:t xml:space="preserve">КИС </w:t>
      </w:r>
      <w:r w:rsidRPr="006C3F6A">
        <w:rPr>
          <w:sz w:val="28"/>
          <w:szCs w:val="28"/>
          <w:lang w:val="ru-RU"/>
        </w:rPr>
        <w:t>и ее интеграция с другими модулями.</w:t>
      </w:r>
    </w:p>
    <w:p w14:paraId="336CC380" w14:textId="77777777" w:rsidR="00FD6D29" w:rsidRPr="006C3F6A" w:rsidRDefault="00FD6D29" w:rsidP="00142F4C">
      <w:pPr>
        <w:pStyle w:val="ListParagraph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Практическое тестирование работы системы на реальных данных.</w:t>
      </w:r>
    </w:p>
    <w:p w14:paraId="35BB4631" w14:textId="77777777" w:rsidR="00BB7396" w:rsidRPr="006125AB" w:rsidRDefault="00BB7396" w:rsidP="001C53B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Внедрение КИС позволит автоматизировать процессы закупок и продаж, минимизировать ошибки, связанные с ручным вводом данных, улучшить контроль товарных остатков, повысить прозрачность учета и интегрировать коммерческую деятельность с финансовыми и кадровыми процессами. Это обеспечит более эффективное управление сетью супермаркетов и повысит конкурентоспособность предприятия.</w:t>
      </w:r>
    </w:p>
    <w:p w14:paraId="7F8BE8CE" w14:textId="77777777" w:rsidR="00FD6D29" w:rsidRPr="006125AB" w:rsidRDefault="00FD6D29" w:rsidP="00FD6D29">
      <w:pPr>
        <w:rPr>
          <w:lang w:val="ru-RU"/>
        </w:rPr>
      </w:pPr>
      <w:r w:rsidRPr="006125AB">
        <w:rPr>
          <w:lang w:val="ru-RU"/>
        </w:rPr>
        <w:br w:type="page"/>
      </w:r>
    </w:p>
    <w:p w14:paraId="356F1056" w14:textId="066A1D09" w:rsidR="00FD6D29" w:rsidRPr="006C3F6A" w:rsidRDefault="00FD6D29" w:rsidP="00192F1D">
      <w:pPr>
        <w:pStyle w:val="a0"/>
        <w:rPr>
          <w:szCs w:val="28"/>
          <w:lang w:val="ru-RU"/>
        </w:rPr>
      </w:pPr>
      <w:bookmarkStart w:id="11" w:name="_Toc194407559"/>
      <w:r w:rsidRPr="006C3F6A">
        <w:rPr>
          <w:szCs w:val="28"/>
          <w:lang w:val="ru-RU"/>
        </w:rPr>
        <w:lastRenderedPageBreak/>
        <w:t xml:space="preserve">Описание </w:t>
      </w:r>
      <w:r w:rsidR="00192F1D" w:rsidRPr="006C3F6A">
        <w:rPr>
          <w:szCs w:val="28"/>
          <w:lang w:val="ru-RU"/>
        </w:rPr>
        <w:t>деятельности предприятия «ВАН Маркет»</w:t>
      </w:r>
      <w:bookmarkEnd w:id="11"/>
    </w:p>
    <w:p w14:paraId="00D2837F" w14:textId="77777777" w:rsidR="00FD6D29" w:rsidRPr="006C3F6A" w:rsidRDefault="00FD6D29" w:rsidP="00FD6D29">
      <w:pPr>
        <w:pStyle w:val="a4"/>
        <w:rPr>
          <w:sz w:val="28"/>
          <w:szCs w:val="28"/>
          <w:lang w:val="ru-RU"/>
        </w:rPr>
      </w:pPr>
    </w:p>
    <w:p w14:paraId="270B40DB" w14:textId="77777777" w:rsidR="00FD6D29" w:rsidRPr="000F30E6" w:rsidRDefault="00FD6D29" w:rsidP="00FD6D29">
      <w:pPr>
        <w:pStyle w:val="a1"/>
        <w:ind w:left="0" w:firstLine="709"/>
        <w:rPr>
          <w:bCs/>
          <w:szCs w:val="28"/>
        </w:rPr>
      </w:pPr>
      <w:bookmarkStart w:id="12" w:name="_Toc194407560"/>
      <w:r w:rsidRPr="000F30E6">
        <w:rPr>
          <w:bCs/>
          <w:szCs w:val="28"/>
        </w:rPr>
        <w:t>Характеристика предприятия «ВАН Маркет»</w:t>
      </w:r>
      <w:bookmarkEnd w:id="12"/>
    </w:p>
    <w:p w14:paraId="75C3E15B" w14:textId="64AD3D15" w:rsidR="00FD6D29" w:rsidRPr="006C3F6A" w:rsidRDefault="00FD6D29" w:rsidP="00FD6D29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«ВАН Маркет» — это динамично развивающаяся сеть универсамов, основанная в 2012 году во Владивостоке. На текущий момент сеть включает 28 магазинов в различных районах города и один филиал в Приморском крае. В ближайшие годы планируется расширение сети до 50 и более торговых точек.</w:t>
      </w:r>
    </w:p>
    <w:p w14:paraId="76A9568E" w14:textId="77777777" w:rsidR="00FD6D29" w:rsidRPr="006C3F6A" w:rsidRDefault="00FD6D29" w:rsidP="00FD6D29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Компания занимается розничной торговлей широкого ассортимента товаров, включая: продукты питания, печатную продукцию, бытовую химию, товары для дома и другие категории. Общее количество наименований товаров превышает 12 000 позиций, а число поставщиков составляет более 300. Компания также имеет собственное производство полуфабрикатов и кондитерских изделий, насчитывающее 100 наименований полуфабрикатов и более 30 видов кондитерских изделий.</w:t>
      </w:r>
    </w:p>
    <w:p w14:paraId="596A7CCC" w14:textId="77777777" w:rsidR="00FD6D29" w:rsidRPr="006C3F6A" w:rsidRDefault="00FD6D29" w:rsidP="00FD6D29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Главная цель «ВАН Маркет» — обеспечение клиентов качественными товарами по доступным ценам, создание комфортных условий для покупок и развитие эффективной системы розничной торговли. Основные принципы работы компании: доступность товаров, высокий уровень клиентского сервиса, оптимизация логистических процессов.</w:t>
      </w:r>
    </w:p>
    <w:p w14:paraId="654277A6" w14:textId="77960599" w:rsidR="00FD6D29" w:rsidRPr="006C3F6A" w:rsidRDefault="00FD6D29" w:rsidP="00FD6D29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Компания стремится к расширению сети, повышению конкурентоспособности и внедрению новых технологий управления. В ближайшие 3-5 лет планируется: открытие 12 новых магазинов, увеличение ассортимента товаров до 15 000 наименований, расширение собственного производства полуфабрикатов до 150 наименований</w:t>
      </w:r>
      <w:r w:rsidR="00082DEA" w:rsidRPr="006C3F6A">
        <w:rPr>
          <w:sz w:val="28"/>
          <w:szCs w:val="28"/>
          <w:lang w:val="ru-RU"/>
        </w:rPr>
        <w:t xml:space="preserve"> </w:t>
      </w:r>
      <w:r w:rsidRPr="006C3F6A">
        <w:rPr>
          <w:sz w:val="28"/>
          <w:szCs w:val="28"/>
          <w:lang w:val="ru-RU"/>
        </w:rPr>
        <w:t>и кондитерских изделий до 50 видов, выход за пределы Приморского края.</w:t>
      </w:r>
    </w:p>
    <w:p w14:paraId="6DC67A1A" w14:textId="77777777" w:rsidR="00FD6D29" w:rsidRPr="006C3F6A" w:rsidRDefault="00FD6D29" w:rsidP="00FD6D29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Организационная структура компании «ВАН Маркет» построена по функциональному принципу, что позволяет эффективно распределять задачи между подразделениями.</w:t>
      </w:r>
    </w:p>
    <w:p w14:paraId="72472A88" w14:textId="77777777" w:rsidR="00FD6D29" w:rsidRPr="006C3F6A" w:rsidRDefault="00FD6D29" w:rsidP="00142F4C">
      <w:pPr>
        <w:pStyle w:val="a4"/>
        <w:numPr>
          <w:ilvl w:val="0"/>
          <w:numId w:val="6"/>
        </w:numPr>
        <w:tabs>
          <w:tab w:val="clear" w:pos="720"/>
        </w:tabs>
        <w:ind w:hanging="29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Генеральный директор – осуществляет общее руководство компанией.</w:t>
      </w:r>
    </w:p>
    <w:p w14:paraId="2F37A39C" w14:textId="77777777" w:rsidR="00FD6D29" w:rsidRPr="006C3F6A" w:rsidRDefault="00FD6D29" w:rsidP="00142F4C">
      <w:pPr>
        <w:pStyle w:val="a4"/>
        <w:numPr>
          <w:ilvl w:val="0"/>
          <w:numId w:val="6"/>
        </w:numPr>
        <w:tabs>
          <w:tab w:val="clear" w:pos="720"/>
        </w:tabs>
        <w:ind w:hanging="29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Финансовый директор – управляет бухгалтерией и финансовым департаментом.</w:t>
      </w:r>
    </w:p>
    <w:p w14:paraId="048C696C" w14:textId="77777777" w:rsidR="00FD6D29" w:rsidRPr="006C3F6A" w:rsidRDefault="00FD6D29" w:rsidP="00142F4C">
      <w:pPr>
        <w:pStyle w:val="a4"/>
        <w:numPr>
          <w:ilvl w:val="0"/>
          <w:numId w:val="6"/>
        </w:numPr>
        <w:tabs>
          <w:tab w:val="clear" w:pos="720"/>
        </w:tabs>
        <w:ind w:hanging="29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Коммерческий директор – отвечает за закупки и продажи.</w:t>
      </w:r>
    </w:p>
    <w:p w14:paraId="19B50E3B" w14:textId="77777777" w:rsidR="00FD6D29" w:rsidRPr="006C3F6A" w:rsidRDefault="00FD6D29" w:rsidP="00142F4C">
      <w:pPr>
        <w:pStyle w:val="a4"/>
        <w:numPr>
          <w:ilvl w:val="0"/>
          <w:numId w:val="6"/>
        </w:numPr>
        <w:tabs>
          <w:tab w:val="clear" w:pos="720"/>
        </w:tabs>
        <w:ind w:hanging="29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lastRenderedPageBreak/>
        <w:t>Операционный директор– курирует управление магазинами и производство.</w:t>
      </w:r>
    </w:p>
    <w:p w14:paraId="51EFB789" w14:textId="77777777" w:rsidR="00FD6D29" w:rsidRPr="006C3F6A" w:rsidRDefault="00FD6D29" w:rsidP="00142F4C">
      <w:pPr>
        <w:pStyle w:val="a4"/>
        <w:numPr>
          <w:ilvl w:val="0"/>
          <w:numId w:val="6"/>
        </w:numPr>
        <w:tabs>
          <w:tab w:val="clear" w:pos="720"/>
        </w:tabs>
        <w:ind w:hanging="29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Директор по маркетингу – отвечает за маркетинговые исследования и рекламу.</w:t>
      </w:r>
    </w:p>
    <w:p w14:paraId="7460F542" w14:textId="77777777" w:rsidR="00FD6D29" w:rsidRPr="006C3F6A" w:rsidRDefault="00FD6D29" w:rsidP="00142F4C">
      <w:pPr>
        <w:pStyle w:val="a4"/>
        <w:numPr>
          <w:ilvl w:val="0"/>
          <w:numId w:val="6"/>
        </w:numPr>
        <w:tabs>
          <w:tab w:val="clear" w:pos="720"/>
        </w:tabs>
        <w:ind w:hanging="29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Директор по логистике – управляет складской и транспортной логистикой.</w:t>
      </w:r>
    </w:p>
    <w:p w14:paraId="46ADD3CC" w14:textId="77777777" w:rsidR="00FD6D29" w:rsidRPr="006C3F6A" w:rsidRDefault="00FD6D29" w:rsidP="00142F4C">
      <w:pPr>
        <w:pStyle w:val="a4"/>
        <w:numPr>
          <w:ilvl w:val="0"/>
          <w:numId w:val="6"/>
        </w:numPr>
        <w:tabs>
          <w:tab w:val="clear" w:pos="720"/>
        </w:tabs>
        <w:ind w:hanging="29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Директор по персоналу – курирует подбор, обучение и кадровый учет.</w:t>
      </w:r>
    </w:p>
    <w:p w14:paraId="15A30577" w14:textId="77777777" w:rsidR="00FD6D29" w:rsidRPr="006C3F6A" w:rsidRDefault="00FD6D29" w:rsidP="00142F4C">
      <w:pPr>
        <w:pStyle w:val="a4"/>
        <w:numPr>
          <w:ilvl w:val="0"/>
          <w:numId w:val="6"/>
        </w:numPr>
        <w:tabs>
          <w:tab w:val="clear" w:pos="720"/>
        </w:tabs>
        <w:ind w:hanging="29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Директор по информационным технологиям – отвечает за разработку и поддержку ПО.</w:t>
      </w:r>
    </w:p>
    <w:p w14:paraId="2A155D3B" w14:textId="77777777" w:rsidR="00FD6D29" w:rsidRPr="006C3F6A" w:rsidRDefault="00FD6D29" w:rsidP="00142F4C">
      <w:pPr>
        <w:pStyle w:val="a4"/>
        <w:numPr>
          <w:ilvl w:val="0"/>
          <w:numId w:val="6"/>
        </w:numPr>
        <w:tabs>
          <w:tab w:val="clear" w:pos="720"/>
        </w:tabs>
        <w:ind w:hanging="29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Юридический департамент – обеспечивает правовую поддержку деятельности компании.</w:t>
      </w:r>
    </w:p>
    <w:p w14:paraId="10A6605A" w14:textId="4B6812F7" w:rsidR="00FD6D29" w:rsidRPr="006C3F6A" w:rsidRDefault="00FD6D29" w:rsidP="00FD6D29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Подробная организационная структура представлена в Приложении А.1 в виде схемы.</w:t>
      </w:r>
    </w:p>
    <w:p w14:paraId="69F0BDB3" w14:textId="7FB4D380" w:rsidR="00A71827" w:rsidRPr="00A71827" w:rsidRDefault="00A71827" w:rsidP="00A71827">
      <w:pPr>
        <w:pStyle w:val="a4"/>
        <w:rPr>
          <w:sz w:val="28"/>
          <w:szCs w:val="28"/>
          <w:lang w:val="ru-RU"/>
        </w:rPr>
      </w:pPr>
      <w:r w:rsidRPr="00A71827">
        <w:rPr>
          <w:sz w:val="28"/>
          <w:szCs w:val="28"/>
          <w:lang w:val="ru-RU"/>
        </w:rPr>
        <w:t>Коммерческий департамент сети супермаркетов «ВАН Маркет» выполняет стратегическую функцию управления товарными потоками, обеспечивая бесперебойную работу закупок и продаж. В его составе функционируют</w:t>
      </w:r>
      <w:r w:rsidRPr="006C3F6A">
        <w:rPr>
          <w:sz w:val="28"/>
          <w:szCs w:val="28"/>
          <w:lang w:val="ru-RU"/>
        </w:rPr>
        <w:t xml:space="preserve"> </w:t>
      </w:r>
      <w:r w:rsidRPr="00A71827">
        <w:rPr>
          <w:sz w:val="28"/>
          <w:szCs w:val="28"/>
          <w:lang w:val="ru-RU"/>
        </w:rPr>
        <w:t>отдел закупок</w:t>
      </w:r>
      <w:r w:rsidRPr="006C3F6A">
        <w:rPr>
          <w:sz w:val="28"/>
          <w:szCs w:val="28"/>
          <w:lang w:val="ru-RU"/>
        </w:rPr>
        <w:t xml:space="preserve"> </w:t>
      </w:r>
      <w:r w:rsidRPr="00A71827">
        <w:rPr>
          <w:sz w:val="28"/>
          <w:szCs w:val="28"/>
          <w:lang w:val="ru-RU"/>
        </w:rPr>
        <w:t>и</w:t>
      </w:r>
      <w:r w:rsidRPr="006C3F6A">
        <w:rPr>
          <w:sz w:val="28"/>
          <w:szCs w:val="28"/>
          <w:lang w:val="ru-RU"/>
        </w:rPr>
        <w:t xml:space="preserve"> </w:t>
      </w:r>
      <w:r w:rsidRPr="00A71827">
        <w:rPr>
          <w:sz w:val="28"/>
          <w:szCs w:val="28"/>
          <w:lang w:val="ru-RU"/>
        </w:rPr>
        <w:t>отдел продаж, каждый из которых отвечает за ключевые направления коммерческой деятельности.</w:t>
      </w:r>
    </w:p>
    <w:p w14:paraId="53AA7A21" w14:textId="6BAFCBB1" w:rsidR="00A71827" w:rsidRPr="00A71827" w:rsidRDefault="00A71827" w:rsidP="00A71827">
      <w:pPr>
        <w:pStyle w:val="a4"/>
        <w:rPr>
          <w:sz w:val="28"/>
          <w:szCs w:val="28"/>
          <w:lang w:val="ru-RU"/>
        </w:rPr>
      </w:pPr>
      <w:r w:rsidRPr="00A71827">
        <w:rPr>
          <w:sz w:val="28"/>
          <w:szCs w:val="28"/>
          <w:lang w:val="ru-RU"/>
        </w:rPr>
        <w:t>Отдел закупок</w:t>
      </w:r>
      <w:r w:rsidRPr="006C3F6A">
        <w:rPr>
          <w:sz w:val="28"/>
          <w:szCs w:val="28"/>
          <w:lang w:val="ru-RU"/>
        </w:rPr>
        <w:t xml:space="preserve"> </w:t>
      </w:r>
      <w:r w:rsidRPr="00A71827">
        <w:rPr>
          <w:sz w:val="28"/>
          <w:szCs w:val="28"/>
          <w:lang w:val="ru-RU"/>
        </w:rPr>
        <w:t>организует процесс взаимодействия с поставщиками, включая анализ предложений, заключение договоров и контроль исполнения обязательств. Основной задачей является обеспечение оптимального товарного ассортимента, учитывая данные о складских остатках, потребительский спрос и динамику продаж. Отдел занимается оформлением заявок на закупку, ведением переговоров по ценовым условиям, а также контролем своевременности и качества поставок. Эффективность его работы напрямую влияет на себестоимость продукции, уровень цен в магазинах и своевременность пополнения товарных запасов.</w:t>
      </w:r>
    </w:p>
    <w:p w14:paraId="4E1C38BA" w14:textId="1DB600AF" w:rsidR="00A71827" w:rsidRPr="00A71827" w:rsidRDefault="00A71827" w:rsidP="00A71827">
      <w:pPr>
        <w:pStyle w:val="a4"/>
        <w:rPr>
          <w:sz w:val="28"/>
          <w:szCs w:val="28"/>
          <w:lang w:val="ru-RU"/>
        </w:rPr>
      </w:pPr>
      <w:r w:rsidRPr="00A71827">
        <w:rPr>
          <w:sz w:val="28"/>
          <w:szCs w:val="28"/>
          <w:lang w:val="ru-RU"/>
        </w:rPr>
        <w:t>Отдел продаж</w:t>
      </w:r>
      <w:r w:rsidRPr="006C3F6A">
        <w:rPr>
          <w:sz w:val="28"/>
          <w:szCs w:val="28"/>
          <w:lang w:val="ru-RU"/>
        </w:rPr>
        <w:t xml:space="preserve"> </w:t>
      </w:r>
      <w:r w:rsidRPr="00A71827">
        <w:rPr>
          <w:sz w:val="28"/>
          <w:szCs w:val="28"/>
          <w:lang w:val="ru-RU"/>
        </w:rPr>
        <w:t xml:space="preserve">управляет распределением товаров в розничных точках, анализирует спрос и формирует стратегию продаж. В его обязанности входит контроль товарных остатков в магазинах, оптимизация товарооборота, разработка ценовой политики и внедрение маркетинговых инструментов для стимулирования продаж. Также отдел занимается формированием отчётов по продажам маркированной и </w:t>
      </w:r>
      <w:r w:rsidRPr="00A71827">
        <w:rPr>
          <w:sz w:val="28"/>
          <w:szCs w:val="28"/>
          <w:lang w:val="ru-RU"/>
        </w:rPr>
        <w:lastRenderedPageBreak/>
        <w:t>немаркированной продукции, что позволяет оперативно корректировать ассортимент и прогнозировать потребительские предпочтения. Взаимодействуя с другими подразделениями компании, отдел продаж обеспечивает стабильную работу торговой сети, увеличивая рентабельность магазинов.</w:t>
      </w:r>
    </w:p>
    <w:p w14:paraId="2BB91143" w14:textId="77777777" w:rsidR="00A71827" w:rsidRPr="00A71827" w:rsidRDefault="00A71827" w:rsidP="00A71827">
      <w:pPr>
        <w:pStyle w:val="a4"/>
        <w:rPr>
          <w:sz w:val="28"/>
          <w:szCs w:val="28"/>
          <w:lang w:val="ru-RU"/>
        </w:rPr>
      </w:pPr>
      <w:r w:rsidRPr="00A71827">
        <w:rPr>
          <w:sz w:val="28"/>
          <w:szCs w:val="28"/>
          <w:lang w:val="ru-RU"/>
        </w:rPr>
        <w:t>Таким образом, коммерческий департамент объединяет аналитические и операционные функции, создавая основу для эффективного управления закупками, продажами и ценообразованием в сети супермаркетов «ВАН Маркет».</w:t>
      </w:r>
    </w:p>
    <w:p w14:paraId="47D4E2B8" w14:textId="5FF6C81C" w:rsidR="00546723" w:rsidRPr="006C3F6A" w:rsidRDefault="00546723" w:rsidP="00546723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Автоматизация процессов коммерческого департамента позволит устранить задержки в передаче данных между отделами, минимизировать ошибки при оформлении заказов, повысить прозрачность учета товарных запасов и оптимизировать взаимодействие между закупками и продажами. Внедрение корпоративной информационной системы обеспечит единую информационную среду, улучшит планирование закупок и повысит эффективность продаж.</w:t>
      </w:r>
    </w:p>
    <w:p w14:paraId="1967CD90" w14:textId="65E2874A" w:rsidR="00546723" w:rsidRPr="006125AB" w:rsidRDefault="00546723">
      <w:pPr>
        <w:rPr>
          <w:sz w:val="28"/>
          <w:szCs w:val="28"/>
          <w:lang w:val="ru-RU"/>
        </w:rPr>
      </w:pPr>
    </w:p>
    <w:p w14:paraId="59CB0DD9" w14:textId="77777777" w:rsidR="00FD6D29" w:rsidRPr="000F30E6" w:rsidRDefault="00FD6D29" w:rsidP="00FD6D29">
      <w:pPr>
        <w:pStyle w:val="a1"/>
        <w:ind w:left="0" w:firstLine="709"/>
        <w:rPr>
          <w:szCs w:val="28"/>
        </w:rPr>
      </w:pPr>
      <w:bookmarkStart w:id="13" w:name="_Toc194407561"/>
      <w:r w:rsidRPr="000F30E6">
        <w:rPr>
          <w:szCs w:val="28"/>
        </w:rPr>
        <w:t>Бизнес-процессы</w:t>
      </w:r>
      <w:bookmarkEnd w:id="13"/>
    </w:p>
    <w:p w14:paraId="76F27130" w14:textId="7CAB9C8E" w:rsidR="003863F5" w:rsidRPr="000F30E6" w:rsidRDefault="001761CA" w:rsidP="003863F5">
      <w:pPr>
        <w:pStyle w:val="a4"/>
        <w:rPr>
          <w:sz w:val="28"/>
          <w:szCs w:val="28"/>
        </w:rPr>
      </w:pPr>
      <w:r w:rsidRPr="006C3F6A">
        <w:rPr>
          <w:sz w:val="28"/>
          <w:szCs w:val="28"/>
          <w:lang w:val="ru-RU"/>
        </w:rPr>
        <w:t xml:space="preserve">Для лучшего описания бизнес-процессов и понимания коммерческой деятельности компании был составлен глоссарий. </w:t>
      </w:r>
      <w:proofErr w:type="spellStart"/>
      <w:r w:rsidRPr="000F30E6">
        <w:rPr>
          <w:sz w:val="28"/>
          <w:szCs w:val="28"/>
        </w:rPr>
        <w:t>Глоссарий</w:t>
      </w:r>
      <w:proofErr w:type="spellEnd"/>
      <w:r w:rsidRPr="000F30E6">
        <w:rPr>
          <w:sz w:val="28"/>
          <w:szCs w:val="28"/>
        </w:rPr>
        <w:t xml:space="preserve"> представлен в </w:t>
      </w:r>
      <w:proofErr w:type="spellStart"/>
      <w:r w:rsidRPr="000F30E6">
        <w:rPr>
          <w:sz w:val="28"/>
          <w:szCs w:val="28"/>
        </w:rPr>
        <w:t>таблице</w:t>
      </w:r>
      <w:proofErr w:type="spellEnd"/>
      <w:r w:rsidRPr="000F30E6">
        <w:rPr>
          <w:sz w:val="28"/>
          <w:szCs w:val="28"/>
        </w:rPr>
        <w:t xml:space="preserve"> 1.</w:t>
      </w:r>
    </w:p>
    <w:p w14:paraId="5D67855F" w14:textId="7CAFAF26" w:rsidR="003577E6" w:rsidRPr="000F30E6" w:rsidRDefault="003863F5" w:rsidP="001761CA">
      <w:pPr>
        <w:pStyle w:val="a4"/>
        <w:ind w:firstLine="0"/>
        <w:rPr>
          <w:sz w:val="28"/>
          <w:szCs w:val="28"/>
        </w:rPr>
      </w:pPr>
      <w:r w:rsidRPr="000F30E6">
        <w:rPr>
          <w:sz w:val="28"/>
          <w:szCs w:val="28"/>
        </w:rPr>
        <w:t xml:space="preserve">Таблица 1 – </w:t>
      </w:r>
      <w:proofErr w:type="spellStart"/>
      <w:r w:rsidRPr="000F30E6">
        <w:rPr>
          <w:sz w:val="28"/>
          <w:szCs w:val="28"/>
        </w:rPr>
        <w:t>Глоссарий</w:t>
      </w:r>
      <w:proofErr w:type="spellEnd"/>
    </w:p>
    <w:tbl>
      <w:tblPr>
        <w:tblStyle w:val="TableGrid"/>
        <w:tblW w:w="9912" w:type="dxa"/>
        <w:tblLook w:val="04A0" w:firstRow="1" w:lastRow="0" w:firstColumn="1" w:lastColumn="0" w:noHBand="0" w:noVBand="1"/>
      </w:tblPr>
      <w:tblGrid>
        <w:gridCol w:w="2263"/>
        <w:gridCol w:w="7649"/>
      </w:tblGrid>
      <w:tr w:rsidR="003574D1" w:rsidRPr="000F30E6" w14:paraId="519CF197" w14:textId="77777777" w:rsidTr="003574D1">
        <w:tc>
          <w:tcPr>
            <w:tcW w:w="2263" w:type="dxa"/>
          </w:tcPr>
          <w:p w14:paraId="0B92D26F" w14:textId="0CED0B38" w:rsidR="003574D1" w:rsidRPr="00D131D3" w:rsidRDefault="003574D1" w:rsidP="003574D1">
            <w:pPr>
              <w:pStyle w:val="a4"/>
              <w:ind w:firstLine="0"/>
              <w:rPr>
                <w:b/>
                <w:bCs/>
                <w:lang w:val="ru-RU"/>
              </w:rPr>
            </w:pPr>
            <w:proofErr w:type="spellStart"/>
            <w:r w:rsidRPr="00D131D3">
              <w:t>Название</w:t>
            </w:r>
            <w:proofErr w:type="spellEnd"/>
          </w:p>
        </w:tc>
        <w:tc>
          <w:tcPr>
            <w:tcW w:w="7649" w:type="dxa"/>
          </w:tcPr>
          <w:p w14:paraId="1A9F9F6E" w14:textId="7CD42341" w:rsidR="003574D1" w:rsidRPr="00D131D3" w:rsidRDefault="003574D1" w:rsidP="003574D1">
            <w:pPr>
              <w:pStyle w:val="a4"/>
              <w:ind w:firstLine="0"/>
            </w:pPr>
            <w:r w:rsidRPr="00D131D3">
              <w:t xml:space="preserve">Описание </w:t>
            </w:r>
          </w:p>
        </w:tc>
      </w:tr>
      <w:tr w:rsidR="003574D1" w:rsidRPr="000F30E6" w14:paraId="255B804A" w14:textId="77777777" w:rsidTr="003574D1">
        <w:tc>
          <w:tcPr>
            <w:tcW w:w="2263" w:type="dxa"/>
          </w:tcPr>
          <w:p w14:paraId="63C919C7" w14:textId="425560EA" w:rsidR="003574D1" w:rsidRPr="00D131D3" w:rsidRDefault="003574D1" w:rsidP="003574D1">
            <w:pPr>
              <w:pStyle w:val="a4"/>
              <w:ind w:firstLine="0"/>
            </w:pPr>
            <w:r w:rsidRPr="00D131D3">
              <w:t>Остатки товаров на складе</w:t>
            </w:r>
          </w:p>
        </w:tc>
        <w:tc>
          <w:tcPr>
            <w:tcW w:w="7649" w:type="dxa"/>
          </w:tcPr>
          <w:p w14:paraId="34EECC99" w14:textId="6073B62A" w:rsidR="003574D1" w:rsidRPr="00D131D3" w:rsidRDefault="003574D1" w:rsidP="003574D1">
            <w:pPr>
              <w:pStyle w:val="a4"/>
              <w:ind w:firstLine="0"/>
            </w:pPr>
            <w:r w:rsidRPr="00D131D3">
              <w:rPr>
                <w:lang w:val="ru-RU"/>
              </w:rPr>
              <w:t>Данные о текущем наличии товаров на складах предприятия. Входная информация. Передаётся из процесса «Логистическая деятельность». Регламентируется ФЗ-402 «О бухгалтерском учете», ГОСТ Р 51303-2023.</w:t>
            </w:r>
          </w:p>
        </w:tc>
      </w:tr>
      <w:tr w:rsidR="003574D1" w:rsidRPr="00AC3C06" w14:paraId="1320ECFF" w14:textId="77777777" w:rsidTr="003574D1">
        <w:tc>
          <w:tcPr>
            <w:tcW w:w="2263" w:type="dxa"/>
          </w:tcPr>
          <w:p w14:paraId="1BC3F9CD" w14:textId="71309D6B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Акт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инветаризации</w:t>
            </w:r>
            <w:proofErr w:type="spellEnd"/>
          </w:p>
        </w:tc>
        <w:tc>
          <w:tcPr>
            <w:tcW w:w="7649" w:type="dxa"/>
          </w:tcPr>
          <w:p w14:paraId="4852DCC1" w14:textId="71140735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Документ, фиксирующий фактическое наличие товаров на складе и выявляющий расхождения с учетными данными. Входная информация. Передаётся из процесса «Операционная деятельность». Регламентируется ФЗ-402 «О бухгалтерском учете».</w:t>
            </w:r>
          </w:p>
        </w:tc>
      </w:tr>
      <w:tr w:rsidR="003574D1" w:rsidRPr="00AC3C06" w14:paraId="5D15F970" w14:textId="77777777" w:rsidTr="003574D1">
        <w:tc>
          <w:tcPr>
            <w:tcW w:w="2263" w:type="dxa"/>
          </w:tcPr>
          <w:p w14:paraId="74C2BE1A" w14:textId="2F0F2311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Заявка</w:t>
            </w:r>
            <w:proofErr w:type="spellEnd"/>
            <w:r w:rsidRPr="00D131D3">
              <w:t xml:space="preserve"> на </w:t>
            </w:r>
            <w:proofErr w:type="spellStart"/>
            <w:r w:rsidRPr="00D131D3">
              <w:t>пополнение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ассортимента</w:t>
            </w:r>
            <w:proofErr w:type="spellEnd"/>
          </w:p>
        </w:tc>
        <w:tc>
          <w:tcPr>
            <w:tcW w:w="7649" w:type="dxa"/>
          </w:tcPr>
          <w:p w14:paraId="6E03D9E3" w14:textId="72C113CC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Документ с перечнем товаров, требующих закупки по мнению операционного отдела. Входная информация. Передаётся из процесса «Операционная деятельность». Регламентируется внутренними нормативными документами компании.</w:t>
            </w:r>
          </w:p>
        </w:tc>
      </w:tr>
    </w:tbl>
    <w:p w14:paraId="11247C87" w14:textId="77777777" w:rsidR="000164BF" w:rsidRDefault="000164BF">
      <w:r>
        <w:br w:type="page"/>
      </w:r>
    </w:p>
    <w:p w14:paraId="3A8287E8" w14:textId="42F2CE1C" w:rsidR="000164BF" w:rsidRPr="000164BF" w:rsidRDefault="000164BF" w:rsidP="000164BF">
      <w:pPr>
        <w:spacing w:line="360" w:lineRule="auto"/>
        <w:jc w:val="both"/>
        <w:rPr>
          <w:i/>
          <w:iCs/>
          <w:sz w:val="28"/>
          <w:szCs w:val="28"/>
        </w:rPr>
      </w:pPr>
      <w:r w:rsidRPr="000164BF">
        <w:rPr>
          <w:i/>
          <w:iCs/>
          <w:sz w:val="28"/>
          <w:szCs w:val="28"/>
          <w:lang w:val="ru-RU"/>
        </w:rPr>
        <w:lastRenderedPageBreak/>
        <w:t>Продолжение</w:t>
      </w:r>
      <w:r w:rsidRPr="000164BF">
        <w:rPr>
          <w:i/>
          <w:iCs/>
          <w:sz w:val="28"/>
          <w:szCs w:val="28"/>
        </w:rPr>
        <w:t xml:space="preserve"> </w:t>
      </w:r>
      <w:proofErr w:type="spellStart"/>
      <w:r w:rsidRPr="000164BF">
        <w:rPr>
          <w:i/>
          <w:iCs/>
          <w:sz w:val="28"/>
          <w:szCs w:val="28"/>
        </w:rPr>
        <w:t>таблицы</w:t>
      </w:r>
      <w:proofErr w:type="spellEnd"/>
      <w:r w:rsidRPr="000164BF">
        <w:rPr>
          <w:i/>
          <w:iCs/>
          <w:sz w:val="28"/>
          <w:szCs w:val="28"/>
        </w:rPr>
        <w:t xml:space="preserve"> 1</w:t>
      </w:r>
    </w:p>
    <w:tbl>
      <w:tblPr>
        <w:tblStyle w:val="TableGrid"/>
        <w:tblW w:w="9912" w:type="dxa"/>
        <w:tblLook w:val="04A0" w:firstRow="1" w:lastRow="0" w:firstColumn="1" w:lastColumn="0" w:noHBand="0" w:noVBand="1"/>
      </w:tblPr>
      <w:tblGrid>
        <w:gridCol w:w="2263"/>
        <w:gridCol w:w="7649"/>
      </w:tblGrid>
      <w:tr w:rsidR="003574D1" w:rsidRPr="00AC3C06" w14:paraId="5E9D9CD7" w14:textId="77777777" w:rsidTr="003574D1">
        <w:tc>
          <w:tcPr>
            <w:tcW w:w="2263" w:type="dxa"/>
          </w:tcPr>
          <w:p w14:paraId="509B5675" w14:textId="241C5EFC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proofErr w:type="spellStart"/>
            <w:r w:rsidRPr="00D131D3">
              <w:t>Прайс-лист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поставщик</w:t>
            </w:r>
            <w:r w:rsidR="00A572E7" w:rsidRPr="00D131D3">
              <w:rPr>
                <w:lang w:val="ru-RU"/>
              </w:rPr>
              <w:t>ов</w:t>
            </w:r>
            <w:proofErr w:type="spellEnd"/>
          </w:p>
        </w:tc>
        <w:tc>
          <w:tcPr>
            <w:tcW w:w="7649" w:type="dxa"/>
          </w:tcPr>
          <w:p w14:paraId="7250B1F3" w14:textId="41C9764F" w:rsidR="003574D1" w:rsidRPr="00D131D3" w:rsidRDefault="004C3129" w:rsidP="004C3129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Перечень товаров с предложенными поставщиком ценами и условиями поставки, используемый для анализа коммерческих предложений и принятия решения о заключении договора. Входная информация. Передаётся от поставщика извне. Регулируется коммерческими предложениями поставщиков, а в дальнейшем, после заключения договора – договорными отношениями.</w:t>
            </w:r>
          </w:p>
        </w:tc>
      </w:tr>
      <w:tr w:rsidR="003574D1" w:rsidRPr="00AC3C06" w14:paraId="40A390F2" w14:textId="77777777" w:rsidTr="003574D1">
        <w:tc>
          <w:tcPr>
            <w:tcW w:w="2263" w:type="dxa"/>
          </w:tcPr>
          <w:p w14:paraId="78A8312B" w14:textId="5DFC7DC9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Кассовый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отчёт</w:t>
            </w:r>
            <w:proofErr w:type="spellEnd"/>
          </w:p>
        </w:tc>
        <w:tc>
          <w:tcPr>
            <w:tcW w:w="7649" w:type="dxa"/>
          </w:tcPr>
          <w:p w14:paraId="67733A1A" w14:textId="3A727B1C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Документ, отражающий движение денежных средств через кассовые аппараты. Входная информация. Передаётся из процесса «Операционная деятельность». Регламентируется 54-ФЗ «О применении контрольно-кассовой техники».</w:t>
            </w:r>
          </w:p>
        </w:tc>
      </w:tr>
      <w:tr w:rsidR="003574D1" w:rsidRPr="00AC3C06" w14:paraId="6BE1C941" w14:textId="77777777" w:rsidTr="003574D1">
        <w:tc>
          <w:tcPr>
            <w:tcW w:w="2263" w:type="dxa"/>
          </w:tcPr>
          <w:p w14:paraId="27443126" w14:textId="4FF2B6FA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Данные</w:t>
            </w:r>
            <w:proofErr w:type="spellEnd"/>
            <w:r w:rsidRPr="00D131D3">
              <w:t xml:space="preserve"> о </w:t>
            </w:r>
            <w:proofErr w:type="spellStart"/>
            <w:r w:rsidRPr="00D131D3">
              <w:t>маркировке</w:t>
            </w:r>
            <w:proofErr w:type="spellEnd"/>
            <w:r w:rsidRPr="00D131D3">
              <w:t xml:space="preserve"> товаров</w:t>
            </w:r>
          </w:p>
        </w:tc>
        <w:tc>
          <w:tcPr>
            <w:tcW w:w="7649" w:type="dxa"/>
          </w:tcPr>
          <w:p w14:paraId="7E1E4AC7" w14:textId="2D62721C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Информация о кодах маркировки, присвоенных товарам в системе «Честный ЗНАК». Входная информация. Передаётся из процесса «Операционная деятельность». Регламентируется 488-ФЗ «О маркировке товаров», ППРФ № 792.</w:t>
            </w:r>
          </w:p>
        </w:tc>
      </w:tr>
      <w:tr w:rsidR="00D54570" w:rsidRPr="00AC3C06" w14:paraId="06F19E0C" w14:textId="77777777" w:rsidTr="003574D1">
        <w:tc>
          <w:tcPr>
            <w:tcW w:w="2263" w:type="dxa"/>
          </w:tcPr>
          <w:p w14:paraId="342798B7" w14:textId="7DF9CCD1" w:rsidR="00D54570" w:rsidRPr="00D131D3" w:rsidRDefault="00D54570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Платёжное поручение</w:t>
            </w:r>
          </w:p>
        </w:tc>
        <w:tc>
          <w:tcPr>
            <w:tcW w:w="7649" w:type="dxa"/>
          </w:tcPr>
          <w:p w14:paraId="6E1A6DC2" w14:textId="73BB017E" w:rsidR="00D54570" w:rsidRPr="00D131D3" w:rsidRDefault="004451B9" w:rsidP="004451B9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Документ, содержащий указание на осуществление безналичного перевода денежных средств в счёт оплаты поставщику за заказанные товары. Выходная информация. Передаётся из процесса «Финансовая деятельность» в процесс «Коммерческая деятельность». Регламентируется ГК РФ (ст. 845–854), а также положениями о безналичных расчётах Банка России.</w:t>
            </w:r>
          </w:p>
        </w:tc>
      </w:tr>
      <w:tr w:rsidR="003574D1" w:rsidRPr="00B203FA" w14:paraId="1B647311" w14:textId="77777777" w:rsidTr="003574D1">
        <w:tc>
          <w:tcPr>
            <w:tcW w:w="2263" w:type="dxa"/>
          </w:tcPr>
          <w:p w14:paraId="4CFE8928" w14:textId="779F176F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Заявка</w:t>
            </w:r>
            <w:proofErr w:type="spellEnd"/>
            <w:r w:rsidRPr="00D131D3">
              <w:t xml:space="preserve"> на </w:t>
            </w:r>
            <w:proofErr w:type="spellStart"/>
            <w:r w:rsidRPr="00D131D3">
              <w:t>закупку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поставщикам</w:t>
            </w:r>
            <w:proofErr w:type="spellEnd"/>
          </w:p>
        </w:tc>
        <w:tc>
          <w:tcPr>
            <w:tcW w:w="7649" w:type="dxa"/>
          </w:tcPr>
          <w:p w14:paraId="5BE0ADDA" w14:textId="05CF1B45" w:rsidR="003574D1" w:rsidRPr="00D131D3" w:rsidRDefault="00123063" w:rsidP="00123063">
            <w:pPr>
              <w:pStyle w:val="a4"/>
              <w:ind w:firstLine="0"/>
            </w:pPr>
            <w:r w:rsidRPr="00D131D3">
              <w:rPr>
                <w:lang w:val="ru-RU"/>
              </w:rPr>
              <w:t xml:space="preserve">Документ с перечнем товаров для заказа у поставщиков. Выходная информация. Передаётся в процесс «Финансовая деятельность» и внешним поставщикам. </w:t>
            </w:r>
            <w:proofErr w:type="spellStart"/>
            <w:r w:rsidRPr="00D131D3">
              <w:t>Регламентируется</w:t>
            </w:r>
            <w:proofErr w:type="spellEnd"/>
            <w:r w:rsidRPr="00D131D3">
              <w:t xml:space="preserve"> ГК РФ (</w:t>
            </w:r>
            <w:proofErr w:type="spellStart"/>
            <w:r w:rsidRPr="00D131D3">
              <w:t>ст</w:t>
            </w:r>
            <w:proofErr w:type="spellEnd"/>
            <w:r w:rsidRPr="00D131D3">
              <w:t>. 506–524), ГОСТ Р 51303-2023.</w:t>
            </w:r>
          </w:p>
        </w:tc>
      </w:tr>
      <w:tr w:rsidR="003574D1" w:rsidRPr="007A30E3" w14:paraId="31FD374E" w14:textId="77777777" w:rsidTr="003574D1">
        <w:tc>
          <w:tcPr>
            <w:tcW w:w="2263" w:type="dxa"/>
          </w:tcPr>
          <w:p w14:paraId="57EF2FE4" w14:textId="5A3F7E94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Договор</w:t>
            </w:r>
            <w:proofErr w:type="spellEnd"/>
            <w:r w:rsidRPr="00D131D3">
              <w:t xml:space="preserve"> с </w:t>
            </w:r>
            <w:proofErr w:type="spellStart"/>
            <w:r w:rsidRPr="00D131D3">
              <w:t>коммерческими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организациями</w:t>
            </w:r>
            <w:proofErr w:type="spellEnd"/>
          </w:p>
        </w:tc>
        <w:tc>
          <w:tcPr>
            <w:tcW w:w="7649" w:type="dxa"/>
          </w:tcPr>
          <w:p w14:paraId="0E0D16B2" w14:textId="2AEB2F55" w:rsidR="003574D1" w:rsidRPr="00D131D3" w:rsidRDefault="00123063" w:rsidP="00123063">
            <w:pPr>
              <w:pStyle w:val="a4"/>
              <w:ind w:firstLine="0"/>
            </w:pPr>
            <w:r w:rsidRPr="00D131D3">
              <w:rPr>
                <w:lang w:val="ru-RU"/>
              </w:rPr>
              <w:t xml:space="preserve">Соглашение, устанавливающее условия взаимодействия с поставщиком товаров, заключаемое по результатам анализа коммерческих предложений. Выходная информация. Передаётся в процесс «Финансовая деятельность» и внешним поставщикам. </w:t>
            </w:r>
            <w:proofErr w:type="spellStart"/>
            <w:r w:rsidRPr="00D131D3">
              <w:t>Регламентируется</w:t>
            </w:r>
            <w:proofErr w:type="spellEnd"/>
            <w:r w:rsidRPr="00D131D3">
              <w:t xml:space="preserve"> ГК РФ (</w:t>
            </w:r>
            <w:proofErr w:type="spellStart"/>
            <w:r w:rsidRPr="00D131D3">
              <w:t>ст</w:t>
            </w:r>
            <w:proofErr w:type="spellEnd"/>
            <w:r w:rsidRPr="00D131D3">
              <w:t>. 421, 432, 506, 507, 516, 518, 782).</w:t>
            </w:r>
          </w:p>
        </w:tc>
      </w:tr>
      <w:tr w:rsidR="003574D1" w:rsidRPr="000F30E6" w14:paraId="38924BA9" w14:textId="77777777" w:rsidTr="003574D1">
        <w:tc>
          <w:tcPr>
            <w:tcW w:w="2263" w:type="dxa"/>
          </w:tcPr>
          <w:p w14:paraId="557D6BEB" w14:textId="5F6D6616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Отчёт о продажах немаркированной продукции</w:t>
            </w:r>
          </w:p>
        </w:tc>
        <w:tc>
          <w:tcPr>
            <w:tcW w:w="7649" w:type="dxa"/>
          </w:tcPr>
          <w:p w14:paraId="47A1F5C1" w14:textId="02F25614" w:rsidR="003574D1" w:rsidRPr="00D131D3" w:rsidRDefault="003574D1" w:rsidP="003574D1">
            <w:pPr>
              <w:pStyle w:val="a4"/>
              <w:ind w:firstLine="0"/>
            </w:pPr>
            <w:r w:rsidRPr="00D131D3">
              <w:rPr>
                <w:lang w:val="ru-RU"/>
              </w:rPr>
              <w:t xml:space="preserve">Сводный документ, фиксирующий объемы реализованной продукции. Выходная информация. Передаётся в процессы «Финансовая деятельность», «Административная деятельность», «Маркетинговую деятельность». </w:t>
            </w:r>
            <w:proofErr w:type="spellStart"/>
            <w:r w:rsidRPr="00D131D3">
              <w:t>Регламентируется</w:t>
            </w:r>
            <w:proofErr w:type="spellEnd"/>
            <w:r w:rsidRPr="00D131D3">
              <w:t xml:space="preserve"> ФЗ-402 «О </w:t>
            </w:r>
            <w:proofErr w:type="spellStart"/>
            <w:r w:rsidRPr="00D131D3">
              <w:t>бухгалтерском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учете</w:t>
            </w:r>
            <w:proofErr w:type="spellEnd"/>
            <w:r w:rsidRPr="00D131D3">
              <w:t>».</w:t>
            </w:r>
          </w:p>
        </w:tc>
      </w:tr>
    </w:tbl>
    <w:p w14:paraId="2C0A7715" w14:textId="151178FB" w:rsidR="000164BF" w:rsidRPr="000164BF" w:rsidRDefault="000164BF" w:rsidP="000164BF">
      <w:pPr>
        <w:spacing w:line="360" w:lineRule="auto"/>
        <w:jc w:val="both"/>
        <w:rPr>
          <w:i/>
          <w:iCs/>
          <w:sz w:val="28"/>
          <w:szCs w:val="28"/>
        </w:rPr>
      </w:pPr>
      <w:r w:rsidRPr="000164BF">
        <w:rPr>
          <w:i/>
          <w:iCs/>
          <w:sz w:val="28"/>
          <w:szCs w:val="28"/>
          <w:lang w:val="ru-RU"/>
        </w:rPr>
        <w:lastRenderedPageBreak/>
        <w:t>Продолжение</w:t>
      </w:r>
      <w:r w:rsidRPr="000164BF">
        <w:rPr>
          <w:i/>
          <w:iCs/>
          <w:sz w:val="28"/>
          <w:szCs w:val="28"/>
        </w:rPr>
        <w:t xml:space="preserve"> </w:t>
      </w:r>
      <w:proofErr w:type="spellStart"/>
      <w:r w:rsidRPr="000164BF">
        <w:rPr>
          <w:i/>
          <w:iCs/>
          <w:sz w:val="28"/>
          <w:szCs w:val="28"/>
        </w:rPr>
        <w:t>таблицы</w:t>
      </w:r>
      <w:proofErr w:type="spellEnd"/>
      <w:r w:rsidRPr="000164BF">
        <w:rPr>
          <w:i/>
          <w:iCs/>
          <w:sz w:val="28"/>
          <w:szCs w:val="28"/>
        </w:rPr>
        <w:t xml:space="preserve"> 1</w:t>
      </w:r>
    </w:p>
    <w:tbl>
      <w:tblPr>
        <w:tblStyle w:val="TableGrid"/>
        <w:tblW w:w="9912" w:type="dxa"/>
        <w:tblLook w:val="04A0" w:firstRow="1" w:lastRow="0" w:firstColumn="1" w:lastColumn="0" w:noHBand="0" w:noVBand="1"/>
      </w:tblPr>
      <w:tblGrid>
        <w:gridCol w:w="2263"/>
        <w:gridCol w:w="7649"/>
      </w:tblGrid>
      <w:tr w:rsidR="003574D1" w:rsidRPr="000F30E6" w14:paraId="1151905D" w14:textId="77777777" w:rsidTr="003574D1">
        <w:tc>
          <w:tcPr>
            <w:tcW w:w="2263" w:type="dxa"/>
          </w:tcPr>
          <w:p w14:paraId="426AC9E0" w14:textId="011BFF67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Отчёт о продажах маркированной продукции</w:t>
            </w:r>
          </w:p>
        </w:tc>
        <w:tc>
          <w:tcPr>
            <w:tcW w:w="7649" w:type="dxa"/>
          </w:tcPr>
          <w:p w14:paraId="15CF5CE3" w14:textId="2A21CE10" w:rsidR="003574D1" w:rsidRPr="00D131D3" w:rsidRDefault="003574D1" w:rsidP="003574D1">
            <w:pPr>
              <w:pStyle w:val="a4"/>
              <w:ind w:firstLine="0"/>
            </w:pPr>
            <w:r w:rsidRPr="00D131D3">
              <w:rPr>
                <w:lang w:val="ru-RU"/>
              </w:rPr>
              <w:t xml:space="preserve">Информация о проданных кодах маркировки, присвоенных товарам в системе «Честный ЗНАК». Выходная информация. Передаётся в процессы «Финансовая деятельность», «Административная деятельность», «Маркетинговую деятельность». </w:t>
            </w:r>
            <w:proofErr w:type="spellStart"/>
            <w:r w:rsidRPr="00D131D3">
              <w:t>Регламентируется</w:t>
            </w:r>
            <w:proofErr w:type="spellEnd"/>
            <w:r w:rsidRPr="00D131D3">
              <w:t xml:space="preserve"> 488-ФЗ «О </w:t>
            </w:r>
            <w:proofErr w:type="spellStart"/>
            <w:r w:rsidRPr="00D131D3">
              <w:t>маркировке</w:t>
            </w:r>
            <w:proofErr w:type="spellEnd"/>
            <w:r w:rsidRPr="00D131D3">
              <w:t xml:space="preserve"> товаров», ППРФ № 792.</w:t>
            </w:r>
          </w:p>
        </w:tc>
      </w:tr>
      <w:tr w:rsidR="00D55641" w:rsidRPr="00C642D8" w14:paraId="7C6BC079" w14:textId="77777777" w:rsidTr="003574D1">
        <w:tc>
          <w:tcPr>
            <w:tcW w:w="2263" w:type="dxa"/>
          </w:tcPr>
          <w:p w14:paraId="694A12C2" w14:textId="2093276F" w:rsidR="00D55641" w:rsidRPr="00D131D3" w:rsidRDefault="009A5E04" w:rsidP="009A5E04">
            <w:pPr>
              <w:pStyle w:val="a4"/>
              <w:ind w:firstLine="35"/>
            </w:pPr>
            <w:proofErr w:type="spellStart"/>
            <w:r w:rsidRPr="009A5E04">
              <w:t>Собранные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данные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об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остатках</w:t>
            </w:r>
            <w:proofErr w:type="spellEnd"/>
          </w:p>
        </w:tc>
        <w:tc>
          <w:tcPr>
            <w:tcW w:w="7649" w:type="dxa"/>
          </w:tcPr>
          <w:p w14:paraId="59BE811B" w14:textId="7B854809" w:rsidR="00D55641" w:rsidRPr="00D131D3" w:rsidRDefault="009A5E04" w:rsidP="009A5E04">
            <w:pPr>
              <w:pStyle w:val="a4"/>
              <w:ind w:firstLine="35"/>
              <w:rPr>
                <w:lang w:val="ru-RU"/>
              </w:rPr>
            </w:pPr>
            <w:r w:rsidRPr="009A5E04">
              <w:rPr>
                <w:lang w:val="ru-RU"/>
              </w:rPr>
              <w:t xml:space="preserve">Информация о наличии товарных позиций на складе, полученная из внутренней системы учёта. Промежуточная информация. Передаётся между процессом «Сбор данных» и процессом «Сравнение остатков с результатами инвентаризации». </w:t>
            </w:r>
            <w:proofErr w:type="spellStart"/>
            <w:r w:rsidRPr="009A5E04">
              <w:t>Регламентируется</w:t>
            </w:r>
            <w:proofErr w:type="spellEnd"/>
            <w:r w:rsidRPr="009A5E04">
              <w:t xml:space="preserve">: ФЗ-402 «О </w:t>
            </w:r>
            <w:proofErr w:type="spellStart"/>
            <w:r w:rsidRPr="009A5E04">
              <w:t>бухгалтерском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учёте</w:t>
            </w:r>
            <w:proofErr w:type="spellEnd"/>
            <w:r w:rsidRPr="009A5E04">
              <w:t>», ГОСТ Р 51303-2023.</w:t>
            </w:r>
          </w:p>
        </w:tc>
      </w:tr>
      <w:tr w:rsidR="00D55641" w:rsidRPr="00C642D8" w14:paraId="38F14EE0" w14:textId="77777777" w:rsidTr="003574D1">
        <w:tc>
          <w:tcPr>
            <w:tcW w:w="2263" w:type="dxa"/>
          </w:tcPr>
          <w:p w14:paraId="3AFD95BA" w14:textId="49435EB5" w:rsidR="00D55641" w:rsidRPr="009A5E04" w:rsidRDefault="009A5E04" w:rsidP="009A5E04">
            <w:pPr>
              <w:pStyle w:val="a4"/>
              <w:ind w:firstLine="35"/>
              <w:rPr>
                <w:lang w:val="ru-RU"/>
              </w:rPr>
            </w:pPr>
            <w:r w:rsidRPr="009A5E04">
              <w:rPr>
                <w:lang w:val="ru-RU"/>
              </w:rPr>
              <w:t>Список товаров, которых не хватает на складе</w:t>
            </w:r>
          </w:p>
        </w:tc>
        <w:tc>
          <w:tcPr>
            <w:tcW w:w="7649" w:type="dxa"/>
          </w:tcPr>
          <w:p w14:paraId="2D65E43A" w14:textId="46059A08" w:rsidR="00D55641" w:rsidRPr="009A5E04" w:rsidRDefault="009A5E04" w:rsidP="009A5E04">
            <w:pPr>
              <w:pStyle w:val="a4"/>
              <w:ind w:firstLine="35"/>
            </w:pPr>
            <w:r w:rsidRPr="009A5E04">
              <w:rPr>
                <w:lang w:val="ru-RU"/>
              </w:rPr>
              <w:t xml:space="preserve">Документ, формируемый в результате анализа расхождений между фактическими и учётными остатками. Содержит перечень товарных позиций с дефицитом. Промежуточная информация. Передаётся между процессом «Сравнение остатков с результатами инвентаризации» и «Анализ остатков на складе после инвентаризации». </w:t>
            </w:r>
            <w:proofErr w:type="spellStart"/>
            <w:r w:rsidRPr="009A5E04">
              <w:t>Регламентируется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внутренними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нормативными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документами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компании</w:t>
            </w:r>
            <w:proofErr w:type="spellEnd"/>
            <w:r w:rsidRPr="009A5E04">
              <w:t>.</w:t>
            </w:r>
          </w:p>
        </w:tc>
      </w:tr>
      <w:tr w:rsidR="00D55641" w:rsidRPr="00C642D8" w14:paraId="5CEC8AD1" w14:textId="77777777" w:rsidTr="003574D1">
        <w:tc>
          <w:tcPr>
            <w:tcW w:w="2263" w:type="dxa"/>
          </w:tcPr>
          <w:p w14:paraId="45F8E6BC" w14:textId="1E9E3B82" w:rsidR="00D55641" w:rsidRPr="009A5E04" w:rsidRDefault="009A5E04" w:rsidP="009A5E04">
            <w:pPr>
              <w:pStyle w:val="a4"/>
              <w:ind w:firstLine="35"/>
              <w:rPr>
                <w:lang w:val="ru-RU"/>
              </w:rPr>
            </w:pPr>
            <w:r w:rsidRPr="009A5E04">
              <w:rPr>
                <w:lang w:val="ru-RU"/>
              </w:rPr>
              <w:t>Предварительный список товаров на закупку</w:t>
            </w:r>
          </w:p>
        </w:tc>
        <w:tc>
          <w:tcPr>
            <w:tcW w:w="7649" w:type="dxa"/>
          </w:tcPr>
          <w:p w14:paraId="78B899AD" w14:textId="3BD2154E" w:rsidR="00D55641" w:rsidRPr="009A5E04" w:rsidRDefault="009A5E04" w:rsidP="009A5E04">
            <w:pPr>
              <w:pStyle w:val="a4"/>
              <w:ind w:firstLine="35"/>
            </w:pPr>
            <w:r w:rsidRPr="009A5E04">
              <w:rPr>
                <w:lang w:val="ru-RU"/>
              </w:rPr>
              <w:t xml:space="preserve">Документ с перечнем товаров, требующих закупки после проведённого анализа остатков, представленный в формате, требующем переноса в бухгалтерскую систему. Промежуточная информация. Передаётся между «Анализ остатков на складе после инвентаризации» и «Перенос данных на бумажный носитель для передачи в другую систему». </w:t>
            </w:r>
            <w:proofErr w:type="spellStart"/>
            <w:r w:rsidRPr="009A5E04">
              <w:t>Регламентируется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внутренними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нормативными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документами</w:t>
            </w:r>
            <w:proofErr w:type="spellEnd"/>
            <w:r w:rsidRPr="009A5E04">
              <w:t xml:space="preserve"> </w:t>
            </w:r>
            <w:proofErr w:type="spellStart"/>
            <w:r w:rsidRPr="009A5E04">
              <w:t>компании</w:t>
            </w:r>
            <w:proofErr w:type="spellEnd"/>
            <w:r w:rsidRPr="009A5E04">
              <w:t>.</w:t>
            </w:r>
          </w:p>
        </w:tc>
      </w:tr>
      <w:tr w:rsidR="00D55641" w:rsidRPr="00AC3C06" w14:paraId="209DFBE9" w14:textId="77777777" w:rsidTr="003574D1">
        <w:tc>
          <w:tcPr>
            <w:tcW w:w="2263" w:type="dxa"/>
          </w:tcPr>
          <w:p w14:paraId="5026F1A9" w14:textId="2FA3AA39" w:rsidR="00D55641" w:rsidRPr="00D131D3" w:rsidRDefault="009A5E04" w:rsidP="009A5E04">
            <w:pPr>
              <w:pStyle w:val="a4"/>
              <w:ind w:firstLine="35"/>
            </w:pPr>
            <w:proofErr w:type="spellStart"/>
            <w:r w:rsidRPr="009A5E04">
              <w:t>Список</w:t>
            </w:r>
            <w:proofErr w:type="spellEnd"/>
            <w:r w:rsidRPr="009A5E04">
              <w:t xml:space="preserve"> товаров на </w:t>
            </w:r>
            <w:proofErr w:type="spellStart"/>
            <w:r w:rsidRPr="009A5E04">
              <w:t>закупку</w:t>
            </w:r>
            <w:proofErr w:type="spellEnd"/>
          </w:p>
        </w:tc>
        <w:tc>
          <w:tcPr>
            <w:tcW w:w="7649" w:type="dxa"/>
          </w:tcPr>
          <w:p w14:paraId="0111BD76" w14:textId="3B80628D" w:rsidR="00D55641" w:rsidRPr="009A5E04" w:rsidRDefault="009A5E04" w:rsidP="009A5E04">
            <w:pPr>
              <w:pStyle w:val="a4"/>
              <w:ind w:firstLine="35"/>
              <w:rPr>
                <w:lang w:val="ru-RU"/>
              </w:rPr>
            </w:pPr>
            <w:r w:rsidRPr="009A5E04">
              <w:rPr>
                <w:lang w:val="ru-RU"/>
              </w:rPr>
              <w:t>Документ, содержащий утверждённый перечень товарных позиций, подлежащих закупке. Используется для оформления закупочных заявок в бухгалтерской системе. Промежуточная информация. Передаётся между «Управление товарами» и «Заказ товаров». Регламентируется внутренними нормативными документами компании.</w:t>
            </w:r>
          </w:p>
        </w:tc>
      </w:tr>
      <w:tr w:rsidR="003574D1" w:rsidRPr="00AC3C06" w14:paraId="441FCFFE" w14:textId="77777777" w:rsidTr="003574D1">
        <w:tc>
          <w:tcPr>
            <w:tcW w:w="2263" w:type="dxa"/>
          </w:tcPr>
          <w:p w14:paraId="178CFEC1" w14:textId="137B1B04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Список</w:t>
            </w:r>
            <w:proofErr w:type="spellEnd"/>
            <w:r w:rsidRPr="00D131D3">
              <w:t xml:space="preserve"> товаров на </w:t>
            </w:r>
            <w:proofErr w:type="spellStart"/>
            <w:r w:rsidRPr="00D131D3">
              <w:t>закупку</w:t>
            </w:r>
            <w:proofErr w:type="spellEnd"/>
          </w:p>
        </w:tc>
        <w:tc>
          <w:tcPr>
            <w:tcW w:w="7649" w:type="dxa"/>
          </w:tcPr>
          <w:p w14:paraId="1715F195" w14:textId="2A6ADE66" w:rsidR="003574D1" w:rsidRPr="00D131D3" w:rsidRDefault="00B1360B" w:rsidP="00B1360B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 xml:space="preserve">Документ с перечнем товаров, требующих закупки после проведённого анализа остатков. </w:t>
            </w:r>
            <w:r w:rsidR="00C932A4" w:rsidRPr="00D131D3">
              <w:rPr>
                <w:lang w:val="ru-RU"/>
              </w:rPr>
              <w:t>Промежуточная информация. Передаётся между «Управление товарами» и «Заказ товаров». Регламентируется внутренними нормативными документами компании.</w:t>
            </w:r>
          </w:p>
        </w:tc>
      </w:tr>
    </w:tbl>
    <w:p w14:paraId="5C64276A" w14:textId="5049EBB0" w:rsidR="00B71741" w:rsidRDefault="00B71741" w:rsidP="00B71741">
      <w:r>
        <w:br w:type="page"/>
      </w:r>
    </w:p>
    <w:p w14:paraId="2BFD48AD" w14:textId="0948FE21" w:rsidR="00B71741" w:rsidRDefault="00B71741" w:rsidP="00B71741">
      <w:r w:rsidRPr="000164BF">
        <w:rPr>
          <w:i/>
          <w:iCs/>
          <w:sz w:val="28"/>
          <w:szCs w:val="28"/>
          <w:lang w:val="ru-RU"/>
        </w:rPr>
        <w:lastRenderedPageBreak/>
        <w:t>Продолжение</w:t>
      </w:r>
      <w:r w:rsidRPr="000164BF">
        <w:rPr>
          <w:i/>
          <w:iCs/>
          <w:sz w:val="28"/>
          <w:szCs w:val="28"/>
        </w:rPr>
        <w:t xml:space="preserve"> </w:t>
      </w:r>
      <w:proofErr w:type="spellStart"/>
      <w:r w:rsidRPr="000164BF">
        <w:rPr>
          <w:i/>
          <w:iCs/>
          <w:sz w:val="28"/>
          <w:szCs w:val="28"/>
        </w:rPr>
        <w:t>таблицы</w:t>
      </w:r>
      <w:proofErr w:type="spellEnd"/>
      <w:r w:rsidRPr="000164BF">
        <w:rPr>
          <w:i/>
          <w:iCs/>
          <w:sz w:val="28"/>
          <w:szCs w:val="28"/>
        </w:rPr>
        <w:t xml:space="preserve"> 1</w:t>
      </w:r>
    </w:p>
    <w:tbl>
      <w:tblPr>
        <w:tblStyle w:val="TableGrid"/>
        <w:tblW w:w="9912" w:type="dxa"/>
        <w:tblLook w:val="04A0" w:firstRow="1" w:lastRow="0" w:firstColumn="1" w:lastColumn="0" w:noHBand="0" w:noVBand="1"/>
      </w:tblPr>
      <w:tblGrid>
        <w:gridCol w:w="2263"/>
        <w:gridCol w:w="7649"/>
      </w:tblGrid>
      <w:tr w:rsidR="003574D1" w:rsidRPr="000F30E6" w14:paraId="411AFA9C" w14:textId="77777777" w:rsidTr="003574D1">
        <w:tc>
          <w:tcPr>
            <w:tcW w:w="2263" w:type="dxa"/>
          </w:tcPr>
          <w:p w14:paraId="79844D5C" w14:textId="4F787578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Федеральное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законодательство</w:t>
            </w:r>
            <w:proofErr w:type="spellEnd"/>
          </w:p>
        </w:tc>
        <w:tc>
          <w:tcPr>
            <w:tcW w:w="7649" w:type="dxa"/>
          </w:tcPr>
          <w:p w14:paraId="6398BBF4" w14:textId="24CF765A" w:rsidR="003574D1" w:rsidRPr="00D131D3" w:rsidRDefault="003574D1" w:rsidP="003574D1">
            <w:pPr>
              <w:pStyle w:val="a4"/>
              <w:ind w:firstLine="0"/>
            </w:pPr>
            <w:r w:rsidRPr="00D131D3">
              <w:rPr>
                <w:lang w:val="ru-RU"/>
              </w:rPr>
              <w:t xml:space="preserve">Совокупность законов и нормативных актов, регулирующих коммерческую деятельность предприятия. </w:t>
            </w:r>
            <w:proofErr w:type="spellStart"/>
            <w:r w:rsidRPr="00D131D3">
              <w:t>Включает</w:t>
            </w:r>
            <w:proofErr w:type="spellEnd"/>
            <w:r w:rsidRPr="00D131D3">
              <w:t xml:space="preserve"> ФЗ-402, 54-ФЗ, 488-ФЗ и </w:t>
            </w:r>
            <w:proofErr w:type="spellStart"/>
            <w:r w:rsidRPr="00D131D3">
              <w:t>другие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правовые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нормы</w:t>
            </w:r>
            <w:proofErr w:type="spellEnd"/>
            <w:r w:rsidRPr="00D131D3">
              <w:t>.</w:t>
            </w:r>
          </w:p>
        </w:tc>
      </w:tr>
      <w:tr w:rsidR="003574D1" w:rsidRPr="00AC3C06" w14:paraId="59CB6D2D" w14:textId="77777777" w:rsidTr="003574D1">
        <w:tc>
          <w:tcPr>
            <w:tcW w:w="2263" w:type="dxa"/>
          </w:tcPr>
          <w:p w14:paraId="514C699A" w14:textId="6C282F3C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Внутренние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нормативные</w:t>
            </w:r>
            <w:proofErr w:type="spellEnd"/>
            <w:r w:rsidRPr="00D131D3">
              <w:t xml:space="preserve"> документы</w:t>
            </w:r>
          </w:p>
        </w:tc>
        <w:tc>
          <w:tcPr>
            <w:tcW w:w="7649" w:type="dxa"/>
          </w:tcPr>
          <w:p w14:paraId="7B7C1D0C" w14:textId="5CA91378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Локальные регламенты и инструкции компании, регулирующие порядок ведения коммерческой деятельности и документооборота.</w:t>
            </w:r>
          </w:p>
        </w:tc>
      </w:tr>
      <w:tr w:rsidR="003574D1" w:rsidRPr="00AC3C06" w14:paraId="6918FD5D" w14:textId="77777777" w:rsidTr="003574D1">
        <w:tc>
          <w:tcPr>
            <w:tcW w:w="2263" w:type="dxa"/>
          </w:tcPr>
          <w:p w14:paraId="318B51EB" w14:textId="7EBCBD09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Регламентные</w:t>
            </w:r>
            <w:proofErr w:type="spellEnd"/>
            <w:r w:rsidRPr="00D131D3">
              <w:t xml:space="preserve"> документы</w:t>
            </w:r>
          </w:p>
        </w:tc>
        <w:tc>
          <w:tcPr>
            <w:tcW w:w="7649" w:type="dxa"/>
          </w:tcPr>
          <w:p w14:paraId="48D27658" w14:textId="29AD03D2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Отраслевые стандарты и нормативные акты, устанавливающие требования к учету, закупкам и продажам, включая ГОСТы, ППРФ и инструкции контролирующих органов.</w:t>
            </w:r>
          </w:p>
        </w:tc>
      </w:tr>
      <w:tr w:rsidR="003574D1" w:rsidRPr="00AC3C06" w14:paraId="45D787FC" w14:textId="77777777" w:rsidTr="003574D1">
        <w:tc>
          <w:tcPr>
            <w:tcW w:w="2263" w:type="dxa"/>
          </w:tcPr>
          <w:p w14:paraId="0567A6B7" w14:textId="7888A1F0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Система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учёта</w:t>
            </w:r>
            <w:proofErr w:type="spellEnd"/>
            <w:r w:rsidRPr="00D131D3">
              <w:t xml:space="preserve"> товаров</w:t>
            </w:r>
          </w:p>
        </w:tc>
        <w:tc>
          <w:tcPr>
            <w:tcW w:w="7649" w:type="dxa"/>
          </w:tcPr>
          <w:p w14:paraId="74735BBF" w14:textId="2CB97AC3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Программное обеспечение, предназначенное для автоматизированного контроля товарных остатков, продаж и поставок.</w:t>
            </w:r>
          </w:p>
        </w:tc>
      </w:tr>
      <w:tr w:rsidR="003574D1" w:rsidRPr="00AC3C06" w14:paraId="1AC63A21" w14:textId="77777777" w:rsidTr="003574D1">
        <w:tc>
          <w:tcPr>
            <w:tcW w:w="2263" w:type="dxa"/>
          </w:tcPr>
          <w:p w14:paraId="00725CA2" w14:textId="1BDF31C1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proofErr w:type="spellStart"/>
            <w:r w:rsidRPr="00D131D3">
              <w:t>Менеджер</w:t>
            </w:r>
            <w:proofErr w:type="spellEnd"/>
            <w:r w:rsidR="006845F4" w:rsidRPr="00D131D3">
              <w:rPr>
                <w:lang w:val="ru-RU"/>
              </w:rPr>
              <w:t>ы</w:t>
            </w:r>
          </w:p>
        </w:tc>
        <w:tc>
          <w:tcPr>
            <w:tcW w:w="7649" w:type="dxa"/>
          </w:tcPr>
          <w:p w14:paraId="3E587324" w14:textId="5C84755B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Сотрудник</w:t>
            </w:r>
            <w:r w:rsidR="006845F4" w:rsidRPr="00D131D3">
              <w:rPr>
                <w:lang w:val="ru-RU"/>
              </w:rPr>
              <w:t>и</w:t>
            </w:r>
            <w:r w:rsidRPr="00D131D3">
              <w:rPr>
                <w:lang w:val="ru-RU"/>
              </w:rPr>
              <w:t>, ответственный за выполнение операций в рамках коммерческой деятельности, таких как «Управление товарами», «Обработка коммерческих предложений», «Формирование отчётов о продажах» и «Заказ товаров.</w:t>
            </w:r>
          </w:p>
        </w:tc>
      </w:tr>
      <w:tr w:rsidR="003574D1" w:rsidRPr="00AC3C06" w14:paraId="3F458138" w14:textId="77777777" w:rsidTr="003574D1">
        <w:tc>
          <w:tcPr>
            <w:tcW w:w="2263" w:type="dxa"/>
          </w:tcPr>
          <w:p w14:paraId="64B8CA68" w14:textId="687B0DC5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Система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бухгалтерского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учёта</w:t>
            </w:r>
            <w:proofErr w:type="spellEnd"/>
          </w:p>
        </w:tc>
        <w:tc>
          <w:tcPr>
            <w:tcW w:w="7649" w:type="dxa"/>
          </w:tcPr>
          <w:p w14:paraId="2039DF7C" w14:textId="53CC22E5" w:rsidR="003574D1" w:rsidRPr="00D131D3" w:rsidRDefault="003574D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Программное обеспечение, предназначенное для ведения финансового и бухгалтерского учета.</w:t>
            </w:r>
          </w:p>
        </w:tc>
      </w:tr>
      <w:tr w:rsidR="003574D1" w:rsidRPr="00AC3C06" w14:paraId="65EFD203" w14:textId="77777777" w:rsidTr="003574D1">
        <w:tc>
          <w:tcPr>
            <w:tcW w:w="2263" w:type="dxa"/>
          </w:tcPr>
          <w:p w14:paraId="69D7842F" w14:textId="3C58B25A" w:rsidR="003574D1" w:rsidRPr="00D131D3" w:rsidRDefault="003574D1" w:rsidP="003574D1">
            <w:pPr>
              <w:pStyle w:val="a4"/>
              <w:ind w:firstLine="0"/>
            </w:pPr>
            <w:r w:rsidRPr="00D131D3">
              <w:t>Коммерческая деятельность</w:t>
            </w:r>
          </w:p>
        </w:tc>
        <w:tc>
          <w:tcPr>
            <w:tcW w:w="7649" w:type="dxa"/>
          </w:tcPr>
          <w:p w14:paraId="0BF70008" w14:textId="765E22E4" w:rsidR="003574D1" w:rsidRPr="00D131D3" w:rsidRDefault="00BE6A4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Комплекс мероприятий, направленных на управление закупками, продажами и товарными потоками с целью обеспечения бесперебойного функционирования торговой сети и повышения рентабельности бизнеса.</w:t>
            </w:r>
          </w:p>
        </w:tc>
      </w:tr>
      <w:tr w:rsidR="003574D1" w:rsidRPr="00AC3C06" w14:paraId="47625F59" w14:textId="77777777" w:rsidTr="003574D1">
        <w:tc>
          <w:tcPr>
            <w:tcW w:w="2263" w:type="dxa"/>
          </w:tcPr>
          <w:p w14:paraId="146EBDE5" w14:textId="23F0C3CF" w:rsidR="003574D1" w:rsidRPr="00D131D3" w:rsidRDefault="003574D1" w:rsidP="003574D1">
            <w:pPr>
              <w:pStyle w:val="a4"/>
              <w:ind w:firstLine="0"/>
            </w:pPr>
            <w:r w:rsidRPr="00D131D3">
              <w:t>Управление товарами</w:t>
            </w:r>
          </w:p>
        </w:tc>
        <w:tc>
          <w:tcPr>
            <w:tcW w:w="7649" w:type="dxa"/>
          </w:tcPr>
          <w:p w14:paraId="7777A4AC" w14:textId="29F8F14E" w:rsidR="003574D1" w:rsidRPr="00D131D3" w:rsidRDefault="00036590" w:rsidP="00036590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Процесс сбора данных о текущих товарных остатках, проведения анализа результатов инвентаризации и формирования предварительного перечня товаров для закупки с целью поддержания оптимального уровня запасов и своевременного удовлетворения потребительского спроса.</w:t>
            </w:r>
          </w:p>
        </w:tc>
      </w:tr>
      <w:tr w:rsidR="003574D1" w:rsidRPr="00AC3C06" w14:paraId="2E53C884" w14:textId="77777777" w:rsidTr="003574D1">
        <w:tc>
          <w:tcPr>
            <w:tcW w:w="2263" w:type="dxa"/>
          </w:tcPr>
          <w:p w14:paraId="2361E9B6" w14:textId="5F403BB4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Обработка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коммерческих</w:t>
            </w:r>
            <w:proofErr w:type="spellEnd"/>
            <w:r w:rsidRPr="00D131D3">
              <w:t xml:space="preserve"> </w:t>
            </w:r>
            <w:proofErr w:type="spellStart"/>
            <w:r w:rsidRPr="00D131D3">
              <w:t>предложений</w:t>
            </w:r>
            <w:proofErr w:type="spellEnd"/>
          </w:p>
        </w:tc>
        <w:tc>
          <w:tcPr>
            <w:tcW w:w="7649" w:type="dxa"/>
          </w:tcPr>
          <w:p w14:paraId="7E4FBD9C" w14:textId="57082A2B" w:rsidR="003574D1" w:rsidRPr="00D131D3" w:rsidRDefault="00BE6A4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Процесс анализа предложений поставщиков, сравнения условий закупки, согласования контрактов и выбора оптимальных партнёров для обеспечения выгодных условий поставок.</w:t>
            </w:r>
          </w:p>
        </w:tc>
      </w:tr>
      <w:tr w:rsidR="003574D1" w:rsidRPr="00AC3C06" w14:paraId="3DE1BB6C" w14:textId="77777777" w:rsidTr="003574D1">
        <w:tc>
          <w:tcPr>
            <w:tcW w:w="2263" w:type="dxa"/>
          </w:tcPr>
          <w:p w14:paraId="49F23787" w14:textId="17DFE319" w:rsidR="003574D1" w:rsidRPr="00D131D3" w:rsidRDefault="003574D1" w:rsidP="003574D1">
            <w:pPr>
              <w:pStyle w:val="a4"/>
              <w:ind w:firstLine="0"/>
            </w:pPr>
            <w:r w:rsidRPr="00D131D3">
              <w:t>Формирование отчётов о продажах</w:t>
            </w:r>
          </w:p>
        </w:tc>
        <w:tc>
          <w:tcPr>
            <w:tcW w:w="7649" w:type="dxa"/>
          </w:tcPr>
          <w:p w14:paraId="6C491008" w14:textId="345E5F2D" w:rsidR="003574D1" w:rsidRPr="00D131D3" w:rsidRDefault="00BE6A4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Процесс сбора, обработки и анализа данных о реализации товаров, включая отчёты по маркированной и немаркированной продукции, с целью оптимизации стратегии продаж.</w:t>
            </w:r>
          </w:p>
        </w:tc>
      </w:tr>
      <w:tr w:rsidR="003574D1" w:rsidRPr="00AC3C06" w14:paraId="5E11551D" w14:textId="77777777" w:rsidTr="003574D1">
        <w:tc>
          <w:tcPr>
            <w:tcW w:w="2263" w:type="dxa"/>
          </w:tcPr>
          <w:p w14:paraId="3565DD17" w14:textId="59FB2954" w:rsidR="003574D1" w:rsidRPr="00D131D3" w:rsidRDefault="003574D1" w:rsidP="003574D1">
            <w:pPr>
              <w:pStyle w:val="a4"/>
              <w:ind w:firstLine="0"/>
            </w:pPr>
            <w:proofErr w:type="spellStart"/>
            <w:r w:rsidRPr="00D131D3">
              <w:t>Заказ</w:t>
            </w:r>
            <w:proofErr w:type="spellEnd"/>
            <w:r w:rsidRPr="00D131D3">
              <w:t xml:space="preserve"> товаров</w:t>
            </w:r>
          </w:p>
        </w:tc>
        <w:tc>
          <w:tcPr>
            <w:tcW w:w="7649" w:type="dxa"/>
          </w:tcPr>
          <w:p w14:paraId="1FDF834A" w14:textId="4374E1EF" w:rsidR="003574D1" w:rsidRPr="00D131D3" w:rsidRDefault="00BE6A41" w:rsidP="003574D1">
            <w:pPr>
              <w:pStyle w:val="a4"/>
              <w:ind w:firstLine="0"/>
              <w:rPr>
                <w:lang w:val="ru-RU"/>
              </w:rPr>
            </w:pPr>
            <w:r w:rsidRPr="00D131D3">
              <w:rPr>
                <w:lang w:val="ru-RU"/>
              </w:rPr>
              <w:t>Процесс формирования заявок на закупку, их согласование и передачи поставщикам с учётом текущего спроса, остатков и прогнозов продаж.</w:t>
            </w:r>
          </w:p>
        </w:tc>
      </w:tr>
    </w:tbl>
    <w:p w14:paraId="4FA1F7E6" w14:textId="77777777" w:rsidR="000164BF" w:rsidRDefault="000164BF">
      <w:r>
        <w:br w:type="page"/>
      </w:r>
    </w:p>
    <w:p w14:paraId="1E878F7A" w14:textId="7DCE6261" w:rsidR="000164BF" w:rsidRPr="000164BF" w:rsidRDefault="000164BF" w:rsidP="000164BF">
      <w:pPr>
        <w:pStyle w:val="a4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lastRenderedPageBreak/>
        <w:t>Окончание</w:t>
      </w:r>
      <w:r w:rsidRPr="000164BF">
        <w:rPr>
          <w:i/>
          <w:iCs/>
          <w:sz w:val="28"/>
          <w:szCs w:val="28"/>
        </w:rPr>
        <w:t xml:space="preserve"> </w:t>
      </w:r>
      <w:proofErr w:type="spellStart"/>
      <w:r w:rsidRPr="000164BF">
        <w:rPr>
          <w:i/>
          <w:iCs/>
          <w:sz w:val="28"/>
          <w:szCs w:val="28"/>
        </w:rPr>
        <w:t>таблицы</w:t>
      </w:r>
      <w:proofErr w:type="spellEnd"/>
      <w:r w:rsidRPr="000164BF">
        <w:rPr>
          <w:i/>
          <w:iCs/>
          <w:sz w:val="28"/>
          <w:szCs w:val="28"/>
        </w:rPr>
        <w:t xml:space="preserve"> 1</w:t>
      </w:r>
    </w:p>
    <w:tbl>
      <w:tblPr>
        <w:tblStyle w:val="TableGrid"/>
        <w:tblW w:w="9912" w:type="dxa"/>
        <w:tblLook w:val="04A0" w:firstRow="1" w:lastRow="0" w:firstColumn="1" w:lastColumn="0" w:noHBand="0" w:noVBand="1"/>
      </w:tblPr>
      <w:tblGrid>
        <w:gridCol w:w="2263"/>
        <w:gridCol w:w="7649"/>
      </w:tblGrid>
      <w:tr w:rsidR="00A34C04" w:rsidRPr="00AC3C06" w14:paraId="2D830AAE" w14:textId="77777777" w:rsidTr="003574D1">
        <w:tc>
          <w:tcPr>
            <w:tcW w:w="2263" w:type="dxa"/>
          </w:tcPr>
          <w:p w14:paraId="79D0FF75" w14:textId="5DA3FA67" w:rsidR="00A34C04" w:rsidRPr="00D55641" w:rsidRDefault="00A34C04" w:rsidP="003574D1">
            <w:pPr>
              <w:pStyle w:val="a4"/>
              <w:ind w:firstLine="0"/>
            </w:pPr>
            <w:proofErr w:type="spellStart"/>
            <w:r w:rsidRPr="00D55641">
              <w:t>Сбор</w:t>
            </w:r>
            <w:proofErr w:type="spellEnd"/>
            <w:r w:rsidRPr="00D55641">
              <w:t xml:space="preserve"> данных</w:t>
            </w:r>
          </w:p>
        </w:tc>
        <w:tc>
          <w:tcPr>
            <w:tcW w:w="7649" w:type="dxa"/>
          </w:tcPr>
          <w:p w14:paraId="61E51C7E" w14:textId="18F13396" w:rsidR="00A34C04" w:rsidRPr="00D55641" w:rsidRDefault="00D55641" w:rsidP="00D55641">
            <w:pPr>
              <w:pStyle w:val="a4"/>
              <w:ind w:firstLine="0"/>
              <w:rPr>
                <w:lang w:val="ru-RU"/>
              </w:rPr>
            </w:pPr>
            <w:r w:rsidRPr="00D55641">
              <w:rPr>
                <w:lang w:val="ru-RU"/>
              </w:rPr>
              <w:t xml:space="preserve">Процесс получения информации о текущих остатках товаров на складах предприятия. Источником данных выступает </w:t>
            </w:r>
            <w:proofErr w:type="spellStart"/>
            <w:r w:rsidRPr="00D55641">
              <w:rPr>
                <w:lang w:val="ru-RU"/>
              </w:rPr>
              <w:t>товароучётная</w:t>
            </w:r>
            <w:proofErr w:type="spellEnd"/>
            <w:r w:rsidRPr="00D55641">
              <w:rPr>
                <w:lang w:val="ru-RU"/>
              </w:rPr>
              <w:t xml:space="preserve"> система, в которой зафиксированы движения и наличие товарных единиц. Целью процесса является формирование актуальной базы для дальнейшего анализа и принятия решений о закупках.</w:t>
            </w:r>
          </w:p>
        </w:tc>
      </w:tr>
      <w:tr w:rsidR="00D55641" w:rsidRPr="00AC3C06" w14:paraId="4BD091C0" w14:textId="77777777" w:rsidTr="003574D1">
        <w:tc>
          <w:tcPr>
            <w:tcW w:w="2263" w:type="dxa"/>
          </w:tcPr>
          <w:p w14:paraId="7D256563" w14:textId="04D34903" w:rsidR="00D55641" w:rsidRPr="00AC3C06" w:rsidRDefault="00D55641" w:rsidP="003574D1">
            <w:pPr>
              <w:pStyle w:val="a4"/>
              <w:ind w:firstLine="0"/>
              <w:rPr>
                <w:lang w:val="ru-RU"/>
              </w:rPr>
            </w:pPr>
            <w:r w:rsidRPr="00AC3C06">
              <w:rPr>
                <w:lang w:val="ru-RU"/>
              </w:rPr>
              <w:t>Сравнение остатков с результатами инвентаризации</w:t>
            </w:r>
          </w:p>
        </w:tc>
        <w:tc>
          <w:tcPr>
            <w:tcW w:w="7649" w:type="dxa"/>
          </w:tcPr>
          <w:p w14:paraId="1EAF72B7" w14:textId="7A379E45" w:rsidR="00D55641" w:rsidRPr="00D55641" w:rsidRDefault="00D55641" w:rsidP="00D55641">
            <w:pPr>
              <w:pStyle w:val="a4"/>
              <w:ind w:firstLine="0"/>
              <w:rPr>
                <w:lang w:val="ru-RU"/>
              </w:rPr>
            </w:pPr>
            <w:r w:rsidRPr="00D55641">
              <w:rPr>
                <w:lang w:val="ru-RU"/>
              </w:rPr>
              <w:t xml:space="preserve">Процесс сверки данных о фактических остатках с актами инвентаризации. На данном этапе производится выявление расхождений между системой учёта и результатами физической проверки. </w:t>
            </w:r>
            <w:r>
              <w:rPr>
                <w:lang w:val="ru-RU"/>
              </w:rPr>
              <w:t>П</w:t>
            </w:r>
            <w:r w:rsidRPr="00D55641">
              <w:rPr>
                <w:lang w:val="ru-RU"/>
              </w:rPr>
              <w:t>озволяет определить, какие товары необходимо закупить для восстановления целевых запасов.</w:t>
            </w:r>
          </w:p>
        </w:tc>
      </w:tr>
      <w:tr w:rsidR="00D55641" w:rsidRPr="00AC3C06" w14:paraId="15CCC718" w14:textId="77777777" w:rsidTr="003574D1">
        <w:tc>
          <w:tcPr>
            <w:tcW w:w="2263" w:type="dxa"/>
          </w:tcPr>
          <w:p w14:paraId="63550908" w14:textId="77777777" w:rsidR="00D55641" w:rsidRPr="00D55641" w:rsidRDefault="00D55641" w:rsidP="00D55641">
            <w:pPr>
              <w:pStyle w:val="a4"/>
              <w:ind w:firstLine="0"/>
              <w:rPr>
                <w:lang w:val="ru-RU"/>
              </w:rPr>
            </w:pPr>
            <w:r w:rsidRPr="00D55641">
              <w:rPr>
                <w:lang w:val="ru-RU"/>
              </w:rPr>
              <w:t>Анализ остатков на складе после инвентаризации</w:t>
            </w:r>
          </w:p>
          <w:p w14:paraId="44F6EA79" w14:textId="77777777" w:rsidR="00D55641" w:rsidRPr="00D55641" w:rsidRDefault="00D55641" w:rsidP="003574D1">
            <w:pPr>
              <w:pStyle w:val="a4"/>
              <w:ind w:firstLine="0"/>
              <w:rPr>
                <w:lang w:val="ru-RU"/>
              </w:rPr>
            </w:pPr>
          </w:p>
        </w:tc>
        <w:tc>
          <w:tcPr>
            <w:tcW w:w="7649" w:type="dxa"/>
          </w:tcPr>
          <w:p w14:paraId="4F8E0118" w14:textId="55E672E9" w:rsidR="00D55641" w:rsidRPr="00D55641" w:rsidRDefault="00D55641" w:rsidP="00D55641">
            <w:pPr>
              <w:pStyle w:val="a4"/>
              <w:ind w:firstLine="0"/>
              <w:rPr>
                <w:lang w:val="ru-RU"/>
              </w:rPr>
            </w:pPr>
            <w:r w:rsidRPr="00D55641">
              <w:rPr>
                <w:lang w:val="ru-RU"/>
              </w:rPr>
              <w:t>Процесс уточнения перечня товаров, подлежащих закупке, с учётом обнаруженного дефицита и планируемых объёмов реализации. На этом этапе формируется предварительный список товаров на закупку, необходимый для согласования с бухгалтерской системой.</w:t>
            </w:r>
          </w:p>
        </w:tc>
      </w:tr>
      <w:tr w:rsidR="00A34C04" w:rsidRPr="000F30E6" w14:paraId="2206D79A" w14:textId="77777777" w:rsidTr="003574D1">
        <w:tc>
          <w:tcPr>
            <w:tcW w:w="2263" w:type="dxa"/>
          </w:tcPr>
          <w:p w14:paraId="79B9492A" w14:textId="44DB898E" w:rsidR="00A34C04" w:rsidRPr="00B67A53" w:rsidRDefault="00A34C04" w:rsidP="00A34C04">
            <w:pPr>
              <w:pStyle w:val="a4"/>
              <w:ind w:firstLine="0"/>
              <w:rPr>
                <w:lang w:val="ru-RU"/>
              </w:rPr>
            </w:pPr>
            <w:r w:rsidRPr="00B67A53">
              <w:rPr>
                <w:lang w:val="ru-RU"/>
              </w:rPr>
              <w:t>Перенос данных на бумажный носитель для передачи в другую систему</w:t>
            </w:r>
          </w:p>
        </w:tc>
        <w:tc>
          <w:tcPr>
            <w:tcW w:w="7649" w:type="dxa"/>
          </w:tcPr>
          <w:p w14:paraId="5438CC6A" w14:textId="0352892E" w:rsidR="00A34C04" w:rsidRPr="00B67A53" w:rsidRDefault="00C01100" w:rsidP="00C01100">
            <w:pPr>
              <w:pStyle w:val="a4"/>
              <w:ind w:firstLine="0"/>
            </w:pPr>
            <w:r w:rsidRPr="00B67A53">
              <w:rPr>
                <w:lang w:val="ru-RU"/>
              </w:rPr>
              <w:t xml:space="preserve">Процесс подготовки и передачи информации о необходимых к закупке товарах между отделами путём </w:t>
            </w:r>
            <w:r w:rsidR="00B67A53" w:rsidRPr="00B67A53">
              <w:rPr>
                <w:lang w:val="ru-RU"/>
              </w:rPr>
              <w:t>печати</w:t>
            </w:r>
            <w:r w:rsidRPr="00B67A53">
              <w:rPr>
                <w:lang w:val="ru-RU"/>
              </w:rPr>
              <w:t xml:space="preserve"> на бумажный носитель для последующего ввода в бухгалтерскую или иную внешнюю </w:t>
            </w:r>
            <w:r w:rsidRPr="00B67A53">
              <w:t>информационную систему.</w:t>
            </w:r>
          </w:p>
        </w:tc>
      </w:tr>
    </w:tbl>
    <w:p w14:paraId="5CF0098E" w14:textId="0B0B0044" w:rsidR="008876E7" w:rsidRPr="000F30E6" w:rsidRDefault="00D801CD" w:rsidP="00C472BA">
      <w:pPr>
        <w:pStyle w:val="a4"/>
        <w:spacing w:before="160"/>
        <w:rPr>
          <w:sz w:val="28"/>
          <w:szCs w:val="28"/>
        </w:rPr>
      </w:pPr>
      <w:r w:rsidRPr="00D801CD">
        <w:rPr>
          <w:sz w:val="28"/>
          <w:szCs w:val="28"/>
          <w:lang w:val="ru-RU"/>
        </w:rPr>
        <w:t xml:space="preserve">Для наглядного представления входных, выходных данных и управляющих воздействий </w:t>
      </w:r>
      <w:r w:rsidR="002010D6" w:rsidRPr="000F30E6">
        <w:rPr>
          <w:sz w:val="28"/>
          <w:szCs w:val="28"/>
          <w:lang w:val="ru-RU"/>
        </w:rPr>
        <w:t xml:space="preserve">текущего состояния </w:t>
      </w:r>
      <w:r w:rsidRPr="00D801CD">
        <w:rPr>
          <w:sz w:val="28"/>
          <w:szCs w:val="28"/>
          <w:lang w:val="ru-RU"/>
        </w:rPr>
        <w:t xml:space="preserve">процесса коммерческой деятельности компании «ВАН Маркет» была построена контекстная диаграмма в нотации </w:t>
      </w:r>
      <w:r w:rsidRPr="00D801CD">
        <w:rPr>
          <w:sz w:val="28"/>
          <w:szCs w:val="28"/>
        </w:rPr>
        <w:t>IDEF</w:t>
      </w:r>
      <w:r w:rsidRPr="00D801CD">
        <w:rPr>
          <w:sz w:val="28"/>
          <w:szCs w:val="28"/>
          <w:lang w:val="ru-RU"/>
        </w:rPr>
        <w:t xml:space="preserve">0. </w:t>
      </w:r>
      <w:r w:rsidR="008876E7" w:rsidRPr="000F30E6">
        <w:rPr>
          <w:sz w:val="28"/>
          <w:szCs w:val="28"/>
        </w:rPr>
        <w:t xml:space="preserve">Контекстная диаграмма </w:t>
      </w:r>
      <w:r w:rsidR="003E0D05" w:rsidRPr="00D801CD">
        <w:rPr>
          <w:sz w:val="28"/>
          <w:szCs w:val="28"/>
          <w:lang w:val="ru-RU"/>
        </w:rPr>
        <w:t>процесс</w:t>
      </w:r>
      <w:r w:rsidR="00D744BD" w:rsidRPr="000F30E6">
        <w:rPr>
          <w:sz w:val="28"/>
          <w:szCs w:val="28"/>
        </w:rPr>
        <w:t>а</w:t>
      </w:r>
      <w:r w:rsidR="00D744BD" w:rsidRPr="00D801CD">
        <w:rPr>
          <w:sz w:val="28"/>
          <w:szCs w:val="28"/>
          <w:lang w:val="ru-RU"/>
        </w:rPr>
        <w:t xml:space="preserve"> «Коммерческая деятельность</w:t>
      </w:r>
      <w:r w:rsidR="00D744BD" w:rsidRPr="000F30E6">
        <w:rPr>
          <w:sz w:val="28"/>
          <w:szCs w:val="28"/>
        </w:rPr>
        <w:t xml:space="preserve"> </w:t>
      </w:r>
      <w:r w:rsidR="003E0D05" w:rsidRPr="000F30E6">
        <w:rPr>
          <w:sz w:val="28"/>
          <w:szCs w:val="28"/>
        </w:rPr>
        <w:t>представлен</w:t>
      </w:r>
      <w:r w:rsidR="003E0D05">
        <w:rPr>
          <w:sz w:val="28"/>
          <w:szCs w:val="28"/>
          <w:lang w:val="ru-RU"/>
        </w:rPr>
        <w:t>а</w:t>
      </w:r>
      <w:r w:rsidR="008876E7" w:rsidRPr="000F30E6">
        <w:rPr>
          <w:sz w:val="28"/>
          <w:szCs w:val="28"/>
        </w:rPr>
        <w:t xml:space="preserve"> на</w:t>
      </w:r>
      <w:r w:rsidR="00D744BD" w:rsidRPr="000F30E6">
        <w:rPr>
          <w:sz w:val="28"/>
          <w:szCs w:val="28"/>
        </w:rPr>
        <w:t xml:space="preserve"> рисунке 1.</w:t>
      </w:r>
    </w:p>
    <w:p w14:paraId="5DDF1DAA" w14:textId="561C7061" w:rsidR="00FD6D29" w:rsidRPr="007E05AB" w:rsidRDefault="007E05AB" w:rsidP="00FD6D29">
      <w:pPr>
        <w:pStyle w:val="a4"/>
        <w:ind w:firstLine="0"/>
        <w:jc w:val="center"/>
        <w:rPr>
          <w:sz w:val="28"/>
          <w:szCs w:val="28"/>
          <w:lang w:val="ru-RU"/>
        </w:rPr>
      </w:pPr>
      <w:r w:rsidRPr="007E05A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C1016C0" wp14:editId="126A272F">
            <wp:extent cx="6300470" cy="3768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E8CF" w14:textId="77777777" w:rsidR="00FD6D29" w:rsidRPr="006C3F6A" w:rsidRDefault="00FD6D29" w:rsidP="00FD6D29">
      <w:pPr>
        <w:pStyle w:val="a4"/>
        <w:ind w:firstLine="0"/>
        <w:jc w:val="center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Рисунок 1 – Контекстная диаграмма процесса «Коммерческая деятельность»</w:t>
      </w:r>
    </w:p>
    <w:p w14:paraId="1BE5DFA8" w14:textId="321C2EBE" w:rsidR="008876E7" w:rsidRPr="000F30E6" w:rsidRDefault="004449B0" w:rsidP="002010D6">
      <w:pPr>
        <w:pStyle w:val="a4"/>
        <w:rPr>
          <w:sz w:val="28"/>
          <w:szCs w:val="28"/>
        </w:rPr>
      </w:pPr>
      <w:r w:rsidRPr="006C3F6A">
        <w:rPr>
          <w:sz w:val="28"/>
          <w:szCs w:val="28"/>
          <w:lang w:val="ru-RU"/>
        </w:rPr>
        <w:t xml:space="preserve">Процесс коммерческой деятельности был декомпозирован на </w:t>
      </w:r>
      <w:r w:rsidRPr="000F30E6">
        <w:rPr>
          <w:sz w:val="28"/>
          <w:szCs w:val="28"/>
          <w:lang w:val="ru-RU"/>
        </w:rPr>
        <w:t>четыре ключевых подпроцесса:</w:t>
      </w:r>
      <w:r w:rsidRPr="006C3F6A">
        <w:rPr>
          <w:sz w:val="28"/>
          <w:szCs w:val="28"/>
          <w:lang w:val="ru-RU"/>
        </w:rPr>
        <w:t xml:space="preserve"> </w:t>
      </w:r>
      <w:r w:rsidRPr="000F30E6">
        <w:rPr>
          <w:sz w:val="28"/>
          <w:szCs w:val="28"/>
          <w:lang w:val="ru-RU"/>
        </w:rPr>
        <w:t>«Управление товарами»,</w:t>
      </w:r>
      <w:r w:rsidRPr="006C3F6A">
        <w:rPr>
          <w:sz w:val="28"/>
          <w:szCs w:val="28"/>
          <w:lang w:val="ru-RU"/>
        </w:rPr>
        <w:t xml:space="preserve"> </w:t>
      </w:r>
      <w:r w:rsidRPr="000F30E6">
        <w:rPr>
          <w:sz w:val="28"/>
          <w:szCs w:val="28"/>
          <w:lang w:val="ru-RU"/>
        </w:rPr>
        <w:t>«Обработка коммерческих предложений»,</w:t>
      </w:r>
      <w:r w:rsidRPr="006C3F6A">
        <w:rPr>
          <w:sz w:val="28"/>
          <w:szCs w:val="28"/>
          <w:lang w:val="ru-RU"/>
        </w:rPr>
        <w:t xml:space="preserve"> </w:t>
      </w:r>
      <w:r w:rsidRPr="000F30E6">
        <w:rPr>
          <w:sz w:val="28"/>
          <w:szCs w:val="28"/>
          <w:lang w:val="ru-RU"/>
        </w:rPr>
        <w:t>«Формирование отчётов о продажах»</w:t>
      </w:r>
      <w:r w:rsidRPr="006C3F6A">
        <w:rPr>
          <w:sz w:val="28"/>
          <w:szCs w:val="28"/>
          <w:lang w:val="ru-RU"/>
        </w:rPr>
        <w:t xml:space="preserve"> </w:t>
      </w:r>
      <w:r w:rsidRPr="000F30E6">
        <w:rPr>
          <w:sz w:val="28"/>
          <w:szCs w:val="28"/>
          <w:lang w:val="ru-RU"/>
        </w:rPr>
        <w:t>и</w:t>
      </w:r>
      <w:r w:rsidRPr="006C3F6A">
        <w:rPr>
          <w:sz w:val="28"/>
          <w:szCs w:val="28"/>
          <w:lang w:val="ru-RU"/>
        </w:rPr>
        <w:t xml:space="preserve"> </w:t>
      </w:r>
      <w:r w:rsidRPr="000F30E6">
        <w:rPr>
          <w:sz w:val="28"/>
          <w:szCs w:val="28"/>
          <w:lang w:val="ru-RU"/>
        </w:rPr>
        <w:t>«Заказ товаров»</w:t>
      </w:r>
      <w:r w:rsidRPr="006C3F6A">
        <w:rPr>
          <w:sz w:val="28"/>
          <w:szCs w:val="28"/>
          <w:lang w:val="ru-RU"/>
        </w:rPr>
        <w:t xml:space="preserve">. </w:t>
      </w:r>
      <w:r w:rsidR="008876E7" w:rsidRPr="000F30E6">
        <w:rPr>
          <w:sz w:val="28"/>
          <w:szCs w:val="28"/>
        </w:rPr>
        <w:t>Декомпозиция процесса «Коммерческая деятельность» представлена на рисунке 2.</w:t>
      </w:r>
    </w:p>
    <w:p w14:paraId="1C17DFF9" w14:textId="57815024" w:rsidR="00270DA1" w:rsidRPr="00F61B34" w:rsidRDefault="007E05AB" w:rsidP="00FD6D29">
      <w:pPr>
        <w:pStyle w:val="a4"/>
        <w:ind w:firstLine="0"/>
        <w:jc w:val="center"/>
        <w:rPr>
          <w:sz w:val="28"/>
          <w:szCs w:val="28"/>
          <w:lang w:val="ru-RU"/>
        </w:rPr>
      </w:pPr>
      <w:r w:rsidRPr="007E05A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6EC5CB5" wp14:editId="097C1574">
            <wp:extent cx="6300470" cy="37998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222F" w14:textId="77777777" w:rsidR="00FD6D29" w:rsidRPr="006C3F6A" w:rsidRDefault="00FD6D29" w:rsidP="00FD6D29">
      <w:pPr>
        <w:pStyle w:val="a4"/>
        <w:ind w:firstLine="0"/>
        <w:jc w:val="center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Рисунок 2 – Декомпозиция процесса «Коммерческая деятельность»</w:t>
      </w:r>
    </w:p>
    <w:p w14:paraId="2AC5D753" w14:textId="6A6DB541" w:rsidR="003E6FA8" w:rsidRPr="000F30E6" w:rsidRDefault="008876E7" w:rsidP="008876E7">
      <w:pPr>
        <w:pStyle w:val="a4"/>
        <w:rPr>
          <w:sz w:val="28"/>
          <w:szCs w:val="28"/>
          <w:lang w:val="ru-RU"/>
        </w:rPr>
      </w:pPr>
      <w:r w:rsidRPr="008876E7">
        <w:rPr>
          <w:sz w:val="28"/>
          <w:szCs w:val="28"/>
          <w:lang w:val="ru-RU"/>
        </w:rPr>
        <w:t>Для более детального анализа коммерческой деятельности был дополнительно декомпозирован процесс «Управление товарами». В результате были выделены следующие подпроцессы: процесс «Сбор данных», в рамках которого осуществляется сбор информации об остатках товаров на складе и актах инвентаризации; процесс «Анализ остатков на складе после инвентаризации», где проводится оценка текущего состояния складских запасов на основании ранее собранных данных; процесс «Перенос данных на бумажный носитель для передачи в другую систему», представляющий собой промежуточный этап передачи сформированного предварительного списка товаров на закупку. Последний подпроцесс необходим в связи с тем, что закупочные процедуры осуществляются через отдельную бухгалтерскую систему, что обусловливает необходимость ручного переноса данных между разными информационными системами компании.</w:t>
      </w:r>
      <w:r w:rsidRPr="006C3F6A">
        <w:rPr>
          <w:sz w:val="28"/>
          <w:szCs w:val="28"/>
          <w:lang w:val="ru-RU"/>
        </w:rPr>
        <w:t xml:space="preserve"> </w:t>
      </w:r>
      <w:r w:rsidRPr="000F30E6">
        <w:rPr>
          <w:sz w:val="28"/>
          <w:szCs w:val="28"/>
        </w:rPr>
        <w:t>Декомпозиция процесса «Управление товарами» представлена на рисунке 3.</w:t>
      </w:r>
    </w:p>
    <w:p w14:paraId="38F75B4D" w14:textId="059C5288" w:rsidR="00E22C51" w:rsidRPr="000C126D" w:rsidRDefault="00B252EC" w:rsidP="00E22C51">
      <w:pPr>
        <w:pStyle w:val="a4"/>
        <w:ind w:firstLine="0"/>
        <w:jc w:val="center"/>
        <w:rPr>
          <w:sz w:val="28"/>
          <w:szCs w:val="28"/>
          <w:lang w:val="ru-RU"/>
        </w:rPr>
      </w:pPr>
      <w:r w:rsidRPr="00B252EC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916E566" wp14:editId="4D96644F">
            <wp:extent cx="6300470" cy="38601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340B" w14:textId="45E27C71" w:rsidR="00E22C51" w:rsidRPr="006C3F6A" w:rsidRDefault="00E22C51" w:rsidP="00222DF9">
      <w:pPr>
        <w:pStyle w:val="a4"/>
        <w:ind w:firstLine="0"/>
        <w:jc w:val="center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Рисунок 3 – Декомпозиция процесса «Управление товарами»</w:t>
      </w:r>
    </w:p>
    <w:p w14:paraId="3E32E505" w14:textId="77777777" w:rsidR="003E6FA8" w:rsidRPr="006C3F6A" w:rsidRDefault="003E6FA8" w:rsidP="00FD6D29">
      <w:pPr>
        <w:pStyle w:val="a4"/>
        <w:rPr>
          <w:sz w:val="28"/>
          <w:szCs w:val="28"/>
          <w:lang w:val="ru-RU"/>
        </w:rPr>
      </w:pPr>
    </w:p>
    <w:p w14:paraId="7D2417C0" w14:textId="77777777" w:rsidR="00FD6D29" w:rsidRPr="000F30E6" w:rsidRDefault="00FD6D29" w:rsidP="00FD6D29">
      <w:pPr>
        <w:pStyle w:val="a1"/>
        <w:ind w:left="0" w:firstLine="709"/>
        <w:rPr>
          <w:szCs w:val="28"/>
        </w:rPr>
      </w:pPr>
      <w:bookmarkStart w:id="14" w:name="_Toc194407562"/>
      <w:r w:rsidRPr="000F30E6">
        <w:rPr>
          <w:szCs w:val="28"/>
        </w:rPr>
        <w:t>Недостатки и преимущества текущей системы</w:t>
      </w:r>
      <w:bookmarkEnd w:id="14"/>
      <w:r w:rsidRPr="000F30E6">
        <w:rPr>
          <w:szCs w:val="28"/>
        </w:rPr>
        <w:t xml:space="preserve"> </w:t>
      </w:r>
    </w:p>
    <w:p w14:paraId="6CB02466" w14:textId="184F1E0F" w:rsidR="00FD6D29" w:rsidRPr="000F30E6" w:rsidRDefault="00FD6D29" w:rsidP="00FD6D29">
      <w:pPr>
        <w:pStyle w:val="a2"/>
        <w:rPr>
          <w:bCs/>
          <w:szCs w:val="28"/>
        </w:rPr>
      </w:pPr>
      <w:bookmarkStart w:id="15" w:name="_Toc194407563"/>
      <w:r w:rsidRPr="000F30E6">
        <w:rPr>
          <w:bCs/>
          <w:szCs w:val="28"/>
        </w:rPr>
        <w:t>Недостатки текущей системы</w:t>
      </w:r>
      <w:bookmarkEnd w:id="15"/>
    </w:p>
    <w:p w14:paraId="05F0EA3C" w14:textId="22A4CC3D" w:rsidR="00AD54A2" w:rsidRDefault="00AD54A2" w:rsidP="00DA6826">
      <w:pPr>
        <w:pStyle w:val="a4"/>
        <w:numPr>
          <w:ilvl w:val="6"/>
          <w:numId w:val="2"/>
        </w:numPr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Разрозненность данных между отделами – отдел закупок и отдел продаж ведут учет в разных системах, что требует постоянного ручного обмена информацией и увеличивает вероятность ошибок.</w:t>
      </w:r>
    </w:p>
    <w:p w14:paraId="1B122868" w14:textId="37C5C552" w:rsidR="00DA6826" w:rsidRPr="00AC42E0" w:rsidRDefault="00C642D8" w:rsidP="00C642D8">
      <w:pPr>
        <w:pStyle w:val="a4"/>
        <w:numPr>
          <w:ilvl w:val="6"/>
          <w:numId w:val="2"/>
        </w:numPr>
        <w:rPr>
          <w:sz w:val="28"/>
          <w:szCs w:val="28"/>
          <w:lang w:val="ru-RU"/>
        </w:rPr>
      </w:pPr>
      <w:r w:rsidRPr="00AC42E0">
        <w:rPr>
          <w:sz w:val="28"/>
          <w:szCs w:val="28"/>
          <w:lang w:val="ru-RU"/>
        </w:rPr>
        <w:t>Дублирование и несогласованность данных – в условиях отсутствия централизованной базы и механизма синхронизации, сотрудники разных подразделений могут параллельно вносить или использовать противоречивую информацию, что приводит к созданию дубликатов документов, ошибкам и задержкам при принятии решений.</w:t>
      </w:r>
    </w:p>
    <w:p w14:paraId="79EAD9AA" w14:textId="07FFA642" w:rsidR="00606EB9" w:rsidRPr="00606EB9" w:rsidRDefault="00AD54A2" w:rsidP="00606EB9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3. </w:t>
      </w:r>
      <w:r w:rsidR="00606EB9" w:rsidRPr="00606EB9">
        <w:rPr>
          <w:sz w:val="28"/>
          <w:szCs w:val="28"/>
          <w:lang w:val="ru-RU"/>
        </w:rPr>
        <w:t>Задержки в обновлении данных –</w:t>
      </w:r>
      <w:r w:rsidR="00B16650">
        <w:rPr>
          <w:sz w:val="28"/>
          <w:szCs w:val="28"/>
          <w:lang w:val="ru-RU"/>
        </w:rPr>
        <w:t xml:space="preserve"> </w:t>
      </w:r>
      <w:r w:rsidR="00606EB9" w:rsidRPr="00606EB9">
        <w:rPr>
          <w:sz w:val="28"/>
          <w:szCs w:val="28"/>
          <w:lang w:val="ru-RU"/>
        </w:rPr>
        <w:t xml:space="preserve">остатки товаров, заявки на закупку и сведения о продажах фиксируются вручную, с последующей передачей между отделами в бумажной или электронной форме. Это снижает оперативность принятия </w:t>
      </w:r>
      <w:r w:rsidR="00606EB9" w:rsidRPr="00606EB9">
        <w:rPr>
          <w:sz w:val="28"/>
          <w:szCs w:val="28"/>
          <w:lang w:val="ru-RU"/>
        </w:rPr>
        <w:lastRenderedPageBreak/>
        <w:t>решений, так как отдел закупок не может своевременно учитывать изменения в потреблении и динамике продаж, что увеличивает риск избыточных или несвоевременных закупок.</w:t>
      </w:r>
    </w:p>
    <w:p w14:paraId="02D83BA1" w14:textId="3DC96896" w:rsidR="00AD54A2" w:rsidRPr="006C3F6A" w:rsidRDefault="00AD54A2" w:rsidP="00AD54A2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4. Несовместимость форматов данных – закупки и продажи фиксируются в разных системах с разными стандартами хранения информации, что требует дополнительной обработки перед передачей между отделами.</w:t>
      </w:r>
    </w:p>
    <w:p w14:paraId="3C74334E" w14:textId="0608D5A9" w:rsidR="00AD54A2" w:rsidRPr="00606EB9" w:rsidRDefault="00AD54A2" w:rsidP="00606EB9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5. </w:t>
      </w:r>
      <w:r w:rsidR="00606EB9" w:rsidRPr="00606EB9">
        <w:rPr>
          <w:sz w:val="28"/>
          <w:szCs w:val="28"/>
          <w:lang w:val="ru-RU"/>
        </w:rPr>
        <w:t>Трудоёмкость сверки остатков и проведения инвентаризации –</w:t>
      </w:r>
      <w:r w:rsidR="00606EB9" w:rsidRPr="00606EB9">
        <w:rPr>
          <w:sz w:val="28"/>
          <w:szCs w:val="28"/>
        </w:rPr>
        <w:t> </w:t>
      </w:r>
      <w:r w:rsidR="00606EB9" w:rsidRPr="00606EB9">
        <w:rPr>
          <w:sz w:val="28"/>
          <w:szCs w:val="28"/>
          <w:lang w:val="ru-RU"/>
        </w:rPr>
        <w:t>из-за отсутствия автоматизированных инструментов сотрудникам требуется вручную сопоставлять учётные и фактические данные. Проведение полной инвентаризации одного склада занимает до 2 рабочих дней при участии нескольких сотрудников, что увеличивает затраты трудового времени и вероятность ошибок.</w:t>
      </w:r>
    </w:p>
    <w:p w14:paraId="50E10A6F" w14:textId="027FB87C" w:rsidR="00AD54A2" w:rsidRPr="006C3F6A" w:rsidRDefault="00AD54A2" w:rsidP="00AD54A2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6. Отсутствие автоматизированной аналитики – отчеты по продажам, закупкам и остаткам формируются вручную, что затрудняет контроль над закупками, прогнозирование спроса и принятие управленческих решений.</w:t>
      </w:r>
    </w:p>
    <w:p w14:paraId="645A1FA9" w14:textId="7D916BE4" w:rsidR="00AD54A2" w:rsidRPr="00606EB9" w:rsidRDefault="00AD54A2" w:rsidP="00606EB9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7. </w:t>
      </w:r>
      <w:r w:rsidR="00606EB9" w:rsidRPr="00606EB9">
        <w:rPr>
          <w:sz w:val="28"/>
          <w:szCs w:val="28"/>
          <w:lang w:val="ru-RU"/>
        </w:rPr>
        <w:t>Сложность контроля за исполнением закупок –</w:t>
      </w:r>
      <w:r w:rsidR="00DA6826">
        <w:rPr>
          <w:sz w:val="28"/>
          <w:szCs w:val="28"/>
          <w:lang w:val="ru-RU"/>
        </w:rPr>
        <w:t xml:space="preserve"> </w:t>
      </w:r>
      <w:r w:rsidR="00606EB9" w:rsidRPr="00606EB9">
        <w:rPr>
          <w:sz w:val="28"/>
          <w:szCs w:val="28"/>
          <w:lang w:val="ru-RU"/>
        </w:rPr>
        <w:t>отсутствие оперативной информации о фактических остатках и текущем спросе не позволяет в реальном времени отслеживать эффективность закупочной политики. Контроль осуществляется вручную сотрудниками отдела закупок, на основе фрагментарных отчётов и устной передачи данных, что создаёт риск несвоевременных закупок, дефицита или избыточных запасов.</w:t>
      </w:r>
    </w:p>
    <w:p w14:paraId="0388128A" w14:textId="77777777" w:rsidR="00907BBD" w:rsidRPr="006C3F6A" w:rsidRDefault="00907BBD" w:rsidP="00FD6D29">
      <w:pPr>
        <w:pStyle w:val="a4"/>
        <w:ind w:left="709" w:firstLine="0"/>
        <w:rPr>
          <w:sz w:val="28"/>
          <w:szCs w:val="28"/>
          <w:lang w:val="ru-RU"/>
        </w:rPr>
      </w:pPr>
    </w:p>
    <w:p w14:paraId="647DFB57" w14:textId="2E40D63B" w:rsidR="00FD6D29" w:rsidRPr="000F30E6" w:rsidRDefault="00FD6D29" w:rsidP="00FD6D29">
      <w:pPr>
        <w:pStyle w:val="a2"/>
        <w:rPr>
          <w:bCs/>
          <w:szCs w:val="28"/>
        </w:rPr>
      </w:pPr>
      <w:bookmarkStart w:id="16" w:name="_Toc194407564"/>
      <w:r w:rsidRPr="000F30E6">
        <w:rPr>
          <w:bCs/>
          <w:szCs w:val="28"/>
        </w:rPr>
        <w:t>Преимущества текущей системы</w:t>
      </w:r>
      <w:bookmarkEnd w:id="16"/>
    </w:p>
    <w:p w14:paraId="042B4D93" w14:textId="5F8DA6E6" w:rsidR="00AD54A2" w:rsidRPr="006C3F6A" w:rsidRDefault="00AD54A2" w:rsidP="00AD54A2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1. Гибкость в управлении данными – сотрудники могут вручную корректировать данные о закупках, продажах и остатках, не завися от строгих регламентов автоматизированной системы, что позволяет быстро вносить изменения при необходимости.</w:t>
      </w:r>
    </w:p>
    <w:p w14:paraId="0C4BB77A" w14:textId="71DEB7FF" w:rsidR="00AD54A2" w:rsidRPr="006C3F6A" w:rsidRDefault="00AD54A2" w:rsidP="00AD54A2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2. Низкие затраты на поддержку – текущая система не требует значительных вложений в </w:t>
      </w:r>
      <w:r w:rsidRPr="000F30E6">
        <w:rPr>
          <w:sz w:val="28"/>
          <w:szCs w:val="28"/>
        </w:rPr>
        <w:t>IT</w:t>
      </w:r>
      <w:r w:rsidRPr="006C3F6A">
        <w:rPr>
          <w:sz w:val="28"/>
          <w:szCs w:val="28"/>
          <w:lang w:val="ru-RU"/>
        </w:rPr>
        <w:t>-инфраструктуру, покупку лицензий на программное обеспечение и сложное техническое обслуживание.</w:t>
      </w:r>
    </w:p>
    <w:p w14:paraId="4FCA8A34" w14:textId="1BF75A8B" w:rsidR="00AD54A2" w:rsidRPr="006C3F6A" w:rsidRDefault="00AD54A2" w:rsidP="00AD54A2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lastRenderedPageBreak/>
        <w:t>3. Простота в освоении – сотрудники, привыкшие к существующей системе учета, не нуждаются в дополнительном обучении, так как работа ведется в стандартных инструментах, таких как таблицы и локальные учетные программы.</w:t>
      </w:r>
    </w:p>
    <w:p w14:paraId="2824C04A" w14:textId="730D8F97" w:rsidR="00AD54A2" w:rsidRPr="006C3F6A" w:rsidRDefault="00AD54A2" w:rsidP="00AD54A2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4. Автономность работы</w:t>
      </w:r>
      <w:r w:rsidRPr="000F30E6">
        <w:rPr>
          <w:sz w:val="28"/>
          <w:szCs w:val="28"/>
        </w:rPr>
        <w:t> </w:t>
      </w:r>
      <w:r w:rsidRPr="006C3F6A">
        <w:rPr>
          <w:sz w:val="28"/>
          <w:szCs w:val="28"/>
          <w:lang w:val="ru-RU"/>
        </w:rPr>
        <w:t>– учет закупок и продаж ведется в локальных файлах и программах, что позволяет продолжать работу даже при отсутствии интернет-соединения или проблемах с сервером.</w:t>
      </w:r>
    </w:p>
    <w:p w14:paraId="24F190BB" w14:textId="24DFF440" w:rsidR="00AD54A2" w:rsidRPr="006C3F6A" w:rsidRDefault="00AD54A2" w:rsidP="00AD54A2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6. Гибкость в выборе форматов данных – отсутствие жестких стандартов хранения информации дает возможность адаптировать учет под конкретные задачи, не ограничиваясь функционалом автоматизированной системы.</w:t>
      </w:r>
    </w:p>
    <w:p w14:paraId="5B18870E" w14:textId="77777777" w:rsidR="003E6FA8" w:rsidRPr="006C3F6A" w:rsidRDefault="003E6FA8" w:rsidP="00FD6D29">
      <w:pPr>
        <w:pStyle w:val="a4"/>
        <w:ind w:left="709" w:firstLine="0"/>
        <w:rPr>
          <w:sz w:val="28"/>
          <w:szCs w:val="28"/>
          <w:lang w:val="ru-RU"/>
        </w:rPr>
      </w:pPr>
    </w:p>
    <w:p w14:paraId="074D2B84" w14:textId="77777777" w:rsidR="00FD6D29" w:rsidRPr="000F30E6" w:rsidRDefault="00FD6D29" w:rsidP="00FD6D29">
      <w:pPr>
        <w:pStyle w:val="a1"/>
        <w:ind w:left="0" w:firstLine="709"/>
        <w:rPr>
          <w:bCs/>
          <w:szCs w:val="28"/>
        </w:rPr>
      </w:pPr>
      <w:bookmarkStart w:id="17" w:name="_Toc194407565"/>
      <w:r w:rsidRPr="000F30E6">
        <w:rPr>
          <w:bCs/>
          <w:szCs w:val="28"/>
        </w:rPr>
        <w:t>Характеристика задачи</w:t>
      </w:r>
      <w:bookmarkEnd w:id="17"/>
    </w:p>
    <w:p w14:paraId="141857E8" w14:textId="77777777" w:rsidR="00D97EE0" w:rsidRPr="00D97EE0" w:rsidRDefault="00D97EE0" w:rsidP="00D97EE0">
      <w:pPr>
        <w:pStyle w:val="a4"/>
        <w:rPr>
          <w:sz w:val="28"/>
          <w:szCs w:val="28"/>
          <w:lang w:val="ru-RU"/>
        </w:rPr>
      </w:pPr>
      <w:r w:rsidRPr="00D97EE0">
        <w:rPr>
          <w:sz w:val="28"/>
          <w:szCs w:val="28"/>
          <w:lang w:val="ru-RU"/>
        </w:rPr>
        <w:t>Назначение задачи – автоматизация комплекса задач коммерческой деятельности компании «ВАН Маркет», включающего управление товарами, обработку коммерческих предложений, формирование отчётов о продажах и заказ товаров. Автоматизация направлена на устранение выявленных недостатков, таких как разрозненность данных между отделами, задержки в обновлении информации и необходимость ручного переноса данных между системами путём внедрения единой корпоративной информационной системы (КИС).</w:t>
      </w:r>
    </w:p>
    <w:p w14:paraId="04F11682" w14:textId="77777777" w:rsidR="00D97EE0" w:rsidRPr="00D97EE0" w:rsidRDefault="00D97EE0" w:rsidP="00D97EE0">
      <w:pPr>
        <w:pStyle w:val="a4"/>
        <w:rPr>
          <w:sz w:val="28"/>
          <w:szCs w:val="28"/>
          <w:lang w:val="ru-RU"/>
        </w:rPr>
      </w:pPr>
      <w:r w:rsidRPr="00D97EE0">
        <w:rPr>
          <w:sz w:val="28"/>
          <w:szCs w:val="28"/>
          <w:lang w:val="ru-RU"/>
        </w:rPr>
        <w:t>Объектами, при автоматизации которых решается данный комплекс задач, являются отдел закупок и отдел продаж коммерческого департамента компании «ВАН Маркет».</w:t>
      </w:r>
    </w:p>
    <w:p w14:paraId="2FF927AF" w14:textId="77777777" w:rsidR="00D97EE0" w:rsidRPr="00D97EE0" w:rsidRDefault="00D97EE0" w:rsidP="00D97EE0">
      <w:pPr>
        <w:pStyle w:val="a4"/>
        <w:rPr>
          <w:sz w:val="28"/>
          <w:szCs w:val="28"/>
          <w:lang w:val="ru-RU"/>
        </w:rPr>
      </w:pPr>
      <w:r w:rsidRPr="00D97EE0">
        <w:rPr>
          <w:sz w:val="28"/>
          <w:szCs w:val="28"/>
          <w:lang w:val="ru-RU"/>
        </w:rPr>
        <w:t>Периодичность решения задач – ежедневная. Продолжительность выполнения комплекса задач не должна превышать одного рабочего дня.</w:t>
      </w:r>
    </w:p>
    <w:p w14:paraId="04742FBB" w14:textId="77777777" w:rsidR="00D97EE0" w:rsidRPr="00D97EE0" w:rsidRDefault="00D97EE0" w:rsidP="00D97EE0">
      <w:pPr>
        <w:pStyle w:val="a4"/>
        <w:rPr>
          <w:sz w:val="28"/>
          <w:szCs w:val="28"/>
          <w:lang w:val="ru-RU"/>
        </w:rPr>
      </w:pPr>
      <w:r w:rsidRPr="00D97EE0">
        <w:rPr>
          <w:sz w:val="28"/>
          <w:szCs w:val="28"/>
          <w:lang w:val="ru-RU"/>
        </w:rPr>
        <w:t>Условиями прекращения решения задач автоматизированным способом являются критические сбои программного обеспечения или оборудования, приводящие к невозможности обработки информации системой.</w:t>
      </w:r>
    </w:p>
    <w:p w14:paraId="7857D386" w14:textId="77777777" w:rsidR="00D97EE0" w:rsidRPr="00D97EE0" w:rsidRDefault="00D97EE0" w:rsidP="00D97EE0">
      <w:pPr>
        <w:pStyle w:val="a4"/>
        <w:rPr>
          <w:sz w:val="28"/>
          <w:szCs w:val="28"/>
          <w:lang w:val="ru-RU"/>
        </w:rPr>
      </w:pPr>
      <w:r w:rsidRPr="00D97EE0">
        <w:rPr>
          <w:sz w:val="28"/>
          <w:szCs w:val="28"/>
          <w:lang w:val="ru-RU"/>
        </w:rPr>
        <w:t>Ответственность за определение условий и сроков выполнения задач несут менеджеры отделов закупок и продаж компании.</w:t>
      </w:r>
    </w:p>
    <w:p w14:paraId="5C5ABD87" w14:textId="77777777" w:rsidR="00D97EE0" w:rsidRPr="00D97EE0" w:rsidRDefault="00D97EE0" w:rsidP="00D97EE0">
      <w:pPr>
        <w:pStyle w:val="a4"/>
        <w:rPr>
          <w:sz w:val="28"/>
          <w:szCs w:val="28"/>
          <w:lang w:val="ru-RU"/>
        </w:rPr>
      </w:pPr>
      <w:r w:rsidRPr="00D97EE0">
        <w:rPr>
          <w:sz w:val="28"/>
          <w:szCs w:val="28"/>
          <w:lang w:val="ru-RU"/>
        </w:rPr>
        <w:lastRenderedPageBreak/>
        <w:t>Распределение действий между персоналом и техническими средствами предусматривает ввод первичных данных сотрудниками, автоматизированную обработку данных и формирование отчётов с использованием КИС, а также контроль и проверку результатов выполнения задач ответственными сотрудниками.</w:t>
      </w:r>
    </w:p>
    <w:p w14:paraId="2A40EDE3" w14:textId="77777777" w:rsidR="004C6CB8" w:rsidRPr="004C6CB8" w:rsidRDefault="004C6CB8" w:rsidP="004C6CB8">
      <w:pPr>
        <w:pStyle w:val="a4"/>
        <w:rPr>
          <w:sz w:val="28"/>
          <w:szCs w:val="28"/>
          <w:lang w:val="ru-RU"/>
        </w:rPr>
      </w:pPr>
    </w:p>
    <w:p w14:paraId="6C4360EC" w14:textId="77777777" w:rsidR="00FD6D29" w:rsidRPr="000F30E6" w:rsidRDefault="00FD6D29" w:rsidP="00142F4C">
      <w:pPr>
        <w:pStyle w:val="a1"/>
        <w:numPr>
          <w:ilvl w:val="1"/>
          <w:numId w:val="7"/>
        </w:numPr>
        <w:tabs>
          <w:tab w:val="num" w:pos="1080"/>
        </w:tabs>
        <w:ind w:left="0" w:firstLine="709"/>
        <w:rPr>
          <w:bCs/>
          <w:szCs w:val="28"/>
        </w:rPr>
      </w:pPr>
      <w:bookmarkStart w:id="18" w:name="_Toc194407566"/>
      <w:r w:rsidRPr="000F30E6">
        <w:rPr>
          <w:bCs/>
          <w:szCs w:val="28"/>
        </w:rPr>
        <w:t>Входная информация</w:t>
      </w:r>
      <w:bookmarkEnd w:id="18"/>
    </w:p>
    <w:p w14:paraId="6FEA32D8" w14:textId="77777777" w:rsidR="00FD6D29" w:rsidRPr="000F30E6" w:rsidRDefault="00FD6D29" w:rsidP="00D97EE0">
      <w:pPr>
        <w:pStyle w:val="a2"/>
        <w:ind w:left="0" w:firstLine="709"/>
        <w:rPr>
          <w:szCs w:val="28"/>
        </w:rPr>
      </w:pPr>
      <w:bookmarkStart w:id="19" w:name="_Toc194407567"/>
      <w:r w:rsidRPr="000F30E6">
        <w:rPr>
          <w:bCs/>
          <w:szCs w:val="28"/>
        </w:rPr>
        <w:t>Перечень и описание входных сообщений</w:t>
      </w:r>
      <w:bookmarkEnd w:id="19"/>
    </w:p>
    <w:p w14:paraId="64CFBD63" w14:textId="0266AA0C" w:rsidR="00A80814" w:rsidRPr="00A80814" w:rsidRDefault="00A80814" w:rsidP="00142F4C">
      <w:pPr>
        <w:pStyle w:val="a4"/>
        <w:numPr>
          <w:ilvl w:val="0"/>
          <w:numId w:val="10"/>
        </w:numPr>
        <w:ind w:left="0" w:firstLine="709"/>
        <w:rPr>
          <w:sz w:val="28"/>
          <w:szCs w:val="28"/>
          <w:lang w:val="ru-RU"/>
        </w:rPr>
      </w:pPr>
      <w:r w:rsidRPr="00A80814">
        <w:rPr>
          <w:sz w:val="28"/>
          <w:szCs w:val="28"/>
          <w:lang w:val="ru-RU"/>
        </w:rPr>
        <w:t>Остатки товаров на складе. Идентификатор: ВХД</w:t>
      </w:r>
      <w:r>
        <w:rPr>
          <w:sz w:val="28"/>
          <w:szCs w:val="28"/>
          <w:lang w:val="ru-RU"/>
        </w:rPr>
        <w:t>_</w:t>
      </w:r>
      <w:r w:rsidRPr="00A80814">
        <w:rPr>
          <w:sz w:val="28"/>
          <w:szCs w:val="28"/>
          <w:lang w:val="ru-RU"/>
        </w:rPr>
        <w:t>01. Форма представления: Электронный документ (электронная таблица). Сроки и частота поступления: ежедневно. Допустимые форматы данных: текстовый, числовой (целое число). Источник информации: система складского учёта предприятия. Регламентируется: ФЗ-402 «О бухгалтерском учёте», ГОСТ Р 51303-2023.</w:t>
      </w:r>
    </w:p>
    <w:p w14:paraId="10A170C9" w14:textId="6D368FC9" w:rsidR="00A80814" w:rsidRPr="00A80814" w:rsidRDefault="00A80814" w:rsidP="00142F4C">
      <w:pPr>
        <w:pStyle w:val="a4"/>
        <w:numPr>
          <w:ilvl w:val="0"/>
          <w:numId w:val="10"/>
        </w:numPr>
        <w:ind w:left="0" w:firstLine="709"/>
        <w:rPr>
          <w:sz w:val="28"/>
          <w:szCs w:val="28"/>
          <w:lang w:val="ru-RU"/>
        </w:rPr>
      </w:pPr>
      <w:r w:rsidRPr="00A80814">
        <w:rPr>
          <w:sz w:val="28"/>
          <w:szCs w:val="28"/>
          <w:lang w:val="ru-RU"/>
        </w:rPr>
        <w:t>Акт инвентаризации. Идентификатор: ВХД_02. Форма представления: Электронный или бумажный документ (акт инвентаризации). Сроки и частота поступления: ежемесячно, по результатам инвентаризации. Допустимые форматы данных: текстовый, числовой (целое число). Источник информации: комиссия по инвентаризации. Регламентируется: ФЗ-402 «О бухгалтерском учёте», Приказ Минфина РФ №49.</w:t>
      </w:r>
    </w:p>
    <w:p w14:paraId="1C707F20" w14:textId="3A51CC65" w:rsidR="00A80814" w:rsidRPr="00A80814" w:rsidRDefault="00A80814" w:rsidP="00142F4C">
      <w:pPr>
        <w:pStyle w:val="a4"/>
        <w:numPr>
          <w:ilvl w:val="0"/>
          <w:numId w:val="10"/>
        </w:numPr>
        <w:ind w:left="0" w:firstLine="709"/>
        <w:rPr>
          <w:sz w:val="28"/>
          <w:szCs w:val="28"/>
          <w:lang w:val="ru-RU"/>
        </w:rPr>
      </w:pPr>
      <w:r w:rsidRPr="00A80814">
        <w:rPr>
          <w:sz w:val="28"/>
          <w:szCs w:val="28"/>
          <w:lang w:val="ru-RU"/>
        </w:rPr>
        <w:t>Заявка на пополнение ассортимента. Идентификатор: ВХД_03. Форма представления: Электронный документ (таблица, текстовый документ). Сроки и частота поступления: по мере необходимости (еженедельно). Допустимые форматы данных: текстовый, числовой (целое число). Источник информации: операционный отдел предприятия. Регламентируется: внутренними нормативными документами компании.</w:t>
      </w:r>
    </w:p>
    <w:p w14:paraId="364471DB" w14:textId="2CA178A1" w:rsidR="007A30E3" w:rsidRPr="007A30E3" w:rsidRDefault="00A80814" w:rsidP="00142F4C">
      <w:pPr>
        <w:pStyle w:val="a4"/>
        <w:numPr>
          <w:ilvl w:val="0"/>
          <w:numId w:val="10"/>
        </w:numPr>
        <w:ind w:left="0" w:firstLine="709"/>
        <w:rPr>
          <w:sz w:val="28"/>
          <w:szCs w:val="28"/>
          <w:lang w:val="ru-RU"/>
        </w:rPr>
      </w:pPr>
      <w:r w:rsidRPr="00A80814">
        <w:rPr>
          <w:sz w:val="28"/>
          <w:szCs w:val="28"/>
          <w:lang w:val="ru-RU"/>
        </w:rPr>
        <w:t xml:space="preserve">Прайс-лист поставщика. Идентификатор: ВХД_02. Форма представления: электронный документ (файл таблицы, </w:t>
      </w:r>
      <w:r w:rsidRPr="00A80814">
        <w:rPr>
          <w:sz w:val="28"/>
          <w:szCs w:val="28"/>
        </w:rPr>
        <w:t>PDF</w:t>
      </w:r>
      <w:r w:rsidRPr="00A80814">
        <w:rPr>
          <w:sz w:val="28"/>
          <w:szCs w:val="28"/>
          <w:lang w:val="ru-RU"/>
        </w:rPr>
        <w:t>). Сроки и частота поступления: по факту изменений цен поставщиком (периодически). Допустимые форматы данных: текстовый, числовой (денежный с двумя знаками после запятой). Источник инфор</w:t>
      </w:r>
      <w:r w:rsidRPr="00A80814">
        <w:rPr>
          <w:sz w:val="28"/>
          <w:szCs w:val="28"/>
          <w:lang w:val="ru-RU"/>
        </w:rPr>
        <w:lastRenderedPageBreak/>
        <w:t xml:space="preserve">мации: поставщики товаров (внешняя организация). </w:t>
      </w:r>
      <w:r w:rsidR="007A30E3" w:rsidRPr="007A30E3">
        <w:rPr>
          <w:sz w:val="28"/>
          <w:szCs w:val="28"/>
          <w:lang w:val="ru-RU"/>
        </w:rPr>
        <w:t>Регламентируется: коммерческими предложениями поставщиков, а также договорными отношениями (при их наличии).</w:t>
      </w:r>
    </w:p>
    <w:p w14:paraId="2FE32883" w14:textId="5EB416B9" w:rsidR="00A80814" w:rsidRPr="00A80814" w:rsidRDefault="00A80814" w:rsidP="00142F4C">
      <w:pPr>
        <w:pStyle w:val="a4"/>
        <w:numPr>
          <w:ilvl w:val="0"/>
          <w:numId w:val="10"/>
        </w:numPr>
        <w:ind w:left="0" w:firstLine="709"/>
        <w:rPr>
          <w:sz w:val="28"/>
          <w:szCs w:val="28"/>
          <w:lang w:val="ru-RU"/>
        </w:rPr>
      </w:pPr>
      <w:r w:rsidRPr="00A80814">
        <w:rPr>
          <w:sz w:val="28"/>
          <w:szCs w:val="28"/>
          <w:lang w:val="ru-RU"/>
        </w:rPr>
        <w:t>Кассовый отчёт. Идентификатор: ВХД_05. Форма представления: электронный документ, отчет ККТ. Сроки и частота поступления: ежедневно, по окончании рабочей смены. Допустимые форматы данных: текстовый, числовой (денежный с двумя знаками после запятой), дата (ДД.ММ.ГГГГ). Источник информации: контрольно-кассовая техника магазинов сети. Регламентируется: 54-ФЗ «О применении контрольно-кассовой техники».</w:t>
      </w:r>
    </w:p>
    <w:p w14:paraId="36A2059D" w14:textId="6EF646CE" w:rsidR="00FD6D29" w:rsidRDefault="00A80814" w:rsidP="00142F4C">
      <w:pPr>
        <w:pStyle w:val="a4"/>
        <w:numPr>
          <w:ilvl w:val="0"/>
          <w:numId w:val="10"/>
        </w:numPr>
        <w:ind w:left="0" w:firstLine="709"/>
        <w:rPr>
          <w:sz w:val="28"/>
          <w:szCs w:val="28"/>
          <w:lang w:val="ru-RU"/>
        </w:rPr>
      </w:pPr>
      <w:r w:rsidRPr="00A80814">
        <w:rPr>
          <w:sz w:val="28"/>
          <w:szCs w:val="28"/>
          <w:lang w:val="ru-RU"/>
        </w:rPr>
        <w:t>Данные о маркировке товаров. Идентификатор: ВХД_06. Форма представления: Электронный документ (цифровые коды). Сроки и частота поступления: в режиме реального времени (непрерывно). Допустимые форматы данных: текстовый (код идентификации маркировки). Источник информации: государственная система маркировки «Честный ЗНАК». Регламентируется: 488-ФЗ «О маркировке товаров», ППРФ №792.</w:t>
      </w:r>
    </w:p>
    <w:p w14:paraId="79074A6A" w14:textId="2CE915CE" w:rsidR="000614B8" w:rsidRPr="000614B8" w:rsidRDefault="000614B8" w:rsidP="000614B8">
      <w:pPr>
        <w:pStyle w:val="a4"/>
        <w:numPr>
          <w:ilvl w:val="0"/>
          <w:numId w:val="10"/>
        </w:numPr>
        <w:ind w:left="0" w:firstLine="709"/>
        <w:rPr>
          <w:sz w:val="28"/>
          <w:szCs w:val="28"/>
          <w:lang w:val="ru-RU"/>
        </w:rPr>
      </w:pPr>
      <w:r w:rsidRPr="000614B8">
        <w:rPr>
          <w:sz w:val="28"/>
          <w:szCs w:val="28"/>
          <w:lang w:val="ru-RU"/>
        </w:rPr>
        <w:t xml:space="preserve">Платёжное поручение. Идентификатор: ВХД_07. Форма представления: электронный документ (таблица, </w:t>
      </w:r>
      <w:r w:rsidRPr="000614B8">
        <w:rPr>
          <w:sz w:val="28"/>
          <w:szCs w:val="28"/>
        </w:rPr>
        <w:t>XML</w:t>
      </w:r>
      <w:r w:rsidRPr="000614B8">
        <w:rPr>
          <w:sz w:val="28"/>
          <w:szCs w:val="28"/>
          <w:lang w:val="ru-RU"/>
        </w:rPr>
        <w:t xml:space="preserve">, </w:t>
      </w:r>
      <w:r w:rsidRPr="000614B8">
        <w:rPr>
          <w:sz w:val="28"/>
          <w:szCs w:val="28"/>
        </w:rPr>
        <w:t>PDF</w:t>
      </w:r>
      <w:r w:rsidRPr="000614B8">
        <w:rPr>
          <w:sz w:val="28"/>
          <w:szCs w:val="28"/>
          <w:lang w:val="ru-RU"/>
        </w:rPr>
        <w:t>). Сроки и частота поступления: по мере оформления заказов на оплату. Допустимые форматы данных: текстовый, числовой (денежный с двумя знаками после запятой), дата. Источник информации: финансовый отдел предприятия. Регламентируется: ГК РФ (ст. 845–854), Положение Банка России № 383-П.</w:t>
      </w:r>
    </w:p>
    <w:p w14:paraId="2719EB4F" w14:textId="77777777" w:rsidR="00907BBD" w:rsidRPr="00A80814" w:rsidRDefault="00907BBD" w:rsidP="00D97EE0">
      <w:pPr>
        <w:pStyle w:val="a4"/>
        <w:rPr>
          <w:sz w:val="28"/>
          <w:szCs w:val="28"/>
          <w:lang w:val="ru-RU"/>
        </w:rPr>
      </w:pPr>
    </w:p>
    <w:p w14:paraId="00BE181A" w14:textId="77777777" w:rsidR="00FD6D29" w:rsidRPr="000F30E6" w:rsidRDefault="00FD6D29" w:rsidP="00D97EE0">
      <w:pPr>
        <w:pStyle w:val="a2"/>
        <w:ind w:left="0" w:firstLine="709"/>
        <w:rPr>
          <w:szCs w:val="28"/>
        </w:rPr>
      </w:pPr>
      <w:bookmarkStart w:id="20" w:name="_Toc194407568"/>
      <w:r w:rsidRPr="000F30E6">
        <w:rPr>
          <w:szCs w:val="28"/>
        </w:rPr>
        <w:t>Структурные единицы входных сообщений</w:t>
      </w:r>
      <w:bookmarkEnd w:id="20"/>
    </w:p>
    <w:p w14:paraId="368EA5CA" w14:textId="77777777" w:rsidR="00DF1267" w:rsidRPr="00DF1267" w:rsidRDefault="00DF1267" w:rsidP="00DF1267">
      <w:pPr>
        <w:pStyle w:val="a4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Каждое входное сообщение содержит уникальные структурные единицы, соответствующие его источнику, содержанию и назначению в рамках автоматизируемого бизнес-процесса. Ниже представлены составы таких структурных единиц для всех входных сообщений.</w:t>
      </w:r>
    </w:p>
    <w:p w14:paraId="197B0A74" w14:textId="77777777" w:rsidR="00DF1267" w:rsidRPr="00DF1267" w:rsidRDefault="00DF1267" w:rsidP="00DF1267">
      <w:pPr>
        <w:pStyle w:val="a4"/>
        <w:rPr>
          <w:sz w:val="28"/>
          <w:szCs w:val="28"/>
        </w:rPr>
      </w:pPr>
      <w:r w:rsidRPr="00DF1267">
        <w:rPr>
          <w:sz w:val="28"/>
          <w:szCs w:val="28"/>
        </w:rPr>
        <w:t>ВХД_01. Остатки товаров на складе</w:t>
      </w:r>
    </w:p>
    <w:p w14:paraId="204CD657" w14:textId="77777777" w:rsidR="00DF1267" w:rsidRPr="00DF1267" w:rsidRDefault="00DF1267" w:rsidP="00142F4C">
      <w:pPr>
        <w:pStyle w:val="a4"/>
        <w:numPr>
          <w:ilvl w:val="0"/>
          <w:numId w:val="17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Идентификатор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3EC7850C" w14:textId="77777777" w:rsidR="00DF1267" w:rsidRPr="00DF1267" w:rsidRDefault="00DF1267" w:rsidP="00142F4C">
      <w:pPr>
        <w:pStyle w:val="a4"/>
        <w:numPr>
          <w:ilvl w:val="0"/>
          <w:numId w:val="17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Наименование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0747F51B" w14:textId="77777777" w:rsidR="00DF1267" w:rsidRPr="00DF1267" w:rsidRDefault="00DF1267" w:rsidP="00142F4C">
      <w:pPr>
        <w:pStyle w:val="a4"/>
        <w:numPr>
          <w:ilvl w:val="0"/>
          <w:numId w:val="17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lastRenderedPageBreak/>
        <w:t>Количество на складе (целое число);</w:t>
      </w:r>
    </w:p>
    <w:p w14:paraId="6E92B4D1" w14:textId="77777777" w:rsidR="00DF1267" w:rsidRPr="00DF1267" w:rsidRDefault="00DF1267" w:rsidP="00142F4C">
      <w:pPr>
        <w:pStyle w:val="a4"/>
        <w:numPr>
          <w:ilvl w:val="0"/>
          <w:numId w:val="17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Единица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измерения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0D2FB5FB" w14:textId="77777777" w:rsidR="00DF1267" w:rsidRPr="00DF1267" w:rsidRDefault="00DF1267" w:rsidP="00142F4C">
      <w:pPr>
        <w:pStyle w:val="a4"/>
        <w:numPr>
          <w:ilvl w:val="0"/>
          <w:numId w:val="17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Дата фиксации остатков (формат даты ДД.ММ.ГГГГ).</w:t>
      </w:r>
    </w:p>
    <w:p w14:paraId="7A6521FE" w14:textId="77777777" w:rsidR="00DF1267" w:rsidRPr="00DF1267" w:rsidRDefault="00DF1267" w:rsidP="00DF1267">
      <w:pPr>
        <w:pStyle w:val="a4"/>
        <w:rPr>
          <w:sz w:val="28"/>
          <w:szCs w:val="28"/>
        </w:rPr>
      </w:pPr>
      <w:r w:rsidRPr="00DF1267">
        <w:rPr>
          <w:sz w:val="28"/>
          <w:szCs w:val="28"/>
        </w:rPr>
        <w:t xml:space="preserve">ВХД_02. </w:t>
      </w:r>
      <w:proofErr w:type="spellStart"/>
      <w:r w:rsidRPr="00DF1267">
        <w:rPr>
          <w:sz w:val="28"/>
          <w:szCs w:val="28"/>
        </w:rPr>
        <w:t>Акт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инвентаризации</w:t>
      </w:r>
      <w:proofErr w:type="spellEnd"/>
    </w:p>
    <w:p w14:paraId="14D5F5E0" w14:textId="77777777" w:rsidR="00DF1267" w:rsidRPr="00DF1267" w:rsidRDefault="00DF1267" w:rsidP="00142F4C">
      <w:pPr>
        <w:pStyle w:val="a4"/>
        <w:numPr>
          <w:ilvl w:val="0"/>
          <w:numId w:val="18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Идентификатор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6F465BBA" w14:textId="77777777" w:rsidR="00DF1267" w:rsidRPr="00DF1267" w:rsidRDefault="00DF1267" w:rsidP="00142F4C">
      <w:pPr>
        <w:pStyle w:val="a4"/>
        <w:numPr>
          <w:ilvl w:val="0"/>
          <w:numId w:val="18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Наименование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7939E81A" w14:textId="77777777" w:rsidR="00DF1267" w:rsidRPr="00DF1267" w:rsidRDefault="00DF1267" w:rsidP="00142F4C">
      <w:pPr>
        <w:pStyle w:val="a4"/>
        <w:numPr>
          <w:ilvl w:val="0"/>
          <w:numId w:val="18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Учётное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количество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целое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число</w:t>
      </w:r>
      <w:proofErr w:type="spellEnd"/>
      <w:r w:rsidRPr="00DF1267">
        <w:rPr>
          <w:sz w:val="28"/>
          <w:szCs w:val="28"/>
        </w:rPr>
        <w:t>);</w:t>
      </w:r>
    </w:p>
    <w:p w14:paraId="3D8A1F43" w14:textId="77777777" w:rsidR="00DF1267" w:rsidRPr="00DF1267" w:rsidRDefault="00DF1267" w:rsidP="00142F4C">
      <w:pPr>
        <w:pStyle w:val="a4"/>
        <w:numPr>
          <w:ilvl w:val="0"/>
          <w:numId w:val="18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Фактическое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количество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целое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число</w:t>
      </w:r>
      <w:proofErr w:type="spellEnd"/>
      <w:r w:rsidRPr="00DF1267">
        <w:rPr>
          <w:sz w:val="28"/>
          <w:szCs w:val="28"/>
        </w:rPr>
        <w:t>);</w:t>
      </w:r>
    </w:p>
    <w:p w14:paraId="76DE23E1" w14:textId="77777777" w:rsidR="00DF1267" w:rsidRPr="00DF1267" w:rsidRDefault="00DF1267" w:rsidP="00142F4C">
      <w:pPr>
        <w:pStyle w:val="a4"/>
        <w:numPr>
          <w:ilvl w:val="0"/>
          <w:numId w:val="18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Дата проведения инвентаризации (формат даты ДД.ММ.ГГГГ);</w:t>
      </w:r>
    </w:p>
    <w:p w14:paraId="43136713" w14:textId="77777777" w:rsidR="00DF1267" w:rsidRPr="00DF1267" w:rsidRDefault="00DF1267" w:rsidP="00142F4C">
      <w:pPr>
        <w:pStyle w:val="a4"/>
        <w:numPr>
          <w:ilvl w:val="0"/>
          <w:numId w:val="18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Ответственное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лицо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).</w:t>
      </w:r>
    </w:p>
    <w:p w14:paraId="5A6612F3" w14:textId="77777777" w:rsidR="00DF1267" w:rsidRPr="00DF1267" w:rsidRDefault="00DF1267" w:rsidP="00DF1267">
      <w:pPr>
        <w:pStyle w:val="a4"/>
        <w:rPr>
          <w:sz w:val="28"/>
          <w:szCs w:val="28"/>
        </w:rPr>
      </w:pPr>
      <w:r w:rsidRPr="00DF1267">
        <w:rPr>
          <w:sz w:val="28"/>
          <w:szCs w:val="28"/>
        </w:rPr>
        <w:t xml:space="preserve">ВХД_03. </w:t>
      </w:r>
      <w:proofErr w:type="spellStart"/>
      <w:r w:rsidRPr="00DF1267">
        <w:rPr>
          <w:sz w:val="28"/>
          <w:szCs w:val="28"/>
        </w:rPr>
        <w:t>Заявка</w:t>
      </w:r>
      <w:proofErr w:type="spellEnd"/>
      <w:r w:rsidRPr="00DF1267">
        <w:rPr>
          <w:sz w:val="28"/>
          <w:szCs w:val="28"/>
        </w:rPr>
        <w:t xml:space="preserve"> на </w:t>
      </w:r>
      <w:proofErr w:type="spellStart"/>
      <w:r w:rsidRPr="00DF1267">
        <w:rPr>
          <w:sz w:val="28"/>
          <w:szCs w:val="28"/>
        </w:rPr>
        <w:t>пополнение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ассортимента</w:t>
      </w:r>
      <w:proofErr w:type="spellEnd"/>
    </w:p>
    <w:p w14:paraId="18F1E652" w14:textId="77777777" w:rsidR="00DF1267" w:rsidRPr="00DF1267" w:rsidRDefault="00DF1267" w:rsidP="00142F4C">
      <w:pPr>
        <w:pStyle w:val="a4"/>
        <w:numPr>
          <w:ilvl w:val="0"/>
          <w:numId w:val="19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Идентификатор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131D9CCD" w14:textId="77777777" w:rsidR="00DF1267" w:rsidRPr="00DF1267" w:rsidRDefault="00DF1267" w:rsidP="00142F4C">
      <w:pPr>
        <w:pStyle w:val="a4"/>
        <w:numPr>
          <w:ilvl w:val="0"/>
          <w:numId w:val="19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Наименование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7215231C" w14:textId="77777777" w:rsidR="00DF1267" w:rsidRPr="00DF1267" w:rsidRDefault="00DF1267" w:rsidP="00142F4C">
      <w:pPr>
        <w:pStyle w:val="a4"/>
        <w:numPr>
          <w:ilvl w:val="0"/>
          <w:numId w:val="19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Рекомендуемое к закупке количество (целое число);</w:t>
      </w:r>
    </w:p>
    <w:p w14:paraId="2FF0E3AE" w14:textId="77777777" w:rsidR="00DF1267" w:rsidRPr="00DF1267" w:rsidRDefault="00DF1267" w:rsidP="00142F4C">
      <w:pPr>
        <w:pStyle w:val="a4"/>
        <w:numPr>
          <w:ilvl w:val="0"/>
          <w:numId w:val="19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Причина формирования заявки (текстовый формат);</w:t>
      </w:r>
    </w:p>
    <w:p w14:paraId="475B6373" w14:textId="77777777" w:rsidR="00DF1267" w:rsidRPr="00DF1267" w:rsidRDefault="00DF1267" w:rsidP="00142F4C">
      <w:pPr>
        <w:pStyle w:val="a4"/>
        <w:numPr>
          <w:ilvl w:val="0"/>
          <w:numId w:val="19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Дата создания заявки (формат даты ДД.ММ.ГГГГ);</w:t>
      </w:r>
    </w:p>
    <w:p w14:paraId="1803196F" w14:textId="77777777" w:rsidR="00DF1267" w:rsidRPr="00DF1267" w:rsidRDefault="00DF1267" w:rsidP="00142F4C">
      <w:pPr>
        <w:pStyle w:val="a4"/>
        <w:numPr>
          <w:ilvl w:val="0"/>
          <w:numId w:val="19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Инициатор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заявки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).</w:t>
      </w:r>
    </w:p>
    <w:p w14:paraId="49F364F5" w14:textId="77777777" w:rsidR="00DF1267" w:rsidRPr="00DF1267" w:rsidRDefault="00DF1267" w:rsidP="00DF1267">
      <w:pPr>
        <w:pStyle w:val="a4"/>
        <w:rPr>
          <w:sz w:val="28"/>
          <w:szCs w:val="28"/>
        </w:rPr>
      </w:pPr>
      <w:r w:rsidRPr="00DF1267">
        <w:rPr>
          <w:sz w:val="28"/>
          <w:szCs w:val="28"/>
        </w:rPr>
        <w:t xml:space="preserve">ВХД_04. </w:t>
      </w:r>
      <w:proofErr w:type="spellStart"/>
      <w:r w:rsidRPr="00DF1267">
        <w:rPr>
          <w:sz w:val="28"/>
          <w:szCs w:val="28"/>
        </w:rPr>
        <w:t>Прайс-лист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поставщика</w:t>
      </w:r>
      <w:proofErr w:type="spellEnd"/>
    </w:p>
    <w:p w14:paraId="1974D63C" w14:textId="77777777" w:rsidR="00DF1267" w:rsidRPr="00DF1267" w:rsidRDefault="00DF1267" w:rsidP="00142F4C">
      <w:pPr>
        <w:pStyle w:val="a4"/>
        <w:numPr>
          <w:ilvl w:val="0"/>
          <w:numId w:val="20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Идентификатор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поставщика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324B7D5C" w14:textId="77777777" w:rsidR="00DF1267" w:rsidRPr="00DF1267" w:rsidRDefault="00DF1267" w:rsidP="00142F4C">
      <w:pPr>
        <w:pStyle w:val="a4"/>
        <w:numPr>
          <w:ilvl w:val="0"/>
          <w:numId w:val="20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Наименование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поставщика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151509CB" w14:textId="77777777" w:rsidR="00DF1267" w:rsidRPr="00DF1267" w:rsidRDefault="00DF1267" w:rsidP="00142F4C">
      <w:pPr>
        <w:pStyle w:val="a4"/>
        <w:numPr>
          <w:ilvl w:val="0"/>
          <w:numId w:val="20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Идентификатор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63255C47" w14:textId="77777777" w:rsidR="00DF1267" w:rsidRPr="00DF1267" w:rsidRDefault="00DF1267" w:rsidP="00142F4C">
      <w:pPr>
        <w:pStyle w:val="a4"/>
        <w:numPr>
          <w:ilvl w:val="0"/>
          <w:numId w:val="20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Наименование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2B51FE17" w14:textId="77777777" w:rsidR="00DF1267" w:rsidRPr="00DF1267" w:rsidRDefault="00DF1267" w:rsidP="00142F4C">
      <w:pPr>
        <w:pStyle w:val="a4"/>
        <w:numPr>
          <w:ilvl w:val="0"/>
          <w:numId w:val="20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Цена за единицу (денежный формат, два знака после запятой);</w:t>
      </w:r>
    </w:p>
    <w:p w14:paraId="038D7A39" w14:textId="77777777" w:rsidR="00DF1267" w:rsidRPr="00DF1267" w:rsidRDefault="00DF1267" w:rsidP="00142F4C">
      <w:pPr>
        <w:pStyle w:val="a4"/>
        <w:numPr>
          <w:ilvl w:val="0"/>
          <w:numId w:val="20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Дата публикации прайс-листа (формат даты ДД.ММ.ГГГГ).</w:t>
      </w:r>
    </w:p>
    <w:p w14:paraId="65968338" w14:textId="77777777" w:rsidR="00DF1267" w:rsidRPr="00DF1267" w:rsidRDefault="00DF1267" w:rsidP="00DF1267">
      <w:pPr>
        <w:pStyle w:val="a4"/>
        <w:rPr>
          <w:sz w:val="28"/>
          <w:szCs w:val="28"/>
        </w:rPr>
      </w:pPr>
      <w:r w:rsidRPr="00DF1267">
        <w:rPr>
          <w:sz w:val="28"/>
          <w:szCs w:val="28"/>
        </w:rPr>
        <w:t xml:space="preserve">ВХД_05. </w:t>
      </w:r>
      <w:proofErr w:type="spellStart"/>
      <w:r w:rsidRPr="00DF1267">
        <w:rPr>
          <w:sz w:val="28"/>
          <w:szCs w:val="28"/>
        </w:rPr>
        <w:t>Кассовый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отчёт</w:t>
      </w:r>
      <w:proofErr w:type="spellEnd"/>
    </w:p>
    <w:p w14:paraId="5A34E31E" w14:textId="77777777" w:rsidR="00DF1267" w:rsidRPr="00DF1267" w:rsidRDefault="00DF1267" w:rsidP="00142F4C">
      <w:pPr>
        <w:pStyle w:val="a4"/>
        <w:numPr>
          <w:ilvl w:val="0"/>
          <w:numId w:val="21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Идентификатор кассы или торговой точки (текстовый формат);</w:t>
      </w:r>
    </w:p>
    <w:p w14:paraId="39F9E5B1" w14:textId="77777777" w:rsidR="00DF1267" w:rsidRPr="00DF1267" w:rsidRDefault="00DF1267" w:rsidP="00142F4C">
      <w:pPr>
        <w:pStyle w:val="a4"/>
        <w:numPr>
          <w:ilvl w:val="0"/>
          <w:numId w:val="21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 xml:space="preserve">Дата и время операции (формат ДД.ММ.ГГГГ </w:t>
      </w:r>
      <w:proofErr w:type="gramStart"/>
      <w:r w:rsidRPr="00DF1267">
        <w:rPr>
          <w:sz w:val="28"/>
          <w:szCs w:val="28"/>
          <w:lang w:val="ru-RU"/>
        </w:rPr>
        <w:t>ЧЧ:ММ</w:t>
      </w:r>
      <w:proofErr w:type="gramEnd"/>
      <w:r w:rsidRPr="00DF1267">
        <w:rPr>
          <w:sz w:val="28"/>
          <w:szCs w:val="28"/>
          <w:lang w:val="ru-RU"/>
        </w:rPr>
        <w:t>);</w:t>
      </w:r>
    </w:p>
    <w:p w14:paraId="42ED9171" w14:textId="77777777" w:rsidR="00DF1267" w:rsidRPr="00DF1267" w:rsidRDefault="00DF1267" w:rsidP="00142F4C">
      <w:pPr>
        <w:pStyle w:val="a4"/>
        <w:numPr>
          <w:ilvl w:val="0"/>
          <w:numId w:val="21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Идентификатор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2EF1633C" w14:textId="77777777" w:rsidR="00DF1267" w:rsidRPr="00DF1267" w:rsidRDefault="00DF1267" w:rsidP="00142F4C">
      <w:pPr>
        <w:pStyle w:val="a4"/>
        <w:numPr>
          <w:ilvl w:val="0"/>
          <w:numId w:val="21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Количество проданных единиц (целое число);</w:t>
      </w:r>
    </w:p>
    <w:p w14:paraId="7D78BDB3" w14:textId="77777777" w:rsidR="00DF1267" w:rsidRPr="00DF1267" w:rsidRDefault="00DF1267" w:rsidP="00142F4C">
      <w:pPr>
        <w:pStyle w:val="a4"/>
        <w:numPr>
          <w:ilvl w:val="0"/>
          <w:numId w:val="21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Сумма по операции (денежный формат, два знака после запятой).</w:t>
      </w:r>
    </w:p>
    <w:p w14:paraId="1C12721E" w14:textId="77777777" w:rsidR="00DF1267" w:rsidRPr="00DF1267" w:rsidRDefault="00DF1267" w:rsidP="00DF1267">
      <w:pPr>
        <w:pStyle w:val="a4"/>
        <w:rPr>
          <w:sz w:val="28"/>
          <w:szCs w:val="28"/>
        </w:rPr>
      </w:pPr>
      <w:r w:rsidRPr="00DF1267">
        <w:rPr>
          <w:sz w:val="28"/>
          <w:szCs w:val="28"/>
        </w:rPr>
        <w:lastRenderedPageBreak/>
        <w:t xml:space="preserve">ВХД_06. </w:t>
      </w:r>
      <w:proofErr w:type="spellStart"/>
      <w:r w:rsidRPr="00DF1267">
        <w:rPr>
          <w:sz w:val="28"/>
          <w:szCs w:val="28"/>
        </w:rPr>
        <w:t>Данные</w:t>
      </w:r>
      <w:proofErr w:type="spellEnd"/>
      <w:r w:rsidRPr="00DF1267">
        <w:rPr>
          <w:sz w:val="28"/>
          <w:szCs w:val="28"/>
        </w:rPr>
        <w:t xml:space="preserve"> о </w:t>
      </w:r>
      <w:proofErr w:type="spellStart"/>
      <w:r w:rsidRPr="00DF1267">
        <w:rPr>
          <w:sz w:val="28"/>
          <w:szCs w:val="28"/>
        </w:rPr>
        <w:t>маркировке</w:t>
      </w:r>
      <w:proofErr w:type="spellEnd"/>
      <w:r w:rsidRPr="00DF1267">
        <w:rPr>
          <w:sz w:val="28"/>
          <w:szCs w:val="28"/>
        </w:rPr>
        <w:t xml:space="preserve"> товаров</w:t>
      </w:r>
    </w:p>
    <w:p w14:paraId="0AB0A691" w14:textId="77777777" w:rsidR="00DF1267" w:rsidRPr="00DF1267" w:rsidRDefault="00DF1267" w:rsidP="00142F4C">
      <w:pPr>
        <w:pStyle w:val="a4"/>
        <w:numPr>
          <w:ilvl w:val="0"/>
          <w:numId w:val="22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Идентификатор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35F2CEF6" w14:textId="77777777" w:rsidR="00DF1267" w:rsidRPr="00DF1267" w:rsidRDefault="00DF1267" w:rsidP="00142F4C">
      <w:pPr>
        <w:pStyle w:val="a4"/>
        <w:numPr>
          <w:ilvl w:val="0"/>
          <w:numId w:val="22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Код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маркировки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3EFA7561" w14:textId="65C93E8A" w:rsidR="00DF1267" w:rsidRPr="00DF1267" w:rsidRDefault="00DF1267" w:rsidP="00142F4C">
      <w:pPr>
        <w:pStyle w:val="a4"/>
        <w:numPr>
          <w:ilvl w:val="0"/>
          <w:numId w:val="22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Дата активации или регистрации маркировки (формат ДД.ММ.ГГГГ ЧЧ:</w:t>
      </w:r>
      <w:r w:rsidR="0050714A" w:rsidRPr="0050714A">
        <w:rPr>
          <w:sz w:val="28"/>
          <w:szCs w:val="28"/>
          <w:lang w:val="ru-RU"/>
        </w:rPr>
        <w:t xml:space="preserve"> </w:t>
      </w:r>
      <w:r w:rsidRPr="00DF1267">
        <w:rPr>
          <w:sz w:val="28"/>
          <w:szCs w:val="28"/>
          <w:lang w:val="ru-RU"/>
        </w:rPr>
        <w:t>ММ);</w:t>
      </w:r>
    </w:p>
    <w:p w14:paraId="2975E50E" w14:textId="04F63A6F" w:rsidR="00DF1267" w:rsidRDefault="00DF1267" w:rsidP="00142F4C">
      <w:pPr>
        <w:pStyle w:val="a4"/>
        <w:numPr>
          <w:ilvl w:val="0"/>
          <w:numId w:val="22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Источник информации (текстовый формат, наименование системы или сервиса).</w:t>
      </w:r>
    </w:p>
    <w:p w14:paraId="004EA6BC" w14:textId="6A3B5DA4" w:rsidR="000614B8" w:rsidRPr="000614B8" w:rsidRDefault="000614B8" w:rsidP="000614B8">
      <w:pPr>
        <w:pStyle w:val="a4"/>
        <w:rPr>
          <w:sz w:val="28"/>
          <w:szCs w:val="28"/>
        </w:rPr>
      </w:pPr>
      <w:r w:rsidRPr="000614B8">
        <w:rPr>
          <w:sz w:val="28"/>
          <w:szCs w:val="28"/>
        </w:rPr>
        <w:t xml:space="preserve">ВХД_07. </w:t>
      </w:r>
      <w:proofErr w:type="spellStart"/>
      <w:r w:rsidRPr="000614B8">
        <w:rPr>
          <w:sz w:val="28"/>
          <w:szCs w:val="28"/>
        </w:rPr>
        <w:t>Платёжное</w:t>
      </w:r>
      <w:proofErr w:type="spellEnd"/>
      <w:r w:rsidRPr="000614B8">
        <w:rPr>
          <w:sz w:val="28"/>
          <w:szCs w:val="28"/>
        </w:rPr>
        <w:t xml:space="preserve"> </w:t>
      </w:r>
      <w:proofErr w:type="spellStart"/>
      <w:r w:rsidRPr="000614B8">
        <w:rPr>
          <w:sz w:val="28"/>
          <w:szCs w:val="28"/>
        </w:rPr>
        <w:t>поручение</w:t>
      </w:r>
      <w:proofErr w:type="spellEnd"/>
    </w:p>
    <w:p w14:paraId="645F1DBC" w14:textId="77777777" w:rsidR="000614B8" w:rsidRPr="000614B8" w:rsidRDefault="000614B8" w:rsidP="000614B8">
      <w:pPr>
        <w:pStyle w:val="a4"/>
        <w:numPr>
          <w:ilvl w:val="0"/>
          <w:numId w:val="30"/>
        </w:numPr>
        <w:ind w:left="0" w:firstLine="709"/>
        <w:rPr>
          <w:sz w:val="28"/>
          <w:szCs w:val="28"/>
          <w:lang w:val="ru-RU"/>
        </w:rPr>
      </w:pPr>
      <w:r w:rsidRPr="000614B8">
        <w:rPr>
          <w:sz w:val="28"/>
          <w:szCs w:val="28"/>
          <w:lang w:val="ru-RU"/>
        </w:rPr>
        <w:t>Номер платёжного поручения (текстовый формат);</w:t>
      </w:r>
    </w:p>
    <w:p w14:paraId="3004B248" w14:textId="77777777" w:rsidR="000614B8" w:rsidRPr="000614B8" w:rsidRDefault="000614B8" w:rsidP="000614B8">
      <w:pPr>
        <w:pStyle w:val="a4"/>
        <w:numPr>
          <w:ilvl w:val="0"/>
          <w:numId w:val="30"/>
        </w:numPr>
        <w:ind w:left="0" w:firstLine="709"/>
        <w:rPr>
          <w:sz w:val="28"/>
          <w:szCs w:val="28"/>
          <w:lang w:val="ru-RU"/>
        </w:rPr>
      </w:pPr>
      <w:r w:rsidRPr="000614B8">
        <w:rPr>
          <w:sz w:val="28"/>
          <w:szCs w:val="28"/>
          <w:lang w:val="ru-RU"/>
        </w:rPr>
        <w:t>Дата оформления (формат даты ДД.ММ.ГГГГ);</w:t>
      </w:r>
    </w:p>
    <w:p w14:paraId="3F38351F" w14:textId="77777777" w:rsidR="000614B8" w:rsidRPr="000614B8" w:rsidRDefault="000614B8" w:rsidP="000614B8">
      <w:pPr>
        <w:pStyle w:val="a4"/>
        <w:numPr>
          <w:ilvl w:val="0"/>
          <w:numId w:val="30"/>
        </w:numPr>
        <w:ind w:left="0" w:firstLine="709"/>
        <w:rPr>
          <w:sz w:val="28"/>
          <w:szCs w:val="28"/>
          <w:lang w:val="ru-RU"/>
        </w:rPr>
      </w:pPr>
      <w:r w:rsidRPr="000614B8">
        <w:rPr>
          <w:sz w:val="28"/>
          <w:szCs w:val="28"/>
          <w:lang w:val="ru-RU"/>
        </w:rPr>
        <w:t>Сумма к оплате (денежный формат, два знака после запятой);</w:t>
      </w:r>
    </w:p>
    <w:p w14:paraId="6A5AAC3E" w14:textId="77777777" w:rsidR="000614B8" w:rsidRPr="000614B8" w:rsidRDefault="000614B8" w:rsidP="000614B8">
      <w:pPr>
        <w:pStyle w:val="a4"/>
        <w:numPr>
          <w:ilvl w:val="0"/>
          <w:numId w:val="30"/>
        </w:numPr>
        <w:ind w:left="0" w:firstLine="709"/>
        <w:rPr>
          <w:sz w:val="28"/>
          <w:szCs w:val="28"/>
          <w:lang w:val="ru-RU"/>
        </w:rPr>
      </w:pPr>
      <w:r w:rsidRPr="000614B8">
        <w:rPr>
          <w:sz w:val="28"/>
          <w:szCs w:val="28"/>
          <w:lang w:val="ru-RU"/>
        </w:rPr>
        <w:t>Получатель (наименование поставщика, текстовый формат);</w:t>
      </w:r>
    </w:p>
    <w:p w14:paraId="338EB964" w14:textId="77777777" w:rsidR="000614B8" w:rsidRPr="000614B8" w:rsidRDefault="000614B8" w:rsidP="000614B8">
      <w:pPr>
        <w:pStyle w:val="a4"/>
        <w:numPr>
          <w:ilvl w:val="0"/>
          <w:numId w:val="30"/>
        </w:numPr>
        <w:ind w:left="0" w:firstLine="709"/>
        <w:rPr>
          <w:sz w:val="28"/>
          <w:szCs w:val="28"/>
        </w:rPr>
      </w:pPr>
      <w:r w:rsidRPr="000614B8">
        <w:rPr>
          <w:sz w:val="28"/>
          <w:szCs w:val="28"/>
        </w:rPr>
        <w:t xml:space="preserve">Назначение </w:t>
      </w:r>
      <w:proofErr w:type="spellStart"/>
      <w:r w:rsidRPr="000614B8">
        <w:rPr>
          <w:sz w:val="28"/>
          <w:szCs w:val="28"/>
        </w:rPr>
        <w:t>платежа</w:t>
      </w:r>
      <w:proofErr w:type="spellEnd"/>
      <w:r w:rsidRPr="000614B8">
        <w:rPr>
          <w:sz w:val="28"/>
          <w:szCs w:val="28"/>
        </w:rPr>
        <w:t xml:space="preserve"> (</w:t>
      </w:r>
      <w:proofErr w:type="spellStart"/>
      <w:r w:rsidRPr="000614B8">
        <w:rPr>
          <w:sz w:val="28"/>
          <w:szCs w:val="28"/>
        </w:rPr>
        <w:t>текстовый</w:t>
      </w:r>
      <w:proofErr w:type="spellEnd"/>
      <w:r w:rsidRPr="000614B8">
        <w:rPr>
          <w:sz w:val="28"/>
          <w:szCs w:val="28"/>
        </w:rPr>
        <w:t xml:space="preserve"> </w:t>
      </w:r>
      <w:proofErr w:type="spellStart"/>
      <w:r w:rsidRPr="000614B8">
        <w:rPr>
          <w:sz w:val="28"/>
          <w:szCs w:val="28"/>
        </w:rPr>
        <w:t>формат</w:t>
      </w:r>
      <w:proofErr w:type="spellEnd"/>
      <w:r w:rsidRPr="000614B8">
        <w:rPr>
          <w:sz w:val="28"/>
          <w:szCs w:val="28"/>
        </w:rPr>
        <w:t>);</w:t>
      </w:r>
    </w:p>
    <w:p w14:paraId="752C6972" w14:textId="53243AC8" w:rsidR="000614B8" w:rsidRPr="00CF061E" w:rsidRDefault="000614B8" w:rsidP="00CF061E">
      <w:pPr>
        <w:pStyle w:val="a4"/>
        <w:numPr>
          <w:ilvl w:val="0"/>
          <w:numId w:val="30"/>
        </w:numPr>
        <w:ind w:left="0" w:firstLine="709"/>
        <w:rPr>
          <w:sz w:val="28"/>
          <w:szCs w:val="28"/>
        </w:rPr>
      </w:pPr>
      <w:proofErr w:type="spellStart"/>
      <w:r w:rsidRPr="000614B8">
        <w:rPr>
          <w:sz w:val="28"/>
          <w:szCs w:val="28"/>
        </w:rPr>
        <w:t>Ответственный</w:t>
      </w:r>
      <w:proofErr w:type="spellEnd"/>
      <w:r w:rsidRPr="000614B8">
        <w:rPr>
          <w:sz w:val="28"/>
          <w:szCs w:val="28"/>
        </w:rPr>
        <w:t xml:space="preserve"> </w:t>
      </w:r>
      <w:proofErr w:type="spellStart"/>
      <w:r w:rsidRPr="000614B8">
        <w:rPr>
          <w:sz w:val="28"/>
          <w:szCs w:val="28"/>
        </w:rPr>
        <w:t>сотрудник</w:t>
      </w:r>
      <w:proofErr w:type="spellEnd"/>
      <w:r w:rsidRPr="000614B8">
        <w:rPr>
          <w:sz w:val="28"/>
          <w:szCs w:val="28"/>
        </w:rPr>
        <w:t xml:space="preserve"> (</w:t>
      </w:r>
      <w:proofErr w:type="spellStart"/>
      <w:r w:rsidRPr="000614B8">
        <w:rPr>
          <w:sz w:val="28"/>
          <w:szCs w:val="28"/>
        </w:rPr>
        <w:t>текстовый</w:t>
      </w:r>
      <w:proofErr w:type="spellEnd"/>
      <w:r w:rsidRPr="000614B8">
        <w:rPr>
          <w:sz w:val="28"/>
          <w:szCs w:val="28"/>
        </w:rPr>
        <w:t xml:space="preserve"> </w:t>
      </w:r>
      <w:proofErr w:type="spellStart"/>
      <w:r w:rsidRPr="000614B8">
        <w:rPr>
          <w:sz w:val="28"/>
          <w:szCs w:val="28"/>
        </w:rPr>
        <w:t>формат</w:t>
      </w:r>
      <w:proofErr w:type="spellEnd"/>
      <w:r w:rsidRPr="000614B8">
        <w:rPr>
          <w:sz w:val="28"/>
          <w:szCs w:val="28"/>
        </w:rPr>
        <w:t>).</w:t>
      </w:r>
    </w:p>
    <w:p w14:paraId="2AE10342" w14:textId="77777777" w:rsidR="00DF1267" w:rsidRPr="00DF1267" w:rsidRDefault="00DF1267" w:rsidP="00DF1267">
      <w:pPr>
        <w:pStyle w:val="a4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Допустимые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форматы</w:t>
      </w:r>
      <w:proofErr w:type="spellEnd"/>
      <w:r w:rsidRPr="00DF1267">
        <w:rPr>
          <w:sz w:val="28"/>
          <w:szCs w:val="28"/>
        </w:rPr>
        <w:t xml:space="preserve"> данных:</w:t>
      </w:r>
    </w:p>
    <w:p w14:paraId="1546C529" w14:textId="77777777" w:rsidR="00DF1267" w:rsidRPr="00DF1267" w:rsidRDefault="00DF1267" w:rsidP="00142F4C">
      <w:pPr>
        <w:pStyle w:val="a4"/>
        <w:numPr>
          <w:ilvl w:val="0"/>
          <w:numId w:val="23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Текстовый (для наименований, кодов, реквизитов, пояснений);</w:t>
      </w:r>
    </w:p>
    <w:p w14:paraId="570662A0" w14:textId="77777777" w:rsidR="00DF1267" w:rsidRPr="00DF1267" w:rsidRDefault="00DF1267" w:rsidP="00142F4C">
      <w:pPr>
        <w:pStyle w:val="a4"/>
        <w:numPr>
          <w:ilvl w:val="0"/>
          <w:numId w:val="23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Числовой</w:t>
      </w:r>
      <w:proofErr w:type="spellEnd"/>
      <w:r w:rsidRPr="00DF1267">
        <w:rPr>
          <w:sz w:val="28"/>
          <w:szCs w:val="28"/>
        </w:rPr>
        <w:t xml:space="preserve"> (для </w:t>
      </w:r>
      <w:proofErr w:type="spellStart"/>
      <w:r w:rsidRPr="00DF1267">
        <w:rPr>
          <w:sz w:val="28"/>
          <w:szCs w:val="28"/>
        </w:rPr>
        <w:t>количественных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показателей</w:t>
      </w:r>
      <w:proofErr w:type="spellEnd"/>
      <w:r w:rsidRPr="00DF1267">
        <w:rPr>
          <w:sz w:val="28"/>
          <w:szCs w:val="28"/>
        </w:rPr>
        <w:t>);</w:t>
      </w:r>
    </w:p>
    <w:p w14:paraId="2B027ED3" w14:textId="77777777" w:rsidR="00DF1267" w:rsidRPr="00DF1267" w:rsidRDefault="00DF1267" w:rsidP="00142F4C">
      <w:pPr>
        <w:pStyle w:val="a4"/>
        <w:numPr>
          <w:ilvl w:val="0"/>
          <w:numId w:val="23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Денежный (с точностью до двух знаков после запятой);</w:t>
      </w:r>
    </w:p>
    <w:p w14:paraId="19C8314F" w14:textId="77777777" w:rsidR="00DF1267" w:rsidRPr="00DF1267" w:rsidRDefault="00DF1267" w:rsidP="00142F4C">
      <w:pPr>
        <w:pStyle w:val="a4"/>
        <w:numPr>
          <w:ilvl w:val="0"/>
          <w:numId w:val="23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 xml:space="preserve">Дата и время (в форматах ДД.ММ.ГГГГ и ДД.ММ.ГГГГ </w:t>
      </w:r>
      <w:proofErr w:type="gramStart"/>
      <w:r w:rsidRPr="00DF1267">
        <w:rPr>
          <w:sz w:val="28"/>
          <w:szCs w:val="28"/>
          <w:lang w:val="ru-RU"/>
        </w:rPr>
        <w:t>ЧЧ:ММ</w:t>
      </w:r>
      <w:proofErr w:type="gramEnd"/>
      <w:r w:rsidRPr="00DF1267">
        <w:rPr>
          <w:sz w:val="28"/>
          <w:szCs w:val="28"/>
          <w:lang w:val="ru-RU"/>
        </w:rPr>
        <w:t>).</w:t>
      </w:r>
    </w:p>
    <w:p w14:paraId="30185035" w14:textId="77777777" w:rsidR="00DF1267" w:rsidRPr="00DF1267" w:rsidRDefault="00DF1267" w:rsidP="00DF1267">
      <w:pPr>
        <w:pStyle w:val="a4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Все структурные единицы используются для автоматической обработки входной информации, контроля состояния товарных запасов, формирования аналитических отчётов и принятия решений в системе управления коммерческой деятельностью.</w:t>
      </w:r>
    </w:p>
    <w:p w14:paraId="47CCF5E9" w14:textId="77777777" w:rsidR="00907BBD" w:rsidRPr="00D97EE0" w:rsidRDefault="00907BBD" w:rsidP="00FD6D29">
      <w:pPr>
        <w:pStyle w:val="a4"/>
        <w:rPr>
          <w:sz w:val="28"/>
          <w:szCs w:val="28"/>
          <w:lang w:val="ru-RU"/>
        </w:rPr>
      </w:pPr>
    </w:p>
    <w:p w14:paraId="4F88942A" w14:textId="77777777" w:rsidR="00FD6D29" w:rsidRPr="000F30E6" w:rsidRDefault="00FD6D29" w:rsidP="00142F4C">
      <w:pPr>
        <w:pStyle w:val="a1"/>
        <w:numPr>
          <w:ilvl w:val="1"/>
          <w:numId w:val="7"/>
        </w:numPr>
        <w:tabs>
          <w:tab w:val="num" w:pos="1080"/>
        </w:tabs>
        <w:ind w:left="0" w:firstLine="709"/>
        <w:rPr>
          <w:bCs/>
          <w:szCs w:val="28"/>
        </w:rPr>
      </w:pPr>
      <w:bookmarkStart w:id="21" w:name="_Toc194407569"/>
      <w:proofErr w:type="spellStart"/>
      <w:r w:rsidRPr="000F30E6">
        <w:rPr>
          <w:bCs/>
          <w:szCs w:val="28"/>
        </w:rPr>
        <w:t>Выходная</w:t>
      </w:r>
      <w:proofErr w:type="spellEnd"/>
      <w:r w:rsidRPr="000F30E6">
        <w:rPr>
          <w:bCs/>
          <w:szCs w:val="28"/>
        </w:rPr>
        <w:t xml:space="preserve"> информация</w:t>
      </w:r>
      <w:bookmarkEnd w:id="21"/>
    </w:p>
    <w:p w14:paraId="45A90246" w14:textId="77777777" w:rsidR="00FD6D29" w:rsidRPr="000F30E6" w:rsidRDefault="00FD6D29" w:rsidP="00FD6D29">
      <w:pPr>
        <w:pStyle w:val="a2"/>
        <w:ind w:left="0" w:firstLine="709"/>
        <w:rPr>
          <w:szCs w:val="28"/>
        </w:rPr>
      </w:pPr>
      <w:bookmarkStart w:id="22" w:name="_Toc194407570"/>
      <w:r w:rsidRPr="000F30E6">
        <w:rPr>
          <w:bCs/>
          <w:szCs w:val="28"/>
        </w:rPr>
        <w:t>Перечень и описание выходных сообщений</w:t>
      </w:r>
      <w:bookmarkEnd w:id="22"/>
    </w:p>
    <w:p w14:paraId="45DC0A05" w14:textId="1BC046B2" w:rsidR="00B203FA" w:rsidRPr="00B203FA" w:rsidRDefault="00AD61FA" w:rsidP="00142F4C">
      <w:pPr>
        <w:pStyle w:val="a4"/>
        <w:numPr>
          <w:ilvl w:val="0"/>
          <w:numId w:val="11"/>
        </w:numPr>
        <w:ind w:left="0" w:firstLine="709"/>
        <w:rPr>
          <w:sz w:val="28"/>
          <w:szCs w:val="28"/>
          <w:lang w:val="ru-RU"/>
        </w:rPr>
      </w:pPr>
      <w:r w:rsidRPr="00B203FA">
        <w:rPr>
          <w:sz w:val="28"/>
          <w:szCs w:val="28"/>
          <w:lang w:val="ru-RU"/>
        </w:rPr>
        <w:t xml:space="preserve">Заявка на закупку поставщикам. Идентификатор: ВЫХ_01. Форма представления: электронный документ (файл таблицы, </w:t>
      </w:r>
      <w:r w:rsidRPr="00B203FA">
        <w:rPr>
          <w:sz w:val="28"/>
          <w:szCs w:val="28"/>
        </w:rPr>
        <w:t>PDF</w:t>
      </w:r>
      <w:r w:rsidRPr="00B203FA">
        <w:rPr>
          <w:sz w:val="28"/>
          <w:szCs w:val="28"/>
          <w:lang w:val="ru-RU"/>
        </w:rPr>
        <w:t xml:space="preserve">). Периодичность выдачи: ежедневно или по мере необходимости. Сроки выдачи и допустимое время задержки: формируется в течение рабочего дня, допустимая задержка – не более 2 </w:t>
      </w:r>
      <w:r w:rsidRPr="00B203FA">
        <w:rPr>
          <w:sz w:val="28"/>
          <w:szCs w:val="28"/>
          <w:lang w:val="ru-RU"/>
        </w:rPr>
        <w:lastRenderedPageBreak/>
        <w:t xml:space="preserve">часов. Допустимые форматы данных: текстовый, числовой (денежный, целое число). Получатели: внешние поставщики, </w:t>
      </w:r>
      <w:r w:rsidR="00361212">
        <w:rPr>
          <w:sz w:val="28"/>
          <w:szCs w:val="28"/>
          <w:lang w:val="ru-RU"/>
        </w:rPr>
        <w:t>финансовый отдел</w:t>
      </w:r>
      <w:r w:rsidRPr="00B203FA">
        <w:rPr>
          <w:sz w:val="28"/>
          <w:szCs w:val="28"/>
          <w:lang w:val="ru-RU"/>
        </w:rPr>
        <w:t xml:space="preserve"> компании для контроля оплаты. Назначение: используется для заказа товаров поставщикам. </w:t>
      </w:r>
      <w:r w:rsidR="00B203FA" w:rsidRPr="00B203FA">
        <w:rPr>
          <w:sz w:val="28"/>
          <w:szCs w:val="28"/>
          <w:lang w:val="ru-RU"/>
        </w:rPr>
        <w:t xml:space="preserve">Регламентируется ГК РФ (ст. </w:t>
      </w:r>
      <w:r w:rsidR="00B203FA" w:rsidRPr="007A30E3">
        <w:rPr>
          <w:sz w:val="28"/>
          <w:szCs w:val="28"/>
          <w:lang w:val="ru-RU"/>
        </w:rPr>
        <w:t>506–524</w:t>
      </w:r>
      <w:r w:rsidR="00B203FA" w:rsidRPr="00B203FA">
        <w:rPr>
          <w:sz w:val="28"/>
          <w:szCs w:val="28"/>
          <w:lang w:val="ru-RU"/>
        </w:rPr>
        <w:t>),</w:t>
      </w:r>
      <w:r w:rsidRPr="00B203FA">
        <w:rPr>
          <w:sz w:val="28"/>
          <w:szCs w:val="28"/>
          <w:lang w:val="ru-RU"/>
        </w:rPr>
        <w:t xml:space="preserve"> ГОСТ Р 51303-2023.</w:t>
      </w:r>
    </w:p>
    <w:p w14:paraId="58ED6528" w14:textId="77F83D62" w:rsidR="00AD61FA" w:rsidRPr="00AD61FA" w:rsidRDefault="00AD61FA" w:rsidP="00142F4C">
      <w:pPr>
        <w:pStyle w:val="a4"/>
        <w:numPr>
          <w:ilvl w:val="0"/>
          <w:numId w:val="11"/>
        </w:numPr>
        <w:ind w:left="0" w:firstLine="709"/>
        <w:rPr>
          <w:sz w:val="28"/>
          <w:szCs w:val="28"/>
          <w:lang w:val="ru-RU"/>
        </w:rPr>
      </w:pPr>
      <w:r w:rsidRPr="00AD61FA">
        <w:rPr>
          <w:sz w:val="28"/>
          <w:szCs w:val="28"/>
          <w:lang w:val="ru-RU"/>
        </w:rPr>
        <w:t>Договор с коммерческими организациями. Идентификатор: ВЫХ_02. Форма представления: электронный документ (</w:t>
      </w:r>
      <w:r w:rsidRPr="00AD61FA">
        <w:rPr>
          <w:sz w:val="28"/>
          <w:szCs w:val="28"/>
        </w:rPr>
        <w:t>PDF</w:t>
      </w:r>
      <w:r w:rsidRPr="00AD61FA">
        <w:rPr>
          <w:sz w:val="28"/>
          <w:szCs w:val="28"/>
          <w:lang w:val="ru-RU"/>
        </w:rPr>
        <w:t xml:space="preserve">), бумажный экземпляр. Периодичность выдачи: по факту заключения договорённостей. Сроки выдачи и допустимое время задержки: сразу после согласования условий, допустимая задержка – до одного рабочего дня. Получатели: поставщики, </w:t>
      </w:r>
      <w:r w:rsidR="00361212">
        <w:rPr>
          <w:sz w:val="28"/>
          <w:szCs w:val="28"/>
          <w:lang w:val="ru-RU"/>
        </w:rPr>
        <w:t>финансовый отдел</w:t>
      </w:r>
      <w:r w:rsidR="00361212" w:rsidRPr="00B203FA">
        <w:rPr>
          <w:sz w:val="28"/>
          <w:szCs w:val="28"/>
          <w:lang w:val="ru-RU"/>
        </w:rPr>
        <w:t xml:space="preserve"> </w:t>
      </w:r>
      <w:proofErr w:type="spellStart"/>
      <w:r w:rsidRPr="00AD61FA">
        <w:rPr>
          <w:sz w:val="28"/>
          <w:szCs w:val="28"/>
          <w:lang w:val="ru-RU"/>
        </w:rPr>
        <w:t>отдел</w:t>
      </w:r>
      <w:proofErr w:type="spellEnd"/>
      <w:r w:rsidRPr="00AD61FA">
        <w:rPr>
          <w:sz w:val="28"/>
          <w:szCs w:val="28"/>
          <w:lang w:val="ru-RU"/>
        </w:rPr>
        <w:t xml:space="preserve"> предприятия. Назначение: фиксация условий закупки товаров. Регламентируется: Гражданским кодексом РФ (ст. 421, 432, 506, 507, 516, 518, 782).</w:t>
      </w:r>
    </w:p>
    <w:p w14:paraId="264E86E6" w14:textId="091CA292" w:rsidR="00AD61FA" w:rsidRPr="00AD61FA" w:rsidRDefault="00AD61FA" w:rsidP="00142F4C">
      <w:pPr>
        <w:pStyle w:val="a4"/>
        <w:numPr>
          <w:ilvl w:val="0"/>
          <w:numId w:val="11"/>
        </w:numPr>
        <w:ind w:left="0" w:firstLine="709"/>
        <w:rPr>
          <w:sz w:val="28"/>
          <w:szCs w:val="28"/>
          <w:lang w:val="ru-RU"/>
        </w:rPr>
      </w:pPr>
      <w:r w:rsidRPr="00AD61FA">
        <w:rPr>
          <w:sz w:val="28"/>
          <w:szCs w:val="28"/>
          <w:lang w:val="ru-RU"/>
        </w:rPr>
        <w:t xml:space="preserve">Отчёт о продажах немаркированной продукции. Идентификатор: ВЫХ_03. Форма представления: электронный документ (файл таблицы, </w:t>
      </w:r>
      <w:r w:rsidRPr="00AD61FA">
        <w:rPr>
          <w:sz w:val="28"/>
          <w:szCs w:val="28"/>
        </w:rPr>
        <w:t>PDF</w:t>
      </w:r>
      <w:r w:rsidRPr="00AD61FA">
        <w:rPr>
          <w:sz w:val="28"/>
          <w:szCs w:val="28"/>
          <w:lang w:val="ru-RU"/>
        </w:rPr>
        <w:t>). Периодичность выдачи: ежедневно. Сроки выдачи и допустимое время задержки: выдаётся по окончании рабочего дня, допустимая задержка – до одного рабочего дня. Получатели: финансовый, административный, маркетинговый отделы компании. Регламентируется: ФЗ-402 «О бухгалтерском учёте».</w:t>
      </w:r>
    </w:p>
    <w:p w14:paraId="2FC136F6" w14:textId="3490D998" w:rsidR="00FD6D29" w:rsidRPr="00AD61FA" w:rsidRDefault="00AD61FA" w:rsidP="00142F4C">
      <w:pPr>
        <w:pStyle w:val="a4"/>
        <w:numPr>
          <w:ilvl w:val="0"/>
          <w:numId w:val="11"/>
        </w:numPr>
        <w:ind w:left="0" w:firstLine="709"/>
        <w:rPr>
          <w:sz w:val="28"/>
          <w:szCs w:val="28"/>
          <w:lang w:val="ru-RU"/>
        </w:rPr>
      </w:pPr>
      <w:r w:rsidRPr="00AD61FA">
        <w:rPr>
          <w:sz w:val="28"/>
          <w:szCs w:val="28"/>
          <w:lang w:val="ru-RU"/>
        </w:rPr>
        <w:t xml:space="preserve">Отчёт о продажах маркированной продукции. Идентификатор: ВЫХ_04. Форма представления: электронный документ (файл таблицы, </w:t>
      </w:r>
      <w:r w:rsidRPr="00AD61FA">
        <w:rPr>
          <w:sz w:val="28"/>
          <w:szCs w:val="28"/>
        </w:rPr>
        <w:t>PDF</w:t>
      </w:r>
      <w:r w:rsidRPr="00AD61FA">
        <w:rPr>
          <w:sz w:val="28"/>
          <w:szCs w:val="28"/>
          <w:lang w:val="ru-RU"/>
        </w:rPr>
        <w:t>). Периодичность выдачи: ежедневно. Сроки выдачи и допустимое время задержки: формируется до конца рабочего дня, допустимая задержка – не более одного рабочего дня. Получатели: финансовый, административный, маркетинговый отделы компании. Регламентируется: 488-ФЗ «О маркировке товаров», ППРФ №792.</w:t>
      </w:r>
    </w:p>
    <w:p w14:paraId="0BE0D46F" w14:textId="77777777" w:rsidR="00907BBD" w:rsidRPr="00AD61FA" w:rsidRDefault="00907BBD" w:rsidP="00FD6D29">
      <w:pPr>
        <w:pStyle w:val="a4"/>
        <w:rPr>
          <w:sz w:val="28"/>
          <w:szCs w:val="28"/>
          <w:lang w:val="ru-RU"/>
        </w:rPr>
      </w:pPr>
    </w:p>
    <w:p w14:paraId="2266579B" w14:textId="77777777" w:rsidR="00FD6D29" w:rsidRPr="000F30E6" w:rsidRDefault="00FD6D29" w:rsidP="00FD6D29">
      <w:pPr>
        <w:pStyle w:val="a2"/>
        <w:rPr>
          <w:szCs w:val="28"/>
        </w:rPr>
      </w:pPr>
      <w:bookmarkStart w:id="23" w:name="_Toc194407571"/>
      <w:r w:rsidRPr="000F30E6">
        <w:rPr>
          <w:szCs w:val="28"/>
        </w:rPr>
        <w:t>Структурные единицы выходных сообщений</w:t>
      </w:r>
      <w:bookmarkEnd w:id="23"/>
    </w:p>
    <w:p w14:paraId="509429B2" w14:textId="77777777" w:rsidR="00DF1267" w:rsidRPr="00DF1267" w:rsidRDefault="00DF1267" w:rsidP="00DF1267">
      <w:pPr>
        <w:pStyle w:val="a4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Состав выходной информации формируется с учётом специфики каждого сообщения. Каждое сообщение содержит уникальные структурные единицы, отражающие суть бизнес-процесса, для которого оно предназначено.</w:t>
      </w:r>
    </w:p>
    <w:p w14:paraId="5F106881" w14:textId="77777777" w:rsidR="00DF1267" w:rsidRPr="00DF1267" w:rsidRDefault="00DF1267" w:rsidP="00DF1267">
      <w:pPr>
        <w:pStyle w:val="a4"/>
        <w:rPr>
          <w:sz w:val="28"/>
          <w:szCs w:val="28"/>
        </w:rPr>
      </w:pPr>
      <w:r w:rsidRPr="00DF1267">
        <w:rPr>
          <w:sz w:val="28"/>
          <w:szCs w:val="28"/>
        </w:rPr>
        <w:t xml:space="preserve">ВЫХ_01. </w:t>
      </w:r>
      <w:proofErr w:type="spellStart"/>
      <w:r w:rsidRPr="00DF1267">
        <w:rPr>
          <w:sz w:val="28"/>
          <w:szCs w:val="28"/>
        </w:rPr>
        <w:t>Заявка</w:t>
      </w:r>
      <w:proofErr w:type="spellEnd"/>
      <w:r w:rsidRPr="00DF1267">
        <w:rPr>
          <w:sz w:val="28"/>
          <w:szCs w:val="28"/>
        </w:rPr>
        <w:t xml:space="preserve"> на </w:t>
      </w:r>
      <w:proofErr w:type="spellStart"/>
      <w:r w:rsidRPr="00DF1267">
        <w:rPr>
          <w:sz w:val="28"/>
          <w:szCs w:val="28"/>
        </w:rPr>
        <w:t>закупку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поставщикам</w:t>
      </w:r>
      <w:proofErr w:type="spellEnd"/>
    </w:p>
    <w:p w14:paraId="13860AB6" w14:textId="77777777" w:rsidR="00DF1267" w:rsidRPr="00DF1267" w:rsidRDefault="00DF1267" w:rsidP="00142F4C">
      <w:pPr>
        <w:pStyle w:val="a4"/>
        <w:numPr>
          <w:ilvl w:val="0"/>
          <w:numId w:val="12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Номер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заявки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1855A689" w14:textId="77777777" w:rsidR="00DF1267" w:rsidRPr="00DF1267" w:rsidRDefault="00DF1267" w:rsidP="00142F4C">
      <w:pPr>
        <w:pStyle w:val="a4"/>
        <w:numPr>
          <w:ilvl w:val="0"/>
          <w:numId w:val="12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lastRenderedPageBreak/>
        <w:t>Дата формирования (формат даты ДД.ММ.ГГГГ);</w:t>
      </w:r>
    </w:p>
    <w:p w14:paraId="28E29503" w14:textId="77777777" w:rsidR="00DF1267" w:rsidRPr="00DF1267" w:rsidRDefault="00DF1267" w:rsidP="00142F4C">
      <w:pPr>
        <w:pStyle w:val="a4"/>
        <w:numPr>
          <w:ilvl w:val="0"/>
          <w:numId w:val="12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Идентификатор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177B5342" w14:textId="77777777" w:rsidR="00DF1267" w:rsidRPr="00DF1267" w:rsidRDefault="00DF1267" w:rsidP="00142F4C">
      <w:pPr>
        <w:pStyle w:val="a4"/>
        <w:numPr>
          <w:ilvl w:val="0"/>
          <w:numId w:val="12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Наименование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7135C32C" w14:textId="77777777" w:rsidR="00DF1267" w:rsidRPr="00DF1267" w:rsidRDefault="00DF1267" w:rsidP="00142F4C">
      <w:pPr>
        <w:pStyle w:val="a4"/>
        <w:numPr>
          <w:ilvl w:val="0"/>
          <w:numId w:val="12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Количество к заказу (целое число);</w:t>
      </w:r>
    </w:p>
    <w:p w14:paraId="368D51AA" w14:textId="77777777" w:rsidR="00DF1267" w:rsidRPr="00DF1267" w:rsidRDefault="00DF1267" w:rsidP="00142F4C">
      <w:pPr>
        <w:pStyle w:val="a4"/>
        <w:numPr>
          <w:ilvl w:val="0"/>
          <w:numId w:val="12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Цена за единицу (денежный, два знака после запятой);</w:t>
      </w:r>
    </w:p>
    <w:p w14:paraId="6682C923" w14:textId="77777777" w:rsidR="00DF1267" w:rsidRPr="00DF1267" w:rsidRDefault="00DF1267" w:rsidP="00142F4C">
      <w:pPr>
        <w:pStyle w:val="a4"/>
        <w:numPr>
          <w:ilvl w:val="0"/>
          <w:numId w:val="12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Общая сумма (денежный, два знака после запятой);</w:t>
      </w:r>
    </w:p>
    <w:p w14:paraId="426B3083" w14:textId="77777777" w:rsidR="00DF1267" w:rsidRPr="00DF1267" w:rsidRDefault="00DF1267" w:rsidP="00142F4C">
      <w:pPr>
        <w:pStyle w:val="a4"/>
        <w:numPr>
          <w:ilvl w:val="0"/>
          <w:numId w:val="12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Ответственный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сотрудник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).</w:t>
      </w:r>
    </w:p>
    <w:p w14:paraId="2530E18A" w14:textId="77777777" w:rsidR="00DF1267" w:rsidRPr="00DF1267" w:rsidRDefault="00DF1267" w:rsidP="00DF1267">
      <w:pPr>
        <w:pStyle w:val="a4"/>
        <w:rPr>
          <w:sz w:val="28"/>
          <w:szCs w:val="28"/>
        </w:rPr>
      </w:pPr>
      <w:r w:rsidRPr="00DF1267">
        <w:rPr>
          <w:sz w:val="28"/>
          <w:szCs w:val="28"/>
        </w:rPr>
        <w:t xml:space="preserve">ВЫХ_02. </w:t>
      </w:r>
      <w:proofErr w:type="spellStart"/>
      <w:r w:rsidRPr="00DF1267">
        <w:rPr>
          <w:sz w:val="28"/>
          <w:szCs w:val="28"/>
        </w:rPr>
        <w:t>Договор</w:t>
      </w:r>
      <w:proofErr w:type="spellEnd"/>
      <w:r w:rsidRPr="00DF1267">
        <w:rPr>
          <w:sz w:val="28"/>
          <w:szCs w:val="28"/>
        </w:rPr>
        <w:t xml:space="preserve"> с </w:t>
      </w:r>
      <w:proofErr w:type="spellStart"/>
      <w:r w:rsidRPr="00DF1267">
        <w:rPr>
          <w:sz w:val="28"/>
          <w:szCs w:val="28"/>
        </w:rPr>
        <w:t>коммерческими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организациями</w:t>
      </w:r>
      <w:proofErr w:type="spellEnd"/>
    </w:p>
    <w:p w14:paraId="5F493DB4" w14:textId="77777777" w:rsidR="00DF1267" w:rsidRPr="00DF1267" w:rsidRDefault="00DF1267" w:rsidP="00142F4C">
      <w:pPr>
        <w:pStyle w:val="a4"/>
        <w:numPr>
          <w:ilvl w:val="0"/>
          <w:numId w:val="13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Номер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договора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17D102AD" w14:textId="77777777" w:rsidR="00DF1267" w:rsidRPr="00DF1267" w:rsidRDefault="00DF1267" w:rsidP="00142F4C">
      <w:pPr>
        <w:pStyle w:val="a4"/>
        <w:numPr>
          <w:ilvl w:val="0"/>
          <w:numId w:val="13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Дата заключения (формат даты ДД.ММ.ГГГГ);</w:t>
      </w:r>
    </w:p>
    <w:p w14:paraId="486069FC" w14:textId="77777777" w:rsidR="00DF1267" w:rsidRPr="00DF1267" w:rsidRDefault="00DF1267" w:rsidP="00142F4C">
      <w:pPr>
        <w:pStyle w:val="a4"/>
        <w:numPr>
          <w:ilvl w:val="0"/>
          <w:numId w:val="13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Наименование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поставщика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35CEB8CC" w14:textId="77777777" w:rsidR="00DF1267" w:rsidRPr="00DF1267" w:rsidRDefault="00DF1267" w:rsidP="00142F4C">
      <w:pPr>
        <w:pStyle w:val="a4"/>
        <w:numPr>
          <w:ilvl w:val="0"/>
          <w:numId w:val="13"/>
        </w:numPr>
        <w:ind w:left="0" w:firstLine="709"/>
        <w:rPr>
          <w:sz w:val="28"/>
          <w:szCs w:val="28"/>
        </w:rPr>
      </w:pPr>
      <w:r w:rsidRPr="00DF1267">
        <w:rPr>
          <w:sz w:val="28"/>
          <w:szCs w:val="28"/>
        </w:rPr>
        <w:t xml:space="preserve">ИНН </w:t>
      </w:r>
      <w:proofErr w:type="spellStart"/>
      <w:r w:rsidRPr="00DF1267">
        <w:rPr>
          <w:sz w:val="28"/>
          <w:szCs w:val="28"/>
        </w:rPr>
        <w:t>поставщика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56943230" w14:textId="77777777" w:rsidR="00DF1267" w:rsidRPr="00DF1267" w:rsidRDefault="00DF1267" w:rsidP="00142F4C">
      <w:pPr>
        <w:pStyle w:val="a4"/>
        <w:numPr>
          <w:ilvl w:val="0"/>
          <w:numId w:val="13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Период действия (две даты начала и окончания);</w:t>
      </w:r>
    </w:p>
    <w:p w14:paraId="0E56519A" w14:textId="77777777" w:rsidR="00DF1267" w:rsidRPr="00DF1267" w:rsidRDefault="00DF1267" w:rsidP="00142F4C">
      <w:pPr>
        <w:pStyle w:val="a4"/>
        <w:numPr>
          <w:ilvl w:val="0"/>
          <w:numId w:val="13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Условия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оплаты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20854595" w14:textId="77777777" w:rsidR="00DF1267" w:rsidRPr="00DF1267" w:rsidRDefault="00DF1267" w:rsidP="00142F4C">
      <w:pPr>
        <w:pStyle w:val="a4"/>
        <w:numPr>
          <w:ilvl w:val="0"/>
          <w:numId w:val="13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Перечень согласованных товаров (текстовый формат или ссылка на вложение).</w:t>
      </w:r>
    </w:p>
    <w:p w14:paraId="33CB274B" w14:textId="30970AE4" w:rsidR="00DF1267" w:rsidRPr="00DF1267" w:rsidRDefault="00DF1267" w:rsidP="00DF1267">
      <w:pPr>
        <w:pStyle w:val="a4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ВЫХ_03. Отчёт о продажах не</w:t>
      </w:r>
      <w:r w:rsidR="009318CF">
        <w:rPr>
          <w:sz w:val="28"/>
          <w:szCs w:val="28"/>
          <w:lang w:val="ru-RU"/>
        </w:rPr>
        <w:t xml:space="preserve"> </w:t>
      </w:r>
      <w:r w:rsidRPr="00DF1267">
        <w:rPr>
          <w:sz w:val="28"/>
          <w:szCs w:val="28"/>
          <w:lang w:val="ru-RU"/>
        </w:rPr>
        <w:t>маркированной продукции</w:t>
      </w:r>
    </w:p>
    <w:p w14:paraId="13AF2AA3" w14:textId="77777777" w:rsidR="00DF1267" w:rsidRPr="00DF1267" w:rsidRDefault="00DF1267" w:rsidP="00142F4C">
      <w:pPr>
        <w:pStyle w:val="a4"/>
        <w:numPr>
          <w:ilvl w:val="0"/>
          <w:numId w:val="14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Период отчётности (формат даты ДД.ММ.ГГГГ);</w:t>
      </w:r>
    </w:p>
    <w:p w14:paraId="42036025" w14:textId="77777777" w:rsidR="00DF1267" w:rsidRPr="00DF1267" w:rsidRDefault="00DF1267" w:rsidP="00142F4C">
      <w:pPr>
        <w:pStyle w:val="a4"/>
        <w:numPr>
          <w:ilvl w:val="0"/>
          <w:numId w:val="14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Идентификатор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168C365F" w14:textId="77777777" w:rsidR="00DF1267" w:rsidRPr="00DF1267" w:rsidRDefault="00DF1267" w:rsidP="00142F4C">
      <w:pPr>
        <w:pStyle w:val="a4"/>
        <w:numPr>
          <w:ilvl w:val="0"/>
          <w:numId w:val="14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Наименование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1C0EA691" w14:textId="77777777" w:rsidR="00DF1267" w:rsidRPr="00DF1267" w:rsidRDefault="00DF1267" w:rsidP="00142F4C">
      <w:pPr>
        <w:pStyle w:val="a4"/>
        <w:numPr>
          <w:ilvl w:val="0"/>
          <w:numId w:val="14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Количество проданных единиц (целое число);</w:t>
      </w:r>
    </w:p>
    <w:p w14:paraId="7918CA29" w14:textId="77777777" w:rsidR="00DF1267" w:rsidRPr="00DF1267" w:rsidRDefault="00DF1267" w:rsidP="00142F4C">
      <w:pPr>
        <w:pStyle w:val="a4"/>
        <w:numPr>
          <w:ilvl w:val="0"/>
          <w:numId w:val="14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Общая сумма продаж (денежный, два знака после запятой);</w:t>
      </w:r>
    </w:p>
    <w:p w14:paraId="47107DA8" w14:textId="77777777" w:rsidR="00DF1267" w:rsidRPr="00DF1267" w:rsidRDefault="00DF1267" w:rsidP="00142F4C">
      <w:pPr>
        <w:pStyle w:val="a4"/>
        <w:numPr>
          <w:ilvl w:val="0"/>
          <w:numId w:val="14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Торговая точка или подразделение (текстовый формат);</w:t>
      </w:r>
    </w:p>
    <w:p w14:paraId="5EB16C1F" w14:textId="77777777" w:rsidR="00DF1267" w:rsidRPr="00DF1267" w:rsidRDefault="00DF1267" w:rsidP="00142F4C">
      <w:pPr>
        <w:pStyle w:val="a4"/>
        <w:numPr>
          <w:ilvl w:val="0"/>
          <w:numId w:val="14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Дата формирования отчёта (формат даты и времени).</w:t>
      </w:r>
    </w:p>
    <w:p w14:paraId="578DD626" w14:textId="77777777" w:rsidR="00DF1267" w:rsidRPr="00DF1267" w:rsidRDefault="00DF1267" w:rsidP="00DF1267">
      <w:pPr>
        <w:pStyle w:val="a4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ВЫХ_04. Отчёт о продажах маркированной продукции</w:t>
      </w:r>
    </w:p>
    <w:p w14:paraId="775D576D" w14:textId="77777777" w:rsidR="00DF1267" w:rsidRPr="00DF1267" w:rsidRDefault="00DF1267" w:rsidP="00142F4C">
      <w:pPr>
        <w:pStyle w:val="a4"/>
        <w:numPr>
          <w:ilvl w:val="0"/>
          <w:numId w:val="15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Период отчётности (формат даты ДД.ММ.ГГГГ);</w:t>
      </w:r>
    </w:p>
    <w:p w14:paraId="52EFF8D1" w14:textId="77777777" w:rsidR="00DF1267" w:rsidRPr="00DF1267" w:rsidRDefault="00DF1267" w:rsidP="00142F4C">
      <w:pPr>
        <w:pStyle w:val="a4"/>
        <w:numPr>
          <w:ilvl w:val="0"/>
          <w:numId w:val="15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Идентификатор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5B294C75" w14:textId="77777777" w:rsidR="00DF1267" w:rsidRPr="00DF1267" w:rsidRDefault="00DF1267" w:rsidP="00142F4C">
      <w:pPr>
        <w:pStyle w:val="a4"/>
        <w:numPr>
          <w:ilvl w:val="0"/>
          <w:numId w:val="15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Наименование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товара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5A66F8DF" w14:textId="77777777" w:rsidR="00DF1267" w:rsidRPr="00DF1267" w:rsidRDefault="00DF1267" w:rsidP="00142F4C">
      <w:pPr>
        <w:pStyle w:val="a4"/>
        <w:numPr>
          <w:ilvl w:val="0"/>
          <w:numId w:val="15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Код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маркировки</w:t>
      </w:r>
      <w:proofErr w:type="spellEnd"/>
      <w:r w:rsidRPr="00DF1267">
        <w:rPr>
          <w:sz w:val="28"/>
          <w:szCs w:val="28"/>
        </w:rPr>
        <w:t xml:space="preserve"> (</w:t>
      </w:r>
      <w:proofErr w:type="spellStart"/>
      <w:r w:rsidRPr="00DF1267">
        <w:rPr>
          <w:sz w:val="28"/>
          <w:szCs w:val="28"/>
        </w:rPr>
        <w:t>текстовый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</w:t>
      </w:r>
      <w:proofErr w:type="spellEnd"/>
      <w:r w:rsidRPr="00DF1267">
        <w:rPr>
          <w:sz w:val="28"/>
          <w:szCs w:val="28"/>
        </w:rPr>
        <w:t>);</w:t>
      </w:r>
    </w:p>
    <w:p w14:paraId="3B667115" w14:textId="77777777" w:rsidR="00DF1267" w:rsidRPr="00DF1267" w:rsidRDefault="00DF1267" w:rsidP="00142F4C">
      <w:pPr>
        <w:pStyle w:val="a4"/>
        <w:numPr>
          <w:ilvl w:val="0"/>
          <w:numId w:val="15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Количество проданных единиц (целое число);</w:t>
      </w:r>
    </w:p>
    <w:p w14:paraId="640D05F3" w14:textId="77777777" w:rsidR="00DF1267" w:rsidRPr="00DF1267" w:rsidRDefault="00DF1267" w:rsidP="00142F4C">
      <w:pPr>
        <w:pStyle w:val="a4"/>
        <w:numPr>
          <w:ilvl w:val="0"/>
          <w:numId w:val="15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lastRenderedPageBreak/>
        <w:t>Общая сумма продаж (денежный, два знака после запятой);</w:t>
      </w:r>
    </w:p>
    <w:p w14:paraId="62AA1484" w14:textId="77777777" w:rsidR="00DF1267" w:rsidRPr="00DF1267" w:rsidRDefault="00DF1267" w:rsidP="00142F4C">
      <w:pPr>
        <w:pStyle w:val="a4"/>
        <w:numPr>
          <w:ilvl w:val="0"/>
          <w:numId w:val="15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Торговая точка или подразделение (текстовый формат);</w:t>
      </w:r>
    </w:p>
    <w:p w14:paraId="31E1F29B" w14:textId="77777777" w:rsidR="00DF1267" w:rsidRPr="00DF1267" w:rsidRDefault="00DF1267" w:rsidP="00142F4C">
      <w:pPr>
        <w:pStyle w:val="a4"/>
        <w:numPr>
          <w:ilvl w:val="0"/>
          <w:numId w:val="15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Дата формирования отчёта (формат даты и времени).</w:t>
      </w:r>
    </w:p>
    <w:p w14:paraId="4424F84E" w14:textId="77777777" w:rsidR="00DF1267" w:rsidRPr="00DF1267" w:rsidRDefault="00DF1267" w:rsidP="00DF1267">
      <w:pPr>
        <w:pStyle w:val="a4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Допустимые</w:t>
      </w:r>
      <w:proofErr w:type="spellEnd"/>
      <w:r w:rsidRPr="00DF1267">
        <w:rPr>
          <w:sz w:val="28"/>
          <w:szCs w:val="28"/>
        </w:rPr>
        <w:t xml:space="preserve"> </w:t>
      </w:r>
      <w:proofErr w:type="spellStart"/>
      <w:r w:rsidRPr="00DF1267">
        <w:rPr>
          <w:sz w:val="28"/>
          <w:szCs w:val="28"/>
        </w:rPr>
        <w:t>форматы</w:t>
      </w:r>
      <w:proofErr w:type="spellEnd"/>
      <w:r w:rsidRPr="00DF1267">
        <w:rPr>
          <w:sz w:val="28"/>
          <w:szCs w:val="28"/>
        </w:rPr>
        <w:t xml:space="preserve"> данных:</w:t>
      </w:r>
    </w:p>
    <w:p w14:paraId="59569390" w14:textId="77777777" w:rsidR="00DF1267" w:rsidRPr="00DF1267" w:rsidRDefault="00DF1267" w:rsidP="00142F4C">
      <w:pPr>
        <w:pStyle w:val="a4"/>
        <w:numPr>
          <w:ilvl w:val="0"/>
          <w:numId w:val="16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Текстовый (для наименований, реквизитов, кодов);</w:t>
      </w:r>
    </w:p>
    <w:p w14:paraId="6967E33C" w14:textId="77777777" w:rsidR="00DF1267" w:rsidRPr="00DF1267" w:rsidRDefault="00DF1267" w:rsidP="00142F4C">
      <w:pPr>
        <w:pStyle w:val="a4"/>
        <w:numPr>
          <w:ilvl w:val="0"/>
          <w:numId w:val="16"/>
        </w:numPr>
        <w:ind w:left="0" w:firstLine="709"/>
        <w:rPr>
          <w:sz w:val="28"/>
          <w:szCs w:val="28"/>
        </w:rPr>
      </w:pPr>
      <w:proofErr w:type="spellStart"/>
      <w:r w:rsidRPr="00DF1267">
        <w:rPr>
          <w:sz w:val="28"/>
          <w:szCs w:val="28"/>
        </w:rPr>
        <w:t>Числовой</w:t>
      </w:r>
      <w:proofErr w:type="spellEnd"/>
      <w:r w:rsidRPr="00DF1267">
        <w:rPr>
          <w:sz w:val="28"/>
          <w:szCs w:val="28"/>
        </w:rPr>
        <w:t xml:space="preserve"> (для </w:t>
      </w:r>
      <w:proofErr w:type="spellStart"/>
      <w:r w:rsidRPr="00DF1267">
        <w:rPr>
          <w:sz w:val="28"/>
          <w:szCs w:val="28"/>
        </w:rPr>
        <w:t>количества</w:t>
      </w:r>
      <w:proofErr w:type="spellEnd"/>
      <w:r w:rsidRPr="00DF1267">
        <w:rPr>
          <w:sz w:val="28"/>
          <w:szCs w:val="28"/>
        </w:rPr>
        <w:t xml:space="preserve">, </w:t>
      </w:r>
      <w:proofErr w:type="spellStart"/>
      <w:r w:rsidRPr="00DF1267">
        <w:rPr>
          <w:sz w:val="28"/>
          <w:szCs w:val="28"/>
        </w:rPr>
        <w:t>суммы</w:t>
      </w:r>
      <w:proofErr w:type="spellEnd"/>
      <w:r w:rsidRPr="00DF1267">
        <w:rPr>
          <w:sz w:val="28"/>
          <w:szCs w:val="28"/>
        </w:rPr>
        <w:t>);</w:t>
      </w:r>
    </w:p>
    <w:p w14:paraId="51857287" w14:textId="77777777" w:rsidR="00DF1267" w:rsidRPr="00DF1267" w:rsidRDefault="00DF1267" w:rsidP="00142F4C">
      <w:pPr>
        <w:pStyle w:val="a4"/>
        <w:numPr>
          <w:ilvl w:val="0"/>
          <w:numId w:val="16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Денежный (с точностью до двух десятичных знаков);</w:t>
      </w:r>
    </w:p>
    <w:p w14:paraId="078776F2" w14:textId="43C598C2" w:rsidR="00DF1267" w:rsidRPr="00DF1267" w:rsidRDefault="00DF1267" w:rsidP="00142F4C">
      <w:pPr>
        <w:pStyle w:val="a4"/>
        <w:numPr>
          <w:ilvl w:val="0"/>
          <w:numId w:val="16"/>
        </w:numPr>
        <w:ind w:left="0" w:firstLine="709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 xml:space="preserve">Дата и время (в форматах ДД.ММ.ГГГГ и ДД.ММ.ГГГГ </w:t>
      </w:r>
      <w:r w:rsidR="00DF02ED" w:rsidRPr="00DF1267">
        <w:rPr>
          <w:sz w:val="28"/>
          <w:szCs w:val="28"/>
          <w:lang w:val="ru-RU"/>
        </w:rPr>
        <w:t>ЧЧ: ММ</w:t>
      </w:r>
      <w:r w:rsidRPr="00DF1267">
        <w:rPr>
          <w:sz w:val="28"/>
          <w:szCs w:val="28"/>
          <w:lang w:val="ru-RU"/>
        </w:rPr>
        <w:t>).</w:t>
      </w:r>
    </w:p>
    <w:p w14:paraId="785B8786" w14:textId="583B82E5" w:rsidR="00907BBD" w:rsidRPr="00DF1267" w:rsidRDefault="00DF1267" w:rsidP="00DF1267">
      <w:pPr>
        <w:pStyle w:val="a4"/>
        <w:rPr>
          <w:sz w:val="28"/>
          <w:szCs w:val="28"/>
          <w:lang w:val="ru-RU"/>
        </w:rPr>
      </w:pPr>
      <w:r w:rsidRPr="00DF1267">
        <w:rPr>
          <w:sz w:val="28"/>
          <w:szCs w:val="28"/>
          <w:lang w:val="ru-RU"/>
        </w:rPr>
        <w:t>Форма представления всех выходных сообщений:</w:t>
      </w:r>
      <w:r w:rsidRPr="00DF1267">
        <w:rPr>
          <w:sz w:val="28"/>
          <w:szCs w:val="28"/>
          <w:lang w:val="ru-RU"/>
        </w:rPr>
        <w:br/>
        <w:t>Электронные документы, формируемые в корпоративной информационной системе, с возможностью печати и передачи внутренним подразделениям и внешним контрагентам.</w:t>
      </w:r>
    </w:p>
    <w:p w14:paraId="7E198313" w14:textId="77777777" w:rsidR="00DF1267" w:rsidRPr="00DF1267" w:rsidRDefault="00DF1267" w:rsidP="00DF1267">
      <w:pPr>
        <w:pStyle w:val="a4"/>
        <w:rPr>
          <w:sz w:val="28"/>
          <w:szCs w:val="28"/>
          <w:lang w:val="ru-RU"/>
        </w:rPr>
      </w:pPr>
    </w:p>
    <w:p w14:paraId="102D6F84" w14:textId="0D580B40" w:rsidR="00FD6D29" w:rsidRPr="000F30E6" w:rsidRDefault="00FD6D29" w:rsidP="00FD6D29">
      <w:pPr>
        <w:pStyle w:val="a1"/>
        <w:ind w:left="0" w:firstLine="709"/>
        <w:rPr>
          <w:szCs w:val="28"/>
        </w:rPr>
      </w:pPr>
      <w:bookmarkStart w:id="24" w:name="_Toc194407572"/>
      <w:r w:rsidRPr="000F30E6">
        <w:rPr>
          <w:szCs w:val="28"/>
        </w:rPr>
        <w:t xml:space="preserve">Обоснование выбора </w:t>
      </w:r>
      <w:r w:rsidR="00DA27BD" w:rsidRPr="000F30E6">
        <w:rPr>
          <w:szCs w:val="28"/>
        </w:rPr>
        <w:t>КИС</w:t>
      </w:r>
      <w:bookmarkEnd w:id="24"/>
    </w:p>
    <w:p w14:paraId="4D988594" w14:textId="7E2E3BD5" w:rsidR="004557C7" w:rsidRPr="004557C7" w:rsidRDefault="004557C7" w:rsidP="004557C7">
      <w:pPr>
        <w:pStyle w:val="a4"/>
        <w:rPr>
          <w:sz w:val="28"/>
          <w:szCs w:val="28"/>
          <w:lang w:val="ru-RU"/>
        </w:rPr>
      </w:pPr>
      <w:r w:rsidRPr="004557C7">
        <w:rPr>
          <w:sz w:val="28"/>
          <w:szCs w:val="28"/>
          <w:lang w:val="ru-RU"/>
        </w:rPr>
        <w:t>При выборе корпоративной информационной системы для автоматизации коммерческой деятельности компании «ВАН Маркет» было рассмотрено несколько подходов к управлению ресурсами предприятия. В зависимости от специфики бизнеса и масштабов организации корпоративные информационные системы строятся на основе различных стандартов, среди которых наиболее распространены</w:t>
      </w:r>
      <w:r w:rsidRPr="006C3F6A">
        <w:rPr>
          <w:sz w:val="28"/>
          <w:szCs w:val="28"/>
          <w:lang w:val="ru-RU"/>
        </w:rPr>
        <w:t xml:space="preserve"> </w:t>
      </w:r>
      <w:r w:rsidRPr="004557C7">
        <w:rPr>
          <w:sz w:val="28"/>
          <w:szCs w:val="28"/>
        </w:rPr>
        <w:t>MRP</w:t>
      </w:r>
      <w:r w:rsidRPr="004557C7">
        <w:rPr>
          <w:sz w:val="28"/>
          <w:szCs w:val="28"/>
          <w:lang w:val="ru-RU"/>
        </w:rPr>
        <w:t xml:space="preserve"> </w:t>
      </w:r>
      <w:r w:rsidRPr="004557C7">
        <w:rPr>
          <w:sz w:val="28"/>
          <w:szCs w:val="28"/>
        </w:rPr>
        <w:t>II</w:t>
      </w:r>
      <w:r w:rsidRPr="004557C7">
        <w:rPr>
          <w:sz w:val="28"/>
          <w:szCs w:val="28"/>
          <w:lang w:val="ru-RU"/>
        </w:rPr>
        <w:t xml:space="preserve">, </w:t>
      </w:r>
      <w:r w:rsidRPr="004557C7">
        <w:rPr>
          <w:sz w:val="28"/>
          <w:szCs w:val="28"/>
        </w:rPr>
        <w:t>CSRP</w:t>
      </w:r>
      <w:r w:rsidRPr="004557C7">
        <w:rPr>
          <w:sz w:val="28"/>
          <w:szCs w:val="28"/>
          <w:lang w:val="ru-RU"/>
        </w:rPr>
        <w:t xml:space="preserve"> и </w:t>
      </w:r>
      <w:r w:rsidRPr="004557C7">
        <w:rPr>
          <w:sz w:val="28"/>
          <w:szCs w:val="28"/>
        </w:rPr>
        <w:t>ERP</w:t>
      </w:r>
      <w:r w:rsidRPr="004557C7">
        <w:rPr>
          <w:sz w:val="28"/>
          <w:szCs w:val="28"/>
          <w:lang w:val="ru-RU"/>
        </w:rPr>
        <w:t>. Для объективной оценки каждого стандарта был проведён сравнительный анализ их функциональных возможностей в контексте розничной торговли</w:t>
      </w:r>
      <w:r w:rsidR="00A52BE3">
        <w:rPr>
          <w:sz w:val="28"/>
          <w:szCs w:val="28"/>
          <w:lang w:val="ru-RU"/>
        </w:rPr>
        <w:t xml:space="preserve"> в целом и коммерческой деятельности в частности</w:t>
      </w:r>
      <w:r w:rsidRPr="004557C7">
        <w:rPr>
          <w:sz w:val="28"/>
          <w:szCs w:val="28"/>
          <w:lang w:val="ru-RU"/>
        </w:rPr>
        <w:t>.</w:t>
      </w:r>
    </w:p>
    <w:p w14:paraId="0D90F020" w14:textId="3E5185FB" w:rsidR="00B234AC" w:rsidRPr="006C3F6A" w:rsidRDefault="004557C7" w:rsidP="00B71741">
      <w:pPr>
        <w:pStyle w:val="a4"/>
        <w:rPr>
          <w:sz w:val="28"/>
          <w:szCs w:val="28"/>
          <w:lang w:val="ru-RU"/>
        </w:rPr>
      </w:pPr>
      <w:r w:rsidRPr="004557C7">
        <w:rPr>
          <w:sz w:val="28"/>
          <w:szCs w:val="28"/>
          <w:lang w:val="ru-RU"/>
        </w:rPr>
        <w:t xml:space="preserve">Основные характеристики данных стандартов и их соответствие требованиям компании представлены в таблице </w:t>
      </w:r>
      <w:r w:rsidR="00481120">
        <w:rPr>
          <w:sz w:val="28"/>
          <w:szCs w:val="28"/>
          <w:lang w:val="ru-RU"/>
        </w:rPr>
        <w:t xml:space="preserve">2 </w:t>
      </w:r>
      <w:r w:rsidRPr="004557C7">
        <w:rPr>
          <w:sz w:val="28"/>
          <w:szCs w:val="28"/>
          <w:lang w:val="ru-RU"/>
        </w:rPr>
        <w:t>ниже:</w:t>
      </w:r>
    </w:p>
    <w:p w14:paraId="65B8C9F7" w14:textId="49B71C29" w:rsidR="004557C7" w:rsidRPr="004557C7" w:rsidRDefault="004557C7" w:rsidP="004557C7">
      <w:pPr>
        <w:pStyle w:val="a4"/>
        <w:ind w:firstLine="0"/>
        <w:rPr>
          <w:sz w:val="28"/>
          <w:szCs w:val="28"/>
          <w:lang w:val="ru-RU"/>
        </w:rPr>
      </w:pPr>
      <w:r w:rsidRPr="000F30E6">
        <w:rPr>
          <w:sz w:val="28"/>
          <w:szCs w:val="28"/>
        </w:rPr>
        <w:t>Таблица 2 – выбор стандарта КИС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1"/>
        <w:gridCol w:w="2133"/>
        <w:gridCol w:w="2465"/>
        <w:gridCol w:w="2203"/>
      </w:tblGrid>
      <w:tr w:rsidR="00C472BA" w:rsidRPr="000F30E6" w14:paraId="28DEBEE9" w14:textId="77777777" w:rsidTr="00B71741">
        <w:tc>
          <w:tcPr>
            <w:tcW w:w="3111" w:type="dxa"/>
          </w:tcPr>
          <w:p w14:paraId="1812B94D" w14:textId="44D797AF" w:rsidR="004557C7" w:rsidRPr="000F30E6" w:rsidRDefault="004557C7" w:rsidP="008257B3">
            <w:pPr>
              <w:pStyle w:val="a4"/>
              <w:ind w:firstLine="0"/>
            </w:pPr>
            <w:proofErr w:type="spellStart"/>
            <w:r w:rsidRPr="000F30E6">
              <w:t>Критерий</w:t>
            </w:r>
            <w:proofErr w:type="spellEnd"/>
          </w:p>
        </w:tc>
        <w:tc>
          <w:tcPr>
            <w:tcW w:w="2133" w:type="dxa"/>
            <w:vAlign w:val="center"/>
          </w:tcPr>
          <w:p w14:paraId="215B89C1" w14:textId="5F4685AD" w:rsidR="004557C7" w:rsidRPr="000F30E6" w:rsidRDefault="004557C7" w:rsidP="00A81DAB">
            <w:pPr>
              <w:pStyle w:val="a4"/>
              <w:ind w:firstLine="0"/>
              <w:jc w:val="center"/>
            </w:pPr>
            <w:r w:rsidRPr="000F30E6">
              <w:t>MRP II</w:t>
            </w:r>
          </w:p>
        </w:tc>
        <w:tc>
          <w:tcPr>
            <w:tcW w:w="2465" w:type="dxa"/>
            <w:vAlign w:val="center"/>
          </w:tcPr>
          <w:p w14:paraId="4FC06F3A" w14:textId="03E5E568" w:rsidR="004557C7" w:rsidRPr="000F30E6" w:rsidRDefault="004557C7" w:rsidP="00A81DAB">
            <w:pPr>
              <w:pStyle w:val="a4"/>
              <w:ind w:firstLine="0"/>
              <w:jc w:val="center"/>
            </w:pPr>
            <w:r w:rsidRPr="004557C7">
              <w:t>CSRP</w:t>
            </w:r>
          </w:p>
        </w:tc>
        <w:tc>
          <w:tcPr>
            <w:tcW w:w="2203" w:type="dxa"/>
            <w:vAlign w:val="center"/>
          </w:tcPr>
          <w:p w14:paraId="2477F42A" w14:textId="03B653B8" w:rsidR="004557C7" w:rsidRPr="000F30E6" w:rsidRDefault="004557C7" w:rsidP="00A81DAB">
            <w:pPr>
              <w:pStyle w:val="a4"/>
              <w:ind w:firstLine="0"/>
              <w:jc w:val="center"/>
            </w:pPr>
            <w:r w:rsidRPr="004557C7">
              <w:t>ERP</w:t>
            </w:r>
          </w:p>
        </w:tc>
      </w:tr>
      <w:tr w:rsidR="00C472BA" w:rsidRPr="00AC3C06" w14:paraId="60F4F1DF" w14:textId="77777777" w:rsidTr="00B71741">
        <w:tc>
          <w:tcPr>
            <w:tcW w:w="3111" w:type="dxa"/>
          </w:tcPr>
          <w:p w14:paraId="044EA759" w14:textId="56C6817D" w:rsidR="004557C7" w:rsidRPr="000F30E6" w:rsidRDefault="004557C7" w:rsidP="00A81DAB">
            <w:pPr>
              <w:pStyle w:val="a4"/>
              <w:ind w:firstLine="0"/>
            </w:pPr>
            <w:proofErr w:type="spellStart"/>
            <w:r w:rsidRPr="004557C7">
              <w:t>Основное</w:t>
            </w:r>
            <w:proofErr w:type="spellEnd"/>
            <w:r w:rsidRPr="004557C7">
              <w:t xml:space="preserve"> </w:t>
            </w:r>
            <w:proofErr w:type="spellStart"/>
            <w:r w:rsidRPr="004557C7">
              <w:t>назначение</w:t>
            </w:r>
            <w:proofErr w:type="spellEnd"/>
          </w:p>
        </w:tc>
        <w:tc>
          <w:tcPr>
            <w:tcW w:w="2133" w:type="dxa"/>
            <w:vAlign w:val="center"/>
          </w:tcPr>
          <w:p w14:paraId="5876A55F" w14:textId="0B6301AA" w:rsidR="004557C7" w:rsidRPr="000F30E6" w:rsidRDefault="004557C7" w:rsidP="00A81DAB">
            <w:pPr>
              <w:pStyle w:val="a4"/>
              <w:ind w:firstLine="0"/>
              <w:jc w:val="center"/>
            </w:pPr>
            <w:r w:rsidRPr="004557C7">
              <w:t xml:space="preserve">Планирование </w:t>
            </w:r>
            <w:proofErr w:type="spellStart"/>
            <w:r w:rsidRPr="004557C7">
              <w:t>производственных</w:t>
            </w:r>
            <w:proofErr w:type="spellEnd"/>
            <w:r w:rsidRPr="004557C7">
              <w:t xml:space="preserve"> </w:t>
            </w:r>
            <w:proofErr w:type="spellStart"/>
            <w:r w:rsidRPr="004557C7">
              <w:t>мощностей</w:t>
            </w:r>
            <w:proofErr w:type="spellEnd"/>
          </w:p>
        </w:tc>
        <w:tc>
          <w:tcPr>
            <w:tcW w:w="2465" w:type="dxa"/>
            <w:vAlign w:val="center"/>
          </w:tcPr>
          <w:p w14:paraId="5AB31583" w14:textId="57E67DA5" w:rsidR="004557C7" w:rsidRPr="006C3F6A" w:rsidRDefault="00A81DAB" w:rsidP="00A81DAB">
            <w:pPr>
              <w:pStyle w:val="a4"/>
              <w:ind w:firstLine="0"/>
              <w:jc w:val="center"/>
              <w:rPr>
                <w:lang w:val="ru-RU"/>
              </w:rPr>
            </w:pPr>
            <w:r w:rsidRPr="00A81DAB">
              <w:rPr>
                <w:lang w:val="ru-RU"/>
              </w:rPr>
              <w:t>Управление ресурсами с учётом потребностей клиентов</w:t>
            </w:r>
          </w:p>
        </w:tc>
        <w:tc>
          <w:tcPr>
            <w:tcW w:w="2203" w:type="dxa"/>
            <w:vAlign w:val="center"/>
          </w:tcPr>
          <w:p w14:paraId="234D20ED" w14:textId="2E730105" w:rsidR="004557C7" w:rsidRPr="000F30E6" w:rsidRDefault="00A81DAB" w:rsidP="00A81DAB">
            <w:pPr>
              <w:pStyle w:val="a4"/>
              <w:ind w:firstLine="0"/>
              <w:jc w:val="center"/>
              <w:rPr>
                <w:lang w:val="ru-RU"/>
              </w:rPr>
            </w:pPr>
            <w:r w:rsidRPr="00A81DAB">
              <w:rPr>
                <w:lang w:val="ru-RU"/>
              </w:rPr>
              <w:t>Комплексное управление всеми бизнес-процессами</w:t>
            </w:r>
          </w:p>
        </w:tc>
      </w:tr>
    </w:tbl>
    <w:p w14:paraId="59A9F3A8" w14:textId="4ABE9E68" w:rsidR="00B71741" w:rsidRDefault="00B71741" w:rsidP="00B71741">
      <w:r>
        <w:br w:type="page"/>
      </w:r>
    </w:p>
    <w:p w14:paraId="15CB1EE5" w14:textId="04A3C1F8" w:rsidR="00B71741" w:rsidRPr="00B71741" w:rsidRDefault="009E4DFF" w:rsidP="00B71741">
      <w:pPr>
        <w:spacing w:line="360" w:lineRule="auto"/>
        <w:rPr>
          <w:lang w:val="ru-RU"/>
        </w:rPr>
      </w:pPr>
      <w:r>
        <w:rPr>
          <w:i/>
          <w:iCs/>
          <w:sz w:val="28"/>
          <w:szCs w:val="28"/>
          <w:lang w:val="ru-RU"/>
        </w:rPr>
        <w:lastRenderedPageBreak/>
        <w:t>Окончание</w:t>
      </w:r>
      <w:r w:rsidR="00B71741" w:rsidRPr="000164BF">
        <w:rPr>
          <w:i/>
          <w:iCs/>
          <w:sz w:val="28"/>
          <w:szCs w:val="28"/>
        </w:rPr>
        <w:t xml:space="preserve"> </w:t>
      </w:r>
      <w:proofErr w:type="spellStart"/>
      <w:r w:rsidR="00B71741" w:rsidRPr="000164BF">
        <w:rPr>
          <w:i/>
          <w:iCs/>
          <w:sz w:val="28"/>
          <w:szCs w:val="28"/>
        </w:rPr>
        <w:t>таблицы</w:t>
      </w:r>
      <w:proofErr w:type="spellEnd"/>
      <w:r w:rsidR="00B71741" w:rsidRPr="000164BF">
        <w:rPr>
          <w:i/>
          <w:iCs/>
          <w:sz w:val="28"/>
          <w:szCs w:val="28"/>
        </w:rPr>
        <w:t xml:space="preserve"> </w:t>
      </w:r>
      <w:r w:rsidR="00B71741">
        <w:rPr>
          <w:i/>
          <w:iCs/>
          <w:sz w:val="28"/>
          <w:szCs w:val="28"/>
          <w:lang w:val="ru-RU"/>
        </w:rPr>
        <w:t>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1"/>
        <w:gridCol w:w="2133"/>
        <w:gridCol w:w="2465"/>
        <w:gridCol w:w="2203"/>
      </w:tblGrid>
      <w:tr w:rsidR="00C472BA" w:rsidRPr="000F30E6" w14:paraId="0B773842" w14:textId="77777777" w:rsidTr="00B71741">
        <w:tc>
          <w:tcPr>
            <w:tcW w:w="3111" w:type="dxa"/>
          </w:tcPr>
          <w:p w14:paraId="2FEFE6AF" w14:textId="0CC392ED" w:rsidR="004557C7" w:rsidRPr="000F30E6" w:rsidRDefault="004557C7" w:rsidP="00A81DAB">
            <w:pPr>
              <w:pStyle w:val="a4"/>
              <w:ind w:firstLine="0"/>
            </w:pPr>
            <w:proofErr w:type="spellStart"/>
            <w:r w:rsidRPr="004557C7">
              <w:t>Фокус</w:t>
            </w:r>
            <w:proofErr w:type="spellEnd"/>
            <w:r w:rsidRPr="004557C7">
              <w:t xml:space="preserve"> на </w:t>
            </w:r>
            <w:proofErr w:type="spellStart"/>
            <w:r w:rsidRPr="004557C7">
              <w:t>торговые</w:t>
            </w:r>
            <w:proofErr w:type="spellEnd"/>
            <w:r w:rsidRPr="004557C7">
              <w:t xml:space="preserve"> </w:t>
            </w:r>
            <w:proofErr w:type="spellStart"/>
            <w:r w:rsidRPr="004557C7">
              <w:t>операции</w:t>
            </w:r>
            <w:proofErr w:type="spellEnd"/>
          </w:p>
        </w:tc>
        <w:tc>
          <w:tcPr>
            <w:tcW w:w="2133" w:type="dxa"/>
            <w:vAlign w:val="center"/>
          </w:tcPr>
          <w:p w14:paraId="217185EB" w14:textId="49B7A444" w:rsidR="004557C7" w:rsidRPr="000F30E6" w:rsidRDefault="00A81DAB" w:rsidP="00A81DAB">
            <w:pPr>
              <w:pStyle w:val="a4"/>
              <w:ind w:firstLine="0"/>
              <w:jc w:val="center"/>
            </w:pPr>
            <w:r w:rsidRPr="000F30E6">
              <w:t>Нет</w:t>
            </w:r>
          </w:p>
        </w:tc>
        <w:tc>
          <w:tcPr>
            <w:tcW w:w="2465" w:type="dxa"/>
            <w:vAlign w:val="center"/>
          </w:tcPr>
          <w:p w14:paraId="1B2B40A5" w14:textId="5F25EF51" w:rsidR="004557C7" w:rsidRPr="000F30E6" w:rsidRDefault="00A81DAB" w:rsidP="00A81DAB">
            <w:pPr>
              <w:pStyle w:val="a4"/>
              <w:ind w:firstLine="0"/>
              <w:jc w:val="center"/>
            </w:pPr>
            <w:proofErr w:type="spellStart"/>
            <w:r w:rsidRPr="000F30E6">
              <w:t>Частично</w:t>
            </w:r>
            <w:proofErr w:type="spellEnd"/>
          </w:p>
        </w:tc>
        <w:tc>
          <w:tcPr>
            <w:tcW w:w="2203" w:type="dxa"/>
            <w:vAlign w:val="center"/>
          </w:tcPr>
          <w:p w14:paraId="655BBD3A" w14:textId="317E60A9" w:rsidR="004557C7" w:rsidRPr="000F30E6" w:rsidRDefault="00A81DAB" w:rsidP="00A81DAB">
            <w:pPr>
              <w:pStyle w:val="a4"/>
              <w:ind w:firstLine="0"/>
              <w:jc w:val="center"/>
            </w:pPr>
            <w:r w:rsidRPr="000F30E6">
              <w:t>Да</w:t>
            </w:r>
          </w:p>
        </w:tc>
      </w:tr>
      <w:tr w:rsidR="00C472BA" w:rsidRPr="000F30E6" w14:paraId="24C98D1B" w14:textId="77777777" w:rsidTr="00B71741">
        <w:tc>
          <w:tcPr>
            <w:tcW w:w="3111" w:type="dxa"/>
          </w:tcPr>
          <w:p w14:paraId="5C5B750F" w14:textId="25DED31A" w:rsidR="004557C7" w:rsidRPr="000F30E6" w:rsidRDefault="00A81DAB" w:rsidP="00A81DAB">
            <w:pPr>
              <w:pStyle w:val="a4"/>
              <w:ind w:firstLine="0"/>
              <w:rPr>
                <w:lang w:val="ru-RU"/>
              </w:rPr>
            </w:pPr>
            <w:r w:rsidRPr="00A81DAB">
              <w:rPr>
                <w:lang w:val="ru-RU"/>
              </w:rPr>
              <w:t>Интеграция с товарным и финансовым учетом</w:t>
            </w:r>
          </w:p>
        </w:tc>
        <w:tc>
          <w:tcPr>
            <w:tcW w:w="2133" w:type="dxa"/>
            <w:vAlign w:val="center"/>
          </w:tcPr>
          <w:p w14:paraId="3BA69AE4" w14:textId="1F958490" w:rsidR="004557C7" w:rsidRPr="000F30E6" w:rsidRDefault="004557C7" w:rsidP="00A81DAB">
            <w:pPr>
              <w:pStyle w:val="a4"/>
              <w:ind w:firstLine="0"/>
              <w:jc w:val="center"/>
            </w:pPr>
            <w:proofErr w:type="spellStart"/>
            <w:r w:rsidRPr="004557C7">
              <w:t>Ограничена</w:t>
            </w:r>
            <w:proofErr w:type="spellEnd"/>
          </w:p>
        </w:tc>
        <w:tc>
          <w:tcPr>
            <w:tcW w:w="2465" w:type="dxa"/>
            <w:vAlign w:val="center"/>
          </w:tcPr>
          <w:p w14:paraId="0190F087" w14:textId="2B7E1918" w:rsidR="004557C7" w:rsidRPr="006C3F6A" w:rsidRDefault="004557C7" w:rsidP="00A81DAB">
            <w:pPr>
              <w:pStyle w:val="a4"/>
              <w:ind w:firstLine="0"/>
              <w:jc w:val="center"/>
              <w:rPr>
                <w:lang w:val="ru-RU"/>
              </w:rPr>
            </w:pPr>
            <w:r w:rsidRPr="004557C7">
              <w:rPr>
                <w:lang w:val="ru-RU"/>
              </w:rPr>
              <w:t>Полная, но с ориентацией на клиента</w:t>
            </w:r>
          </w:p>
        </w:tc>
        <w:tc>
          <w:tcPr>
            <w:tcW w:w="2203" w:type="dxa"/>
            <w:vAlign w:val="center"/>
          </w:tcPr>
          <w:p w14:paraId="30681A66" w14:textId="256B969F" w:rsidR="004557C7" w:rsidRPr="000F30E6" w:rsidRDefault="004557C7" w:rsidP="00A81DAB">
            <w:pPr>
              <w:pStyle w:val="a4"/>
              <w:ind w:firstLine="0"/>
              <w:jc w:val="center"/>
            </w:pPr>
            <w:proofErr w:type="spellStart"/>
            <w:r w:rsidRPr="004557C7">
              <w:t>Полная</w:t>
            </w:r>
            <w:proofErr w:type="spellEnd"/>
          </w:p>
        </w:tc>
      </w:tr>
      <w:tr w:rsidR="00C472BA" w:rsidRPr="000F30E6" w14:paraId="26669802" w14:textId="77777777" w:rsidTr="00B71741">
        <w:tc>
          <w:tcPr>
            <w:tcW w:w="3111" w:type="dxa"/>
          </w:tcPr>
          <w:p w14:paraId="4AD45A56" w14:textId="2C02CBF8" w:rsidR="004557C7" w:rsidRPr="000F30E6" w:rsidRDefault="004557C7" w:rsidP="00A81DAB">
            <w:pPr>
              <w:pStyle w:val="a4"/>
              <w:ind w:firstLine="0"/>
              <w:rPr>
                <w:lang w:val="ru-RU"/>
              </w:rPr>
            </w:pPr>
            <w:r w:rsidRPr="004557C7">
              <w:rPr>
                <w:lang w:val="ru-RU"/>
              </w:rPr>
              <w:t>Гибкость настройки под бизнес-процессы</w:t>
            </w:r>
          </w:p>
        </w:tc>
        <w:tc>
          <w:tcPr>
            <w:tcW w:w="2133" w:type="dxa"/>
            <w:vAlign w:val="center"/>
          </w:tcPr>
          <w:p w14:paraId="4F9A7261" w14:textId="460B4FCB" w:rsidR="004557C7" w:rsidRPr="000F30E6" w:rsidRDefault="004557C7" w:rsidP="00A81DAB">
            <w:pPr>
              <w:pStyle w:val="a4"/>
              <w:ind w:firstLine="0"/>
              <w:jc w:val="center"/>
            </w:pPr>
            <w:proofErr w:type="spellStart"/>
            <w:r w:rsidRPr="004557C7">
              <w:t>Средняя</w:t>
            </w:r>
            <w:proofErr w:type="spellEnd"/>
          </w:p>
        </w:tc>
        <w:tc>
          <w:tcPr>
            <w:tcW w:w="2465" w:type="dxa"/>
            <w:vAlign w:val="center"/>
          </w:tcPr>
          <w:p w14:paraId="7322C49C" w14:textId="3B010386" w:rsidR="004557C7" w:rsidRPr="000F30E6" w:rsidRDefault="004557C7" w:rsidP="00A81DAB">
            <w:pPr>
              <w:pStyle w:val="a4"/>
              <w:ind w:firstLine="0"/>
              <w:jc w:val="center"/>
            </w:pPr>
            <w:proofErr w:type="spellStart"/>
            <w:r w:rsidRPr="004557C7">
              <w:t>Высокая</w:t>
            </w:r>
            <w:proofErr w:type="spellEnd"/>
          </w:p>
        </w:tc>
        <w:tc>
          <w:tcPr>
            <w:tcW w:w="2203" w:type="dxa"/>
            <w:vAlign w:val="center"/>
          </w:tcPr>
          <w:p w14:paraId="17DD788E" w14:textId="30F11149" w:rsidR="004557C7" w:rsidRPr="000F30E6" w:rsidRDefault="004557C7" w:rsidP="00A81DAB">
            <w:pPr>
              <w:pStyle w:val="a4"/>
              <w:ind w:firstLine="0"/>
              <w:jc w:val="center"/>
            </w:pPr>
            <w:proofErr w:type="spellStart"/>
            <w:r w:rsidRPr="004557C7">
              <w:t>Высокая</w:t>
            </w:r>
            <w:proofErr w:type="spellEnd"/>
          </w:p>
        </w:tc>
      </w:tr>
      <w:tr w:rsidR="00C472BA" w:rsidRPr="000F30E6" w14:paraId="3026C4C2" w14:textId="77777777" w:rsidTr="00B71741">
        <w:tc>
          <w:tcPr>
            <w:tcW w:w="3111" w:type="dxa"/>
          </w:tcPr>
          <w:p w14:paraId="6D8F1AA4" w14:textId="29C4E24E" w:rsidR="004557C7" w:rsidRPr="000F30E6" w:rsidRDefault="00A81DAB" w:rsidP="00A81DAB">
            <w:pPr>
              <w:pStyle w:val="a4"/>
              <w:ind w:firstLine="0"/>
              <w:rPr>
                <w:lang w:val="ru-RU"/>
              </w:rPr>
            </w:pPr>
            <w:r w:rsidRPr="00A81DAB">
              <w:rPr>
                <w:lang w:val="ru-RU"/>
              </w:rPr>
              <w:t>Поддержка работы с несколькими магазинами</w:t>
            </w:r>
          </w:p>
        </w:tc>
        <w:tc>
          <w:tcPr>
            <w:tcW w:w="2133" w:type="dxa"/>
            <w:vAlign w:val="center"/>
          </w:tcPr>
          <w:p w14:paraId="25FDEF01" w14:textId="39FB4B83" w:rsidR="004557C7" w:rsidRPr="000F30E6" w:rsidRDefault="00A81DAB" w:rsidP="00A81DAB">
            <w:pPr>
              <w:pStyle w:val="a4"/>
              <w:ind w:firstLine="0"/>
              <w:jc w:val="center"/>
            </w:pPr>
            <w:r w:rsidRPr="000F30E6">
              <w:t>Нет</w:t>
            </w:r>
          </w:p>
        </w:tc>
        <w:tc>
          <w:tcPr>
            <w:tcW w:w="2465" w:type="dxa"/>
            <w:vAlign w:val="center"/>
          </w:tcPr>
          <w:p w14:paraId="19C6C2B9" w14:textId="0B01CE93" w:rsidR="004557C7" w:rsidRPr="000F30E6" w:rsidRDefault="00A81DAB" w:rsidP="00A81DAB">
            <w:pPr>
              <w:pStyle w:val="a4"/>
              <w:ind w:firstLine="0"/>
              <w:jc w:val="center"/>
            </w:pPr>
            <w:proofErr w:type="spellStart"/>
            <w:r w:rsidRPr="000F30E6">
              <w:t>Частично</w:t>
            </w:r>
            <w:proofErr w:type="spellEnd"/>
          </w:p>
        </w:tc>
        <w:tc>
          <w:tcPr>
            <w:tcW w:w="2203" w:type="dxa"/>
            <w:vAlign w:val="center"/>
          </w:tcPr>
          <w:p w14:paraId="7928E003" w14:textId="42EF93BF" w:rsidR="004557C7" w:rsidRPr="000F30E6" w:rsidRDefault="00A81DAB" w:rsidP="00A81DAB">
            <w:pPr>
              <w:pStyle w:val="a4"/>
              <w:ind w:firstLine="0"/>
              <w:jc w:val="center"/>
            </w:pPr>
            <w:proofErr w:type="spellStart"/>
            <w:r w:rsidRPr="000F30E6">
              <w:t>Полная</w:t>
            </w:r>
            <w:proofErr w:type="spellEnd"/>
          </w:p>
        </w:tc>
      </w:tr>
      <w:tr w:rsidR="00C472BA" w:rsidRPr="00AC3C06" w14:paraId="69CFD9BC" w14:textId="77777777" w:rsidTr="00B71741">
        <w:tc>
          <w:tcPr>
            <w:tcW w:w="3111" w:type="dxa"/>
          </w:tcPr>
          <w:p w14:paraId="4594C8F5" w14:textId="030F4181" w:rsidR="004557C7" w:rsidRPr="000F30E6" w:rsidRDefault="00A81DAB" w:rsidP="00A81DAB">
            <w:pPr>
              <w:pStyle w:val="a4"/>
              <w:ind w:firstLine="0"/>
            </w:pPr>
            <w:proofErr w:type="spellStart"/>
            <w:r w:rsidRPr="00A81DAB">
              <w:t>Оптимизация</w:t>
            </w:r>
            <w:proofErr w:type="spellEnd"/>
            <w:r w:rsidRPr="00A81DAB">
              <w:t xml:space="preserve"> </w:t>
            </w:r>
            <w:proofErr w:type="spellStart"/>
            <w:r w:rsidRPr="00A81DAB">
              <w:t>закупочной</w:t>
            </w:r>
            <w:proofErr w:type="spellEnd"/>
            <w:r w:rsidRPr="00A81DAB">
              <w:t xml:space="preserve"> </w:t>
            </w:r>
            <w:proofErr w:type="spellStart"/>
            <w:r w:rsidRPr="00A81DAB">
              <w:t>деятельности</w:t>
            </w:r>
            <w:proofErr w:type="spellEnd"/>
          </w:p>
        </w:tc>
        <w:tc>
          <w:tcPr>
            <w:tcW w:w="2133" w:type="dxa"/>
            <w:vAlign w:val="center"/>
          </w:tcPr>
          <w:p w14:paraId="77EE3F82" w14:textId="6023C462" w:rsidR="004557C7" w:rsidRPr="000F30E6" w:rsidRDefault="00A81DAB" w:rsidP="00A81DAB">
            <w:pPr>
              <w:pStyle w:val="a4"/>
              <w:ind w:firstLine="0"/>
              <w:jc w:val="center"/>
            </w:pPr>
            <w:proofErr w:type="spellStart"/>
            <w:r w:rsidRPr="00A81DAB">
              <w:t>Не</w:t>
            </w:r>
            <w:proofErr w:type="spellEnd"/>
            <w:r w:rsidRPr="00A81DAB">
              <w:t xml:space="preserve"> </w:t>
            </w:r>
            <w:proofErr w:type="spellStart"/>
            <w:r w:rsidRPr="00A81DAB">
              <w:t>предусмотрена</w:t>
            </w:r>
            <w:proofErr w:type="spellEnd"/>
          </w:p>
        </w:tc>
        <w:tc>
          <w:tcPr>
            <w:tcW w:w="2465" w:type="dxa"/>
            <w:vAlign w:val="center"/>
          </w:tcPr>
          <w:p w14:paraId="0A075CA2" w14:textId="5B0F0078" w:rsidR="004557C7" w:rsidRPr="000F30E6" w:rsidRDefault="00A81DAB" w:rsidP="00A81DAB">
            <w:pPr>
              <w:pStyle w:val="a4"/>
              <w:ind w:firstLine="0"/>
              <w:jc w:val="center"/>
              <w:rPr>
                <w:lang w:val="ru-RU"/>
              </w:rPr>
            </w:pPr>
            <w:r w:rsidRPr="00A81DAB">
              <w:rPr>
                <w:lang w:val="ru-RU"/>
              </w:rPr>
              <w:t>Возможна, но не основная функция</w:t>
            </w:r>
          </w:p>
        </w:tc>
        <w:tc>
          <w:tcPr>
            <w:tcW w:w="2203" w:type="dxa"/>
            <w:vAlign w:val="center"/>
          </w:tcPr>
          <w:p w14:paraId="577976CF" w14:textId="0886FA91" w:rsidR="004557C7" w:rsidRPr="000F30E6" w:rsidRDefault="00A81DAB" w:rsidP="00A81DAB">
            <w:pPr>
              <w:pStyle w:val="a4"/>
              <w:ind w:firstLine="0"/>
              <w:jc w:val="center"/>
              <w:rPr>
                <w:lang w:val="ru-RU"/>
              </w:rPr>
            </w:pPr>
            <w:r w:rsidRPr="00A81DAB">
              <w:rPr>
                <w:lang w:val="ru-RU"/>
              </w:rPr>
              <w:t>Полностью интегрирована с управлением запасами</w:t>
            </w:r>
          </w:p>
        </w:tc>
      </w:tr>
      <w:tr w:rsidR="00C472BA" w:rsidRPr="00AC3C06" w14:paraId="7032037C" w14:textId="77777777" w:rsidTr="00B71741">
        <w:tc>
          <w:tcPr>
            <w:tcW w:w="3111" w:type="dxa"/>
          </w:tcPr>
          <w:p w14:paraId="394B76D1" w14:textId="520ACF46" w:rsidR="004557C7" w:rsidRPr="000F30E6" w:rsidRDefault="00A81DAB" w:rsidP="00A81DAB">
            <w:pPr>
              <w:pStyle w:val="a4"/>
              <w:ind w:firstLine="0"/>
            </w:pPr>
            <w:proofErr w:type="spellStart"/>
            <w:r w:rsidRPr="00A81DAB">
              <w:t>Автоматизация</w:t>
            </w:r>
            <w:proofErr w:type="spellEnd"/>
            <w:r w:rsidRPr="00A81DAB">
              <w:t xml:space="preserve"> </w:t>
            </w:r>
            <w:proofErr w:type="spellStart"/>
            <w:r w:rsidRPr="00A81DAB">
              <w:t>складского</w:t>
            </w:r>
            <w:proofErr w:type="spellEnd"/>
            <w:r w:rsidRPr="00A81DAB">
              <w:t xml:space="preserve"> </w:t>
            </w:r>
            <w:proofErr w:type="spellStart"/>
            <w:r w:rsidRPr="00A81DAB">
              <w:t>учета</w:t>
            </w:r>
            <w:proofErr w:type="spellEnd"/>
          </w:p>
        </w:tc>
        <w:tc>
          <w:tcPr>
            <w:tcW w:w="2133" w:type="dxa"/>
            <w:vAlign w:val="center"/>
          </w:tcPr>
          <w:p w14:paraId="1F1A008D" w14:textId="2D83949B" w:rsidR="004557C7" w:rsidRPr="000F30E6" w:rsidRDefault="00A81DAB" w:rsidP="00A81DAB">
            <w:pPr>
              <w:pStyle w:val="a4"/>
              <w:ind w:firstLine="0"/>
              <w:jc w:val="center"/>
              <w:rPr>
                <w:lang w:val="ru-RU"/>
              </w:rPr>
            </w:pPr>
            <w:r w:rsidRPr="00A81DAB">
              <w:rPr>
                <w:lang w:val="ru-RU"/>
              </w:rPr>
              <w:t>Да, но только в контексте производства</w:t>
            </w:r>
          </w:p>
        </w:tc>
        <w:tc>
          <w:tcPr>
            <w:tcW w:w="2465" w:type="dxa"/>
            <w:vAlign w:val="center"/>
          </w:tcPr>
          <w:p w14:paraId="4393E5C8" w14:textId="72D4CD66" w:rsidR="004557C7" w:rsidRPr="000F30E6" w:rsidRDefault="00A81DAB" w:rsidP="00A81DAB">
            <w:pPr>
              <w:pStyle w:val="a4"/>
              <w:ind w:firstLine="0"/>
              <w:jc w:val="center"/>
              <w:rPr>
                <w:lang w:val="ru-RU"/>
              </w:rPr>
            </w:pPr>
            <w:r w:rsidRPr="00A81DAB">
              <w:rPr>
                <w:lang w:val="ru-RU"/>
              </w:rPr>
              <w:t>Да, с ориентацией на клиентские заказы</w:t>
            </w:r>
          </w:p>
        </w:tc>
        <w:tc>
          <w:tcPr>
            <w:tcW w:w="2203" w:type="dxa"/>
            <w:vAlign w:val="center"/>
          </w:tcPr>
          <w:p w14:paraId="1BE30B37" w14:textId="16FA5590" w:rsidR="004557C7" w:rsidRPr="000F30E6" w:rsidRDefault="00A81DAB" w:rsidP="00A81DAB">
            <w:pPr>
              <w:pStyle w:val="a4"/>
              <w:ind w:firstLine="0"/>
              <w:jc w:val="center"/>
              <w:rPr>
                <w:lang w:val="ru-RU"/>
              </w:rPr>
            </w:pPr>
            <w:r w:rsidRPr="00A81DAB">
              <w:rPr>
                <w:lang w:val="ru-RU"/>
              </w:rPr>
              <w:t>Полная интеграция с логистикой и торговлей</w:t>
            </w:r>
          </w:p>
        </w:tc>
      </w:tr>
      <w:tr w:rsidR="00A81DAB" w:rsidRPr="000F30E6" w14:paraId="0CD284BB" w14:textId="77777777" w:rsidTr="00B71741">
        <w:tc>
          <w:tcPr>
            <w:tcW w:w="3111" w:type="dxa"/>
          </w:tcPr>
          <w:p w14:paraId="0F73CE3D" w14:textId="6A57F96F" w:rsidR="00A81DAB" w:rsidRPr="000F30E6" w:rsidRDefault="00A81DAB" w:rsidP="00A81DAB">
            <w:pPr>
              <w:pStyle w:val="a4"/>
              <w:ind w:firstLine="0"/>
              <w:rPr>
                <w:lang w:val="ru-RU"/>
              </w:rPr>
            </w:pPr>
            <w:r w:rsidRPr="00A81DAB">
              <w:rPr>
                <w:lang w:val="ru-RU"/>
              </w:rPr>
              <w:t>Поддержка интеграции с кассами и фискальными системами</w:t>
            </w:r>
          </w:p>
        </w:tc>
        <w:tc>
          <w:tcPr>
            <w:tcW w:w="2133" w:type="dxa"/>
            <w:vAlign w:val="center"/>
          </w:tcPr>
          <w:p w14:paraId="68BBA697" w14:textId="1DBC5268" w:rsidR="00A81DAB" w:rsidRPr="000F30E6" w:rsidRDefault="00A81DAB" w:rsidP="00A81DAB">
            <w:pPr>
              <w:jc w:val="center"/>
            </w:pPr>
            <w:r w:rsidRPr="000F30E6">
              <w:rPr>
                <w:color w:val="000000"/>
              </w:rPr>
              <w:t>Нет</w:t>
            </w:r>
          </w:p>
        </w:tc>
        <w:tc>
          <w:tcPr>
            <w:tcW w:w="2465" w:type="dxa"/>
            <w:vAlign w:val="center"/>
          </w:tcPr>
          <w:p w14:paraId="01F2E40C" w14:textId="187D2A96" w:rsidR="00A81DAB" w:rsidRPr="000F30E6" w:rsidRDefault="00A81DAB" w:rsidP="00A81DAB">
            <w:pPr>
              <w:pStyle w:val="a4"/>
              <w:ind w:firstLine="0"/>
              <w:jc w:val="center"/>
            </w:pPr>
            <w:proofErr w:type="spellStart"/>
            <w:r w:rsidRPr="000F30E6">
              <w:t>Частично</w:t>
            </w:r>
            <w:proofErr w:type="spellEnd"/>
          </w:p>
        </w:tc>
        <w:tc>
          <w:tcPr>
            <w:tcW w:w="2203" w:type="dxa"/>
            <w:vAlign w:val="center"/>
          </w:tcPr>
          <w:p w14:paraId="5E235721" w14:textId="2C6FFAE8" w:rsidR="00A81DAB" w:rsidRPr="000F30E6" w:rsidRDefault="00A81DAB" w:rsidP="00A81DAB">
            <w:pPr>
              <w:pStyle w:val="a4"/>
              <w:ind w:firstLine="0"/>
              <w:jc w:val="center"/>
            </w:pPr>
            <w:r w:rsidRPr="000F30E6">
              <w:t>Да</w:t>
            </w:r>
          </w:p>
        </w:tc>
      </w:tr>
      <w:tr w:rsidR="00A81DAB" w:rsidRPr="000F30E6" w14:paraId="52082EFF" w14:textId="77777777" w:rsidTr="00B71741">
        <w:tc>
          <w:tcPr>
            <w:tcW w:w="3111" w:type="dxa"/>
          </w:tcPr>
          <w:p w14:paraId="457ABD64" w14:textId="1921E7E9" w:rsidR="00A81DAB" w:rsidRPr="000F30E6" w:rsidRDefault="00A81DAB" w:rsidP="00A81DAB">
            <w:pPr>
              <w:pStyle w:val="a4"/>
              <w:ind w:firstLine="0"/>
            </w:pPr>
            <w:proofErr w:type="spellStart"/>
            <w:r w:rsidRPr="00A81DAB">
              <w:t>Масштабируемость</w:t>
            </w:r>
            <w:proofErr w:type="spellEnd"/>
          </w:p>
        </w:tc>
        <w:tc>
          <w:tcPr>
            <w:tcW w:w="2133" w:type="dxa"/>
            <w:vAlign w:val="center"/>
          </w:tcPr>
          <w:p w14:paraId="10C0732F" w14:textId="6DE0B883" w:rsidR="00A81DAB" w:rsidRPr="000F30E6" w:rsidRDefault="00A81DAB" w:rsidP="00A81DAB">
            <w:pPr>
              <w:pStyle w:val="a4"/>
              <w:ind w:firstLine="0"/>
              <w:jc w:val="center"/>
            </w:pPr>
            <w:proofErr w:type="spellStart"/>
            <w:r w:rsidRPr="00A81DAB">
              <w:t>Ограничена</w:t>
            </w:r>
            <w:proofErr w:type="spellEnd"/>
          </w:p>
        </w:tc>
        <w:tc>
          <w:tcPr>
            <w:tcW w:w="2465" w:type="dxa"/>
            <w:vAlign w:val="center"/>
          </w:tcPr>
          <w:p w14:paraId="420F7AFC" w14:textId="69A316C3" w:rsidR="00A81DAB" w:rsidRPr="000F30E6" w:rsidRDefault="00A81DAB" w:rsidP="00A81DAB">
            <w:pPr>
              <w:pStyle w:val="a4"/>
              <w:ind w:firstLine="0"/>
              <w:jc w:val="center"/>
            </w:pPr>
            <w:proofErr w:type="spellStart"/>
            <w:r w:rsidRPr="00A81DAB">
              <w:t>Высокая</w:t>
            </w:r>
            <w:proofErr w:type="spellEnd"/>
          </w:p>
        </w:tc>
        <w:tc>
          <w:tcPr>
            <w:tcW w:w="2203" w:type="dxa"/>
            <w:vAlign w:val="center"/>
          </w:tcPr>
          <w:p w14:paraId="66EDF621" w14:textId="686C3C0B" w:rsidR="00A81DAB" w:rsidRPr="000F30E6" w:rsidRDefault="00A81DAB" w:rsidP="00A81DAB">
            <w:pPr>
              <w:pStyle w:val="a4"/>
              <w:ind w:firstLine="0"/>
              <w:jc w:val="center"/>
            </w:pPr>
            <w:proofErr w:type="spellStart"/>
            <w:r w:rsidRPr="00A81DAB">
              <w:t>Высокая</w:t>
            </w:r>
            <w:proofErr w:type="spellEnd"/>
          </w:p>
        </w:tc>
      </w:tr>
      <w:tr w:rsidR="00A81DAB" w:rsidRPr="000F30E6" w14:paraId="1E4ABDFF" w14:textId="77777777" w:rsidTr="00B71741">
        <w:tc>
          <w:tcPr>
            <w:tcW w:w="3111" w:type="dxa"/>
          </w:tcPr>
          <w:p w14:paraId="134A66D1" w14:textId="50F6454D" w:rsidR="00A81DAB" w:rsidRPr="000F30E6" w:rsidRDefault="00A81DAB" w:rsidP="00A81DAB">
            <w:pPr>
              <w:pStyle w:val="a4"/>
              <w:ind w:firstLine="0"/>
              <w:rPr>
                <w:lang w:val="ru-RU"/>
              </w:rPr>
            </w:pPr>
            <w:r w:rsidRPr="00A81DAB">
              <w:rPr>
                <w:lang w:val="ru-RU"/>
              </w:rPr>
              <w:t>Соответствие законодательству РФ и требованиям маркировки товаров</w:t>
            </w:r>
          </w:p>
        </w:tc>
        <w:tc>
          <w:tcPr>
            <w:tcW w:w="2133" w:type="dxa"/>
            <w:vAlign w:val="center"/>
          </w:tcPr>
          <w:p w14:paraId="2857289C" w14:textId="75F5FD93" w:rsidR="00A81DAB" w:rsidRPr="000F30E6" w:rsidRDefault="00A81DAB" w:rsidP="00A81DAB">
            <w:pPr>
              <w:pStyle w:val="a4"/>
              <w:ind w:firstLine="0"/>
              <w:jc w:val="center"/>
            </w:pPr>
            <w:proofErr w:type="spellStart"/>
            <w:r w:rsidRPr="000F30E6">
              <w:t>Отсутствует</w:t>
            </w:r>
            <w:proofErr w:type="spellEnd"/>
          </w:p>
        </w:tc>
        <w:tc>
          <w:tcPr>
            <w:tcW w:w="2465" w:type="dxa"/>
            <w:vAlign w:val="center"/>
          </w:tcPr>
          <w:p w14:paraId="32BDA37E" w14:textId="583D84F5" w:rsidR="00A81DAB" w:rsidRPr="000F30E6" w:rsidRDefault="00A81DAB" w:rsidP="00A81DAB">
            <w:pPr>
              <w:pStyle w:val="a4"/>
              <w:ind w:firstLine="0"/>
              <w:jc w:val="center"/>
            </w:pPr>
            <w:proofErr w:type="spellStart"/>
            <w:r w:rsidRPr="000F30E6">
              <w:t>Частично</w:t>
            </w:r>
            <w:proofErr w:type="spellEnd"/>
          </w:p>
        </w:tc>
        <w:tc>
          <w:tcPr>
            <w:tcW w:w="2203" w:type="dxa"/>
            <w:vAlign w:val="center"/>
          </w:tcPr>
          <w:p w14:paraId="3035E2CE" w14:textId="66026D46" w:rsidR="00A81DAB" w:rsidRPr="000F30E6" w:rsidRDefault="00A81DAB" w:rsidP="00A81DAB">
            <w:pPr>
              <w:pStyle w:val="a4"/>
              <w:ind w:firstLine="0"/>
              <w:jc w:val="center"/>
            </w:pPr>
            <w:proofErr w:type="spellStart"/>
            <w:r w:rsidRPr="00A81DAB">
              <w:t>Полностью</w:t>
            </w:r>
            <w:proofErr w:type="spellEnd"/>
            <w:r w:rsidRPr="00A81DAB">
              <w:t xml:space="preserve"> </w:t>
            </w:r>
            <w:proofErr w:type="spellStart"/>
            <w:r w:rsidRPr="00A81DAB">
              <w:t>соответствует</w:t>
            </w:r>
            <w:proofErr w:type="spellEnd"/>
          </w:p>
        </w:tc>
      </w:tr>
    </w:tbl>
    <w:p w14:paraId="368BA65D" w14:textId="1CB12EB6" w:rsidR="004557C7" w:rsidRPr="004557C7" w:rsidRDefault="004557C7" w:rsidP="00C472BA">
      <w:pPr>
        <w:pStyle w:val="a4"/>
        <w:spacing w:before="160"/>
        <w:rPr>
          <w:sz w:val="28"/>
          <w:szCs w:val="28"/>
          <w:lang w:val="ru-RU"/>
        </w:rPr>
      </w:pPr>
      <w:r w:rsidRPr="004557C7">
        <w:rPr>
          <w:sz w:val="28"/>
          <w:szCs w:val="28"/>
          <w:lang w:val="ru-RU"/>
        </w:rPr>
        <w:t>Анализ показал, что</w:t>
      </w:r>
      <w:r w:rsidRPr="006C3F6A">
        <w:rPr>
          <w:sz w:val="28"/>
          <w:szCs w:val="28"/>
          <w:lang w:val="ru-RU"/>
        </w:rPr>
        <w:t xml:space="preserve"> </w:t>
      </w:r>
      <w:r w:rsidRPr="004557C7">
        <w:rPr>
          <w:sz w:val="28"/>
          <w:szCs w:val="28"/>
        </w:rPr>
        <w:t>MRP</w:t>
      </w:r>
      <w:r w:rsidRPr="004557C7">
        <w:rPr>
          <w:sz w:val="28"/>
          <w:szCs w:val="28"/>
          <w:lang w:val="ru-RU"/>
        </w:rPr>
        <w:t xml:space="preserve"> </w:t>
      </w:r>
      <w:r w:rsidRPr="004557C7">
        <w:rPr>
          <w:sz w:val="28"/>
          <w:szCs w:val="28"/>
        </w:rPr>
        <w:t>II</w:t>
      </w:r>
      <w:r w:rsidRPr="004557C7">
        <w:rPr>
          <w:sz w:val="28"/>
          <w:szCs w:val="28"/>
          <w:lang w:val="ru-RU"/>
        </w:rPr>
        <w:t>, ориентированный на производственные предприятия, не подходит для компании «ВАН Маркет», поскольку не охватывает задачи товарного учёта и управления продажами.</w:t>
      </w:r>
      <w:r w:rsidRPr="006C3F6A">
        <w:rPr>
          <w:sz w:val="28"/>
          <w:szCs w:val="28"/>
          <w:lang w:val="ru-RU"/>
        </w:rPr>
        <w:t xml:space="preserve"> </w:t>
      </w:r>
      <w:r w:rsidRPr="004557C7">
        <w:rPr>
          <w:sz w:val="28"/>
          <w:szCs w:val="28"/>
        </w:rPr>
        <w:t>CSRP</w:t>
      </w:r>
      <w:r w:rsidRPr="004557C7">
        <w:rPr>
          <w:sz w:val="28"/>
          <w:szCs w:val="28"/>
          <w:lang w:val="ru-RU"/>
        </w:rPr>
        <w:t xml:space="preserve">, в свою очередь, предлагает высокую степень адаптации под клиентов, однако не является приоритетным для розничных сетей, так как в большей степени ориентирован на индивидуальное производство и </w:t>
      </w:r>
      <w:proofErr w:type="spellStart"/>
      <w:r w:rsidRPr="004557C7">
        <w:rPr>
          <w:sz w:val="28"/>
          <w:szCs w:val="28"/>
          <w:lang w:val="ru-RU"/>
        </w:rPr>
        <w:t>кастомизированные</w:t>
      </w:r>
      <w:proofErr w:type="spellEnd"/>
      <w:r w:rsidRPr="004557C7">
        <w:rPr>
          <w:sz w:val="28"/>
          <w:szCs w:val="28"/>
          <w:lang w:val="ru-RU"/>
        </w:rPr>
        <w:t xml:space="preserve"> поставки.</w:t>
      </w:r>
    </w:p>
    <w:p w14:paraId="5861D694" w14:textId="5741F860" w:rsidR="004557C7" w:rsidRPr="006C3F6A" w:rsidRDefault="004557C7" w:rsidP="004557C7">
      <w:pPr>
        <w:pStyle w:val="a4"/>
        <w:rPr>
          <w:sz w:val="28"/>
          <w:szCs w:val="28"/>
          <w:lang w:val="ru-RU"/>
        </w:rPr>
      </w:pPr>
      <w:r w:rsidRPr="004557C7">
        <w:rPr>
          <w:sz w:val="28"/>
          <w:szCs w:val="28"/>
          <w:lang w:val="ru-RU"/>
        </w:rPr>
        <w:t>Наиболее подходящим стандартом оказался</w:t>
      </w:r>
      <w:r w:rsidRPr="006C3F6A">
        <w:rPr>
          <w:sz w:val="28"/>
          <w:szCs w:val="28"/>
          <w:lang w:val="ru-RU"/>
        </w:rPr>
        <w:t xml:space="preserve"> </w:t>
      </w:r>
      <w:r w:rsidRPr="004557C7">
        <w:rPr>
          <w:sz w:val="28"/>
          <w:szCs w:val="28"/>
        </w:rPr>
        <w:t>ERP</w:t>
      </w:r>
      <w:r w:rsidRPr="004557C7">
        <w:rPr>
          <w:sz w:val="28"/>
          <w:szCs w:val="28"/>
          <w:lang w:val="ru-RU"/>
        </w:rPr>
        <w:t xml:space="preserve">, так как он обеспечивает комплексную автоматизацию всех ключевых бизнес-процессов компании, включая </w:t>
      </w:r>
      <w:r w:rsidRPr="004557C7">
        <w:rPr>
          <w:sz w:val="28"/>
          <w:szCs w:val="28"/>
          <w:lang w:val="ru-RU"/>
        </w:rPr>
        <w:lastRenderedPageBreak/>
        <w:t xml:space="preserve">закупки, управление запасами, товарооборот, финансовый учёт и интеграцию с кассовыми системами. </w:t>
      </w:r>
      <w:r w:rsidRPr="004557C7">
        <w:rPr>
          <w:sz w:val="28"/>
          <w:szCs w:val="28"/>
        </w:rPr>
        <w:t>ERP</w:t>
      </w:r>
      <w:r w:rsidRPr="004557C7">
        <w:rPr>
          <w:sz w:val="28"/>
          <w:szCs w:val="28"/>
          <w:lang w:val="ru-RU"/>
        </w:rPr>
        <w:t>-решения отличаются гибкостью, масштабируемостью и возможностью адаптации под потребности торговой сети.</w:t>
      </w:r>
    </w:p>
    <w:p w14:paraId="68C17B62" w14:textId="4C98E277" w:rsidR="008257B3" w:rsidRPr="006C3F6A" w:rsidRDefault="008257B3" w:rsidP="008257B3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В процессе выбора системы для автоматизации коммерческой деятельности компании «ВАН Маркет» был проведен сравнительный анализ различных </w:t>
      </w:r>
      <w:r w:rsidRPr="000F30E6">
        <w:rPr>
          <w:sz w:val="28"/>
          <w:szCs w:val="28"/>
        </w:rPr>
        <w:t>ERP</w:t>
      </w:r>
      <w:r w:rsidRPr="006C3F6A">
        <w:rPr>
          <w:sz w:val="28"/>
          <w:szCs w:val="28"/>
          <w:lang w:val="ru-RU"/>
        </w:rPr>
        <w:t>-решений: 1</w:t>
      </w:r>
      <w:r w:rsidR="002D56D2" w:rsidRPr="000F30E6">
        <w:rPr>
          <w:sz w:val="28"/>
          <w:szCs w:val="28"/>
        </w:rPr>
        <w:t>C</w:t>
      </w:r>
      <w:r w:rsidR="002D56D2" w:rsidRPr="006C3F6A">
        <w:rPr>
          <w:sz w:val="28"/>
          <w:szCs w:val="28"/>
          <w:lang w:val="ru-RU"/>
        </w:rPr>
        <w:t xml:space="preserve">: </w:t>
      </w:r>
      <w:r w:rsidR="002D56D2" w:rsidRPr="000F30E6">
        <w:rPr>
          <w:sz w:val="28"/>
          <w:szCs w:val="28"/>
        </w:rPr>
        <w:t>ERP</w:t>
      </w:r>
      <w:r w:rsidRPr="006C3F6A">
        <w:rPr>
          <w:sz w:val="28"/>
          <w:szCs w:val="28"/>
          <w:lang w:val="ru-RU"/>
        </w:rPr>
        <w:t xml:space="preserve">, Галактика </w:t>
      </w:r>
      <w:r w:rsidRPr="000F30E6">
        <w:rPr>
          <w:sz w:val="28"/>
          <w:szCs w:val="28"/>
        </w:rPr>
        <w:t>ERP</w:t>
      </w:r>
      <w:r w:rsidRPr="006C3F6A">
        <w:rPr>
          <w:sz w:val="28"/>
          <w:szCs w:val="28"/>
          <w:lang w:val="ru-RU"/>
        </w:rPr>
        <w:t xml:space="preserve">, </w:t>
      </w:r>
      <w:r w:rsidRPr="000F30E6">
        <w:rPr>
          <w:sz w:val="28"/>
          <w:szCs w:val="28"/>
        </w:rPr>
        <w:t>IT</w:t>
      </w:r>
      <w:r w:rsidRPr="006C3F6A">
        <w:rPr>
          <w:sz w:val="28"/>
          <w:szCs w:val="28"/>
          <w:lang w:val="ru-RU"/>
        </w:rPr>
        <w:t>-</w:t>
      </w:r>
      <w:r w:rsidRPr="000F30E6">
        <w:rPr>
          <w:sz w:val="28"/>
          <w:szCs w:val="28"/>
        </w:rPr>
        <w:t>Enterprise</w:t>
      </w:r>
      <w:r w:rsidRPr="006C3F6A">
        <w:rPr>
          <w:sz w:val="28"/>
          <w:szCs w:val="28"/>
          <w:lang w:val="ru-RU"/>
        </w:rPr>
        <w:t xml:space="preserve"> и Парус. Оценка систем производилась на основе ключевых критериев, определяющих эффективность работы </w:t>
      </w:r>
      <w:r w:rsidRPr="000F30E6">
        <w:rPr>
          <w:sz w:val="28"/>
          <w:szCs w:val="28"/>
        </w:rPr>
        <w:t>ERP</w:t>
      </w:r>
      <w:r w:rsidRPr="006C3F6A">
        <w:rPr>
          <w:sz w:val="28"/>
          <w:szCs w:val="28"/>
          <w:lang w:val="ru-RU"/>
        </w:rPr>
        <w:t>-системы в сфере торговли и управления закупками.</w:t>
      </w:r>
    </w:p>
    <w:p w14:paraId="61A73A9D" w14:textId="77777777" w:rsidR="008257B3" w:rsidRPr="006C3F6A" w:rsidRDefault="008257B3" w:rsidP="008257B3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Для объективной оценки были выбраны следующие критерии:</w:t>
      </w:r>
    </w:p>
    <w:p w14:paraId="678074F8" w14:textId="0E822F1C" w:rsidR="008257B3" w:rsidRPr="006C3F6A" w:rsidRDefault="008257B3" w:rsidP="002D1C95">
      <w:pPr>
        <w:pStyle w:val="a4"/>
        <w:numPr>
          <w:ilvl w:val="0"/>
          <w:numId w:val="31"/>
        </w:numPr>
        <w:ind w:left="0" w:firstLine="709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Интеграция с бухгалтерией и товарным учетом</w:t>
      </w:r>
      <w:r w:rsidR="00DF02ED">
        <w:rPr>
          <w:sz w:val="28"/>
          <w:szCs w:val="28"/>
          <w:lang w:val="ru-RU"/>
        </w:rPr>
        <w:t>.</w:t>
      </w:r>
    </w:p>
    <w:p w14:paraId="4614496D" w14:textId="3355F67A" w:rsidR="008257B3" w:rsidRPr="00DF02ED" w:rsidRDefault="008257B3" w:rsidP="002D1C95">
      <w:pPr>
        <w:pStyle w:val="a4"/>
        <w:numPr>
          <w:ilvl w:val="0"/>
          <w:numId w:val="31"/>
        </w:numPr>
        <w:ind w:left="0" w:firstLine="709"/>
        <w:rPr>
          <w:sz w:val="28"/>
          <w:szCs w:val="28"/>
          <w:lang w:val="ru-RU"/>
        </w:rPr>
      </w:pPr>
      <w:r w:rsidRPr="00DF02ED">
        <w:rPr>
          <w:sz w:val="28"/>
          <w:szCs w:val="28"/>
          <w:lang w:val="ru-RU"/>
        </w:rPr>
        <w:t>Гибкость настройки под бизнес-процессы</w:t>
      </w:r>
      <w:r w:rsidR="00DF02ED">
        <w:rPr>
          <w:sz w:val="28"/>
          <w:szCs w:val="28"/>
          <w:lang w:val="ru-RU"/>
        </w:rPr>
        <w:t>.</w:t>
      </w:r>
    </w:p>
    <w:p w14:paraId="1351B3B1" w14:textId="03DD6DBB" w:rsidR="008257B3" w:rsidRPr="00DF02ED" w:rsidRDefault="008257B3" w:rsidP="002D1C95">
      <w:pPr>
        <w:pStyle w:val="a4"/>
        <w:numPr>
          <w:ilvl w:val="0"/>
          <w:numId w:val="31"/>
        </w:numPr>
        <w:ind w:left="0" w:firstLine="709"/>
        <w:rPr>
          <w:sz w:val="28"/>
          <w:szCs w:val="28"/>
          <w:lang w:val="ru-RU"/>
        </w:rPr>
      </w:pPr>
      <w:r w:rsidRPr="00DF02ED">
        <w:rPr>
          <w:sz w:val="28"/>
          <w:szCs w:val="28"/>
          <w:lang w:val="ru-RU"/>
        </w:rPr>
        <w:t>Функциональные возможности для коммерческой деятельности</w:t>
      </w:r>
      <w:r w:rsidR="00DF02ED">
        <w:rPr>
          <w:sz w:val="28"/>
          <w:szCs w:val="28"/>
          <w:lang w:val="ru-RU"/>
        </w:rPr>
        <w:t>.</w:t>
      </w:r>
    </w:p>
    <w:p w14:paraId="40673FA7" w14:textId="5816B285" w:rsidR="008257B3" w:rsidRPr="00DF02ED" w:rsidRDefault="008257B3" w:rsidP="002D1C95">
      <w:pPr>
        <w:pStyle w:val="a4"/>
        <w:numPr>
          <w:ilvl w:val="0"/>
          <w:numId w:val="31"/>
        </w:numPr>
        <w:ind w:left="0" w:firstLine="709"/>
        <w:rPr>
          <w:sz w:val="28"/>
          <w:szCs w:val="28"/>
          <w:lang w:val="ru-RU"/>
        </w:rPr>
      </w:pPr>
      <w:r w:rsidRPr="00DF02ED">
        <w:rPr>
          <w:sz w:val="28"/>
          <w:szCs w:val="28"/>
          <w:lang w:val="ru-RU"/>
        </w:rPr>
        <w:t>Простота внедрения и адаптации сотрудников</w:t>
      </w:r>
      <w:r w:rsidR="00DF02ED">
        <w:rPr>
          <w:sz w:val="28"/>
          <w:szCs w:val="28"/>
          <w:lang w:val="ru-RU"/>
        </w:rPr>
        <w:t>.</w:t>
      </w:r>
    </w:p>
    <w:p w14:paraId="5401C5E7" w14:textId="79CB7A65" w:rsidR="008257B3" w:rsidRPr="006C3F6A" w:rsidRDefault="008257B3" w:rsidP="002D1C95">
      <w:pPr>
        <w:pStyle w:val="a4"/>
        <w:numPr>
          <w:ilvl w:val="0"/>
          <w:numId w:val="31"/>
        </w:numPr>
        <w:ind w:left="0" w:firstLine="709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Поддержка законодательства РФ и маркировки товаров</w:t>
      </w:r>
      <w:r w:rsidR="00DF02ED">
        <w:rPr>
          <w:sz w:val="28"/>
          <w:szCs w:val="28"/>
          <w:lang w:val="ru-RU"/>
        </w:rPr>
        <w:t>.</w:t>
      </w:r>
    </w:p>
    <w:p w14:paraId="63121FC2" w14:textId="0E236BFB" w:rsidR="008257B3" w:rsidRPr="006C3F6A" w:rsidRDefault="008257B3" w:rsidP="002D1C95">
      <w:pPr>
        <w:pStyle w:val="a4"/>
        <w:numPr>
          <w:ilvl w:val="0"/>
          <w:numId w:val="31"/>
        </w:numPr>
        <w:ind w:left="0" w:firstLine="709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Возможность работы с несколькими магазинами и филиалами</w:t>
      </w:r>
      <w:r w:rsidR="00DF02ED">
        <w:rPr>
          <w:sz w:val="28"/>
          <w:szCs w:val="28"/>
          <w:lang w:val="ru-RU"/>
        </w:rPr>
        <w:t>.</w:t>
      </w:r>
    </w:p>
    <w:p w14:paraId="49594472" w14:textId="7FF23640" w:rsidR="008257B3" w:rsidRPr="000F30E6" w:rsidRDefault="008257B3" w:rsidP="002D1C95">
      <w:pPr>
        <w:pStyle w:val="a4"/>
        <w:numPr>
          <w:ilvl w:val="0"/>
          <w:numId w:val="31"/>
        </w:numPr>
        <w:ind w:left="0" w:firstLine="709"/>
        <w:rPr>
          <w:sz w:val="28"/>
          <w:szCs w:val="28"/>
        </w:rPr>
      </w:pPr>
      <w:r w:rsidRPr="000F30E6">
        <w:rPr>
          <w:sz w:val="28"/>
          <w:szCs w:val="28"/>
        </w:rPr>
        <w:t>Скорость работы и производительность</w:t>
      </w:r>
      <w:r w:rsidR="00DF02ED">
        <w:rPr>
          <w:sz w:val="28"/>
          <w:szCs w:val="28"/>
          <w:lang w:val="ru-RU"/>
        </w:rPr>
        <w:t>.</w:t>
      </w:r>
    </w:p>
    <w:p w14:paraId="00A3A3A2" w14:textId="0A182CB0" w:rsidR="008257B3" w:rsidRPr="00DF02ED" w:rsidRDefault="008257B3" w:rsidP="002D1C95">
      <w:pPr>
        <w:pStyle w:val="a4"/>
        <w:numPr>
          <w:ilvl w:val="0"/>
          <w:numId w:val="31"/>
        </w:numPr>
        <w:ind w:left="0" w:firstLine="709"/>
        <w:rPr>
          <w:sz w:val="28"/>
          <w:szCs w:val="28"/>
          <w:lang w:val="ru-RU"/>
        </w:rPr>
      </w:pPr>
      <w:r w:rsidRPr="00DF02ED">
        <w:rPr>
          <w:sz w:val="28"/>
          <w:szCs w:val="28"/>
          <w:lang w:val="ru-RU"/>
        </w:rPr>
        <w:t>Доступность технической поддержки и обновлений</w:t>
      </w:r>
      <w:r w:rsidR="00DF02ED">
        <w:rPr>
          <w:sz w:val="28"/>
          <w:szCs w:val="28"/>
          <w:lang w:val="ru-RU"/>
        </w:rPr>
        <w:t>.</w:t>
      </w:r>
    </w:p>
    <w:p w14:paraId="20C925A4" w14:textId="5C772418" w:rsidR="008257B3" w:rsidRPr="000F30E6" w:rsidRDefault="008257B3" w:rsidP="002D1C95">
      <w:pPr>
        <w:pStyle w:val="a4"/>
        <w:numPr>
          <w:ilvl w:val="0"/>
          <w:numId w:val="31"/>
        </w:numPr>
        <w:ind w:left="0" w:firstLine="709"/>
        <w:rPr>
          <w:sz w:val="28"/>
          <w:szCs w:val="28"/>
        </w:rPr>
      </w:pPr>
      <w:r w:rsidRPr="000F30E6">
        <w:rPr>
          <w:sz w:val="28"/>
          <w:szCs w:val="28"/>
        </w:rPr>
        <w:t>Стоимость владения и лицензирования</w:t>
      </w:r>
      <w:r w:rsidR="00DF02ED">
        <w:rPr>
          <w:sz w:val="28"/>
          <w:szCs w:val="28"/>
          <w:lang w:val="ru-RU"/>
        </w:rPr>
        <w:t>.</w:t>
      </w:r>
    </w:p>
    <w:p w14:paraId="5FB5C95D" w14:textId="61B0837C" w:rsidR="008257B3" w:rsidRPr="000F30E6" w:rsidRDefault="008257B3" w:rsidP="002D1C95">
      <w:pPr>
        <w:pStyle w:val="a4"/>
        <w:numPr>
          <w:ilvl w:val="0"/>
          <w:numId w:val="31"/>
        </w:numPr>
        <w:ind w:left="0" w:firstLine="709"/>
        <w:rPr>
          <w:sz w:val="28"/>
          <w:szCs w:val="28"/>
        </w:rPr>
      </w:pPr>
      <w:r w:rsidRPr="000F30E6">
        <w:rPr>
          <w:sz w:val="28"/>
          <w:szCs w:val="28"/>
        </w:rPr>
        <w:t>Наличие встроенных аналитических инструментов</w:t>
      </w:r>
      <w:r w:rsidR="00DF02ED">
        <w:rPr>
          <w:sz w:val="28"/>
          <w:szCs w:val="28"/>
          <w:lang w:val="ru-RU"/>
        </w:rPr>
        <w:t>.</w:t>
      </w:r>
    </w:p>
    <w:p w14:paraId="2DF15922" w14:textId="53687B70" w:rsidR="00F93161" w:rsidRPr="006C3F6A" w:rsidRDefault="00F93161" w:rsidP="00F93161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Для сравнения корпоративных информационных систем использовался метод </w:t>
      </w:r>
      <w:r w:rsidR="002D56D2" w:rsidRPr="006C3F6A">
        <w:rPr>
          <w:sz w:val="28"/>
          <w:szCs w:val="28"/>
          <w:lang w:val="ru-RU"/>
        </w:rPr>
        <w:t>бально</w:t>
      </w:r>
      <w:r w:rsidRPr="006C3F6A">
        <w:rPr>
          <w:sz w:val="28"/>
          <w:szCs w:val="28"/>
          <w:lang w:val="ru-RU"/>
        </w:rPr>
        <w:t>-индексной оценки при десятибалльной шкале оценивания. Для этого каждая КИС была оценена тремя экспертами, по критериям описанным выше. На основе этих оценок и веса критерия, была рассчитана средневзвешенная оценка критерия по формуле 1: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556"/>
      </w:tblGrid>
      <w:tr w:rsidR="00F93161" w:rsidRPr="000F30E6" w14:paraId="729C5E45" w14:textId="77777777" w:rsidTr="00BC3D5F">
        <w:tc>
          <w:tcPr>
            <w:tcW w:w="8789" w:type="dxa"/>
          </w:tcPr>
          <w:p w14:paraId="1EF52C85" w14:textId="3CCC3E61" w:rsidR="00F93161" w:rsidRPr="000F30E6" w:rsidRDefault="00F93161" w:rsidP="002D56D2">
            <w:pPr>
              <w:pStyle w:val="a4"/>
              <w:ind w:right="-1218" w:firstLine="0"/>
              <w:rPr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В=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X/3*I</m:t>
                    </m:r>
                  </m:e>
                </m:nary>
              </m:oMath>
            </m:oMathPara>
          </w:p>
        </w:tc>
        <w:tc>
          <w:tcPr>
            <w:tcW w:w="556" w:type="dxa"/>
            <w:vAlign w:val="center"/>
          </w:tcPr>
          <w:p w14:paraId="3EB9A283" w14:textId="77777777" w:rsidR="00F93161" w:rsidRPr="000F30E6" w:rsidRDefault="00F93161" w:rsidP="002D56D2">
            <w:pPr>
              <w:pStyle w:val="a4"/>
              <w:ind w:firstLine="7"/>
              <w:rPr>
                <w:sz w:val="28"/>
                <w:szCs w:val="28"/>
              </w:rPr>
            </w:pPr>
            <w:r w:rsidRPr="000F30E6">
              <w:rPr>
                <w:sz w:val="28"/>
                <w:szCs w:val="28"/>
              </w:rPr>
              <w:t>(1)</w:t>
            </w:r>
          </w:p>
        </w:tc>
      </w:tr>
    </w:tbl>
    <w:p w14:paraId="73D95F5F" w14:textId="12710DF7" w:rsidR="00F93161" w:rsidRPr="006C3F6A" w:rsidRDefault="00F93161" w:rsidP="00F93161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где, В - средневзвешенная оценка критерия,</w:t>
      </w:r>
    </w:p>
    <w:p w14:paraId="752CA556" w14:textId="77777777" w:rsidR="00F93161" w:rsidRPr="006C3F6A" w:rsidRDefault="00F93161" w:rsidP="00F93161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Х – оценка эксперта,</w:t>
      </w:r>
    </w:p>
    <w:p w14:paraId="4CCFCEC0" w14:textId="77777777" w:rsidR="00F93161" w:rsidRPr="006C3F6A" w:rsidRDefault="00F93161" w:rsidP="00F93161">
      <w:pPr>
        <w:pStyle w:val="a4"/>
        <w:rPr>
          <w:sz w:val="28"/>
          <w:szCs w:val="28"/>
          <w:lang w:val="ru-RU"/>
        </w:rPr>
      </w:pPr>
      <w:r w:rsidRPr="000F30E6">
        <w:rPr>
          <w:sz w:val="28"/>
          <w:szCs w:val="28"/>
        </w:rPr>
        <w:t>I</w:t>
      </w:r>
      <w:r w:rsidRPr="006C3F6A">
        <w:rPr>
          <w:sz w:val="28"/>
          <w:szCs w:val="28"/>
          <w:lang w:val="ru-RU"/>
        </w:rPr>
        <w:t xml:space="preserve"> – вес критерия.</w:t>
      </w:r>
    </w:p>
    <w:p w14:paraId="1BCCBC94" w14:textId="186B3FE7" w:rsidR="002D56D2" w:rsidRPr="006C3F6A" w:rsidRDefault="00F93161" w:rsidP="002D56D2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lastRenderedPageBreak/>
        <w:t>На основе средневзвешенных оценок критериев был рассчитан обобщённый показатель качества для каждого варианта по формуле 2: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556"/>
      </w:tblGrid>
      <w:tr w:rsidR="002D56D2" w:rsidRPr="000F30E6" w14:paraId="7746FDED" w14:textId="77777777" w:rsidTr="00BC3D5F">
        <w:tc>
          <w:tcPr>
            <w:tcW w:w="8789" w:type="dxa"/>
          </w:tcPr>
          <w:p w14:paraId="1303F491" w14:textId="66579B3E" w:rsidR="00F93161" w:rsidRPr="000F30E6" w:rsidRDefault="00F93161" w:rsidP="002D56D2">
            <w:pPr>
              <w:pStyle w:val="a4"/>
              <w:ind w:right="-1218" w:firstLine="0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 xml:space="preserve">J=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</m:nary>
              </m:oMath>
            </m:oMathPara>
          </w:p>
        </w:tc>
        <w:tc>
          <w:tcPr>
            <w:tcW w:w="556" w:type="dxa"/>
            <w:vAlign w:val="center"/>
          </w:tcPr>
          <w:p w14:paraId="19CA0C4F" w14:textId="77777777" w:rsidR="00F93161" w:rsidRPr="000F30E6" w:rsidRDefault="00F93161" w:rsidP="002D56D2">
            <w:pPr>
              <w:pStyle w:val="a4"/>
              <w:ind w:right="-501" w:firstLine="7"/>
              <w:rPr>
                <w:sz w:val="28"/>
                <w:szCs w:val="28"/>
              </w:rPr>
            </w:pPr>
            <w:r w:rsidRPr="000F30E6">
              <w:rPr>
                <w:sz w:val="28"/>
                <w:szCs w:val="28"/>
              </w:rPr>
              <w:t>(2)</w:t>
            </w:r>
          </w:p>
        </w:tc>
      </w:tr>
    </w:tbl>
    <w:p w14:paraId="79885505" w14:textId="6F83611E" w:rsidR="00F93161" w:rsidRPr="006C3F6A" w:rsidRDefault="00F93161" w:rsidP="00F93161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где, </w:t>
      </w:r>
      <w:r w:rsidRPr="000F30E6">
        <w:rPr>
          <w:sz w:val="28"/>
          <w:szCs w:val="28"/>
        </w:rPr>
        <w:t>J</w:t>
      </w:r>
      <w:r w:rsidRPr="006C3F6A">
        <w:rPr>
          <w:sz w:val="28"/>
          <w:szCs w:val="28"/>
          <w:lang w:val="ru-RU"/>
        </w:rPr>
        <w:t xml:space="preserve"> - обобщённый показатель качества,</w:t>
      </w:r>
    </w:p>
    <w:p w14:paraId="7E329E9E" w14:textId="727AA0AD" w:rsidR="00F93161" w:rsidRPr="006C3F6A" w:rsidRDefault="00F93161" w:rsidP="00F93161">
      <w:pPr>
        <w:pStyle w:val="a4"/>
        <w:rPr>
          <w:sz w:val="28"/>
          <w:szCs w:val="28"/>
          <w:lang w:val="ru-RU"/>
        </w:rPr>
      </w:pPr>
      <w:r w:rsidRPr="000F30E6">
        <w:rPr>
          <w:sz w:val="28"/>
          <w:szCs w:val="28"/>
        </w:rPr>
        <w:t>B</w:t>
      </w:r>
      <w:r w:rsidRPr="006C3F6A">
        <w:rPr>
          <w:sz w:val="28"/>
          <w:szCs w:val="28"/>
          <w:lang w:val="ru-RU"/>
        </w:rPr>
        <w:t xml:space="preserve"> - средневзвешенная оценка критерия.</w:t>
      </w:r>
    </w:p>
    <w:p w14:paraId="2E5870FA" w14:textId="548F39ED" w:rsidR="00DC38AE" w:rsidRDefault="00F93161" w:rsidP="00F93161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Экспертная оценка КИС, а также расчёт обобщенных показателей качества для КИС представлена в таблице Б.1 приложения Б.</w:t>
      </w:r>
    </w:p>
    <w:p w14:paraId="15AE133D" w14:textId="77777777" w:rsidR="00E93191" w:rsidRPr="006C3F6A" w:rsidRDefault="00E93191" w:rsidP="00F93161">
      <w:pPr>
        <w:pStyle w:val="a4"/>
        <w:rPr>
          <w:sz w:val="28"/>
          <w:szCs w:val="28"/>
          <w:lang w:val="ru-RU"/>
        </w:rPr>
      </w:pPr>
    </w:p>
    <w:p w14:paraId="2BC93A44" w14:textId="1AB5CC10" w:rsidR="00FD6D29" w:rsidRPr="000F30E6" w:rsidRDefault="00FD6D29" w:rsidP="00FD6D29">
      <w:pPr>
        <w:pStyle w:val="a1"/>
        <w:rPr>
          <w:szCs w:val="28"/>
        </w:rPr>
      </w:pPr>
      <w:bookmarkStart w:id="25" w:name="_Toc194407573"/>
      <w:r w:rsidRPr="000F30E6">
        <w:rPr>
          <w:szCs w:val="28"/>
        </w:rPr>
        <w:t>Бизнес-процессы TO-BE</w:t>
      </w:r>
      <w:bookmarkEnd w:id="25"/>
    </w:p>
    <w:p w14:paraId="4B6246AC" w14:textId="17B1E03F" w:rsidR="00A76F18" w:rsidRPr="000F30E6" w:rsidRDefault="002010D6" w:rsidP="002010D6">
      <w:pPr>
        <w:pStyle w:val="a4"/>
        <w:rPr>
          <w:sz w:val="28"/>
          <w:szCs w:val="28"/>
          <w:lang w:val="ru-RU"/>
        </w:rPr>
      </w:pPr>
      <w:r w:rsidRPr="002010D6">
        <w:rPr>
          <w:sz w:val="28"/>
          <w:szCs w:val="28"/>
          <w:lang w:val="ru-RU"/>
        </w:rPr>
        <w:t xml:space="preserve">Для наглядного представления входных, выходных данных и управляющих воздействий </w:t>
      </w:r>
      <w:r w:rsidR="0045784E" w:rsidRPr="006C3F6A">
        <w:rPr>
          <w:sz w:val="28"/>
          <w:szCs w:val="28"/>
          <w:lang w:val="ru-RU"/>
        </w:rPr>
        <w:t xml:space="preserve">бедующего </w:t>
      </w:r>
      <w:r w:rsidRPr="006C3F6A">
        <w:rPr>
          <w:sz w:val="28"/>
          <w:szCs w:val="28"/>
          <w:lang w:val="ru-RU"/>
        </w:rPr>
        <w:t xml:space="preserve">состояния </w:t>
      </w:r>
      <w:r w:rsidRPr="002010D6">
        <w:rPr>
          <w:sz w:val="28"/>
          <w:szCs w:val="28"/>
          <w:lang w:val="ru-RU"/>
        </w:rPr>
        <w:t xml:space="preserve">процесса коммерческой деятельности компании «ВАН Маркет» была построена контекстная диаграмма в нотации </w:t>
      </w:r>
      <w:r w:rsidRPr="002010D6">
        <w:rPr>
          <w:sz w:val="28"/>
          <w:szCs w:val="28"/>
        </w:rPr>
        <w:t>IDEF</w:t>
      </w:r>
      <w:r w:rsidRPr="002010D6">
        <w:rPr>
          <w:sz w:val="28"/>
          <w:szCs w:val="28"/>
          <w:lang w:val="ru-RU"/>
        </w:rPr>
        <w:t xml:space="preserve">0. </w:t>
      </w:r>
      <w:r w:rsidRPr="000F30E6">
        <w:rPr>
          <w:sz w:val="28"/>
          <w:szCs w:val="28"/>
        </w:rPr>
        <w:t>Обновлённая к</w:t>
      </w:r>
      <w:r w:rsidRPr="002010D6">
        <w:rPr>
          <w:sz w:val="28"/>
          <w:szCs w:val="28"/>
          <w:lang w:val="ru-RU"/>
        </w:rPr>
        <w:t xml:space="preserve">онтекстная диаграмма процесса «Коммерческая деятельность представлена на рисунке </w:t>
      </w:r>
      <w:r w:rsidRPr="000F30E6">
        <w:rPr>
          <w:sz w:val="28"/>
          <w:szCs w:val="28"/>
        </w:rPr>
        <w:t>4</w:t>
      </w:r>
      <w:r w:rsidRPr="002010D6">
        <w:rPr>
          <w:sz w:val="28"/>
          <w:szCs w:val="28"/>
          <w:lang w:val="ru-RU"/>
        </w:rPr>
        <w:t>.</w:t>
      </w:r>
    </w:p>
    <w:p w14:paraId="61CD1D97" w14:textId="44F91C8E" w:rsidR="00FD6D29" w:rsidRPr="00D54570" w:rsidRDefault="003D0DA3" w:rsidP="00A5232E">
      <w:pPr>
        <w:pStyle w:val="a4"/>
        <w:ind w:firstLine="0"/>
        <w:jc w:val="center"/>
        <w:rPr>
          <w:sz w:val="28"/>
          <w:szCs w:val="28"/>
          <w:lang w:val="ru-RU"/>
        </w:rPr>
      </w:pPr>
      <w:r w:rsidRPr="003D0DA3">
        <w:rPr>
          <w:noProof/>
          <w:sz w:val="28"/>
          <w:szCs w:val="28"/>
        </w:rPr>
        <w:drawing>
          <wp:inline distT="0" distB="0" distL="0" distR="0" wp14:anchorId="23C95871" wp14:editId="10B6BDF3">
            <wp:extent cx="6405495" cy="3911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7596" cy="391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105C" w14:textId="4E5ECFE6" w:rsidR="00FD6D29" w:rsidRPr="006C3F6A" w:rsidRDefault="00FD6D29" w:rsidP="00FD6D29">
      <w:pPr>
        <w:pStyle w:val="a4"/>
        <w:ind w:firstLine="0"/>
        <w:jc w:val="center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Рисунок </w:t>
      </w:r>
      <w:r w:rsidR="00E22C51" w:rsidRPr="006C3F6A">
        <w:rPr>
          <w:sz w:val="28"/>
          <w:szCs w:val="28"/>
          <w:lang w:val="ru-RU"/>
        </w:rPr>
        <w:t>4</w:t>
      </w:r>
      <w:r w:rsidRPr="006C3F6A">
        <w:rPr>
          <w:sz w:val="28"/>
          <w:szCs w:val="28"/>
          <w:lang w:val="ru-RU"/>
        </w:rPr>
        <w:t xml:space="preserve"> – Контекстная диаграмма процесса «Коммерческая деятельность»</w:t>
      </w:r>
    </w:p>
    <w:p w14:paraId="07F52956" w14:textId="09D54110" w:rsidR="00081E15" w:rsidRPr="000F30E6" w:rsidRDefault="0059643B" w:rsidP="00A5232E">
      <w:pPr>
        <w:pStyle w:val="a4"/>
        <w:rPr>
          <w:sz w:val="28"/>
          <w:szCs w:val="28"/>
        </w:rPr>
      </w:pPr>
      <w:r w:rsidRPr="00081E15">
        <w:rPr>
          <w:sz w:val="28"/>
          <w:szCs w:val="28"/>
          <w:lang w:val="ru-RU" w:eastAsia="ru-RU"/>
        </w:rPr>
        <w:lastRenderedPageBreak/>
        <w:t xml:space="preserve">На диаграмме </w:t>
      </w:r>
      <w:r w:rsidRPr="00081E15">
        <w:rPr>
          <w:sz w:val="28"/>
          <w:szCs w:val="28"/>
          <w:lang w:eastAsia="ru-RU"/>
        </w:rPr>
        <w:t>TO</w:t>
      </w:r>
      <w:r w:rsidRPr="00081E15">
        <w:rPr>
          <w:sz w:val="28"/>
          <w:szCs w:val="28"/>
          <w:lang w:val="ru-RU" w:eastAsia="ru-RU"/>
        </w:rPr>
        <w:t>-</w:t>
      </w:r>
      <w:r w:rsidRPr="00081E15">
        <w:rPr>
          <w:sz w:val="28"/>
          <w:szCs w:val="28"/>
          <w:lang w:eastAsia="ru-RU"/>
        </w:rPr>
        <w:t>BE</w:t>
      </w:r>
      <w:r w:rsidRPr="00081E15">
        <w:rPr>
          <w:sz w:val="28"/>
          <w:szCs w:val="28"/>
          <w:lang w:val="ru-RU" w:eastAsia="ru-RU"/>
        </w:rPr>
        <w:t xml:space="preserve">, демонстрирующей целевое состояние процесса «Коммерческая деятельность», отражены интеграционные изменения, направленные на повышение эффективности взаимодействия внутренних процессов компании. По сравнению с </w:t>
      </w:r>
      <w:r w:rsidRPr="00081E15">
        <w:rPr>
          <w:sz w:val="28"/>
          <w:szCs w:val="28"/>
          <w:lang w:eastAsia="ru-RU"/>
        </w:rPr>
        <w:t>AS</w:t>
      </w:r>
      <w:r w:rsidRPr="00081E15">
        <w:rPr>
          <w:sz w:val="28"/>
          <w:szCs w:val="28"/>
          <w:lang w:val="ru-RU" w:eastAsia="ru-RU"/>
        </w:rPr>
        <w:t>-</w:t>
      </w:r>
      <w:r w:rsidRPr="00081E15">
        <w:rPr>
          <w:sz w:val="28"/>
          <w:szCs w:val="28"/>
          <w:lang w:eastAsia="ru-RU"/>
        </w:rPr>
        <w:t>IS</w:t>
      </w:r>
      <w:r w:rsidRPr="00081E15">
        <w:rPr>
          <w:sz w:val="28"/>
          <w:szCs w:val="28"/>
          <w:lang w:val="ru-RU" w:eastAsia="ru-RU"/>
        </w:rPr>
        <w:t xml:space="preserve"> диаграммой изменений в структуре самих подпроцессов нет, однако вместо двух разрозненных механизмов — системы учёта товаров и бухгалтерской системы — внедряется единый механизм в виде корпоративной информационной системы (КИС). В результате достигается унификация информационных потоков и автоматизация передачи данных между процессами, что исключает необходимость ручного переноса данных. </w:t>
      </w:r>
      <w:r w:rsidR="00081E15" w:rsidRPr="000F30E6">
        <w:rPr>
          <w:sz w:val="28"/>
          <w:szCs w:val="28"/>
        </w:rPr>
        <w:t>Декомпозиция процесса «Коммерческая деятельность» представлена на рисунке 5.</w:t>
      </w:r>
    </w:p>
    <w:p w14:paraId="21705846" w14:textId="03E35247" w:rsidR="00A5232E" w:rsidRPr="003D0DA3" w:rsidRDefault="00F61B34" w:rsidP="000B4DEA">
      <w:pPr>
        <w:pStyle w:val="a4"/>
        <w:ind w:firstLine="0"/>
        <w:jc w:val="center"/>
        <w:rPr>
          <w:sz w:val="28"/>
          <w:szCs w:val="28"/>
          <w:lang w:val="ru-RU"/>
        </w:rPr>
      </w:pPr>
      <w:r w:rsidRPr="00F61B34">
        <w:rPr>
          <w:noProof/>
          <w:sz w:val="28"/>
          <w:szCs w:val="28"/>
        </w:rPr>
        <w:drawing>
          <wp:inline distT="0" distB="0" distL="0" distR="0" wp14:anchorId="42D82012" wp14:editId="013FA500">
            <wp:extent cx="6300470" cy="38125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F44A" w14:textId="77777777" w:rsidR="00E22C51" w:rsidRPr="006C3F6A" w:rsidRDefault="00FD6D29" w:rsidP="00FD6D29">
      <w:pPr>
        <w:pStyle w:val="a4"/>
        <w:ind w:firstLine="0"/>
        <w:jc w:val="center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Рисунок </w:t>
      </w:r>
      <w:r w:rsidR="00E22C51" w:rsidRPr="006C3F6A">
        <w:rPr>
          <w:sz w:val="28"/>
          <w:szCs w:val="28"/>
          <w:lang w:val="ru-RU"/>
        </w:rPr>
        <w:t>5</w:t>
      </w:r>
      <w:r w:rsidRPr="006C3F6A">
        <w:rPr>
          <w:sz w:val="28"/>
          <w:szCs w:val="28"/>
          <w:lang w:val="ru-RU"/>
        </w:rPr>
        <w:t xml:space="preserve"> – Декомпозиция процесса «Коммерческая деятельность»</w:t>
      </w:r>
    </w:p>
    <w:p w14:paraId="49B23A3B" w14:textId="3A840A56" w:rsidR="001029D1" w:rsidRPr="00EA5009" w:rsidRDefault="00EA5009" w:rsidP="00EA5009">
      <w:pPr>
        <w:pStyle w:val="a4"/>
        <w:rPr>
          <w:sz w:val="28"/>
          <w:szCs w:val="28"/>
          <w:lang w:val="ru-RU"/>
        </w:rPr>
      </w:pPr>
      <w:r w:rsidRPr="00EA5009">
        <w:rPr>
          <w:sz w:val="28"/>
          <w:szCs w:val="28"/>
          <w:lang w:val="ru-RU"/>
        </w:rPr>
        <w:t xml:space="preserve">В обновлённой версии процесса «Управление товарами» все действия выполняются в одной корпоративной информационной системе. Сначала система собирает данные об остатках товаров на складе, затем они сверяются с результатами инвентаризации. После этого формируется список товаров, которые нужно закупить. Далее этот список сразу используется внутри системы для создания </w:t>
      </w:r>
      <w:r w:rsidR="00A766A8">
        <w:rPr>
          <w:sz w:val="28"/>
          <w:szCs w:val="28"/>
          <w:lang w:val="ru-RU"/>
        </w:rPr>
        <w:t xml:space="preserve">списка </w:t>
      </w:r>
      <w:r w:rsidR="00A766A8">
        <w:rPr>
          <w:sz w:val="28"/>
          <w:szCs w:val="28"/>
          <w:lang w:val="ru-RU"/>
        </w:rPr>
        <w:lastRenderedPageBreak/>
        <w:t>товаров</w:t>
      </w:r>
      <w:r w:rsidRPr="00EA5009">
        <w:rPr>
          <w:sz w:val="28"/>
          <w:szCs w:val="28"/>
          <w:lang w:val="ru-RU"/>
        </w:rPr>
        <w:t xml:space="preserve"> на закупку. Отдельный этап переноса данных на бумагу больше не требуется — информация не передаётся между разными программами, всё происходит в одном месте. Это упрощает работу сотрудников и ускоряет весь процесс.</w:t>
      </w:r>
      <w:r>
        <w:rPr>
          <w:sz w:val="28"/>
          <w:szCs w:val="28"/>
          <w:lang w:val="ru-RU"/>
        </w:rPr>
        <w:t xml:space="preserve"> </w:t>
      </w:r>
      <w:r w:rsidR="00081E15" w:rsidRPr="006C3F6A">
        <w:rPr>
          <w:sz w:val="28"/>
          <w:szCs w:val="28"/>
          <w:lang w:val="ru-RU"/>
        </w:rPr>
        <w:t>Декомпозиция процесса «Управление товарами» представлена на рисунке 6.</w:t>
      </w:r>
    </w:p>
    <w:p w14:paraId="4227AD11" w14:textId="339E0776" w:rsidR="00A5232E" w:rsidRPr="003D0DA3" w:rsidRDefault="00B252EC" w:rsidP="00FD6D29">
      <w:pPr>
        <w:pStyle w:val="a4"/>
        <w:ind w:firstLine="0"/>
        <w:jc w:val="center"/>
        <w:rPr>
          <w:sz w:val="28"/>
          <w:szCs w:val="28"/>
          <w:lang w:val="ru-RU"/>
        </w:rPr>
      </w:pPr>
      <w:r w:rsidRPr="00B252EC">
        <w:rPr>
          <w:noProof/>
          <w:sz w:val="28"/>
          <w:szCs w:val="28"/>
          <w:lang w:val="ru-RU"/>
        </w:rPr>
        <w:drawing>
          <wp:inline distT="0" distB="0" distL="0" distR="0" wp14:anchorId="50911641" wp14:editId="702FD303">
            <wp:extent cx="6300470" cy="38722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528" w14:textId="1B56B6E6" w:rsidR="00FD6D29" w:rsidRPr="006C3F6A" w:rsidRDefault="00E22C51" w:rsidP="004137F3">
      <w:pPr>
        <w:pStyle w:val="a4"/>
        <w:ind w:firstLine="0"/>
        <w:jc w:val="center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Рисунок 6 – Декомпозиция процесса «</w:t>
      </w:r>
      <w:r w:rsidR="00A5232E" w:rsidRPr="006C3F6A">
        <w:rPr>
          <w:sz w:val="28"/>
          <w:szCs w:val="28"/>
          <w:lang w:val="ru-RU"/>
        </w:rPr>
        <w:t>Управление товарами</w:t>
      </w:r>
      <w:r w:rsidRPr="006C3F6A">
        <w:rPr>
          <w:sz w:val="28"/>
          <w:szCs w:val="28"/>
          <w:lang w:val="ru-RU"/>
        </w:rPr>
        <w:t>»</w:t>
      </w:r>
      <w:r w:rsidR="00FD6D29" w:rsidRPr="006C3F6A">
        <w:rPr>
          <w:sz w:val="28"/>
          <w:szCs w:val="28"/>
          <w:lang w:val="ru-RU"/>
        </w:rPr>
        <w:br w:type="page"/>
      </w:r>
    </w:p>
    <w:p w14:paraId="3AF05058" w14:textId="77777777" w:rsidR="00FD6D29" w:rsidRPr="000F30E6" w:rsidRDefault="00FD6D29" w:rsidP="00FD6D29">
      <w:pPr>
        <w:pStyle w:val="a0"/>
        <w:ind w:left="363"/>
        <w:rPr>
          <w:szCs w:val="28"/>
        </w:rPr>
      </w:pPr>
      <w:bookmarkStart w:id="26" w:name="_Toc194407574"/>
      <w:r w:rsidRPr="000F30E6">
        <w:rPr>
          <w:szCs w:val="28"/>
        </w:rPr>
        <w:lastRenderedPageBreak/>
        <w:t>Проектная часть</w:t>
      </w:r>
      <w:bookmarkEnd w:id="26"/>
    </w:p>
    <w:p w14:paraId="30471E61" w14:textId="77777777" w:rsidR="00FD6D29" w:rsidRPr="000F30E6" w:rsidRDefault="00FD6D29" w:rsidP="00FD6D29">
      <w:pPr>
        <w:pStyle w:val="a4"/>
        <w:rPr>
          <w:sz w:val="28"/>
          <w:szCs w:val="28"/>
        </w:rPr>
      </w:pPr>
    </w:p>
    <w:p w14:paraId="000231E2" w14:textId="7762C48D" w:rsidR="00D4639E" w:rsidRPr="00E93191" w:rsidRDefault="00FD6D29" w:rsidP="00E93191">
      <w:pPr>
        <w:pStyle w:val="a1"/>
        <w:ind w:left="0" w:firstLine="709"/>
        <w:rPr>
          <w:szCs w:val="28"/>
        </w:rPr>
      </w:pPr>
      <w:bookmarkStart w:id="27" w:name="_Toc194407575"/>
      <w:r w:rsidRPr="000F30E6">
        <w:rPr>
          <w:szCs w:val="28"/>
        </w:rPr>
        <w:t>Календарный план</w:t>
      </w:r>
      <w:bookmarkEnd w:id="27"/>
    </w:p>
    <w:p w14:paraId="1344EE78" w14:textId="0157A0EF" w:rsidR="00AF32B7" w:rsidRPr="00AF32B7" w:rsidRDefault="00AF32B7" w:rsidP="00AF32B7">
      <w:pPr>
        <w:pStyle w:val="a4"/>
        <w:rPr>
          <w:sz w:val="28"/>
          <w:szCs w:val="28"/>
          <w:lang w:val="ru-RU"/>
        </w:rPr>
      </w:pPr>
      <w:r w:rsidRPr="00AF32B7">
        <w:rPr>
          <w:sz w:val="28"/>
          <w:szCs w:val="28"/>
          <w:lang w:val="ru-RU"/>
        </w:rPr>
        <w:t>Этапы проекта по внедрению 1С:</w:t>
      </w:r>
      <w:r w:rsidR="00B252EC">
        <w:rPr>
          <w:sz w:val="28"/>
          <w:szCs w:val="28"/>
          <w:lang w:val="ru-RU"/>
        </w:rPr>
        <w:t xml:space="preserve"> </w:t>
      </w:r>
      <w:r w:rsidRPr="00AF32B7">
        <w:rPr>
          <w:sz w:val="28"/>
          <w:szCs w:val="28"/>
        </w:rPr>
        <w:t>ERP</w:t>
      </w:r>
      <w:r w:rsidRPr="00AF32B7">
        <w:rPr>
          <w:sz w:val="28"/>
          <w:szCs w:val="28"/>
          <w:lang w:val="ru-RU"/>
        </w:rPr>
        <w:t xml:space="preserve"> на предприятие «</w:t>
      </w:r>
      <w:r>
        <w:rPr>
          <w:sz w:val="28"/>
          <w:szCs w:val="28"/>
          <w:lang w:val="ru-RU"/>
        </w:rPr>
        <w:t>ВАН маркет</w:t>
      </w:r>
      <w:r w:rsidRPr="00AF32B7">
        <w:rPr>
          <w:sz w:val="28"/>
          <w:szCs w:val="28"/>
          <w:lang w:val="ru-RU"/>
        </w:rPr>
        <w:t xml:space="preserve">» представлены в таблице </w:t>
      </w:r>
      <w:r w:rsidR="003907FD">
        <w:rPr>
          <w:sz w:val="28"/>
          <w:szCs w:val="28"/>
          <w:lang w:val="ru-RU"/>
        </w:rPr>
        <w:t>3</w:t>
      </w:r>
      <w:r w:rsidRPr="00AF32B7">
        <w:rPr>
          <w:sz w:val="28"/>
          <w:szCs w:val="28"/>
          <w:lang w:val="ru-RU"/>
        </w:rPr>
        <w:t>.</w:t>
      </w:r>
    </w:p>
    <w:p w14:paraId="567D3BEC" w14:textId="6A350CD3" w:rsidR="00AF32B7" w:rsidRPr="00AF32B7" w:rsidRDefault="00AF32B7" w:rsidP="00854D21">
      <w:pPr>
        <w:pStyle w:val="a4"/>
        <w:ind w:firstLine="0"/>
        <w:rPr>
          <w:iCs/>
          <w:sz w:val="28"/>
          <w:szCs w:val="28"/>
          <w:lang w:val="ru-RU"/>
        </w:rPr>
      </w:pPr>
      <w:r w:rsidRPr="00AF32B7">
        <w:rPr>
          <w:iCs/>
          <w:sz w:val="28"/>
          <w:szCs w:val="28"/>
          <w:lang w:val="ru-RU"/>
        </w:rPr>
        <w:t xml:space="preserve">Таблица </w:t>
      </w:r>
      <w:r>
        <w:rPr>
          <w:iCs/>
          <w:sz w:val="28"/>
          <w:szCs w:val="28"/>
          <w:lang w:val="ru-RU"/>
        </w:rPr>
        <w:t>3</w:t>
      </w:r>
      <w:r w:rsidRPr="00AF32B7">
        <w:rPr>
          <w:iCs/>
          <w:sz w:val="28"/>
          <w:szCs w:val="28"/>
          <w:lang w:val="ru-RU"/>
        </w:rPr>
        <w:t xml:space="preserve"> – Этапы проекта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4"/>
        <w:gridCol w:w="3491"/>
        <w:gridCol w:w="2827"/>
      </w:tblGrid>
      <w:tr w:rsidR="00AF32B7" w:rsidRPr="00AF32B7" w14:paraId="574A67F0" w14:textId="77777777" w:rsidTr="00151641">
        <w:tc>
          <w:tcPr>
            <w:tcW w:w="3594" w:type="dxa"/>
            <w:vAlign w:val="center"/>
            <w:hideMark/>
          </w:tcPr>
          <w:p w14:paraId="1D70ADC5" w14:textId="77777777" w:rsidR="00AF32B7" w:rsidRPr="00AF32B7" w:rsidRDefault="00AF32B7" w:rsidP="00151641">
            <w:pPr>
              <w:pStyle w:val="a4"/>
              <w:ind w:firstLine="34"/>
              <w:jc w:val="left"/>
              <w:rPr>
                <w:lang w:val="ru-RU"/>
              </w:rPr>
            </w:pPr>
            <w:r w:rsidRPr="00AF32B7">
              <w:rPr>
                <w:lang w:val="ru-RU"/>
              </w:rPr>
              <w:t>Название задачи</w:t>
            </w:r>
          </w:p>
        </w:tc>
        <w:tc>
          <w:tcPr>
            <w:tcW w:w="3491" w:type="dxa"/>
            <w:vAlign w:val="center"/>
            <w:hideMark/>
          </w:tcPr>
          <w:p w14:paraId="06C71AAA" w14:textId="77777777" w:rsidR="00AF32B7" w:rsidRPr="00AF32B7" w:rsidRDefault="00AF32B7" w:rsidP="00151641">
            <w:pPr>
              <w:pStyle w:val="a4"/>
              <w:ind w:firstLine="34"/>
              <w:jc w:val="left"/>
              <w:rPr>
                <w:lang w:val="ru-RU"/>
              </w:rPr>
            </w:pPr>
            <w:r w:rsidRPr="00AF32B7">
              <w:rPr>
                <w:lang w:val="ru-RU"/>
              </w:rPr>
              <w:t>Длительность, дней</w:t>
            </w:r>
          </w:p>
        </w:tc>
        <w:tc>
          <w:tcPr>
            <w:tcW w:w="2827" w:type="dxa"/>
            <w:vAlign w:val="center"/>
          </w:tcPr>
          <w:p w14:paraId="1F5692CC" w14:textId="77777777" w:rsidR="00AF32B7" w:rsidRPr="00AF32B7" w:rsidRDefault="00AF32B7" w:rsidP="00151641">
            <w:pPr>
              <w:pStyle w:val="a4"/>
              <w:ind w:firstLine="34"/>
              <w:jc w:val="left"/>
              <w:rPr>
                <w:lang w:val="ru-RU"/>
              </w:rPr>
            </w:pPr>
            <w:r w:rsidRPr="00AF32B7">
              <w:rPr>
                <w:lang w:val="ru-RU"/>
              </w:rPr>
              <w:t>Стоимость, рублей</w:t>
            </w:r>
          </w:p>
        </w:tc>
      </w:tr>
      <w:tr w:rsidR="00AF32B7" w:rsidRPr="00AF32B7" w14:paraId="01F60D16" w14:textId="77777777" w:rsidTr="00151641">
        <w:tc>
          <w:tcPr>
            <w:tcW w:w="3594" w:type="dxa"/>
            <w:vAlign w:val="center"/>
            <w:hideMark/>
          </w:tcPr>
          <w:p w14:paraId="5C823522" w14:textId="0AEC2514" w:rsidR="00AF32B7" w:rsidRPr="00AF32B7" w:rsidRDefault="001870FA" w:rsidP="00151641">
            <w:pPr>
              <w:pStyle w:val="a4"/>
              <w:ind w:firstLine="34"/>
              <w:jc w:val="left"/>
              <w:rPr>
                <w:lang w:val="ru-RU"/>
              </w:rPr>
            </w:pPr>
            <w:proofErr w:type="spellStart"/>
            <w:r w:rsidRPr="001870FA">
              <w:t>Инициация</w:t>
            </w:r>
            <w:proofErr w:type="spellEnd"/>
            <w:r w:rsidRPr="001870FA">
              <w:t xml:space="preserve"> проекта</w:t>
            </w:r>
          </w:p>
        </w:tc>
        <w:tc>
          <w:tcPr>
            <w:tcW w:w="3491" w:type="dxa"/>
            <w:vAlign w:val="center"/>
            <w:hideMark/>
          </w:tcPr>
          <w:p w14:paraId="0A3D361E" w14:textId="300F91CC" w:rsidR="00AF32B7" w:rsidRPr="00AF32B7" w:rsidRDefault="001870FA" w:rsidP="00151641">
            <w:pPr>
              <w:pStyle w:val="a4"/>
              <w:ind w:firstLine="34"/>
              <w:jc w:val="left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827" w:type="dxa"/>
            <w:vAlign w:val="center"/>
          </w:tcPr>
          <w:p w14:paraId="6951CB6D" w14:textId="2BFED41D" w:rsidR="00AF32B7" w:rsidRPr="00AF32B7" w:rsidRDefault="00A554AB" w:rsidP="00151641">
            <w:pPr>
              <w:pStyle w:val="a4"/>
              <w:ind w:firstLine="34"/>
              <w:jc w:val="left"/>
              <w:rPr>
                <w:lang w:val="ru-RU"/>
              </w:rPr>
            </w:pPr>
            <w:r>
              <w:rPr>
                <w:lang w:val="ru-RU"/>
              </w:rPr>
              <w:t>50 400</w:t>
            </w:r>
          </w:p>
        </w:tc>
      </w:tr>
      <w:tr w:rsidR="00AF32B7" w:rsidRPr="00AF32B7" w14:paraId="4D75965A" w14:textId="77777777" w:rsidTr="00151641">
        <w:tc>
          <w:tcPr>
            <w:tcW w:w="3594" w:type="dxa"/>
            <w:vAlign w:val="center"/>
            <w:hideMark/>
          </w:tcPr>
          <w:p w14:paraId="5760BB77" w14:textId="504E07BC" w:rsidR="00AF32B7" w:rsidRPr="00AF32B7" w:rsidRDefault="001870FA" w:rsidP="00151641">
            <w:pPr>
              <w:pStyle w:val="a4"/>
              <w:ind w:firstLine="34"/>
              <w:jc w:val="left"/>
              <w:rPr>
                <w:lang w:val="ru-RU"/>
              </w:rPr>
            </w:pPr>
            <w:r w:rsidRPr="001870FA">
              <w:t>Планирование проекта</w:t>
            </w:r>
          </w:p>
        </w:tc>
        <w:tc>
          <w:tcPr>
            <w:tcW w:w="3491" w:type="dxa"/>
            <w:vAlign w:val="center"/>
            <w:hideMark/>
          </w:tcPr>
          <w:p w14:paraId="3504A019" w14:textId="55A32E00" w:rsidR="00AF32B7" w:rsidRPr="00AF32B7" w:rsidRDefault="001870FA" w:rsidP="00151641">
            <w:pPr>
              <w:pStyle w:val="a4"/>
              <w:ind w:firstLine="34"/>
              <w:jc w:val="left"/>
              <w:rPr>
                <w:lang w:val="ru-RU"/>
              </w:rPr>
            </w:pPr>
            <w:r>
              <w:rPr>
                <w:lang w:val="ru-RU"/>
              </w:rPr>
              <w:t>70</w:t>
            </w:r>
          </w:p>
        </w:tc>
        <w:tc>
          <w:tcPr>
            <w:tcW w:w="2827" w:type="dxa"/>
            <w:vAlign w:val="center"/>
          </w:tcPr>
          <w:p w14:paraId="0D7E9DBA" w14:textId="39E4DA47" w:rsidR="00AF32B7" w:rsidRPr="00AF32B7" w:rsidRDefault="00A554AB" w:rsidP="00151641">
            <w:pPr>
              <w:pStyle w:val="a4"/>
              <w:ind w:firstLine="34"/>
              <w:jc w:val="left"/>
              <w:rPr>
                <w:lang w:val="ru-RU"/>
              </w:rPr>
            </w:pPr>
            <w:r>
              <w:rPr>
                <w:lang w:val="ru-RU"/>
              </w:rPr>
              <w:t>510 440</w:t>
            </w:r>
          </w:p>
        </w:tc>
      </w:tr>
      <w:tr w:rsidR="00AF32B7" w:rsidRPr="00AF32B7" w14:paraId="5EE19873" w14:textId="77777777" w:rsidTr="00151641">
        <w:tc>
          <w:tcPr>
            <w:tcW w:w="3594" w:type="dxa"/>
            <w:vAlign w:val="center"/>
            <w:hideMark/>
          </w:tcPr>
          <w:p w14:paraId="3315D3DC" w14:textId="127C2DFF" w:rsidR="00AF32B7" w:rsidRPr="00AF32B7" w:rsidRDefault="001870FA" w:rsidP="00151641">
            <w:pPr>
              <w:pStyle w:val="a4"/>
              <w:ind w:firstLine="34"/>
              <w:jc w:val="left"/>
              <w:rPr>
                <w:lang w:val="ru-RU"/>
              </w:rPr>
            </w:pPr>
            <w:proofErr w:type="spellStart"/>
            <w:r w:rsidRPr="001870FA">
              <w:t>Выполнение</w:t>
            </w:r>
            <w:proofErr w:type="spellEnd"/>
            <w:r w:rsidRPr="001870FA">
              <w:t xml:space="preserve"> проекта</w:t>
            </w:r>
          </w:p>
        </w:tc>
        <w:tc>
          <w:tcPr>
            <w:tcW w:w="3491" w:type="dxa"/>
            <w:vAlign w:val="center"/>
            <w:hideMark/>
          </w:tcPr>
          <w:p w14:paraId="676D7E9A" w14:textId="2EFD274E" w:rsidR="00AF32B7" w:rsidRPr="00AF32B7" w:rsidRDefault="00A554AB" w:rsidP="00151641">
            <w:pPr>
              <w:pStyle w:val="a4"/>
              <w:ind w:firstLine="34"/>
              <w:jc w:val="left"/>
              <w:rPr>
                <w:lang w:val="ru-RU"/>
              </w:rPr>
            </w:pPr>
            <w:r w:rsidRPr="00A554AB">
              <w:t>157</w:t>
            </w:r>
          </w:p>
        </w:tc>
        <w:tc>
          <w:tcPr>
            <w:tcW w:w="2827" w:type="dxa"/>
            <w:vAlign w:val="center"/>
          </w:tcPr>
          <w:p w14:paraId="6E9ED86C" w14:textId="6F9ACFC2" w:rsidR="00AF32B7" w:rsidRPr="00AF32B7" w:rsidRDefault="00A554AB" w:rsidP="00151641">
            <w:pPr>
              <w:pStyle w:val="a4"/>
              <w:ind w:firstLine="34"/>
              <w:jc w:val="left"/>
              <w:rPr>
                <w:lang w:val="ru-RU"/>
              </w:rPr>
            </w:pPr>
            <w:r>
              <w:rPr>
                <w:lang w:val="ru-RU"/>
              </w:rPr>
              <w:t>38 460 960</w:t>
            </w:r>
          </w:p>
        </w:tc>
      </w:tr>
      <w:tr w:rsidR="00A554AB" w:rsidRPr="00AF32B7" w14:paraId="2A5593E6" w14:textId="77777777" w:rsidTr="003C27FD">
        <w:tc>
          <w:tcPr>
            <w:tcW w:w="3594" w:type="dxa"/>
            <w:vAlign w:val="center"/>
          </w:tcPr>
          <w:p w14:paraId="4474AD0D" w14:textId="1FA37414" w:rsidR="00A554AB" w:rsidRPr="001870FA" w:rsidRDefault="00A554AB" w:rsidP="00CB64E0">
            <w:pPr>
              <w:pStyle w:val="a4"/>
              <w:ind w:left="164" w:firstLine="0"/>
              <w:jc w:val="left"/>
              <w:rPr>
                <w:lang w:val="ru-RU"/>
              </w:rPr>
            </w:pPr>
            <w:proofErr w:type="spellStart"/>
            <w:r w:rsidRPr="00A554AB">
              <w:t>Настройка</w:t>
            </w:r>
            <w:proofErr w:type="spellEnd"/>
            <w:r w:rsidRPr="00A554AB">
              <w:t xml:space="preserve"> </w:t>
            </w:r>
            <w:proofErr w:type="spellStart"/>
            <w:r w:rsidRPr="00A554AB">
              <w:t>подсистемы</w:t>
            </w:r>
            <w:proofErr w:type="spellEnd"/>
            <w:r w:rsidRPr="00A554AB">
              <w:t xml:space="preserve"> </w:t>
            </w:r>
            <w:proofErr w:type="spellStart"/>
            <w:r w:rsidRPr="00A554AB">
              <w:t>управления</w:t>
            </w:r>
            <w:proofErr w:type="spellEnd"/>
            <w:r w:rsidRPr="00A554AB">
              <w:t xml:space="preserve"> </w:t>
            </w:r>
            <w:proofErr w:type="spellStart"/>
            <w:r w:rsidRPr="00A554AB">
              <w:t>персоналом</w:t>
            </w:r>
            <w:proofErr w:type="spellEnd"/>
          </w:p>
        </w:tc>
        <w:tc>
          <w:tcPr>
            <w:tcW w:w="3491" w:type="dxa"/>
            <w:vAlign w:val="center"/>
          </w:tcPr>
          <w:p w14:paraId="4B1FB6B8" w14:textId="56496C5A" w:rsidR="00A554AB" w:rsidRDefault="00A554AB" w:rsidP="00CB64E0">
            <w:pPr>
              <w:pStyle w:val="a4"/>
              <w:ind w:left="124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2827" w:type="dxa"/>
            <w:vAlign w:val="center"/>
          </w:tcPr>
          <w:p w14:paraId="1AB1995F" w14:textId="4C0F5ABF" w:rsidR="00A554AB" w:rsidRPr="00AF32B7" w:rsidRDefault="00A554AB" w:rsidP="00CB64E0">
            <w:pPr>
              <w:pStyle w:val="a4"/>
              <w:ind w:left="124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161 040</w:t>
            </w:r>
          </w:p>
        </w:tc>
      </w:tr>
      <w:tr w:rsidR="00A554AB" w:rsidRPr="00AF32B7" w14:paraId="55BE4ECC" w14:textId="77777777" w:rsidTr="003C27FD">
        <w:tc>
          <w:tcPr>
            <w:tcW w:w="3594" w:type="dxa"/>
            <w:vAlign w:val="center"/>
          </w:tcPr>
          <w:p w14:paraId="78D9B9C9" w14:textId="047D9207" w:rsidR="00A554AB" w:rsidRPr="001870FA" w:rsidRDefault="00151641" w:rsidP="00CB64E0">
            <w:pPr>
              <w:pStyle w:val="a4"/>
              <w:ind w:left="164" w:firstLine="0"/>
              <w:jc w:val="left"/>
              <w:rPr>
                <w:lang w:val="ru-RU"/>
              </w:rPr>
            </w:pPr>
            <w:proofErr w:type="spellStart"/>
            <w:r w:rsidRPr="00151641">
              <w:t>Настройка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подсистемы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финансовой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деятельности</w:t>
            </w:r>
            <w:proofErr w:type="spellEnd"/>
          </w:p>
        </w:tc>
        <w:tc>
          <w:tcPr>
            <w:tcW w:w="3491" w:type="dxa"/>
            <w:vAlign w:val="center"/>
          </w:tcPr>
          <w:p w14:paraId="53B93B58" w14:textId="075E04D1" w:rsidR="00A554AB" w:rsidRDefault="00A554AB" w:rsidP="00CB64E0">
            <w:pPr>
              <w:pStyle w:val="a4"/>
              <w:ind w:left="124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45</w:t>
            </w:r>
          </w:p>
        </w:tc>
        <w:tc>
          <w:tcPr>
            <w:tcW w:w="2827" w:type="dxa"/>
            <w:vAlign w:val="center"/>
          </w:tcPr>
          <w:p w14:paraId="04268B65" w14:textId="0819B153" w:rsidR="00A554AB" w:rsidRPr="00AF32B7" w:rsidRDefault="00A554AB" w:rsidP="00CB64E0">
            <w:pPr>
              <w:pStyle w:val="a4"/>
              <w:ind w:left="124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161 040</w:t>
            </w:r>
          </w:p>
        </w:tc>
      </w:tr>
      <w:tr w:rsidR="00A554AB" w:rsidRPr="00AF32B7" w14:paraId="4665D0EF" w14:textId="77777777" w:rsidTr="003C27FD">
        <w:tc>
          <w:tcPr>
            <w:tcW w:w="3594" w:type="dxa"/>
            <w:vAlign w:val="center"/>
          </w:tcPr>
          <w:p w14:paraId="7505863F" w14:textId="66AE5283" w:rsidR="00A554AB" w:rsidRPr="001870FA" w:rsidRDefault="00151641" w:rsidP="00CB64E0">
            <w:pPr>
              <w:pStyle w:val="a4"/>
              <w:ind w:left="164" w:firstLine="0"/>
              <w:jc w:val="left"/>
              <w:rPr>
                <w:lang w:val="ru-RU"/>
              </w:rPr>
            </w:pPr>
            <w:proofErr w:type="spellStart"/>
            <w:r w:rsidRPr="00151641">
              <w:t>Настройка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подсистемы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коммерческой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деятельности</w:t>
            </w:r>
            <w:proofErr w:type="spellEnd"/>
          </w:p>
        </w:tc>
        <w:tc>
          <w:tcPr>
            <w:tcW w:w="3491" w:type="dxa"/>
            <w:vAlign w:val="center"/>
          </w:tcPr>
          <w:p w14:paraId="6FFC0E9A" w14:textId="2E5E4FF5" w:rsidR="00A554AB" w:rsidRDefault="00A554AB" w:rsidP="00CB64E0">
            <w:pPr>
              <w:pStyle w:val="a4"/>
              <w:ind w:left="124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33</w:t>
            </w:r>
          </w:p>
        </w:tc>
        <w:tc>
          <w:tcPr>
            <w:tcW w:w="2827" w:type="dxa"/>
            <w:vAlign w:val="center"/>
          </w:tcPr>
          <w:p w14:paraId="33C9238E" w14:textId="0C2D8482" w:rsidR="00A554AB" w:rsidRPr="00AF32B7" w:rsidRDefault="00A554AB" w:rsidP="00CB64E0">
            <w:pPr>
              <w:pStyle w:val="a4"/>
              <w:ind w:left="124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142 560</w:t>
            </w:r>
          </w:p>
        </w:tc>
      </w:tr>
      <w:tr w:rsidR="00AF32B7" w:rsidRPr="00AF32B7" w14:paraId="164954E4" w14:textId="77777777" w:rsidTr="003C27FD">
        <w:tc>
          <w:tcPr>
            <w:tcW w:w="3594" w:type="dxa"/>
            <w:vAlign w:val="center"/>
            <w:hideMark/>
          </w:tcPr>
          <w:p w14:paraId="09680622" w14:textId="643E0ACD" w:rsidR="00AF32B7" w:rsidRPr="00AF32B7" w:rsidRDefault="001870FA" w:rsidP="00CB64E0">
            <w:pPr>
              <w:pStyle w:val="a4"/>
              <w:ind w:left="164" w:firstLine="0"/>
              <w:jc w:val="left"/>
              <w:rPr>
                <w:lang w:val="ru-RU"/>
              </w:rPr>
            </w:pPr>
            <w:r w:rsidRPr="001870FA">
              <w:rPr>
                <w:lang w:val="ru-RU"/>
              </w:rPr>
              <w:t>Общие задачи по выполнению проект</w:t>
            </w:r>
          </w:p>
        </w:tc>
        <w:tc>
          <w:tcPr>
            <w:tcW w:w="3491" w:type="dxa"/>
            <w:vAlign w:val="center"/>
            <w:hideMark/>
          </w:tcPr>
          <w:p w14:paraId="76BFF60A" w14:textId="11EC00B9" w:rsidR="00AF32B7" w:rsidRPr="00AF32B7" w:rsidRDefault="001870FA" w:rsidP="00CB64E0">
            <w:pPr>
              <w:pStyle w:val="a4"/>
              <w:ind w:left="124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97</w:t>
            </w:r>
          </w:p>
        </w:tc>
        <w:tc>
          <w:tcPr>
            <w:tcW w:w="2827" w:type="dxa"/>
            <w:vAlign w:val="center"/>
          </w:tcPr>
          <w:p w14:paraId="3D4EE238" w14:textId="2D7A8A85" w:rsidR="00AF32B7" w:rsidRPr="00AF32B7" w:rsidRDefault="00A554AB" w:rsidP="00CB64E0">
            <w:pPr>
              <w:pStyle w:val="a4"/>
              <w:ind w:left="124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37 163 400</w:t>
            </w:r>
          </w:p>
        </w:tc>
      </w:tr>
      <w:tr w:rsidR="00AF32B7" w:rsidRPr="00AF32B7" w14:paraId="366B31D6" w14:textId="77777777" w:rsidTr="00151641">
        <w:tc>
          <w:tcPr>
            <w:tcW w:w="3594" w:type="dxa"/>
            <w:vAlign w:val="center"/>
            <w:hideMark/>
          </w:tcPr>
          <w:p w14:paraId="164A5A70" w14:textId="7701CEB4" w:rsidR="00AF32B7" w:rsidRPr="00AF32B7" w:rsidRDefault="001870FA" w:rsidP="00151641">
            <w:pPr>
              <w:pStyle w:val="a4"/>
              <w:ind w:firstLine="34"/>
              <w:jc w:val="left"/>
              <w:rPr>
                <w:lang w:val="ru-RU"/>
              </w:rPr>
            </w:pPr>
            <w:r w:rsidRPr="001870FA">
              <w:t>Завершение проекта</w:t>
            </w:r>
          </w:p>
        </w:tc>
        <w:tc>
          <w:tcPr>
            <w:tcW w:w="3491" w:type="dxa"/>
            <w:vAlign w:val="center"/>
            <w:hideMark/>
          </w:tcPr>
          <w:p w14:paraId="3D7C4996" w14:textId="045DDC28" w:rsidR="00AF32B7" w:rsidRPr="00AF32B7" w:rsidRDefault="001870FA" w:rsidP="00151641">
            <w:pPr>
              <w:pStyle w:val="a4"/>
              <w:ind w:firstLine="34"/>
              <w:jc w:val="left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2827" w:type="dxa"/>
            <w:vAlign w:val="center"/>
          </w:tcPr>
          <w:p w14:paraId="641FE398" w14:textId="78AE00E4" w:rsidR="00AF32B7" w:rsidRPr="00AF32B7" w:rsidRDefault="00A554AB" w:rsidP="00151641">
            <w:pPr>
              <w:pStyle w:val="a4"/>
              <w:ind w:firstLine="34"/>
              <w:jc w:val="left"/>
              <w:rPr>
                <w:lang w:val="ru-RU"/>
              </w:rPr>
            </w:pPr>
            <w:r>
              <w:rPr>
                <w:lang w:val="ru-RU"/>
              </w:rPr>
              <w:t>281 600</w:t>
            </w:r>
          </w:p>
        </w:tc>
      </w:tr>
      <w:tr w:rsidR="00AF32B7" w:rsidRPr="00AF32B7" w14:paraId="7DF262E0" w14:textId="77777777" w:rsidTr="00151641">
        <w:tc>
          <w:tcPr>
            <w:tcW w:w="3594" w:type="dxa"/>
            <w:vAlign w:val="center"/>
          </w:tcPr>
          <w:p w14:paraId="49639CA2" w14:textId="77777777" w:rsidR="00AF32B7" w:rsidRPr="00AF32B7" w:rsidRDefault="00AF32B7" w:rsidP="00151641">
            <w:pPr>
              <w:pStyle w:val="a4"/>
              <w:ind w:firstLine="34"/>
              <w:jc w:val="left"/>
              <w:rPr>
                <w:lang w:val="ru-RU"/>
              </w:rPr>
            </w:pPr>
            <w:r w:rsidRPr="00AF32B7">
              <w:rPr>
                <w:lang w:val="ru-RU"/>
              </w:rPr>
              <w:t>Итого</w:t>
            </w:r>
          </w:p>
        </w:tc>
        <w:tc>
          <w:tcPr>
            <w:tcW w:w="3491" w:type="dxa"/>
            <w:vAlign w:val="center"/>
          </w:tcPr>
          <w:p w14:paraId="0D7CCE0B" w14:textId="46E3976F" w:rsidR="00AF32B7" w:rsidRPr="00AF32B7" w:rsidRDefault="001870FA" w:rsidP="00151641">
            <w:pPr>
              <w:pStyle w:val="a4"/>
              <w:ind w:firstLine="34"/>
              <w:jc w:val="left"/>
              <w:rPr>
                <w:lang w:val="ru-RU"/>
              </w:rPr>
            </w:pPr>
            <w:r>
              <w:rPr>
                <w:lang w:val="ru-RU"/>
              </w:rPr>
              <w:t>245</w:t>
            </w:r>
          </w:p>
        </w:tc>
        <w:tc>
          <w:tcPr>
            <w:tcW w:w="2827" w:type="dxa"/>
            <w:vAlign w:val="center"/>
          </w:tcPr>
          <w:p w14:paraId="07F931A6" w14:textId="0AB12D2D" w:rsidR="00AF32B7" w:rsidRPr="00AF32B7" w:rsidRDefault="00A554AB" w:rsidP="00151641">
            <w:pPr>
              <w:pStyle w:val="a4"/>
              <w:ind w:firstLine="34"/>
              <w:jc w:val="left"/>
              <w:rPr>
                <w:lang w:val="ru-RU"/>
              </w:rPr>
            </w:pPr>
            <w:r>
              <w:rPr>
                <w:lang w:val="ru-RU"/>
              </w:rPr>
              <w:t>39 243 400</w:t>
            </w:r>
          </w:p>
        </w:tc>
      </w:tr>
    </w:tbl>
    <w:p w14:paraId="4757F3CA" w14:textId="47D354A7" w:rsidR="002B1660" w:rsidRPr="006125AB" w:rsidRDefault="00AF32B7" w:rsidP="003C27FD">
      <w:pPr>
        <w:pStyle w:val="a4"/>
        <w:rPr>
          <w:sz w:val="28"/>
          <w:szCs w:val="28"/>
          <w:lang w:val="ru-RU"/>
        </w:rPr>
      </w:pPr>
      <w:r w:rsidRPr="00AF32B7">
        <w:rPr>
          <w:sz w:val="28"/>
          <w:szCs w:val="28"/>
          <w:lang w:val="ru-RU"/>
        </w:rPr>
        <w:t xml:space="preserve">Задачи этапов представлены в таблице В.1. Проект в среде </w:t>
      </w:r>
      <w:r w:rsidRPr="00AF32B7">
        <w:rPr>
          <w:sz w:val="28"/>
          <w:szCs w:val="28"/>
        </w:rPr>
        <w:t>Microsoft</w:t>
      </w:r>
      <w:r w:rsidRPr="00AF32B7">
        <w:rPr>
          <w:sz w:val="28"/>
          <w:szCs w:val="28"/>
          <w:lang w:val="ru-RU"/>
        </w:rPr>
        <w:t xml:space="preserve"> </w:t>
      </w:r>
      <w:r w:rsidRPr="00AF32B7">
        <w:rPr>
          <w:sz w:val="28"/>
          <w:szCs w:val="28"/>
        </w:rPr>
        <w:t>Project</w:t>
      </w:r>
      <w:r w:rsidRPr="00AF32B7">
        <w:rPr>
          <w:sz w:val="28"/>
          <w:szCs w:val="28"/>
          <w:lang w:val="ru-RU"/>
        </w:rPr>
        <w:t xml:space="preserve"> представлен на рисунках В.1 – В.</w:t>
      </w:r>
      <w:r w:rsidR="008B2A48">
        <w:rPr>
          <w:sz w:val="28"/>
          <w:szCs w:val="28"/>
          <w:lang w:val="ru-RU"/>
        </w:rPr>
        <w:t>3</w:t>
      </w:r>
      <w:r w:rsidR="0089363E">
        <w:rPr>
          <w:sz w:val="28"/>
          <w:szCs w:val="28"/>
          <w:lang w:val="ru-RU"/>
        </w:rPr>
        <w:t>.</w:t>
      </w:r>
    </w:p>
    <w:p w14:paraId="56CA1A70" w14:textId="0B125FEE" w:rsidR="006428B2" w:rsidRPr="00AF32B7" w:rsidRDefault="006428B2" w:rsidP="00D4639E">
      <w:pPr>
        <w:pStyle w:val="a4"/>
        <w:rPr>
          <w:sz w:val="28"/>
          <w:szCs w:val="28"/>
          <w:lang w:val="ru-RU"/>
        </w:rPr>
      </w:pPr>
    </w:p>
    <w:p w14:paraId="6E4AB1F2" w14:textId="144C7DED" w:rsidR="00AF32B7" w:rsidRPr="003C27FD" w:rsidRDefault="006428B2" w:rsidP="003C27FD">
      <w:pPr>
        <w:pStyle w:val="a1"/>
        <w:ind w:left="0" w:firstLine="709"/>
        <w:rPr>
          <w:szCs w:val="28"/>
          <w:lang w:val="ru-RU"/>
        </w:rPr>
      </w:pPr>
      <w:bookmarkStart w:id="28" w:name="_Toc194407576"/>
      <w:r>
        <w:rPr>
          <w:szCs w:val="28"/>
          <w:lang w:val="ru-RU"/>
        </w:rPr>
        <w:t>Ресурсы</w:t>
      </w:r>
      <w:bookmarkEnd w:id="28"/>
    </w:p>
    <w:p w14:paraId="1CCEACBC" w14:textId="221A2268" w:rsidR="00AF32B7" w:rsidRPr="00AF32B7" w:rsidRDefault="00AF32B7" w:rsidP="00AF32B7">
      <w:pPr>
        <w:pStyle w:val="a4"/>
        <w:rPr>
          <w:sz w:val="28"/>
          <w:szCs w:val="28"/>
          <w:lang w:val="ru-RU"/>
        </w:rPr>
      </w:pPr>
      <w:r w:rsidRPr="00AF32B7">
        <w:rPr>
          <w:sz w:val="28"/>
          <w:szCs w:val="28"/>
          <w:lang w:val="ru-RU"/>
        </w:rPr>
        <w:t>Ресурсы проекта представлены в таблице 4.</w:t>
      </w:r>
    </w:p>
    <w:p w14:paraId="3FC5710D" w14:textId="1BEDD1CF" w:rsidR="00AF32B7" w:rsidRPr="00AF32B7" w:rsidRDefault="00AF32B7" w:rsidP="00AF32B7">
      <w:pPr>
        <w:pStyle w:val="a4"/>
        <w:rPr>
          <w:iCs/>
          <w:sz w:val="28"/>
          <w:szCs w:val="28"/>
          <w:lang w:val="ru-RU"/>
        </w:rPr>
      </w:pPr>
      <w:r w:rsidRPr="00AF32B7">
        <w:rPr>
          <w:iCs/>
          <w:sz w:val="28"/>
          <w:szCs w:val="28"/>
          <w:lang w:val="ru-RU"/>
        </w:rPr>
        <w:t xml:space="preserve">Таблица </w:t>
      </w:r>
      <w:r>
        <w:rPr>
          <w:iCs/>
          <w:sz w:val="28"/>
          <w:szCs w:val="28"/>
        </w:rPr>
        <w:t>4</w:t>
      </w:r>
      <w:r w:rsidRPr="00AF32B7">
        <w:rPr>
          <w:iCs/>
          <w:sz w:val="28"/>
          <w:szCs w:val="28"/>
          <w:lang w:val="ru-RU"/>
        </w:rPr>
        <w:t xml:space="preserve"> – Ресурсы проекта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2977"/>
        <w:gridCol w:w="2404"/>
      </w:tblGrid>
      <w:tr w:rsidR="00AF32B7" w:rsidRPr="00AF32B7" w14:paraId="5E8FD224" w14:textId="77777777" w:rsidTr="00BC3D5F">
        <w:tc>
          <w:tcPr>
            <w:tcW w:w="4531" w:type="dxa"/>
          </w:tcPr>
          <w:p w14:paraId="148EE7E0" w14:textId="77777777" w:rsidR="00AF32B7" w:rsidRPr="00AF32B7" w:rsidRDefault="00AF32B7" w:rsidP="00AF32B7">
            <w:pPr>
              <w:pStyle w:val="a4"/>
              <w:ind w:firstLine="0"/>
              <w:rPr>
                <w:lang w:val="ru-RU"/>
              </w:rPr>
            </w:pPr>
            <w:r w:rsidRPr="00AF32B7">
              <w:rPr>
                <w:lang w:val="ru-RU"/>
              </w:rPr>
              <w:t>Наименование</w:t>
            </w:r>
          </w:p>
        </w:tc>
        <w:tc>
          <w:tcPr>
            <w:tcW w:w="2977" w:type="dxa"/>
          </w:tcPr>
          <w:p w14:paraId="49624248" w14:textId="77777777" w:rsidR="00AF32B7" w:rsidRPr="00AF32B7" w:rsidRDefault="00AF32B7" w:rsidP="00AF32B7">
            <w:pPr>
              <w:pStyle w:val="a4"/>
              <w:ind w:firstLine="0"/>
              <w:rPr>
                <w:lang w:val="ru-RU"/>
              </w:rPr>
            </w:pPr>
            <w:r w:rsidRPr="00AF32B7">
              <w:rPr>
                <w:lang w:val="ru-RU"/>
              </w:rPr>
              <w:t>Тип</w:t>
            </w:r>
          </w:p>
        </w:tc>
        <w:tc>
          <w:tcPr>
            <w:tcW w:w="2404" w:type="dxa"/>
          </w:tcPr>
          <w:p w14:paraId="5995B00D" w14:textId="77777777" w:rsidR="00AF32B7" w:rsidRPr="00AF32B7" w:rsidRDefault="00AF32B7" w:rsidP="00AF32B7">
            <w:pPr>
              <w:pStyle w:val="a4"/>
              <w:ind w:firstLine="0"/>
              <w:rPr>
                <w:lang w:val="ru-RU"/>
              </w:rPr>
            </w:pPr>
            <w:r w:rsidRPr="00AF32B7">
              <w:rPr>
                <w:lang w:val="ru-RU"/>
              </w:rPr>
              <w:t>Стоимость</w:t>
            </w:r>
          </w:p>
        </w:tc>
      </w:tr>
      <w:tr w:rsidR="00931D08" w:rsidRPr="00AF32B7" w14:paraId="0085053D" w14:textId="77777777" w:rsidTr="00BC3D5F">
        <w:tc>
          <w:tcPr>
            <w:tcW w:w="4531" w:type="dxa"/>
          </w:tcPr>
          <w:p w14:paraId="1A921A05" w14:textId="6CF41740" w:rsidR="00931D08" w:rsidRPr="00931D08" w:rsidRDefault="00151641" w:rsidP="00AF32B7">
            <w:pPr>
              <w:pStyle w:val="a4"/>
              <w:ind w:firstLine="0"/>
              <w:rPr>
                <w:lang w:val="ru-RU"/>
              </w:rPr>
            </w:pPr>
            <w:r w:rsidRPr="00151641">
              <w:t xml:space="preserve">Туровец </w:t>
            </w:r>
            <w:proofErr w:type="spellStart"/>
            <w:r w:rsidRPr="00151641">
              <w:t>Владислав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Юрьевич</w:t>
            </w:r>
            <w:proofErr w:type="spellEnd"/>
          </w:p>
        </w:tc>
        <w:tc>
          <w:tcPr>
            <w:tcW w:w="2977" w:type="dxa"/>
          </w:tcPr>
          <w:p w14:paraId="71FCF626" w14:textId="2B3790F9" w:rsidR="00931D08" w:rsidRPr="00931D08" w:rsidRDefault="00931D08" w:rsidP="00AF32B7">
            <w:pPr>
              <w:pStyle w:val="a4"/>
              <w:ind w:firstLine="0"/>
              <w:rPr>
                <w:lang w:val="ru-RU"/>
              </w:rPr>
            </w:pPr>
            <w:r w:rsidRPr="00931D08">
              <w:rPr>
                <w:color w:val="000000"/>
              </w:rPr>
              <w:t>Трудовой</w:t>
            </w:r>
          </w:p>
        </w:tc>
        <w:tc>
          <w:tcPr>
            <w:tcW w:w="2404" w:type="dxa"/>
          </w:tcPr>
          <w:p w14:paraId="107C02D3" w14:textId="11532263" w:rsidR="00931D08" w:rsidRPr="00931D08" w:rsidRDefault="00151641" w:rsidP="00AF32B7">
            <w:pPr>
              <w:pStyle w:val="a4"/>
              <w:ind w:firstLine="0"/>
              <w:rPr>
                <w:lang w:val="ru-RU"/>
              </w:rPr>
            </w:pPr>
            <w:r w:rsidRPr="00151641">
              <w:rPr>
                <w:color w:val="000000"/>
              </w:rPr>
              <w:t>300,00 ₽/ч</w:t>
            </w:r>
          </w:p>
        </w:tc>
      </w:tr>
      <w:tr w:rsidR="00151641" w:rsidRPr="00AF32B7" w14:paraId="026050D3" w14:textId="77777777" w:rsidTr="00BC3D5F">
        <w:tc>
          <w:tcPr>
            <w:tcW w:w="4531" w:type="dxa"/>
          </w:tcPr>
          <w:p w14:paraId="37218C3A" w14:textId="32CF99E2" w:rsidR="00151641" w:rsidRPr="00151641" w:rsidRDefault="00151641" w:rsidP="00AF32B7">
            <w:pPr>
              <w:pStyle w:val="a4"/>
              <w:ind w:firstLine="0"/>
            </w:pPr>
            <w:proofErr w:type="spellStart"/>
            <w:r w:rsidRPr="00151641">
              <w:t>Соломоненко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Алексей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Александрович</w:t>
            </w:r>
            <w:proofErr w:type="spellEnd"/>
          </w:p>
        </w:tc>
        <w:tc>
          <w:tcPr>
            <w:tcW w:w="2977" w:type="dxa"/>
          </w:tcPr>
          <w:p w14:paraId="1D0D7081" w14:textId="79670D89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931D08">
              <w:rPr>
                <w:color w:val="000000"/>
              </w:rPr>
              <w:t>Трудовой</w:t>
            </w:r>
          </w:p>
        </w:tc>
        <w:tc>
          <w:tcPr>
            <w:tcW w:w="2404" w:type="dxa"/>
          </w:tcPr>
          <w:p w14:paraId="27A1B9C4" w14:textId="1DCB599F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151641">
              <w:rPr>
                <w:color w:val="000000"/>
              </w:rPr>
              <w:t>300,00 ₽/ч</w:t>
            </w:r>
          </w:p>
        </w:tc>
      </w:tr>
      <w:tr w:rsidR="00151641" w:rsidRPr="00AF32B7" w14:paraId="2F4F6F95" w14:textId="77777777" w:rsidTr="00BC3D5F">
        <w:tc>
          <w:tcPr>
            <w:tcW w:w="4531" w:type="dxa"/>
          </w:tcPr>
          <w:p w14:paraId="169EF112" w14:textId="787E0555" w:rsidR="00151641" w:rsidRPr="00151641" w:rsidRDefault="00151641" w:rsidP="00AF32B7">
            <w:pPr>
              <w:pStyle w:val="a4"/>
              <w:ind w:firstLine="0"/>
            </w:pPr>
            <w:r w:rsidRPr="00151641">
              <w:t xml:space="preserve">Киптилов </w:t>
            </w:r>
            <w:proofErr w:type="spellStart"/>
            <w:r w:rsidRPr="00151641">
              <w:t>Никита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Сергеевич</w:t>
            </w:r>
            <w:proofErr w:type="spellEnd"/>
          </w:p>
        </w:tc>
        <w:tc>
          <w:tcPr>
            <w:tcW w:w="2977" w:type="dxa"/>
          </w:tcPr>
          <w:p w14:paraId="6A92F81C" w14:textId="06AAC7B6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931D08">
              <w:rPr>
                <w:color w:val="000000"/>
              </w:rPr>
              <w:t>Трудовой</w:t>
            </w:r>
          </w:p>
        </w:tc>
        <w:tc>
          <w:tcPr>
            <w:tcW w:w="2404" w:type="dxa"/>
          </w:tcPr>
          <w:p w14:paraId="23452955" w14:textId="358BA3E3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151641">
              <w:rPr>
                <w:color w:val="000000"/>
              </w:rPr>
              <w:t>300,00 ₽/ч</w:t>
            </w:r>
          </w:p>
        </w:tc>
      </w:tr>
      <w:tr w:rsidR="00151641" w:rsidRPr="00AF32B7" w14:paraId="16B7ADF6" w14:textId="77777777" w:rsidTr="00BC3D5F">
        <w:tc>
          <w:tcPr>
            <w:tcW w:w="4531" w:type="dxa"/>
          </w:tcPr>
          <w:p w14:paraId="1C370E24" w14:textId="646F445E" w:rsidR="00151641" w:rsidRPr="00151641" w:rsidRDefault="00151641" w:rsidP="00AF32B7">
            <w:pPr>
              <w:pStyle w:val="a4"/>
              <w:ind w:firstLine="0"/>
            </w:pPr>
            <w:proofErr w:type="spellStart"/>
            <w:r w:rsidRPr="00151641">
              <w:t>Системный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администратор</w:t>
            </w:r>
            <w:proofErr w:type="spellEnd"/>
            <w:r w:rsidRPr="00151641">
              <w:t xml:space="preserve"> 1</w:t>
            </w:r>
          </w:p>
        </w:tc>
        <w:tc>
          <w:tcPr>
            <w:tcW w:w="2977" w:type="dxa"/>
          </w:tcPr>
          <w:p w14:paraId="07264782" w14:textId="337AA30D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931D08">
              <w:rPr>
                <w:color w:val="000000"/>
              </w:rPr>
              <w:t>Трудовой</w:t>
            </w:r>
          </w:p>
        </w:tc>
        <w:tc>
          <w:tcPr>
            <w:tcW w:w="2404" w:type="dxa"/>
          </w:tcPr>
          <w:p w14:paraId="62920431" w14:textId="1D1187C9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151641">
              <w:rPr>
                <w:color w:val="000000"/>
              </w:rPr>
              <w:t>800,00 ₽/ч</w:t>
            </w:r>
          </w:p>
        </w:tc>
      </w:tr>
      <w:tr w:rsidR="00151641" w:rsidRPr="00AF32B7" w14:paraId="1F0E7680" w14:textId="77777777" w:rsidTr="00BC3D5F">
        <w:tc>
          <w:tcPr>
            <w:tcW w:w="4531" w:type="dxa"/>
          </w:tcPr>
          <w:p w14:paraId="2FE5DAF1" w14:textId="54D8AFC9" w:rsidR="00151641" w:rsidRPr="00151641" w:rsidRDefault="00151641" w:rsidP="00AF32B7">
            <w:pPr>
              <w:pStyle w:val="a4"/>
              <w:ind w:firstLine="0"/>
              <w:rPr>
                <w:lang w:val="ru-RU"/>
              </w:rPr>
            </w:pPr>
            <w:proofErr w:type="spellStart"/>
            <w:r w:rsidRPr="00151641">
              <w:t>Системный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администратор</w:t>
            </w:r>
            <w:proofErr w:type="spellEnd"/>
            <w:r w:rsidRPr="00151641">
              <w:t xml:space="preserve"> </w:t>
            </w:r>
            <w:r>
              <w:rPr>
                <w:lang w:val="ru-RU"/>
              </w:rPr>
              <w:t>2</w:t>
            </w:r>
          </w:p>
        </w:tc>
        <w:tc>
          <w:tcPr>
            <w:tcW w:w="2977" w:type="dxa"/>
          </w:tcPr>
          <w:p w14:paraId="200D2951" w14:textId="6A90E7D9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931D08">
              <w:rPr>
                <w:color w:val="000000"/>
              </w:rPr>
              <w:t>Трудовой</w:t>
            </w:r>
          </w:p>
        </w:tc>
        <w:tc>
          <w:tcPr>
            <w:tcW w:w="2404" w:type="dxa"/>
          </w:tcPr>
          <w:p w14:paraId="33F6D321" w14:textId="549AFC87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151641">
              <w:rPr>
                <w:color w:val="000000"/>
              </w:rPr>
              <w:t>800,00 ₽/ч</w:t>
            </w:r>
          </w:p>
        </w:tc>
      </w:tr>
    </w:tbl>
    <w:p w14:paraId="5F73125C" w14:textId="21B9E940" w:rsidR="00210A46" w:rsidRPr="00210A46" w:rsidRDefault="00210A46" w:rsidP="00210A46">
      <w:pPr>
        <w:spacing w:line="360" w:lineRule="auto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lastRenderedPageBreak/>
        <w:t>Окончание</w:t>
      </w:r>
      <w:r w:rsidRPr="00210A46">
        <w:rPr>
          <w:i/>
          <w:iCs/>
          <w:sz w:val="28"/>
          <w:szCs w:val="28"/>
          <w:lang w:val="ru-RU"/>
        </w:rPr>
        <w:t xml:space="preserve"> таблицы </w:t>
      </w:r>
      <w:r>
        <w:rPr>
          <w:i/>
          <w:iCs/>
          <w:sz w:val="28"/>
          <w:szCs w:val="28"/>
          <w:lang w:val="ru-RU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2977"/>
        <w:gridCol w:w="2404"/>
      </w:tblGrid>
      <w:tr w:rsidR="00151641" w:rsidRPr="00AF32B7" w14:paraId="178F1E2E" w14:textId="77777777" w:rsidTr="00BC3D5F">
        <w:tc>
          <w:tcPr>
            <w:tcW w:w="4531" w:type="dxa"/>
          </w:tcPr>
          <w:p w14:paraId="349C92DC" w14:textId="410E1088" w:rsidR="00151641" w:rsidRPr="00151641" w:rsidRDefault="00151641" w:rsidP="00AF32B7">
            <w:pPr>
              <w:pStyle w:val="a4"/>
              <w:ind w:firstLine="0"/>
              <w:rPr>
                <w:lang w:val="ru-RU"/>
              </w:rPr>
            </w:pPr>
            <w:proofErr w:type="spellStart"/>
            <w:r w:rsidRPr="00151641">
              <w:t>Системный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администратор</w:t>
            </w:r>
            <w:proofErr w:type="spellEnd"/>
            <w:r w:rsidRPr="00151641">
              <w:t xml:space="preserve"> </w:t>
            </w:r>
            <w:r>
              <w:rPr>
                <w:lang w:val="ru-RU"/>
              </w:rPr>
              <w:t>3</w:t>
            </w:r>
          </w:p>
        </w:tc>
        <w:tc>
          <w:tcPr>
            <w:tcW w:w="2977" w:type="dxa"/>
          </w:tcPr>
          <w:p w14:paraId="75BAC1AF" w14:textId="39A631F6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931D08">
              <w:rPr>
                <w:color w:val="000000"/>
              </w:rPr>
              <w:t>Трудовой</w:t>
            </w:r>
          </w:p>
        </w:tc>
        <w:tc>
          <w:tcPr>
            <w:tcW w:w="2404" w:type="dxa"/>
          </w:tcPr>
          <w:p w14:paraId="18A54685" w14:textId="3E00831A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151641">
              <w:rPr>
                <w:color w:val="000000"/>
              </w:rPr>
              <w:t>800,00 ₽/ч</w:t>
            </w:r>
          </w:p>
        </w:tc>
      </w:tr>
      <w:tr w:rsidR="00151641" w:rsidRPr="00AF32B7" w14:paraId="22CDCF4C" w14:textId="77777777" w:rsidTr="00BC3D5F">
        <w:tc>
          <w:tcPr>
            <w:tcW w:w="4531" w:type="dxa"/>
          </w:tcPr>
          <w:p w14:paraId="4AFC6746" w14:textId="1698A55E" w:rsidR="00151641" w:rsidRPr="00151641" w:rsidRDefault="00151641" w:rsidP="00AF32B7">
            <w:pPr>
              <w:pStyle w:val="a4"/>
              <w:ind w:firstLine="0"/>
            </w:pPr>
            <w:proofErr w:type="spellStart"/>
            <w:r w:rsidRPr="00151641">
              <w:t>Владелец</w:t>
            </w:r>
            <w:proofErr w:type="spellEnd"/>
          </w:p>
        </w:tc>
        <w:tc>
          <w:tcPr>
            <w:tcW w:w="2977" w:type="dxa"/>
          </w:tcPr>
          <w:p w14:paraId="5012D5F9" w14:textId="35DB93AA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931D08">
              <w:rPr>
                <w:color w:val="000000"/>
              </w:rPr>
              <w:t>Трудовой</w:t>
            </w:r>
          </w:p>
        </w:tc>
        <w:tc>
          <w:tcPr>
            <w:tcW w:w="2404" w:type="dxa"/>
          </w:tcPr>
          <w:p w14:paraId="7DA7A0B9" w14:textId="772431B4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151641">
              <w:rPr>
                <w:color w:val="000000"/>
              </w:rPr>
              <w:t>1 000,00 ₽/ч</w:t>
            </w:r>
          </w:p>
        </w:tc>
      </w:tr>
      <w:tr w:rsidR="00151641" w:rsidRPr="00AF32B7" w14:paraId="2B263967" w14:textId="77777777" w:rsidTr="00BC3D5F">
        <w:tc>
          <w:tcPr>
            <w:tcW w:w="4531" w:type="dxa"/>
          </w:tcPr>
          <w:p w14:paraId="17AA799C" w14:textId="3795026E" w:rsidR="00151641" w:rsidRPr="00151641" w:rsidRDefault="00151641" w:rsidP="00AF32B7">
            <w:pPr>
              <w:pStyle w:val="a4"/>
              <w:ind w:firstLine="0"/>
            </w:pPr>
            <w:proofErr w:type="spellStart"/>
            <w:r w:rsidRPr="00151641">
              <w:t>Специалист</w:t>
            </w:r>
            <w:proofErr w:type="spellEnd"/>
            <w:r w:rsidRPr="00151641">
              <w:t xml:space="preserve"> ПО ИБ</w:t>
            </w:r>
          </w:p>
        </w:tc>
        <w:tc>
          <w:tcPr>
            <w:tcW w:w="2977" w:type="dxa"/>
          </w:tcPr>
          <w:p w14:paraId="02080ED9" w14:textId="37A8EFC7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931D08">
              <w:rPr>
                <w:color w:val="000000"/>
              </w:rPr>
              <w:t>Трудовой</w:t>
            </w:r>
          </w:p>
        </w:tc>
        <w:tc>
          <w:tcPr>
            <w:tcW w:w="2404" w:type="dxa"/>
          </w:tcPr>
          <w:p w14:paraId="0A2E3EA7" w14:textId="410D491B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151641">
              <w:rPr>
                <w:color w:val="000000"/>
              </w:rPr>
              <w:t>1 500,00 ₽/ч</w:t>
            </w:r>
          </w:p>
        </w:tc>
      </w:tr>
      <w:tr w:rsidR="00151641" w:rsidRPr="00AF32B7" w14:paraId="05E1FC37" w14:textId="77777777" w:rsidTr="00BC3D5F">
        <w:tc>
          <w:tcPr>
            <w:tcW w:w="4531" w:type="dxa"/>
          </w:tcPr>
          <w:p w14:paraId="5C28A6A4" w14:textId="6058DD4B" w:rsidR="00151641" w:rsidRPr="00151641" w:rsidRDefault="00151641" w:rsidP="00AF32B7">
            <w:pPr>
              <w:pStyle w:val="a4"/>
              <w:ind w:firstLine="0"/>
            </w:pPr>
            <w:proofErr w:type="spellStart"/>
            <w:r w:rsidRPr="00151641">
              <w:t>Персонал</w:t>
            </w:r>
            <w:proofErr w:type="spellEnd"/>
          </w:p>
        </w:tc>
        <w:tc>
          <w:tcPr>
            <w:tcW w:w="2977" w:type="dxa"/>
          </w:tcPr>
          <w:p w14:paraId="1E8DB666" w14:textId="086578BD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931D08">
              <w:rPr>
                <w:color w:val="000000"/>
              </w:rPr>
              <w:t>Трудовой</w:t>
            </w:r>
          </w:p>
        </w:tc>
        <w:tc>
          <w:tcPr>
            <w:tcW w:w="2404" w:type="dxa"/>
          </w:tcPr>
          <w:p w14:paraId="3D9B3235" w14:textId="05BC59BF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151641">
              <w:rPr>
                <w:color w:val="000000"/>
              </w:rPr>
              <w:t>300,00 ₽/ч</w:t>
            </w:r>
          </w:p>
        </w:tc>
      </w:tr>
      <w:tr w:rsidR="00931D08" w:rsidRPr="00AF32B7" w14:paraId="4CE5E964" w14:textId="77777777" w:rsidTr="00BC3D5F">
        <w:tc>
          <w:tcPr>
            <w:tcW w:w="4531" w:type="dxa"/>
          </w:tcPr>
          <w:p w14:paraId="616052D7" w14:textId="22A3E022" w:rsidR="00931D08" w:rsidRPr="00931D08" w:rsidRDefault="00151641" w:rsidP="00AF32B7">
            <w:pPr>
              <w:pStyle w:val="a4"/>
              <w:ind w:firstLine="0"/>
              <w:rPr>
                <w:lang w:val="ru-RU"/>
              </w:rPr>
            </w:pPr>
            <w:proofErr w:type="spellStart"/>
            <w:r w:rsidRPr="00151641">
              <w:t>Центральный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Сервер</w:t>
            </w:r>
            <w:proofErr w:type="spellEnd"/>
          </w:p>
        </w:tc>
        <w:tc>
          <w:tcPr>
            <w:tcW w:w="2977" w:type="dxa"/>
          </w:tcPr>
          <w:p w14:paraId="4756DE61" w14:textId="0CA49D97" w:rsidR="00931D08" w:rsidRPr="00931D08" w:rsidRDefault="00931D08" w:rsidP="00AF32B7">
            <w:pPr>
              <w:pStyle w:val="a4"/>
              <w:ind w:firstLine="0"/>
              <w:rPr>
                <w:lang w:val="ru-RU"/>
              </w:rPr>
            </w:pPr>
            <w:r w:rsidRPr="00931D08">
              <w:rPr>
                <w:color w:val="000000"/>
              </w:rPr>
              <w:t>Материальный</w:t>
            </w:r>
          </w:p>
        </w:tc>
        <w:tc>
          <w:tcPr>
            <w:tcW w:w="2404" w:type="dxa"/>
          </w:tcPr>
          <w:p w14:paraId="6A9E1058" w14:textId="241BEE3B" w:rsidR="00931D08" w:rsidRPr="00931D08" w:rsidRDefault="00B8546D" w:rsidP="00AF32B7">
            <w:pPr>
              <w:pStyle w:val="a4"/>
              <w:ind w:firstLine="0"/>
              <w:rPr>
                <w:lang w:val="ru-RU"/>
              </w:rPr>
            </w:pPr>
            <w:r>
              <w:rPr>
                <w:color w:val="000000"/>
                <w:lang w:val="ru-RU"/>
              </w:rPr>
              <w:t xml:space="preserve">240 000 </w:t>
            </w:r>
            <w:r w:rsidRPr="00151641">
              <w:rPr>
                <w:color w:val="000000"/>
              </w:rPr>
              <w:t>₽</w:t>
            </w:r>
          </w:p>
        </w:tc>
      </w:tr>
      <w:tr w:rsidR="00151641" w:rsidRPr="00AF32B7" w14:paraId="30C20EFE" w14:textId="77777777" w:rsidTr="00BC3D5F">
        <w:tc>
          <w:tcPr>
            <w:tcW w:w="4531" w:type="dxa"/>
          </w:tcPr>
          <w:p w14:paraId="0CBC7256" w14:textId="2B9DBCF5" w:rsidR="00151641" w:rsidRPr="00931D08" w:rsidRDefault="00151641" w:rsidP="00AF32B7">
            <w:pPr>
              <w:pStyle w:val="a4"/>
              <w:ind w:firstLine="0"/>
              <w:rPr>
                <w:lang w:val="ru-RU"/>
              </w:rPr>
            </w:pPr>
            <w:proofErr w:type="spellStart"/>
            <w:r w:rsidRPr="00151641">
              <w:t>Локальный</w:t>
            </w:r>
            <w:proofErr w:type="spellEnd"/>
            <w:r w:rsidRPr="00151641">
              <w:t xml:space="preserve"> </w:t>
            </w:r>
            <w:proofErr w:type="spellStart"/>
            <w:r w:rsidRPr="00151641">
              <w:t>сервер</w:t>
            </w:r>
            <w:proofErr w:type="spellEnd"/>
          </w:p>
        </w:tc>
        <w:tc>
          <w:tcPr>
            <w:tcW w:w="2977" w:type="dxa"/>
          </w:tcPr>
          <w:p w14:paraId="347AF1E2" w14:textId="60D3C072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931D08">
              <w:rPr>
                <w:color w:val="000000"/>
              </w:rPr>
              <w:t>Материальный</w:t>
            </w:r>
          </w:p>
        </w:tc>
        <w:tc>
          <w:tcPr>
            <w:tcW w:w="2404" w:type="dxa"/>
          </w:tcPr>
          <w:p w14:paraId="6B9E3E1F" w14:textId="4EE38C2E" w:rsidR="00151641" w:rsidRPr="00B8546D" w:rsidRDefault="00B8546D" w:rsidP="00AF32B7">
            <w:pPr>
              <w:pStyle w:val="a4"/>
              <w:ind w:firstLine="0"/>
              <w:rPr>
                <w:color w:val="000000"/>
                <w:lang w:val="ru-RU"/>
              </w:rPr>
            </w:pPr>
            <w:r w:rsidRPr="00B8546D">
              <w:rPr>
                <w:color w:val="000000"/>
              </w:rPr>
              <w:t>120 000</w:t>
            </w:r>
            <w:r>
              <w:rPr>
                <w:color w:val="000000"/>
                <w:lang w:val="ru-RU"/>
              </w:rPr>
              <w:t xml:space="preserve"> </w:t>
            </w:r>
            <w:r w:rsidRPr="00151641">
              <w:rPr>
                <w:color w:val="000000"/>
              </w:rPr>
              <w:t>₽</w:t>
            </w:r>
          </w:p>
        </w:tc>
      </w:tr>
      <w:tr w:rsidR="00151641" w:rsidRPr="00AF32B7" w14:paraId="1F97888C" w14:textId="77777777" w:rsidTr="00BC3D5F">
        <w:tc>
          <w:tcPr>
            <w:tcW w:w="4531" w:type="dxa"/>
          </w:tcPr>
          <w:p w14:paraId="0D434BD7" w14:textId="73178E4C" w:rsidR="00151641" w:rsidRPr="00931D08" w:rsidRDefault="00151641" w:rsidP="00AF32B7">
            <w:pPr>
              <w:pStyle w:val="a4"/>
              <w:ind w:firstLine="0"/>
              <w:rPr>
                <w:lang w:val="ru-RU"/>
              </w:rPr>
            </w:pPr>
            <w:r w:rsidRPr="00151641">
              <w:t>Оборудование POS</w:t>
            </w:r>
          </w:p>
        </w:tc>
        <w:tc>
          <w:tcPr>
            <w:tcW w:w="2977" w:type="dxa"/>
          </w:tcPr>
          <w:p w14:paraId="69C11D18" w14:textId="04EA5A54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931D08">
              <w:rPr>
                <w:color w:val="000000"/>
              </w:rPr>
              <w:t>Материальный</w:t>
            </w:r>
          </w:p>
        </w:tc>
        <w:tc>
          <w:tcPr>
            <w:tcW w:w="2404" w:type="dxa"/>
          </w:tcPr>
          <w:p w14:paraId="3085FF15" w14:textId="3564396D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151641">
              <w:rPr>
                <w:color w:val="000000"/>
              </w:rPr>
              <w:t>150 000</w:t>
            </w:r>
            <w:r>
              <w:rPr>
                <w:color w:val="000000"/>
                <w:lang w:val="ru-RU"/>
              </w:rPr>
              <w:t xml:space="preserve"> </w:t>
            </w:r>
            <w:r w:rsidRPr="00151641">
              <w:rPr>
                <w:color w:val="000000"/>
              </w:rPr>
              <w:t>₽</w:t>
            </w:r>
          </w:p>
        </w:tc>
      </w:tr>
      <w:tr w:rsidR="00151641" w:rsidRPr="00AF32B7" w14:paraId="2B9A3BC0" w14:textId="77777777" w:rsidTr="00BC3D5F">
        <w:tc>
          <w:tcPr>
            <w:tcW w:w="4531" w:type="dxa"/>
          </w:tcPr>
          <w:p w14:paraId="431B24FF" w14:textId="6EA9798F" w:rsidR="00151641" w:rsidRPr="00931D08" w:rsidRDefault="00151641" w:rsidP="00AF32B7">
            <w:pPr>
              <w:pStyle w:val="a4"/>
              <w:ind w:firstLine="0"/>
              <w:rPr>
                <w:lang w:val="ru-RU"/>
              </w:rPr>
            </w:pPr>
            <w:r w:rsidRPr="00151641">
              <w:t>Амортизация на оборудование</w:t>
            </w:r>
          </w:p>
        </w:tc>
        <w:tc>
          <w:tcPr>
            <w:tcW w:w="2977" w:type="dxa"/>
          </w:tcPr>
          <w:p w14:paraId="0367108D" w14:textId="397D3E86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931D08">
              <w:rPr>
                <w:color w:val="000000"/>
              </w:rPr>
              <w:t>Материальный</w:t>
            </w:r>
          </w:p>
        </w:tc>
        <w:tc>
          <w:tcPr>
            <w:tcW w:w="2404" w:type="dxa"/>
          </w:tcPr>
          <w:p w14:paraId="23F29065" w14:textId="7B3CE6BD" w:rsidR="00151641" w:rsidRPr="00931D08" w:rsidRDefault="00151641" w:rsidP="00AF32B7">
            <w:pPr>
              <w:pStyle w:val="a4"/>
              <w:ind w:firstLine="0"/>
              <w:rPr>
                <w:color w:val="000000"/>
              </w:rPr>
            </w:pPr>
            <w:r w:rsidRPr="00151641">
              <w:rPr>
                <w:color w:val="000000"/>
              </w:rPr>
              <w:t>3 279 000,00 ₽</w:t>
            </w:r>
          </w:p>
        </w:tc>
      </w:tr>
      <w:tr w:rsidR="00151641" w:rsidRPr="00AF32B7" w14:paraId="697F1DC9" w14:textId="77777777" w:rsidTr="00BC3D5F">
        <w:tc>
          <w:tcPr>
            <w:tcW w:w="4531" w:type="dxa"/>
          </w:tcPr>
          <w:p w14:paraId="165B0F14" w14:textId="2B62A990" w:rsidR="00151641" w:rsidRPr="00931D08" w:rsidRDefault="00151641" w:rsidP="00AF32B7">
            <w:pPr>
              <w:pStyle w:val="a4"/>
              <w:ind w:firstLine="0"/>
              <w:rPr>
                <w:lang w:val="ru-RU"/>
              </w:rPr>
            </w:pPr>
            <w:r w:rsidRPr="00151641">
              <w:rPr>
                <w:lang w:val="ru-RU"/>
              </w:rPr>
              <w:t>Лицензия 1</w:t>
            </w:r>
            <w:proofErr w:type="gramStart"/>
            <w:r w:rsidRPr="00151641">
              <w:rPr>
                <w:lang w:val="ru-RU"/>
              </w:rPr>
              <w:t>С:Предприятие</w:t>
            </w:r>
            <w:proofErr w:type="gramEnd"/>
            <w:r w:rsidRPr="00151641">
              <w:rPr>
                <w:lang w:val="ru-RU"/>
              </w:rPr>
              <w:t xml:space="preserve"> 8. </w:t>
            </w:r>
            <w:r w:rsidRPr="00151641">
              <w:t>ERP</w:t>
            </w:r>
            <w:r w:rsidRPr="00151641">
              <w:rPr>
                <w:lang w:val="ru-RU"/>
              </w:rPr>
              <w:t xml:space="preserve"> Управление предприятием</w:t>
            </w:r>
          </w:p>
        </w:tc>
        <w:tc>
          <w:tcPr>
            <w:tcW w:w="2977" w:type="dxa"/>
          </w:tcPr>
          <w:p w14:paraId="3E5E23DE" w14:textId="3710B245" w:rsidR="00151641" w:rsidRPr="00151641" w:rsidRDefault="00151641" w:rsidP="00AF32B7">
            <w:pPr>
              <w:pStyle w:val="a4"/>
              <w:ind w:firstLine="0"/>
              <w:rPr>
                <w:color w:val="000000"/>
                <w:lang w:val="ru-RU"/>
              </w:rPr>
            </w:pPr>
            <w:r w:rsidRPr="00931D08">
              <w:rPr>
                <w:color w:val="000000"/>
              </w:rPr>
              <w:t>Материальный</w:t>
            </w:r>
          </w:p>
        </w:tc>
        <w:tc>
          <w:tcPr>
            <w:tcW w:w="2404" w:type="dxa"/>
          </w:tcPr>
          <w:p w14:paraId="3C92DEEE" w14:textId="726F547E" w:rsidR="00151641" w:rsidRPr="00151641" w:rsidRDefault="00151641" w:rsidP="00AF32B7">
            <w:pPr>
              <w:pStyle w:val="a4"/>
              <w:ind w:firstLine="0"/>
              <w:rPr>
                <w:color w:val="000000"/>
                <w:lang w:val="ru-RU"/>
              </w:rPr>
            </w:pPr>
            <w:r w:rsidRPr="00151641">
              <w:rPr>
                <w:color w:val="000000"/>
              </w:rPr>
              <w:t>2 581 400,00 ₽</w:t>
            </w:r>
          </w:p>
        </w:tc>
      </w:tr>
    </w:tbl>
    <w:p w14:paraId="068179FF" w14:textId="77777777" w:rsidR="006428B2" w:rsidRPr="006F0076" w:rsidRDefault="006428B2" w:rsidP="00D4639E">
      <w:pPr>
        <w:pStyle w:val="a4"/>
        <w:rPr>
          <w:sz w:val="28"/>
          <w:szCs w:val="28"/>
          <w:lang w:val="ru-RU"/>
        </w:rPr>
      </w:pPr>
    </w:p>
    <w:p w14:paraId="2032CEF0" w14:textId="77777777" w:rsidR="00FD6D29" w:rsidRPr="006F0076" w:rsidRDefault="00FD6D29" w:rsidP="00FD6D29">
      <w:pPr>
        <w:pStyle w:val="a1"/>
        <w:ind w:left="0" w:firstLine="709"/>
        <w:rPr>
          <w:szCs w:val="28"/>
        </w:rPr>
      </w:pPr>
      <w:bookmarkStart w:id="29" w:name="_Toc194407577"/>
      <w:r w:rsidRPr="006F0076">
        <w:rPr>
          <w:szCs w:val="28"/>
        </w:rPr>
        <w:t>Риски</w:t>
      </w:r>
      <w:bookmarkEnd w:id="29"/>
    </w:p>
    <w:p w14:paraId="50F204F6" w14:textId="6BF204DA" w:rsidR="00CC2B35" w:rsidRPr="006F0076" w:rsidRDefault="00CC2B35" w:rsidP="00BC3D5F">
      <w:pPr>
        <w:pStyle w:val="a2"/>
        <w:rPr>
          <w:szCs w:val="28"/>
          <w:lang w:val="ru-RU"/>
        </w:rPr>
      </w:pPr>
      <w:bookmarkStart w:id="30" w:name="_Toc194407578"/>
      <w:r w:rsidRPr="006F0076">
        <w:rPr>
          <w:szCs w:val="28"/>
          <w:lang w:val="ru-RU"/>
        </w:rPr>
        <w:t>Ресурсные риски</w:t>
      </w:r>
      <w:bookmarkEnd w:id="30"/>
      <w:r w:rsidRPr="006F0076">
        <w:rPr>
          <w:szCs w:val="28"/>
          <w:lang w:val="ru-RU"/>
        </w:rPr>
        <w:t xml:space="preserve"> </w:t>
      </w:r>
    </w:p>
    <w:p w14:paraId="15BD111E" w14:textId="797A79DA" w:rsidR="00CC2B35" w:rsidRPr="006F0076" w:rsidRDefault="008E11D8" w:rsidP="00FD6D29">
      <w:pPr>
        <w:pStyle w:val="a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Риск в</w:t>
      </w:r>
      <w:r w:rsidR="00CC2B35" w:rsidRPr="006F0076">
        <w:rPr>
          <w:sz w:val="28"/>
          <w:szCs w:val="28"/>
          <w:lang w:val="ru-RU"/>
        </w:rPr>
        <w:t>ыход</w:t>
      </w:r>
      <w:r>
        <w:rPr>
          <w:sz w:val="28"/>
          <w:szCs w:val="28"/>
          <w:lang w:val="ru-RU"/>
        </w:rPr>
        <w:t>а</w:t>
      </w:r>
      <w:r w:rsidR="00CC2B35" w:rsidRPr="006F0076">
        <w:rPr>
          <w:sz w:val="28"/>
          <w:szCs w:val="28"/>
          <w:lang w:val="ru-RU"/>
        </w:rPr>
        <w:t xml:space="preserve"> из строя оборудования</w:t>
      </w:r>
      <w:r>
        <w:rPr>
          <w:sz w:val="28"/>
          <w:szCs w:val="28"/>
          <w:lang w:val="ru-RU"/>
        </w:rPr>
        <w:t>.</w:t>
      </w:r>
    </w:p>
    <w:p w14:paraId="53E835FE" w14:textId="77777777" w:rsidR="00CC2B35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 xml:space="preserve">Параметры риска:  </w:t>
      </w:r>
    </w:p>
    <w:p w14:paraId="6AC3DAE8" w14:textId="09019B42" w:rsidR="00CC2B35" w:rsidRPr="006F0076" w:rsidRDefault="00CC2B35" w:rsidP="00142F4C">
      <w:pPr>
        <w:pStyle w:val="a4"/>
        <w:numPr>
          <w:ilvl w:val="0"/>
          <w:numId w:val="29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Вероятность возникновения: 10%</w:t>
      </w:r>
      <w:r w:rsidR="008E11D8">
        <w:rPr>
          <w:sz w:val="28"/>
          <w:szCs w:val="28"/>
          <w:lang w:val="ru-RU"/>
        </w:rPr>
        <w:t>.</w:t>
      </w:r>
    </w:p>
    <w:p w14:paraId="2197E3C2" w14:textId="33DEDCC5" w:rsidR="00CC2B35" w:rsidRPr="006F0076" w:rsidRDefault="00CC2B35" w:rsidP="00142F4C">
      <w:pPr>
        <w:pStyle w:val="a4"/>
        <w:numPr>
          <w:ilvl w:val="0"/>
          <w:numId w:val="29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Потенциальное влияние: 3</w:t>
      </w:r>
      <w:r w:rsidR="008E11D8">
        <w:rPr>
          <w:sz w:val="28"/>
          <w:szCs w:val="28"/>
          <w:lang w:val="ru-RU"/>
        </w:rPr>
        <w:t>.</w:t>
      </w:r>
    </w:p>
    <w:p w14:paraId="10E67B1A" w14:textId="28D993C7" w:rsidR="00CC2B35" w:rsidRPr="006F0076" w:rsidRDefault="00CC2B35" w:rsidP="00142F4C">
      <w:pPr>
        <w:pStyle w:val="a4"/>
        <w:numPr>
          <w:ilvl w:val="0"/>
          <w:numId w:val="29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Ранг риска: 0,3 – средний</w:t>
      </w:r>
      <w:r w:rsidR="008E11D8">
        <w:rPr>
          <w:sz w:val="28"/>
          <w:szCs w:val="28"/>
          <w:lang w:val="ru-RU"/>
        </w:rPr>
        <w:t>.</w:t>
      </w:r>
    </w:p>
    <w:p w14:paraId="4DB411D8" w14:textId="77777777" w:rsidR="00CC2B35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Стратегия смягчения: В бюджет проекта включён дополнительный ресурс «Амортизация оборудования» в размере 3 279 000 ₽, что составляет 10% от общей стоимости оборудования. Это покрывает частичный или полный ремонт/замену критических компонентов в случае отказа.</w:t>
      </w:r>
    </w:p>
    <w:p w14:paraId="66CF71D1" w14:textId="1D3F91DC" w:rsidR="00CC2B35" w:rsidRPr="006F0076" w:rsidRDefault="008E11D8" w:rsidP="00FD6D29">
      <w:pPr>
        <w:pStyle w:val="a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Риск н</w:t>
      </w:r>
      <w:r w:rsidR="00CC2B35" w:rsidRPr="006F0076">
        <w:rPr>
          <w:sz w:val="28"/>
          <w:szCs w:val="28"/>
          <w:lang w:val="ru-RU"/>
        </w:rPr>
        <w:t>едоступност</w:t>
      </w:r>
      <w:r>
        <w:rPr>
          <w:sz w:val="28"/>
          <w:szCs w:val="28"/>
          <w:lang w:val="ru-RU"/>
        </w:rPr>
        <w:t xml:space="preserve">и </w:t>
      </w:r>
      <w:r w:rsidR="00CC2B35" w:rsidRPr="006F0076">
        <w:rPr>
          <w:sz w:val="28"/>
          <w:szCs w:val="28"/>
          <w:lang w:val="ru-RU"/>
        </w:rPr>
        <w:t>ключевого ресурса (системного администратора)</w:t>
      </w:r>
    </w:p>
    <w:p w14:paraId="0B668B6F" w14:textId="77777777" w:rsidR="00CC2B35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 xml:space="preserve">Параметры риска: </w:t>
      </w:r>
    </w:p>
    <w:p w14:paraId="03EC4842" w14:textId="026792F6" w:rsidR="00CC2B35" w:rsidRPr="006F0076" w:rsidRDefault="00CC2B35" w:rsidP="00142F4C">
      <w:pPr>
        <w:pStyle w:val="a4"/>
        <w:numPr>
          <w:ilvl w:val="0"/>
          <w:numId w:val="28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Вероятность возникновения: 20%</w:t>
      </w:r>
      <w:r w:rsidR="008E11D8">
        <w:rPr>
          <w:sz w:val="28"/>
          <w:szCs w:val="28"/>
          <w:lang w:val="ru-RU"/>
        </w:rPr>
        <w:t>.</w:t>
      </w:r>
    </w:p>
    <w:p w14:paraId="2FA72AB6" w14:textId="1EAA4DA8" w:rsidR="00CC2B35" w:rsidRPr="006F0076" w:rsidRDefault="00CC2B35" w:rsidP="00142F4C">
      <w:pPr>
        <w:pStyle w:val="a4"/>
        <w:numPr>
          <w:ilvl w:val="0"/>
          <w:numId w:val="28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Потенциальное влияние: 3</w:t>
      </w:r>
      <w:r w:rsidR="008E11D8">
        <w:rPr>
          <w:sz w:val="28"/>
          <w:szCs w:val="28"/>
          <w:lang w:val="ru-RU"/>
        </w:rPr>
        <w:t>.</w:t>
      </w:r>
    </w:p>
    <w:p w14:paraId="5716082A" w14:textId="01B2BDA3" w:rsidR="00CC2B35" w:rsidRPr="006F0076" w:rsidRDefault="00CC2B35" w:rsidP="00142F4C">
      <w:pPr>
        <w:pStyle w:val="a4"/>
        <w:numPr>
          <w:ilvl w:val="0"/>
          <w:numId w:val="28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Ранг риска: 0,6 – высоки</w:t>
      </w:r>
      <w:r w:rsidR="008E11D8">
        <w:rPr>
          <w:sz w:val="28"/>
          <w:szCs w:val="28"/>
          <w:lang w:val="ru-RU"/>
        </w:rPr>
        <w:t>й.</w:t>
      </w:r>
    </w:p>
    <w:p w14:paraId="676C0A96" w14:textId="77777777" w:rsidR="00CC2B35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 xml:space="preserve">Стратегия смягчения: </w:t>
      </w:r>
    </w:p>
    <w:p w14:paraId="74A54754" w14:textId="4EC17ED0" w:rsidR="00CC2B35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lastRenderedPageBreak/>
        <w:t xml:space="preserve">В проект добавлены ресурсы «Системный администратор 2» и «Системный администратор 3», что позволяет распределить нагрузку при параллельной настройке нескольких подсистем и исключить зависимость от одного человека. </w:t>
      </w:r>
    </w:p>
    <w:p w14:paraId="702ACF4C" w14:textId="77777777" w:rsidR="004137F3" w:rsidRPr="006F0076" w:rsidRDefault="004137F3" w:rsidP="00FD6D29">
      <w:pPr>
        <w:pStyle w:val="a4"/>
        <w:rPr>
          <w:sz w:val="28"/>
          <w:szCs w:val="28"/>
          <w:lang w:val="ru-RU"/>
        </w:rPr>
      </w:pPr>
    </w:p>
    <w:p w14:paraId="48B9C7F3" w14:textId="42327D53" w:rsidR="00CC2B35" w:rsidRPr="006F0076" w:rsidRDefault="00CC2B35" w:rsidP="00BC3D5F">
      <w:pPr>
        <w:pStyle w:val="a2"/>
        <w:rPr>
          <w:szCs w:val="28"/>
          <w:lang w:val="ru-RU"/>
        </w:rPr>
      </w:pPr>
      <w:bookmarkStart w:id="31" w:name="_Toc194407579"/>
      <w:r w:rsidRPr="006F0076">
        <w:rPr>
          <w:szCs w:val="28"/>
          <w:lang w:val="ru-RU"/>
        </w:rPr>
        <w:t>Риски в расписании</w:t>
      </w:r>
      <w:bookmarkEnd w:id="31"/>
    </w:p>
    <w:p w14:paraId="6A383DB3" w14:textId="1AB9BC5E" w:rsidR="00CC2B35" w:rsidRPr="006F0076" w:rsidRDefault="00C55C87" w:rsidP="00FD6D29">
      <w:pPr>
        <w:pStyle w:val="a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Риск н</w:t>
      </w:r>
      <w:r w:rsidR="00CC2B35" w:rsidRPr="006F0076">
        <w:rPr>
          <w:sz w:val="28"/>
          <w:szCs w:val="28"/>
          <w:lang w:val="ru-RU"/>
        </w:rPr>
        <w:t>епредвиденны</w:t>
      </w:r>
      <w:r>
        <w:rPr>
          <w:sz w:val="28"/>
          <w:szCs w:val="28"/>
          <w:lang w:val="ru-RU"/>
        </w:rPr>
        <w:t xml:space="preserve">х </w:t>
      </w:r>
      <w:r w:rsidR="00CC2B35" w:rsidRPr="006F0076">
        <w:rPr>
          <w:sz w:val="28"/>
          <w:szCs w:val="28"/>
          <w:lang w:val="ru-RU"/>
        </w:rPr>
        <w:t>трудозатрат</w:t>
      </w:r>
      <w:r>
        <w:rPr>
          <w:sz w:val="28"/>
          <w:szCs w:val="28"/>
          <w:lang w:val="ru-RU"/>
        </w:rPr>
        <w:t xml:space="preserve"> </w:t>
      </w:r>
      <w:r w:rsidR="00CC2B35" w:rsidRPr="006F0076">
        <w:rPr>
          <w:sz w:val="28"/>
          <w:szCs w:val="28"/>
          <w:lang w:val="ru-RU"/>
        </w:rPr>
        <w:t>при выполнении и настройке</w:t>
      </w:r>
    </w:p>
    <w:p w14:paraId="4888768C" w14:textId="77777777" w:rsidR="00CC2B35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 xml:space="preserve">Параметры риска: </w:t>
      </w:r>
    </w:p>
    <w:p w14:paraId="673CCF2C" w14:textId="02649077" w:rsidR="00CC2B35" w:rsidRPr="006F0076" w:rsidRDefault="00CC2B35" w:rsidP="00142F4C">
      <w:pPr>
        <w:pStyle w:val="a4"/>
        <w:numPr>
          <w:ilvl w:val="0"/>
          <w:numId w:val="27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Вероятность возникновения: 40%</w:t>
      </w:r>
      <w:r w:rsidR="00C55C87">
        <w:rPr>
          <w:sz w:val="28"/>
          <w:szCs w:val="28"/>
          <w:lang w:val="ru-RU"/>
        </w:rPr>
        <w:t>.</w:t>
      </w:r>
    </w:p>
    <w:p w14:paraId="620CD840" w14:textId="6706E18C" w:rsidR="00CC2B35" w:rsidRPr="006F0076" w:rsidRDefault="00CC2B35" w:rsidP="00142F4C">
      <w:pPr>
        <w:pStyle w:val="a4"/>
        <w:numPr>
          <w:ilvl w:val="0"/>
          <w:numId w:val="27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Потенциальное влияние: 2</w:t>
      </w:r>
      <w:r w:rsidR="00C55C87">
        <w:rPr>
          <w:sz w:val="28"/>
          <w:szCs w:val="28"/>
          <w:lang w:val="ru-RU"/>
        </w:rPr>
        <w:t>.</w:t>
      </w:r>
    </w:p>
    <w:p w14:paraId="6B932B6A" w14:textId="0E079A2C" w:rsidR="00CC2B35" w:rsidRPr="006F0076" w:rsidRDefault="00CC2B35" w:rsidP="00142F4C">
      <w:pPr>
        <w:pStyle w:val="a4"/>
        <w:numPr>
          <w:ilvl w:val="0"/>
          <w:numId w:val="27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Ранг риска: 0,8 – высокий</w:t>
      </w:r>
      <w:r w:rsidR="00C55C87">
        <w:rPr>
          <w:sz w:val="28"/>
          <w:szCs w:val="28"/>
          <w:lang w:val="ru-RU"/>
        </w:rPr>
        <w:t>.</w:t>
      </w:r>
    </w:p>
    <w:p w14:paraId="6E1C9047" w14:textId="77777777" w:rsidR="00CC2B35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 xml:space="preserve">Стратегия смягчения: </w:t>
      </w:r>
    </w:p>
    <w:p w14:paraId="0ED32401" w14:textId="4588187C" w:rsidR="00CC2B35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Добавлены две отдельные задачи:</w:t>
      </w:r>
    </w:p>
    <w:p w14:paraId="537E9345" w14:textId="77777777" w:rsidR="00B913EC" w:rsidRDefault="00CC2B35" w:rsidP="00DD5ED2">
      <w:pPr>
        <w:pStyle w:val="a4"/>
        <w:numPr>
          <w:ilvl w:val="0"/>
          <w:numId w:val="27"/>
        </w:numPr>
        <w:ind w:left="0" w:firstLine="709"/>
        <w:rPr>
          <w:sz w:val="28"/>
          <w:szCs w:val="28"/>
          <w:lang w:val="ru-RU"/>
        </w:rPr>
      </w:pPr>
      <w:r w:rsidRPr="00B913EC">
        <w:rPr>
          <w:sz w:val="28"/>
          <w:szCs w:val="28"/>
          <w:lang w:val="ru-RU"/>
        </w:rPr>
        <w:t>«Непредвиденные трудозатраты при выполнении проекта» (14 дней)</w:t>
      </w:r>
      <w:r w:rsidR="00B913EC" w:rsidRPr="00B913EC">
        <w:rPr>
          <w:sz w:val="28"/>
          <w:szCs w:val="28"/>
          <w:lang w:val="ru-RU"/>
        </w:rPr>
        <w:t>.</w:t>
      </w:r>
    </w:p>
    <w:p w14:paraId="1CC742EF" w14:textId="1E5C3C36" w:rsidR="00CC2B35" w:rsidRPr="00B913EC" w:rsidRDefault="00CC2B35" w:rsidP="00DD5ED2">
      <w:pPr>
        <w:pStyle w:val="a4"/>
        <w:numPr>
          <w:ilvl w:val="0"/>
          <w:numId w:val="27"/>
        </w:numPr>
        <w:ind w:left="0" w:firstLine="709"/>
        <w:rPr>
          <w:sz w:val="28"/>
          <w:szCs w:val="28"/>
          <w:lang w:val="ru-RU"/>
        </w:rPr>
      </w:pPr>
      <w:r w:rsidRPr="00B913EC">
        <w:rPr>
          <w:sz w:val="28"/>
          <w:szCs w:val="28"/>
          <w:lang w:val="ru-RU"/>
        </w:rPr>
        <w:t>«Непредвиденные трудозатраты при настройке» (14 дней).</w:t>
      </w:r>
    </w:p>
    <w:p w14:paraId="1916AB0B" w14:textId="77777777" w:rsidR="00CC2B35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 xml:space="preserve">Они выступают в роли временных буферов, обеспечивая гибкость графика. </w:t>
      </w:r>
    </w:p>
    <w:p w14:paraId="5FF0195C" w14:textId="65D0CD8A" w:rsidR="00CC2B35" w:rsidRPr="006F0076" w:rsidRDefault="00C55C87" w:rsidP="00FD6D29">
      <w:pPr>
        <w:pStyle w:val="a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Риск п</w:t>
      </w:r>
      <w:r w:rsidR="00CC2B35" w:rsidRPr="006F0076">
        <w:rPr>
          <w:sz w:val="28"/>
          <w:szCs w:val="28"/>
          <w:lang w:val="ru-RU"/>
        </w:rPr>
        <w:t>роблем</w:t>
      </w:r>
      <w:r>
        <w:rPr>
          <w:sz w:val="28"/>
          <w:szCs w:val="28"/>
          <w:lang w:val="ru-RU"/>
        </w:rPr>
        <w:t xml:space="preserve"> </w:t>
      </w:r>
      <w:r w:rsidR="00CC2B35" w:rsidRPr="006F0076">
        <w:rPr>
          <w:sz w:val="28"/>
          <w:szCs w:val="28"/>
          <w:lang w:val="ru-RU"/>
        </w:rPr>
        <w:t>после обучения пользователей</w:t>
      </w:r>
    </w:p>
    <w:p w14:paraId="40BA5DCA" w14:textId="77777777" w:rsidR="00CC2B35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 xml:space="preserve">Параметры риска: </w:t>
      </w:r>
    </w:p>
    <w:p w14:paraId="7EA6E40E" w14:textId="166A0D6A" w:rsidR="00CC2B35" w:rsidRPr="006F0076" w:rsidRDefault="00CC2B35" w:rsidP="00142F4C">
      <w:pPr>
        <w:pStyle w:val="a4"/>
        <w:numPr>
          <w:ilvl w:val="0"/>
          <w:numId w:val="26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Вероятность возникновения: 35%</w:t>
      </w:r>
      <w:r w:rsidR="00C55C87">
        <w:rPr>
          <w:sz w:val="28"/>
          <w:szCs w:val="28"/>
          <w:lang w:val="ru-RU"/>
        </w:rPr>
        <w:t>.</w:t>
      </w:r>
    </w:p>
    <w:p w14:paraId="016B941E" w14:textId="7D914CA8" w:rsidR="00CC2B35" w:rsidRPr="006F0076" w:rsidRDefault="00CC2B35" w:rsidP="00142F4C">
      <w:pPr>
        <w:pStyle w:val="a4"/>
        <w:numPr>
          <w:ilvl w:val="0"/>
          <w:numId w:val="26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Потенциальное влияние: 2</w:t>
      </w:r>
      <w:r w:rsidR="00C55C87">
        <w:rPr>
          <w:sz w:val="28"/>
          <w:szCs w:val="28"/>
          <w:lang w:val="ru-RU"/>
        </w:rPr>
        <w:t>.</w:t>
      </w:r>
    </w:p>
    <w:p w14:paraId="5EF6D72E" w14:textId="4A36CF3A" w:rsidR="00CC2B35" w:rsidRPr="006F0076" w:rsidRDefault="00CC2B35" w:rsidP="00142F4C">
      <w:pPr>
        <w:pStyle w:val="a4"/>
        <w:numPr>
          <w:ilvl w:val="0"/>
          <w:numId w:val="26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Ранг риска: 0,7 – средний</w:t>
      </w:r>
      <w:r w:rsidR="00C55C87">
        <w:rPr>
          <w:sz w:val="28"/>
          <w:szCs w:val="28"/>
          <w:lang w:val="ru-RU"/>
        </w:rPr>
        <w:t>.</w:t>
      </w:r>
    </w:p>
    <w:p w14:paraId="0BA8082E" w14:textId="77777777" w:rsidR="00CC2B35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Стратегия смягчения:</w:t>
      </w:r>
    </w:p>
    <w:p w14:paraId="0665644D" w14:textId="7ADFE9EB" w:rsidR="00CC2B35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Добавлена задача «Решение проблем пользователей после обучения» (14 дней), предусматривающая помощь сотрудникам в адаптации и ответы на возникающие вопросы после перехода на КИС.</w:t>
      </w:r>
    </w:p>
    <w:p w14:paraId="7B1DCBC9" w14:textId="77777777" w:rsidR="004137F3" w:rsidRPr="006F0076" w:rsidRDefault="004137F3" w:rsidP="00FD6D29">
      <w:pPr>
        <w:pStyle w:val="a4"/>
        <w:rPr>
          <w:sz w:val="28"/>
          <w:szCs w:val="28"/>
          <w:lang w:val="ru-RU"/>
        </w:rPr>
      </w:pPr>
    </w:p>
    <w:p w14:paraId="13DEF77D" w14:textId="49089C03" w:rsidR="00CC2B35" w:rsidRPr="006F0076" w:rsidRDefault="00CC2B35" w:rsidP="00BC3D5F">
      <w:pPr>
        <w:pStyle w:val="a2"/>
        <w:rPr>
          <w:szCs w:val="28"/>
          <w:lang w:val="ru-RU"/>
        </w:rPr>
      </w:pPr>
      <w:bookmarkStart w:id="32" w:name="_Toc194407580"/>
      <w:r w:rsidRPr="006F0076">
        <w:rPr>
          <w:szCs w:val="28"/>
          <w:lang w:val="ru-RU"/>
        </w:rPr>
        <w:t>Организационные риски</w:t>
      </w:r>
      <w:bookmarkEnd w:id="32"/>
    </w:p>
    <w:p w14:paraId="77086320" w14:textId="31723180" w:rsidR="00CC2B35" w:rsidRPr="006F0076" w:rsidRDefault="001B2DC7" w:rsidP="00FD6D29">
      <w:pPr>
        <w:pStyle w:val="a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Риск о</w:t>
      </w:r>
      <w:r w:rsidR="00CC2B35" w:rsidRPr="006F0076">
        <w:rPr>
          <w:sz w:val="28"/>
          <w:szCs w:val="28"/>
          <w:lang w:val="ru-RU"/>
        </w:rPr>
        <w:t>тсутстви</w:t>
      </w:r>
      <w:r>
        <w:rPr>
          <w:sz w:val="28"/>
          <w:szCs w:val="28"/>
          <w:lang w:val="ru-RU"/>
        </w:rPr>
        <w:t>я</w:t>
      </w:r>
      <w:r w:rsidR="00CC2B35" w:rsidRPr="006F0076">
        <w:rPr>
          <w:sz w:val="28"/>
          <w:szCs w:val="28"/>
          <w:lang w:val="ru-RU"/>
        </w:rPr>
        <w:t xml:space="preserve"> согласовани</w:t>
      </w:r>
      <w:r w:rsidR="00F6715E">
        <w:rPr>
          <w:sz w:val="28"/>
          <w:szCs w:val="28"/>
          <w:lang w:val="ru-RU"/>
        </w:rPr>
        <w:t>й</w:t>
      </w:r>
      <w:r w:rsidR="00CC2B35" w:rsidRPr="006F0076">
        <w:rPr>
          <w:sz w:val="28"/>
          <w:szCs w:val="28"/>
          <w:lang w:val="ru-RU"/>
        </w:rPr>
        <w:t xml:space="preserve"> ключевых этапов с заказчиком</w:t>
      </w:r>
      <w:r w:rsidR="00B913EC">
        <w:rPr>
          <w:sz w:val="28"/>
          <w:szCs w:val="28"/>
          <w:lang w:val="ru-RU"/>
        </w:rPr>
        <w:t>.</w:t>
      </w:r>
    </w:p>
    <w:p w14:paraId="439CB79D" w14:textId="77777777" w:rsidR="00CC2B35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 xml:space="preserve">Параметры риска: </w:t>
      </w:r>
    </w:p>
    <w:p w14:paraId="5F216379" w14:textId="778D5221" w:rsidR="00CC2B35" w:rsidRPr="006F0076" w:rsidRDefault="00CC2B35" w:rsidP="00142F4C">
      <w:pPr>
        <w:pStyle w:val="a4"/>
        <w:numPr>
          <w:ilvl w:val="0"/>
          <w:numId w:val="25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Вероятность возникновения: 30%</w:t>
      </w:r>
      <w:r w:rsidR="001B2DC7">
        <w:rPr>
          <w:sz w:val="28"/>
          <w:szCs w:val="28"/>
          <w:lang w:val="ru-RU"/>
        </w:rPr>
        <w:t>.</w:t>
      </w:r>
    </w:p>
    <w:p w14:paraId="381A089C" w14:textId="0394B23B" w:rsidR="00CC2B35" w:rsidRPr="006F0076" w:rsidRDefault="00CC2B35" w:rsidP="00142F4C">
      <w:pPr>
        <w:pStyle w:val="a4"/>
        <w:numPr>
          <w:ilvl w:val="0"/>
          <w:numId w:val="25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lastRenderedPageBreak/>
        <w:t>Потенциальное влияние: 2</w:t>
      </w:r>
      <w:r w:rsidR="001B2DC7">
        <w:rPr>
          <w:sz w:val="28"/>
          <w:szCs w:val="28"/>
          <w:lang w:val="ru-RU"/>
        </w:rPr>
        <w:t>.</w:t>
      </w:r>
    </w:p>
    <w:p w14:paraId="4D45536B" w14:textId="7A8626D2" w:rsidR="00CC2B35" w:rsidRPr="006F0076" w:rsidRDefault="00CC2B35" w:rsidP="00142F4C">
      <w:pPr>
        <w:pStyle w:val="a4"/>
        <w:numPr>
          <w:ilvl w:val="0"/>
          <w:numId w:val="25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Ранг риска: 0,6 – средний</w:t>
      </w:r>
      <w:r w:rsidR="001B2DC7">
        <w:rPr>
          <w:sz w:val="28"/>
          <w:szCs w:val="28"/>
          <w:lang w:val="ru-RU"/>
        </w:rPr>
        <w:t>.</w:t>
      </w:r>
    </w:p>
    <w:p w14:paraId="4EBE3F3C" w14:textId="77777777" w:rsidR="00CC2B35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Стратегия смягчения:</w:t>
      </w:r>
    </w:p>
    <w:p w14:paraId="1EDA16AA" w14:textId="2F0AECEC" w:rsidR="00CC2B35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В график внедрены задачи:</w:t>
      </w:r>
    </w:p>
    <w:p w14:paraId="25F6AE2C" w14:textId="77777777" w:rsidR="00B913EC" w:rsidRDefault="00CC2B35" w:rsidP="000C343E">
      <w:pPr>
        <w:pStyle w:val="a4"/>
        <w:numPr>
          <w:ilvl w:val="0"/>
          <w:numId w:val="25"/>
        </w:numPr>
        <w:ind w:left="0" w:firstLine="709"/>
        <w:rPr>
          <w:sz w:val="28"/>
          <w:szCs w:val="28"/>
          <w:lang w:val="ru-RU"/>
        </w:rPr>
      </w:pPr>
      <w:r w:rsidRPr="00B913EC">
        <w:rPr>
          <w:sz w:val="28"/>
          <w:szCs w:val="28"/>
          <w:lang w:val="ru-RU"/>
        </w:rPr>
        <w:t>«Согласование по итогам настройки модулей»</w:t>
      </w:r>
      <w:r w:rsidR="00B913EC" w:rsidRPr="00B913EC">
        <w:rPr>
          <w:sz w:val="28"/>
          <w:szCs w:val="28"/>
          <w:lang w:val="ru-RU"/>
        </w:rPr>
        <w:t>.</w:t>
      </w:r>
    </w:p>
    <w:p w14:paraId="0B3E3FB9" w14:textId="77777777" w:rsidR="00B913EC" w:rsidRDefault="00CC2B35" w:rsidP="00AD3CB0">
      <w:pPr>
        <w:pStyle w:val="a4"/>
        <w:numPr>
          <w:ilvl w:val="0"/>
          <w:numId w:val="25"/>
        </w:numPr>
        <w:ind w:left="0" w:firstLine="709"/>
        <w:rPr>
          <w:sz w:val="28"/>
          <w:szCs w:val="28"/>
          <w:lang w:val="ru-RU"/>
        </w:rPr>
      </w:pPr>
      <w:r w:rsidRPr="00B913EC">
        <w:rPr>
          <w:sz w:val="28"/>
          <w:szCs w:val="28"/>
          <w:lang w:val="ru-RU"/>
        </w:rPr>
        <w:t>«Согласование по итогам развёртывания системы»</w:t>
      </w:r>
      <w:r w:rsidR="00B913EC" w:rsidRPr="00B913EC">
        <w:rPr>
          <w:sz w:val="28"/>
          <w:szCs w:val="28"/>
          <w:lang w:val="ru-RU"/>
        </w:rPr>
        <w:t>.</w:t>
      </w:r>
    </w:p>
    <w:p w14:paraId="3AED3740" w14:textId="738332BC" w:rsidR="00CC2B35" w:rsidRPr="00B913EC" w:rsidRDefault="00CC2B35" w:rsidP="00AD3CB0">
      <w:pPr>
        <w:pStyle w:val="a4"/>
        <w:numPr>
          <w:ilvl w:val="0"/>
          <w:numId w:val="25"/>
        </w:numPr>
        <w:ind w:left="0" w:firstLine="709"/>
        <w:rPr>
          <w:sz w:val="28"/>
          <w:szCs w:val="28"/>
          <w:lang w:val="ru-RU"/>
        </w:rPr>
      </w:pPr>
      <w:r w:rsidRPr="00B913EC">
        <w:rPr>
          <w:sz w:val="28"/>
          <w:szCs w:val="28"/>
          <w:lang w:val="ru-RU"/>
        </w:rPr>
        <w:t>«Согласование перед запуском».</w:t>
      </w:r>
    </w:p>
    <w:p w14:paraId="77043556" w14:textId="18255C58" w:rsidR="00CC2B35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Это позволит официально зафиксировать результаты и избежать переделок.</w:t>
      </w:r>
    </w:p>
    <w:p w14:paraId="6C5458CF" w14:textId="77777777" w:rsidR="004137F3" w:rsidRPr="006F0076" w:rsidRDefault="004137F3" w:rsidP="00FD6D29">
      <w:pPr>
        <w:pStyle w:val="a4"/>
        <w:rPr>
          <w:sz w:val="28"/>
          <w:szCs w:val="28"/>
          <w:lang w:val="ru-RU"/>
        </w:rPr>
      </w:pPr>
    </w:p>
    <w:p w14:paraId="26CB16C9" w14:textId="78048E45" w:rsidR="00CC2B35" w:rsidRPr="006F0076" w:rsidRDefault="00D40760" w:rsidP="00D40760">
      <w:pPr>
        <w:pStyle w:val="a2"/>
        <w:rPr>
          <w:szCs w:val="28"/>
          <w:lang w:val="ru-RU"/>
        </w:rPr>
      </w:pPr>
      <w:bookmarkStart w:id="33" w:name="_Toc194407581"/>
      <w:r w:rsidRPr="006F0076">
        <w:rPr>
          <w:szCs w:val="28"/>
          <w:lang w:val="ru-RU"/>
        </w:rPr>
        <w:t>Т</w:t>
      </w:r>
      <w:r w:rsidR="00CC2B35" w:rsidRPr="006F0076">
        <w:rPr>
          <w:szCs w:val="28"/>
          <w:lang w:val="ru-RU"/>
        </w:rPr>
        <w:t>ехнологические риски</w:t>
      </w:r>
      <w:bookmarkEnd w:id="33"/>
    </w:p>
    <w:p w14:paraId="7AE4CF9E" w14:textId="001E9CCE" w:rsidR="00D40760" w:rsidRPr="006F0076" w:rsidRDefault="00B913EC" w:rsidP="00FD6D29">
      <w:pPr>
        <w:pStyle w:val="a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Риск неготовности данных к миграции.</w:t>
      </w:r>
    </w:p>
    <w:p w14:paraId="04A31C26" w14:textId="77777777" w:rsidR="00D40760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 xml:space="preserve">Параметры риска: </w:t>
      </w:r>
    </w:p>
    <w:p w14:paraId="7EC7386F" w14:textId="57D61A85" w:rsidR="00D40760" w:rsidRPr="006F0076" w:rsidRDefault="00CC2B35" w:rsidP="00142F4C">
      <w:pPr>
        <w:pStyle w:val="a4"/>
        <w:numPr>
          <w:ilvl w:val="0"/>
          <w:numId w:val="24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Вероятность возникновения: 25%</w:t>
      </w:r>
      <w:r w:rsidR="00B913EC">
        <w:rPr>
          <w:sz w:val="28"/>
          <w:szCs w:val="28"/>
          <w:lang w:val="ru-RU"/>
        </w:rPr>
        <w:t>.</w:t>
      </w:r>
    </w:p>
    <w:p w14:paraId="4BCCF721" w14:textId="4BC44432" w:rsidR="00D40760" w:rsidRPr="006F0076" w:rsidRDefault="00CC2B35" w:rsidP="00142F4C">
      <w:pPr>
        <w:pStyle w:val="a4"/>
        <w:numPr>
          <w:ilvl w:val="0"/>
          <w:numId w:val="24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Потенциальное влияние: 3</w:t>
      </w:r>
      <w:r w:rsidR="00B913EC">
        <w:rPr>
          <w:sz w:val="28"/>
          <w:szCs w:val="28"/>
          <w:lang w:val="ru-RU"/>
        </w:rPr>
        <w:t>.</w:t>
      </w:r>
    </w:p>
    <w:p w14:paraId="5B8794E3" w14:textId="437910E0" w:rsidR="00D40760" w:rsidRPr="006F0076" w:rsidRDefault="00CC2B35" w:rsidP="00142F4C">
      <w:pPr>
        <w:pStyle w:val="a4"/>
        <w:numPr>
          <w:ilvl w:val="0"/>
          <w:numId w:val="24"/>
        </w:numPr>
        <w:ind w:left="0" w:firstLine="709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>Ранг риска: 0,75 – высокий</w:t>
      </w:r>
      <w:r w:rsidR="00B913EC">
        <w:rPr>
          <w:sz w:val="28"/>
          <w:szCs w:val="28"/>
          <w:lang w:val="ru-RU"/>
        </w:rPr>
        <w:t>.</w:t>
      </w:r>
    </w:p>
    <w:p w14:paraId="56060B40" w14:textId="77777777" w:rsidR="00D40760" w:rsidRPr="006F0076" w:rsidRDefault="00CC2B35" w:rsidP="00FD6D29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 xml:space="preserve">Стратегия смягчения: </w:t>
      </w:r>
    </w:p>
    <w:p w14:paraId="044DBE43" w14:textId="51A3A6AE" w:rsidR="006F0076" w:rsidRPr="006F0076" w:rsidRDefault="00CC2B35" w:rsidP="00931D08">
      <w:pPr>
        <w:pStyle w:val="a4"/>
        <w:rPr>
          <w:sz w:val="28"/>
          <w:szCs w:val="28"/>
          <w:lang w:val="ru-RU"/>
        </w:rPr>
      </w:pPr>
      <w:r w:rsidRPr="006F0076">
        <w:rPr>
          <w:sz w:val="28"/>
          <w:szCs w:val="28"/>
          <w:lang w:val="ru-RU"/>
        </w:rPr>
        <w:t xml:space="preserve">Добавлена задача «Подготовка данных к миграции», включающая очистку, нормализацию и преобразование информации в совместимые форматы, до начала самого переноса в </w:t>
      </w:r>
      <w:r w:rsidRPr="006F0076">
        <w:rPr>
          <w:sz w:val="28"/>
          <w:szCs w:val="28"/>
        </w:rPr>
        <w:t>ERP</w:t>
      </w:r>
      <w:r w:rsidRPr="006F0076">
        <w:rPr>
          <w:sz w:val="28"/>
          <w:szCs w:val="28"/>
          <w:lang w:val="ru-RU"/>
        </w:rPr>
        <w:t>.</w:t>
      </w:r>
    </w:p>
    <w:p w14:paraId="28AEAB56" w14:textId="77777777" w:rsidR="006F0076" w:rsidRPr="006F0076" w:rsidRDefault="006F0076" w:rsidP="00FD6D29">
      <w:pPr>
        <w:pStyle w:val="a4"/>
        <w:rPr>
          <w:sz w:val="28"/>
          <w:szCs w:val="28"/>
          <w:lang w:val="ru-RU"/>
        </w:rPr>
      </w:pPr>
    </w:p>
    <w:p w14:paraId="31F860B2" w14:textId="77777777" w:rsidR="00FD6D29" w:rsidRPr="006F0076" w:rsidRDefault="00FD6D29" w:rsidP="00FD6D29">
      <w:pPr>
        <w:pStyle w:val="a1"/>
        <w:ind w:left="0" w:firstLine="709"/>
        <w:rPr>
          <w:szCs w:val="28"/>
        </w:rPr>
      </w:pPr>
      <w:bookmarkStart w:id="34" w:name="_Toc194407582"/>
      <w:r w:rsidRPr="006F0076">
        <w:rPr>
          <w:szCs w:val="28"/>
        </w:rPr>
        <w:t>Информационное обеспечение</w:t>
      </w:r>
      <w:bookmarkEnd w:id="34"/>
      <w:r w:rsidRPr="006F0076">
        <w:rPr>
          <w:szCs w:val="28"/>
        </w:rPr>
        <w:t xml:space="preserve"> </w:t>
      </w:r>
    </w:p>
    <w:p w14:paraId="20A26947" w14:textId="2D357EEE" w:rsidR="00FD6D29" w:rsidRPr="006F0076" w:rsidRDefault="00C1406A" w:rsidP="00FD6D29">
      <w:pPr>
        <w:pStyle w:val="a2"/>
        <w:rPr>
          <w:szCs w:val="28"/>
        </w:rPr>
      </w:pPr>
      <w:bookmarkStart w:id="35" w:name="_Toc194407583"/>
      <w:r w:rsidRPr="006F0076">
        <w:rPr>
          <w:szCs w:val="28"/>
        </w:rPr>
        <w:t>Диаграмма потоков данных</w:t>
      </w:r>
      <w:bookmarkEnd w:id="35"/>
    </w:p>
    <w:p w14:paraId="7B2ED5C5" w14:textId="77777777" w:rsidR="00C24626" w:rsidRPr="00C24626" w:rsidRDefault="00C24626" w:rsidP="00C24626">
      <w:pPr>
        <w:pStyle w:val="a4"/>
        <w:rPr>
          <w:sz w:val="28"/>
          <w:szCs w:val="28"/>
          <w:lang w:val="ru-RU"/>
        </w:rPr>
      </w:pPr>
      <w:r w:rsidRPr="00C24626">
        <w:rPr>
          <w:sz w:val="28"/>
          <w:szCs w:val="28"/>
          <w:lang w:val="ru-RU"/>
        </w:rPr>
        <w:t>Для пояснения взаимосвязей между коммерческой деятельностью и другими подразделениями предприятия была составлена информационная модель, отображающая потоки данных между отделами. Ниже приведено текстовое описание данной модели:</w:t>
      </w:r>
    </w:p>
    <w:p w14:paraId="4ECBED96" w14:textId="3408683B" w:rsidR="00C24626" w:rsidRPr="00C24626" w:rsidRDefault="00C24626" w:rsidP="00C24626">
      <w:pPr>
        <w:pStyle w:val="a4"/>
        <w:rPr>
          <w:sz w:val="28"/>
          <w:szCs w:val="28"/>
          <w:lang w:val="ru-RU"/>
        </w:rPr>
      </w:pPr>
      <w:r w:rsidRPr="00C24626">
        <w:rPr>
          <w:sz w:val="28"/>
          <w:szCs w:val="28"/>
          <w:lang w:val="ru-RU"/>
        </w:rPr>
        <w:t>От</w:t>
      </w:r>
      <w:r w:rsidRPr="006F0076">
        <w:rPr>
          <w:sz w:val="28"/>
          <w:szCs w:val="28"/>
          <w:lang w:val="ru-RU"/>
        </w:rPr>
        <w:t xml:space="preserve"> </w:t>
      </w:r>
      <w:r w:rsidRPr="00C24626">
        <w:rPr>
          <w:sz w:val="28"/>
          <w:szCs w:val="28"/>
          <w:lang w:val="ru-RU"/>
        </w:rPr>
        <w:t>отдела логистической деятельности</w:t>
      </w:r>
      <w:r w:rsidRPr="006F0076">
        <w:rPr>
          <w:sz w:val="28"/>
          <w:szCs w:val="28"/>
          <w:lang w:val="ru-RU"/>
        </w:rPr>
        <w:t xml:space="preserve"> </w:t>
      </w:r>
      <w:r w:rsidRPr="00C24626">
        <w:rPr>
          <w:sz w:val="28"/>
          <w:szCs w:val="28"/>
          <w:lang w:val="ru-RU"/>
        </w:rPr>
        <w:t xml:space="preserve">в систему коммерческой деятельности поступают данные об остатках товаров на складе. Коммерческий отдел в ответ </w:t>
      </w:r>
      <w:r w:rsidRPr="00C24626">
        <w:rPr>
          <w:sz w:val="28"/>
          <w:szCs w:val="28"/>
          <w:lang w:val="ru-RU"/>
        </w:rPr>
        <w:lastRenderedPageBreak/>
        <w:t>формирует заявки на закупку и передаёт их поставщикам, а также заключает с ними договоры.</w:t>
      </w:r>
    </w:p>
    <w:p w14:paraId="006679A0" w14:textId="75675948" w:rsidR="00C24626" w:rsidRPr="00C24626" w:rsidRDefault="00C24626" w:rsidP="00C24626">
      <w:pPr>
        <w:pStyle w:val="a4"/>
        <w:rPr>
          <w:sz w:val="28"/>
          <w:szCs w:val="28"/>
          <w:lang w:val="ru-RU"/>
        </w:rPr>
      </w:pPr>
      <w:r w:rsidRPr="00C24626">
        <w:rPr>
          <w:sz w:val="28"/>
          <w:szCs w:val="28"/>
          <w:lang w:val="ru-RU"/>
        </w:rPr>
        <w:t>От</w:t>
      </w:r>
      <w:r w:rsidRPr="006F0076">
        <w:rPr>
          <w:sz w:val="28"/>
          <w:szCs w:val="28"/>
          <w:lang w:val="ru-RU"/>
        </w:rPr>
        <w:t xml:space="preserve"> </w:t>
      </w:r>
      <w:r w:rsidRPr="00C24626">
        <w:rPr>
          <w:sz w:val="28"/>
          <w:szCs w:val="28"/>
          <w:lang w:val="ru-RU"/>
        </w:rPr>
        <w:t>поставщиков</w:t>
      </w:r>
      <w:r w:rsidRPr="006F0076">
        <w:rPr>
          <w:sz w:val="28"/>
          <w:szCs w:val="28"/>
          <w:lang w:val="ru-RU"/>
        </w:rPr>
        <w:t xml:space="preserve"> </w:t>
      </w:r>
      <w:r w:rsidRPr="00C24626">
        <w:rPr>
          <w:sz w:val="28"/>
          <w:szCs w:val="28"/>
          <w:lang w:val="ru-RU"/>
        </w:rPr>
        <w:t>поступают прайс-листы с предложениями о товарах и ценах. После обработки этой информации коммерческий отдел направляет поставщикам заявки на закупку, а также оформляет договоры с коммерческими организациями.</w:t>
      </w:r>
    </w:p>
    <w:p w14:paraId="76549257" w14:textId="0DED3FAE" w:rsidR="00C24626" w:rsidRPr="00C24626" w:rsidRDefault="00C24626" w:rsidP="00C24626">
      <w:pPr>
        <w:pStyle w:val="a4"/>
        <w:rPr>
          <w:sz w:val="28"/>
          <w:szCs w:val="28"/>
          <w:lang w:val="ru-RU"/>
        </w:rPr>
      </w:pPr>
      <w:r w:rsidRPr="00C24626">
        <w:rPr>
          <w:sz w:val="28"/>
          <w:szCs w:val="28"/>
          <w:lang w:val="ru-RU"/>
        </w:rPr>
        <w:t>От</w:t>
      </w:r>
      <w:r w:rsidRPr="006F0076">
        <w:rPr>
          <w:sz w:val="28"/>
          <w:szCs w:val="28"/>
          <w:lang w:val="ru-RU"/>
        </w:rPr>
        <w:t xml:space="preserve"> </w:t>
      </w:r>
      <w:r w:rsidRPr="00C24626">
        <w:rPr>
          <w:sz w:val="28"/>
          <w:szCs w:val="28"/>
          <w:lang w:val="ru-RU"/>
        </w:rPr>
        <w:t>операционной деятельности</w:t>
      </w:r>
      <w:r w:rsidRPr="006F0076">
        <w:rPr>
          <w:sz w:val="28"/>
          <w:szCs w:val="28"/>
          <w:lang w:val="ru-RU"/>
        </w:rPr>
        <w:t xml:space="preserve"> </w:t>
      </w:r>
      <w:r w:rsidRPr="00C24626">
        <w:rPr>
          <w:sz w:val="28"/>
          <w:szCs w:val="28"/>
          <w:lang w:val="ru-RU"/>
        </w:rPr>
        <w:t>в коммерческий отдел поступают следующие входные данные: акты инвентаризации, заявки на пополнение ассортимента, кассовые отчёты и данные о маркировке товаров.</w:t>
      </w:r>
    </w:p>
    <w:p w14:paraId="257EFBAF" w14:textId="206A7AED" w:rsidR="00C24626" w:rsidRPr="00C24626" w:rsidRDefault="00C24626" w:rsidP="00C24626">
      <w:pPr>
        <w:pStyle w:val="a4"/>
        <w:rPr>
          <w:sz w:val="28"/>
          <w:szCs w:val="28"/>
          <w:lang w:val="ru-RU"/>
        </w:rPr>
      </w:pPr>
      <w:r w:rsidRPr="00C24626">
        <w:rPr>
          <w:sz w:val="28"/>
          <w:szCs w:val="28"/>
          <w:lang w:val="ru-RU"/>
        </w:rPr>
        <w:t>В рамках взаимодействия с</w:t>
      </w:r>
      <w:r w:rsidRPr="006F0076">
        <w:rPr>
          <w:sz w:val="28"/>
          <w:szCs w:val="28"/>
          <w:lang w:val="ru-RU"/>
        </w:rPr>
        <w:t xml:space="preserve"> </w:t>
      </w:r>
      <w:r w:rsidRPr="00C24626">
        <w:rPr>
          <w:sz w:val="28"/>
          <w:szCs w:val="28"/>
          <w:lang w:val="ru-RU"/>
        </w:rPr>
        <w:t>финансовым отделом</w:t>
      </w:r>
      <w:r w:rsidRPr="006F0076">
        <w:rPr>
          <w:sz w:val="28"/>
          <w:szCs w:val="28"/>
          <w:lang w:val="ru-RU"/>
        </w:rPr>
        <w:t xml:space="preserve"> </w:t>
      </w:r>
      <w:r w:rsidRPr="00C24626">
        <w:rPr>
          <w:sz w:val="28"/>
          <w:szCs w:val="28"/>
          <w:lang w:val="ru-RU"/>
        </w:rPr>
        <w:t>коммерческий отдел передаёт сформированные заявки на закупку поставщикам, заключённые договоры с коммерческими организациями, а также отчёты о продажах маркированной и немаркированной продукции.</w:t>
      </w:r>
      <w:r w:rsidR="004374D4">
        <w:rPr>
          <w:sz w:val="28"/>
          <w:szCs w:val="28"/>
          <w:lang w:val="ru-RU"/>
        </w:rPr>
        <w:t xml:space="preserve"> В ответ он получает п</w:t>
      </w:r>
      <w:r w:rsidR="004374D4" w:rsidRPr="004374D4">
        <w:rPr>
          <w:sz w:val="28"/>
          <w:szCs w:val="28"/>
          <w:lang w:val="ru-RU"/>
        </w:rPr>
        <w:t>латежное поручение</w:t>
      </w:r>
      <w:r w:rsidR="004374D4">
        <w:rPr>
          <w:sz w:val="28"/>
          <w:szCs w:val="28"/>
          <w:lang w:val="ru-RU"/>
        </w:rPr>
        <w:t xml:space="preserve"> для подтверждения оплаты з</w:t>
      </w:r>
      <w:r w:rsidR="004374D4" w:rsidRPr="004374D4">
        <w:rPr>
          <w:sz w:val="28"/>
          <w:szCs w:val="28"/>
          <w:lang w:val="ru-RU"/>
        </w:rPr>
        <w:t>аявк</w:t>
      </w:r>
      <w:r w:rsidR="004374D4">
        <w:rPr>
          <w:sz w:val="28"/>
          <w:szCs w:val="28"/>
          <w:lang w:val="ru-RU"/>
        </w:rPr>
        <w:t>и</w:t>
      </w:r>
      <w:r w:rsidR="004374D4" w:rsidRPr="004374D4">
        <w:rPr>
          <w:sz w:val="28"/>
          <w:szCs w:val="28"/>
          <w:lang w:val="ru-RU"/>
        </w:rPr>
        <w:t xml:space="preserve"> поставщикам</w:t>
      </w:r>
      <w:r w:rsidR="004374D4">
        <w:rPr>
          <w:sz w:val="28"/>
          <w:szCs w:val="28"/>
          <w:lang w:val="ru-RU"/>
        </w:rPr>
        <w:t>.</w:t>
      </w:r>
    </w:p>
    <w:p w14:paraId="138A35FA" w14:textId="0ECCCC07" w:rsidR="00C24626" w:rsidRPr="00C24626" w:rsidRDefault="00C24626" w:rsidP="00C24626">
      <w:pPr>
        <w:pStyle w:val="a4"/>
        <w:rPr>
          <w:sz w:val="28"/>
          <w:szCs w:val="28"/>
          <w:lang w:val="ru-RU"/>
        </w:rPr>
      </w:pPr>
      <w:r w:rsidRPr="00C24626">
        <w:rPr>
          <w:sz w:val="28"/>
          <w:szCs w:val="28"/>
          <w:lang w:val="ru-RU"/>
        </w:rPr>
        <w:t>Административная деятельность</w:t>
      </w:r>
      <w:r w:rsidRPr="006F0076">
        <w:rPr>
          <w:sz w:val="28"/>
          <w:szCs w:val="28"/>
          <w:lang w:val="ru-RU"/>
        </w:rPr>
        <w:t xml:space="preserve"> </w:t>
      </w:r>
      <w:r w:rsidRPr="00C24626">
        <w:rPr>
          <w:sz w:val="28"/>
          <w:szCs w:val="28"/>
          <w:lang w:val="ru-RU"/>
        </w:rPr>
        <w:t>получает от коммерческого отдела отчёты о продажах как маркированной, так и немаркированной продукции, для обеспечения контроля, отчётности и управленческих решений.</w:t>
      </w:r>
    </w:p>
    <w:p w14:paraId="384583A6" w14:textId="02475736" w:rsidR="00C24626" w:rsidRPr="00C24626" w:rsidRDefault="00C24626" w:rsidP="00C24626">
      <w:pPr>
        <w:pStyle w:val="a4"/>
        <w:rPr>
          <w:sz w:val="28"/>
          <w:szCs w:val="28"/>
          <w:lang w:val="ru-RU"/>
        </w:rPr>
      </w:pPr>
      <w:r w:rsidRPr="00C24626">
        <w:rPr>
          <w:sz w:val="28"/>
          <w:szCs w:val="28"/>
          <w:lang w:val="ru-RU"/>
        </w:rPr>
        <w:t>Маркетинговый отдел</w:t>
      </w:r>
      <w:r w:rsidRPr="006F0076">
        <w:rPr>
          <w:sz w:val="28"/>
          <w:szCs w:val="28"/>
          <w:lang w:val="ru-RU"/>
        </w:rPr>
        <w:t xml:space="preserve"> </w:t>
      </w:r>
      <w:r w:rsidRPr="00C24626">
        <w:rPr>
          <w:sz w:val="28"/>
          <w:szCs w:val="28"/>
          <w:lang w:val="ru-RU"/>
        </w:rPr>
        <w:t>также использует выходную информацию коммерческого отдела в виде отчётов о продажах маркированной и немаркированной продукции для анализа спроса и формирования стратегии продвижения товаров.</w:t>
      </w:r>
    </w:p>
    <w:p w14:paraId="78534726" w14:textId="24738B06" w:rsidR="00D930DE" w:rsidRPr="006F0076" w:rsidRDefault="00C24626" w:rsidP="00C24626">
      <w:pPr>
        <w:pStyle w:val="a4"/>
        <w:rPr>
          <w:sz w:val="28"/>
          <w:szCs w:val="28"/>
          <w:lang w:val="ru-RU"/>
        </w:rPr>
      </w:pPr>
      <w:r w:rsidRPr="00C24626">
        <w:rPr>
          <w:sz w:val="28"/>
          <w:szCs w:val="28"/>
          <w:lang w:val="ru-RU"/>
        </w:rPr>
        <w:t>Таким образом, каждая структура предприятия получает или предоставляет данные, необходимые для обеспечения сквозной автоматизации и эффективности процессов, связанных с закупками, реализацией и управлением товарными потоками.</w:t>
      </w:r>
      <w:r w:rsidR="00692E69" w:rsidRPr="006F0076">
        <w:rPr>
          <w:sz w:val="28"/>
          <w:szCs w:val="28"/>
          <w:lang w:val="ru-RU"/>
        </w:rPr>
        <w:t xml:space="preserve"> Контекстная диаграмма потоков данных представлена на рисунке </w:t>
      </w:r>
      <w:r w:rsidR="003907FD">
        <w:rPr>
          <w:sz w:val="28"/>
          <w:szCs w:val="28"/>
          <w:lang w:val="ru-RU"/>
        </w:rPr>
        <w:t>7</w:t>
      </w:r>
      <w:r w:rsidR="00692E69" w:rsidRPr="006F0076">
        <w:rPr>
          <w:sz w:val="28"/>
          <w:szCs w:val="28"/>
          <w:lang w:val="ru-RU"/>
        </w:rPr>
        <w:t>.</w:t>
      </w:r>
    </w:p>
    <w:p w14:paraId="24EA67F6" w14:textId="7636BA93" w:rsidR="00EF1235" w:rsidRPr="00972142" w:rsidRDefault="00A930DB" w:rsidP="00EF1235">
      <w:pPr>
        <w:pStyle w:val="a4"/>
        <w:ind w:firstLine="0"/>
        <w:jc w:val="center"/>
        <w:rPr>
          <w:sz w:val="28"/>
          <w:szCs w:val="28"/>
        </w:rPr>
      </w:pPr>
      <w:r w:rsidRPr="00A930DB">
        <w:rPr>
          <w:noProof/>
          <w:sz w:val="28"/>
          <w:szCs w:val="28"/>
        </w:rPr>
        <w:lastRenderedPageBreak/>
        <w:drawing>
          <wp:inline distT="0" distB="0" distL="0" distR="0" wp14:anchorId="2CA07E8F" wp14:editId="63E7FF70">
            <wp:extent cx="6300470" cy="2986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CFC5" w14:textId="188AAF85" w:rsidR="00D4639E" w:rsidRDefault="00EF1235" w:rsidP="00EF1235">
      <w:pPr>
        <w:pStyle w:val="a4"/>
        <w:ind w:firstLine="0"/>
        <w:jc w:val="center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Рисунок </w:t>
      </w:r>
      <w:r w:rsidR="003907FD">
        <w:rPr>
          <w:sz w:val="28"/>
          <w:szCs w:val="28"/>
          <w:lang w:val="ru-RU"/>
        </w:rPr>
        <w:t>7</w:t>
      </w:r>
      <w:r w:rsidRPr="006C3F6A">
        <w:rPr>
          <w:sz w:val="28"/>
          <w:szCs w:val="28"/>
          <w:lang w:val="ru-RU"/>
        </w:rPr>
        <w:t xml:space="preserve"> – </w:t>
      </w:r>
      <w:r w:rsidR="00B5055C">
        <w:rPr>
          <w:sz w:val="28"/>
          <w:szCs w:val="28"/>
          <w:lang w:val="ru-RU"/>
        </w:rPr>
        <w:t>Контекстная д</w:t>
      </w:r>
      <w:r w:rsidRPr="006C3F6A">
        <w:rPr>
          <w:sz w:val="28"/>
          <w:szCs w:val="28"/>
          <w:lang w:val="ru-RU"/>
        </w:rPr>
        <w:t>иаграмма потоков данных</w:t>
      </w:r>
    </w:p>
    <w:p w14:paraId="36296A07" w14:textId="56536B3F" w:rsidR="00692E69" w:rsidRPr="00692E69" w:rsidRDefault="00692E69" w:rsidP="00692E69">
      <w:pPr>
        <w:pStyle w:val="a4"/>
        <w:rPr>
          <w:sz w:val="28"/>
          <w:szCs w:val="28"/>
          <w:lang w:val="ru-RU"/>
        </w:rPr>
      </w:pPr>
      <w:r w:rsidRPr="00692E69">
        <w:rPr>
          <w:sz w:val="28"/>
          <w:szCs w:val="28"/>
          <w:lang w:val="ru-RU"/>
        </w:rPr>
        <w:t xml:space="preserve">В рамках декомпозиции основного процесса «Коммерческая деятельность» была детализирована работа четырёх ключевых </w:t>
      </w:r>
      <w:r w:rsidR="00361212" w:rsidRPr="00692E69">
        <w:rPr>
          <w:sz w:val="28"/>
          <w:szCs w:val="28"/>
          <w:lang w:val="ru-RU"/>
        </w:rPr>
        <w:t>подпроцесс</w:t>
      </w:r>
      <w:r w:rsidR="00361212">
        <w:rPr>
          <w:sz w:val="28"/>
          <w:szCs w:val="28"/>
          <w:lang w:val="ru-RU"/>
        </w:rPr>
        <w:t>ов</w:t>
      </w:r>
      <w:r w:rsidRPr="00692E69">
        <w:rPr>
          <w:sz w:val="28"/>
          <w:szCs w:val="28"/>
          <w:lang w:val="ru-RU"/>
        </w:rPr>
        <w:t>, каждый из которых взаимодействует с централизованным хранилищем данных корпоративной информационной системы (КИС). Хранилище в данной модели выступает как единая точка приёма и выдачи информации, обеспечивая согласованность информационных потоков внутри организации.</w:t>
      </w:r>
    </w:p>
    <w:p w14:paraId="6DD55AF8" w14:textId="67099FE4" w:rsidR="00692E69" w:rsidRPr="00692E69" w:rsidRDefault="00692E69" w:rsidP="00692E69">
      <w:pPr>
        <w:pStyle w:val="a4"/>
        <w:rPr>
          <w:sz w:val="28"/>
          <w:szCs w:val="28"/>
          <w:lang w:val="ru-RU"/>
        </w:rPr>
      </w:pPr>
      <w:r w:rsidRPr="00692E69">
        <w:rPr>
          <w:sz w:val="28"/>
          <w:szCs w:val="28"/>
          <w:lang w:val="ru-RU"/>
        </w:rPr>
        <w:t>Подпроцесс</w:t>
      </w:r>
      <w:r>
        <w:rPr>
          <w:sz w:val="28"/>
          <w:szCs w:val="28"/>
          <w:lang w:val="ru-RU"/>
        </w:rPr>
        <w:t xml:space="preserve"> </w:t>
      </w:r>
      <w:r w:rsidRPr="00692E69">
        <w:rPr>
          <w:sz w:val="28"/>
          <w:szCs w:val="28"/>
          <w:lang w:val="ru-RU"/>
        </w:rPr>
        <w:t>«Управление товарами»</w:t>
      </w:r>
      <w:r>
        <w:rPr>
          <w:sz w:val="28"/>
          <w:szCs w:val="28"/>
          <w:lang w:val="ru-RU"/>
        </w:rPr>
        <w:t xml:space="preserve"> </w:t>
      </w:r>
      <w:r w:rsidRPr="00692E69">
        <w:rPr>
          <w:sz w:val="28"/>
          <w:szCs w:val="28"/>
          <w:lang w:val="ru-RU"/>
        </w:rPr>
        <w:t>извлекает из хранилища данные об остатках товаров на складе и акты инвентаризации. На основании этих сведений формируется список товаров, рекомендуемых к закупке. Полученный список возвращается в хранилище, где он становится доступен для последующих процессов.</w:t>
      </w:r>
    </w:p>
    <w:p w14:paraId="2D0FC06D" w14:textId="55D2FEA4" w:rsidR="00692E69" w:rsidRPr="00692E69" w:rsidRDefault="00692E69" w:rsidP="00692E69">
      <w:pPr>
        <w:pStyle w:val="a4"/>
        <w:rPr>
          <w:sz w:val="28"/>
          <w:szCs w:val="28"/>
          <w:lang w:val="ru-RU"/>
        </w:rPr>
      </w:pPr>
      <w:r w:rsidRPr="00A3771B">
        <w:rPr>
          <w:sz w:val="28"/>
          <w:szCs w:val="28"/>
          <w:lang w:val="ru-RU"/>
        </w:rPr>
        <w:t>Подпроцесс «Заказ товаров» использует список товаров на закупку</w:t>
      </w:r>
      <w:r w:rsidR="0089363E" w:rsidRPr="00A3771B">
        <w:rPr>
          <w:sz w:val="28"/>
          <w:szCs w:val="28"/>
          <w:lang w:val="ru-RU"/>
        </w:rPr>
        <w:t>,</w:t>
      </w:r>
      <w:r w:rsidRPr="00A3771B">
        <w:rPr>
          <w:sz w:val="28"/>
          <w:szCs w:val="28"/>
          <w:lang w:val="ru-RU"/>
        </w:rPr>
        <w:t xml:space="preserve"> заявки на пополнение ассортимента</w:t>
      </w:r>
      <w:r w:rsidR="0089363E" w:rsidRPr="00A3771B">
        <w:rPr>
          <w:sz w:val="28"/>
          <w:szCs w:val="28"/>
          <w:lang w:val="ru-RU"/>
        </w:rPr>
        <w:t xml:space="preserve"> и </w:t>
      </w:r>
      <w:r w:rsidR="00A3771B" w:rsidRPr="00A3771B">
        <w:rPr>
          <w:sz w:val="28"/>
          <w:szCs w:val="28"/>
          <w:lang w:val="ru-RU"/>
        </w:rPr>
        <w:t>платёжные поручения</w:t>
      </w:r>
      <w:r w:rsidRPr="00A3771B">
        <w:rPr>
          <w:sz w:val="28"/>
          <w:szCs w:val="28"/>
          <w:lang w:val="ru-RU"/>
        </w:rPr>
        <w:t>, находящиеся в хранилище КИС.</w:t>
      </w:r>
      <w:r w:rsidRPr="00692E69">
        <w:rPr>
          <w:sz w:val="28"/>
          <w:szCs w:val="28"/>
          <w:lang w:val="ru-RU"/>
        </w:rPr>
        <w:t xml:space="preserve"> После обработки этих данных формируется заявка на закупку, которая передаётся поставщикам во внешнюю среду и одновременно сохраняется в хранилище для внутреннего учёта.</w:t>
      </w:r>
    </w:p>
    <w:p w14:paraId="5055D177" w14:textId="6D13FD05" w:rsidR="00692E69" w:rsidRPr="00692E69" w:rsidRDefault="00692E69" w:rsidP="00692E69">
      <w:pPr>
        <w:pStyle w:val="a4"/>
        <w:rPr>
          <w:sz w:val="28"/>
          <w:szCs w:val="28"/>
          <w:lang w:val="ru-RU"/>
        </w:rPr>
      </w:pPr>
      <w:r w:rsidRPr="00692E69">
        <w:rPr>
          <w:sz w:val="28"/>
          <w:szCs w:val="28"/>
          <w:lang w:val="ru-RU"/>
        </w:rPr>
        <w:t>Подпроцесс</w:t>
      </w:r>
      <w:r>
        <w:rPr>
          <w:sz w:val="28"/>
          <w:szCs w:val="28"/>
          <w:lang w:val="ru-RU"/>
        </w:rPr>
        <w:t xml:space="preserve"> </w:t>
      </w:r>
      <w:r w:rsidRPr="00692E69">
        <w:rPr>
          <w:sz w:val="28"/>
          <w:szCs w:val="28"/>
          <w:lang w:val="ru-RU"/>
        </w:rPr>
        <w:t>«Обработка коммерческих предложений»</w:t>
      </w:r>
      <w:r>
        <w:rPr>
          <w:sz w:val="28"/>
          <w:szCs w:val="28"/>
          <w:lang w:val="ru-RU"/>
        </w:rPr>
        <w:t xml:space="preserve"> </w:t>
      </w:r>
      <w:r w:rsidRPr="00692E69">
        <w:rPr>
          <w:sz w:val="28"/>
          <w:szCs w:val="28"/>
          <w:lang w:val="ru-RU"/>
        </w:rPr>
        <w:t>получает прайс-листы от поставщиков извне. После анализа условий закупки формируется договор с коммерческой организацией, который направляется обратно поставщику и сохраняется в хранилище для регистрации и контроля условий сотрудничества.</w:t>
      </w:r>
    </w:p>
    <w:p w14:paraId="0751A118" w14:textId="38BD376F" w:rsidR="00692E69" w:rsidRPr="00692E69" w:rsidRDefault="00692E69" w:rsidP="00692E69">
      <w:pPr>
        <w:pStyle w:val="a4"/>
        <w:rPr>
          <w:sz w:val="28"/>
          <w:szCs w:val="28"/>
          <w:lang w:val="ru-RU"/>
        </w:rPr>
      </w:pPr>
      <w:r w:rsidRPr="00692E69">
        <w:rPr>
          <w:sz w:val="28"/>
          <w:szCs w:val="28"/>
          <w:lang w:val="ru-RU"/>
        </w:rPr>
        <w:lastRenderedPageBreak/>
        <w:t>Подпроцесс</w:t>
      </w:r>
      <w:r>
        <w:rPr>
          <w:sz w:val="28"/>
          <w:szCs w:val="28"/>
          <w:lang w:val="ru-RU"/>
        </w:rPr>
        <w:t xml:space="preserve"> </w:t>
      </w:r>
      <w:r w:rsidRPr="00692E69">
        <w:rPr>
          <w:sz w:val="28"/>
          <w:szCs w:val="28"/>
          <w:lang w:val="ru-RU"/>
        </w:rPr>
        <w:t>«Формирование отчётов о продажах»</w:t>
      </w:r>
      <w:r>
        <w:rPr>
          <w:sz w:val="28"/>
          <w:szCs w:val="28"/>
          <w:lang w:val="ru-RU"/>
        </w:rPr>
        <w:t xml:space="preserve"> </w:t>
      </w:r>
      <w:r w:rsidRPr="00692E69">
        <w:rPr>
          <w:sz w:val="28"/>
          <w:szCs w:val="28"/>
          <w:lang w:val="ru-RU"/>
        </w:rPr>
        <w:t>получает из хранилища кассовые отчёты и данные о маркировке товаров. На их основе формируются два типа отчётов: по маркированной и немаркированной продукции. Оба отчёта направляются другим подразделениям компании (финансовому, административному, маркетинговому) и также регистрируются в хранилище.</w:t>
      </w:r>
    </w:p>
    <w:p w14:paraId="24549581" w14:textId="098BC432" w:rsidR="00D56E19" w:rsidRPr="00692E69" w:rsidRDefault="00692E69" w:rsidP="00692E69">
      <w:pPr>
        <w:pStyle w:val="a4"/>
        <w:rPr>
          <w:sz w:val="28"/>
          <w:szCs w:val="28"/>
          <w:lang w:val="ru-RU"/>
        </w:rPr>
      </w:pPr>
      <w:r w:rsidRPr="00692E69">
        <w:rPr>
          <w:sz w:val="28"/>
          <w:szCs w:val="28"/>
          <w:lang w:val="ru-RU"/>
        </w:rPr>
        <w:t xml:space="preserve">Таким образом, в рамках декомпозиции </w:t>
      </w:r>
      <w:r w:rsidRPr="00692E69">
        <w:rPr>
          <w:sz w:val="28"/>
          <w:szCs w:val="28"/>
        </w:rPr>
        <w:t>DFD</w:t>
      </w:r>
      <w:r w:rsidRPr="00692E69">
        <w:rPr>
          <w:sz w:val="28"/>
          <w:szCs w:val="28"/>
          <w:lang w:val="ru-RU"/>
        </w:rPr>
        <w:t xml:space="preserve"> показано, что каждый из подпроцессов не работает с данными напрямую, а взаимодействует с единым хранилищем КИС, обеспечивая централизованный обмен информацией и согласованность всех операций внутри коммерческой деятельности. Декомпозиция диаграммы потоков данных представлена на рисунке </w:t>
      </w:r>
      <w:r w:rsidR="003907FD">
        <w:rPr>
          <w:sz w:val="28"/>
          <w:szCs w:val="28"/>
          <w:lang w:val="ru-RU"/>
        </w:rPr>
        <w:t>8</w:t>
      </w:r>
      <w:r w:rsidRPr="00692E69">
        <w:rPr>
          <w:sz w:val="28"/>
          <w:szCs w:val="28"/>
          <w:lang w:val="ru-RU"/>
        </w:rPr>
        <w:t>.</w:t>
      </w:r>
    </w:p>
    <w:p w14:paraId="6E2444B9" w14:textId="06F5A042" w:rsidR="00B5055C" w:rsidRDefault="0089363E" w:rsidP="00EF1235">
      <w:pPr>
        <w:pStyle w:val="a4"/>
        <w:ind w:firstLine="0"/>
        <w:jc w:val="center"/>
        <w:rPr>
          <w:sz w:val="28"/>
          <w:szCs w:val="28"/>
          <w:lang w:val="ru-RU"/>
        </w:rPr>
      </w:pPr>
      <w:r w:rsidRPr="0089363E">
        <w:rPr>
          <w:noProof/>
          <w:sz w:val="28"/>
          <w:szCs w:val="28"/>
          <w:lang w:val="ru-RU"/>
        </w:rPr>
        <w:drawing>
          <wp:inline distT="0" distB="0" distL="0" distR="0" wp14:anchorId="1811B834" wp14:editId="326609F6">
            <wp:extent cx="6300470" cy="34836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EFAA" w14:textId="5988A964" w:rsidR="00B5055C" w:rsidRPr="006C3F6A" w:rsidRDefault="00B5055C" w:rsidP="00B5055C">
      <w:pPr>
        <w:pStyle w:val="a4"/>
        <w:ind w:firstLine="0"/>
        <w:jc w:val="center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Рисунок </w:t>
      </w:r>
      <w:r w:rsidR="003907FD">
        <w:rPr>
          <w:sz w:val="28"/>
          <w:szCs w:val="28"/>
          <w:lang w:val="ru-RU"/>
        </w:rPr>
        <w:t>8</w:t>
      </w:r>
      <w:r w:rsidRPr="006C3F6A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Декомпозиция д</w:t>
      </w:r>
      <w:r w:rsidRPr="006C3F6A">
        <w:rPr>
          <w:sz w:val="28"/>
          <w:szCs w:val="28"/>
          <w:lang w:val="ru-RU"/>
        </w:rPr>
        <w:t>иаграмм</w:t>
      </w:r>
      <w:r>
        <w:rPr>
          <w:sz w:val="28"/>
          <w:szCs w:val="28"/>
          <w:lang w:val="ru-RU"/>
        </w:rPr>
        <w:t>ы</w:t>
      </w:r>
      <w:r w:rsidRPr="006C3F6A">
        <w:rPr>
          <w:sz w:val="28"/>
          <w:szCs w:val="28"/>
          <w:lang w:val="ru-RU"/>
        </w:rPr>
        <w:t xml:space="preserve"> потоков данных</w:t>
      </w:r>
    </w:p>
    <w:p w14:paraId="62B2A80E" w14:textId="77777777" w:rsidR="00D4639E" w:rsidRPr="006C3F6A" w:rsidRDefault="00D4639E" w:rsidP="00FD6D29">
      <w:pPr>
        <w:pStyle w:val="a4"/>
        <w:rPr>
          <w:sz w:val="28"/>
          <w:szCs w:val="28"/>
          <w:lang w:val="ru-RU"/>
        </w:rPr>
      </w:pPr>
    </w:p>
    <w:p w14:paraId="4A70931D" w14:textId="77777777" w:rsidR="00FD6D29" w:rsidRPr="000F30E6" w:rsidRDefault="00FD6D29" w:rsidP="00FD6D29">
      <w:pPr>
        <w:pStyle w:val="a2"/>
        <w:rPr>
          <w:szCs w:val="28"/>
        </w:rPr>
      </w:pPr>
      <w:bookmarkStart w:id="36" w:name="_Toc194407584"/>
      <w:proofErr w:type="spellStart"/>
      <w:r w:rsidRPr="000F30E6">
        <w:rPr>
          <w:szCs w:val="28"/>
        </w:rPr>
        <w:t>Схема</w:t>
      </w:r>
      <w:proofErr w:type="spellEnd"/>
      <w:r w:rsidRPr="000F30E6">
        <w:rPr>
          <w:szCs w:val="28"/>
        </w:rPr>
        <w:t xml:space="preserve"> данных</w:t>
      </w:r>
      <w:bookmarkEnd w:id="36"/>
      <w:r w:rsidRPr="000F30E6">
        <w:rPr>
          <w:szCs w:val="28"/>
        </w:rPr>
        <w:t xml:space="preserve"> </w:t>
      </w:r>
    </w:p>
    <w:p w14:paraId="0CB85162" w14:textId="77777777" w:rsidR="006125AB" w:rsidRPr="006125AB" w:rsidRDefault="006125AB" w:rsidP="006125AB">
      <w:pPr>
        <w:pStyle w:val="a4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Для обеспечения систематизированного представления информации и эффективной обработки данных в корпоративной информационной системе разработан комплекс взаимосвязанных таблиц, отражающих ключевые аспекты коммерческой деятельности предприятия.</w:t>
      </w:r>
    </w:p>
    <w:p w14:paraId="1616C3CB" w14:textId="77777777" w:rsidR="006125AB" w:rsidRPr="006125AB" w:rsidRDefault="006125AB" w:rsidP="006125AB">
      <w:pPr>
        <w:pStyle w:val="a4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lastRenderedPageBreak/>
        <w:t xml:space="preserve">Таблица «Товары» служит базовым справочником для хранения информации о номенклатуре, включая наименование, артикул, единицу измерения и </w:t>
      </w:r>
      <w:proofErr w:type="spellStart"/>
      <w:r w:rsidRPr="006125AB">
        <w:rPr>
          <w:sz w:val="28"/>
          <w:szCs w:val="28"/>
          <w:lang w:val="ru-RU"/>
        </w:rPr>
        <w:t>штрихкод</w:t>
      </w:r>
      <w:proofErr w:type="spellEnd"/>
      <w:r w:rsidRPr="006125AB">
        <w:rPr>
          <w:sz w:val="28"/>
          <w:szCs w:val="28"/>
          <w:lang w:val="ru-RU"/>
        </w:rPr>
        <w:t>. Актуальные остатки на складах фиксируются в таблице «</w:t>
      </w:r>
      <w:proofErr w:type="spellStart"/>
      <w:r w:rsidRPr="006125AB">
        <w:rPr>
          <w:sz w:val="28"/>
          <w:szCs w:val="28"/>
          <w:lang w:val="ru-RU"/>
        </w:rPr>
        <w:t>Остатки_товаров</w:t>
      </w:r>
      <w:proofErr w:type="spellEnd"/>
      <w:r w:rsidRPr="006125AB">
        <w:rPr>
          <w:sz w:val="28"/>
          <w:szCs w:val="28"/>
          <w:lang w:val="ru-RU"/>
        </w:rPr>
        <w:t>», обеспечивая точные данные для анализа запасов. Таблица «</w:t>
      </w:r>
      <w:proofErr w:type="spellStart"/>
      <w:r w:rsidRPr="006125AB">
        <w:rPr>
          <w:sz w:val="28"/>
          <w:szCs w:val="28"/>
          <w:lang w:val="ru-RU"/>
        </w:rPr>
        <w:t>Акты_инвентаризации</w:t>
      </w:r>
      <w:proofErr w:type="spellEnd"/>
      <w:r w:rsidRPr="006125AB">
        <w:rPr>
          <w:sz w:val="28"/>
          <w:szCs w:val="28"/>
          <w:lang w:val="ru-RU"/>
        </w:rPr>
        <w:t>» предназначена для фиксации результатов проверок фактического наличия товаров, включая учётные и фактические показатели, с возможностью сопоставления и анализа расхождений.</w:t>
      </w:r>
    </w:p>
    <w:p w14:paraId="0261F627" w14:textId="77777777" w:rsidR="006125AB" w:rsidRPr="006125AB" w:rsidRDefault="006125AB" w:rsidP="006125AB">
      <w:pPr>
        <w:pStyle w:val="a4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Для учёта поступающих от отдела продаж внутренних запросов используется таблица «</w:t>
      </w:r>
      <w:proofErr w:type="spellStart"/>
      <w:r w:rsidRPr="006125AB">
        <w:rPr>
          <w:sz w:val="28"/>
          <w:szCs w:val="28"/>
          <w:lang w:val="ru-RU"/>
        </w:rPr>
        <w:t>Заявки_на_пополнение_ассортимента</w:t>
      </w:r>
      <w:proofErr w:type="spellEnd"/>
      <w:r w:rsidRPr="006125AB">
        <w:rPr>
          <w:sz w:val="28"/>
          <w:szCs w:val="28"/>
          <w:lang w:val="ru-RU"/>
        </w:rPr>
        <w:t>», содержащая сведения о потребности в товарах. На основе остатков, инвентаризаций и заявок формируется таблица «</w:t>
      </w:r>
      <w:proofErr w:type="spellStart"/>
      <w:r w:rsidRPr="006125AB">
        <w:rPr>
          <w:sz w:val="28"/>
          <w:szCs w:val="28"/>
          <w:lang w:val="ru-RU"/>
        </w:rPr>
        <w:t>Список_на_закупку</w:t>
      </w:r>
      <w:proofErr w:type="spellEnd"/>
      <w:r w:rsidRPr="006125AB">
        <w:rPr>
          <w:sz w:val="28"/>
          <w:szCs w:val="28"/>
          <w:lang w:val="ru-RU"/>
        </w:rPr>
        <w:t>», где фиксируются рекомендуемые к заказу позиции. Таблица «</w:t>
      </w:r>
      <w:proofErr w:type="spellStart"/>
      <w:r w:rsidRPr="006125AB">
        <w:rPr>
          <w:sz w:val="28"/>
          <w:szCs w:val="28"/>
          <w:lang w:val="ru-RU"/>
        </w:rPr>
        <w:t>Заявка_на_закупку</w:t>
      </w:r>
      <w:proofErr w:type="spellEnd"/>
      <w:r w:rsidRPr="006125AB">
        <w:rPr>
          <w:sz w:val="28"/>
          <w:szCs w:val="28"/>
          <w:lang w:val="ru-RU"/>
        </w:rPr>
        <w:t>» содержит сведения о переданных поставщикам заказах, а таблица «</w:t>
      </w:r>
      <w:proofErr w:type="spellStart"/>
      <w:r w:rsidRPr="006125AB">
        <w:rPr>
          <w:sz w:val="28"/>
          <w:szCs w:val="28"/>
          <w:lang w:val="ru-RU"/>
        </w:rPr>
        <w:t>Договоры_с_поставщиками</w:t>
      </w:r>
      <w:proofErr w:type="spellEnd"/>
      <w:r w:rsidRPr="006125AB">
        <w:rPr>
          <w:sz w:val="28"/>
          <w:szCs w:val="28"/>
          <w:lang w:val="ru-RU"/>
        </w:rPr>
        <w:t>» — информацию о заключённых контрактах, сроках и условиях поставок.</w:t>
      </w:r>
    </w:p>
    <w:p w14:paraId="032CDA83" w14:textId="77777777" w:rsidR="006125AB" w:rsidRPr="006125AB" w:rsidRDefault="006125AB" w:rsidP="006125AB">
      <w:pPr>
        <w:pStyle w:val="a4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Контрагенты предприятия хранятся в таблице «Поставщики», включающей все ключевые реквизиты, необходимые для учёта и взаимодействия. Взаимодействие с финансовой подсистемой реализуется через таблицу «</w:t>
      </w:r>
      <w:proofErr w:type="spellStart"/>
      <w:r w:rsidRPr="006125AB">
        <w:rPr>
          <w:sz w:val="28"/>
          <w:szCs w:val="28"/>
          <w:lang w:val="ru-RU"/>
        </w:rPr>
        <w:t>Платёжные_поручения</w:t>
      </w:r>
      <w:proofErr w:type="spellEnd"/>
      <w:r w:rsidRPr="006125AB">
        <w:rPr>
          <w:sz w:val="28"/>
          <w:szCs w:val="28"/>
          <w:lang w:val="ru-RU"/>
        </w:rPr>
        <w:t>», содержащую информацию о перечислениях поставщикам по утверждённым заказам. Для отражения движения денежных средств от продаж используется таблица «</w:t>
      </w:r>
      <w:proofErr w:type="spellStart"/>
      <w:r w:rsidRPr="006125AB">
        <w:rPr>
          <w:sz w:val="28"/>
          <w:szCs w:val="28"/>
          <w:lang w:val="ru-RU"/>
        </w:rPr>
        <w:t>Кассовые_отчёты</w:t>
      </w:r>
      <w:proofErr w:type="spellEnd"/>
      <w:r w:rsidRPr="006125AB">
        <w:rPr>
          <w:sz w:val="28"/>
          <w:szCs w:val="28"/>
          <w:lang w:val="ru-RU"/>
        </w:rPr>
        <w:t>», фиксирующая реализацию товаров по каждой торговой точке.</w:t>
      </w:r>
    </w:p>
    <w:p w14:paraId="6AC78ABD" w14:textId="77777777" w:rsidR="006125AB" w:rsidRPr="006125AB" w:rsidRDefault="006125AB" w:rsidP="006125AB">
      <w:pPr>
        <w:pStyle w:val="a4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Для соблюдения требований товарной маркировки используется таблица «</w:t>
      </w:r>
      <w:proofErr w:type="spellStart"/>
      <w:r w:rsidRPr="006125AB">
        <w:rPr>
          <w:sz w:val="28"/>
          <w:szCs w:val="28"/>
          <w:lang w:val="ru-RU"/>
        </w:rPr>
        <w:t>Маркировка_товаров</w:t>
      </w:r>
      <w:proofErr w:type="spellEnd"/>
      <w:r w:rsidRPr="006125AB">
        <w:rPr>
          <w:sz w:val="28"/>
          <w:szCs w:val="28"/>
          <w:lang w:val="ru-RU"/>
        </w:rPr>
        <w:t>», где хранятся коды идентификации, присвоенные каждой единице продукции. Информация о персонале и структуре компании представлена в таблицах «Сотрудники» и «Подразделения», что обеспечивает контроль доступа, маршрутизацию задач и формирование отчётности.</w:t>
      </w:r>
    </w:p>
    <w:p w14:paraId="04225983" w14:textId="27CF6E69" w:rsidR="006125AB" w:rsidRDefault="006125AB" w:rsidP="006125AB">
      <w:pPr>
        <w:pStyle w:val="a4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>Данная схема данных обеспечивает структурированный документооборот, единое информационное пространство и поддержку ключевых бизнес-процессов в рамках корпоративной информационной системы.</w:t>
      </w:r>
    </w:p>
    <w:p w14:paraId="5BCB7EA5" w14:textId="3CDA0329" w:rsidR="00137D53" w:rsidRPr="006125AB" w:rsidRDefault="00137D53" w:rsidP="00137D53">
      <w:pPr>
        <w:pStyle w:val="a4"/>
        <w:rPr>
          <w:sz w:val="28"/>
          <w:szCs w:val="28"/>
          <w:lang w:val="ru-RU"/>
        </w:rPr>
      </w:pPr>
      <w:r w:rsidRPr="00137D53">
        <w:rPr>
          <w:sz w:val="28"/>
          <w:szCs w:val="28"/>
          <w:lang w:val="ru-RU"/>
        </w:rPr>
        <w:lastRenderedPageBreak/>
        <w:t>Для визуального отделения таблиц, обеспечивающих информационное взаимодействие между процессами коммерческой и финансовой деятельности, на диаграмме базы данных выделены следующие объекты:</w:t>
      </w:r>
      <w:r>
        <w:rPr>
          <w:sz w:val="28"/>
          <w:szCs w:val="28"/>
          <w:lang w:val="ru-RU"/>
        </w:rPr>
        <w:t xml:space="preserve"> </w:t>
      </w:r>
      <w:r w:rsidRPr="00137D53">
        <w:rPr>
          <w:sz w:val="28"/>
          <w:szCs w:val="28"/>
          <w:lang w:val="ru-RU"/>
        </w:rPr>
        <w:t>«</w:t>
      </w:r>
      <w:proofErr w:type="spellStart"/>
      <w:r w:rsidRPr="00137D53">
        <w:rPr>
          <w:sz w:val="28"/>
          <w:szCs w:val="28"/>
          <w:lang w:val="ru-RU"/>
        </w:rPr>
        <w:t>Платёжные_поручения</w:t>
      </w:r>
      <w:proofErr w:type="spellEnd"/>
      <w:r w:rsidRPr="00137D53">
        <w:rPr>
          <w:sz w:val="28"/>
          <w:szCs w:val="28"/>
          <w:lang w:val="ru-RU"/>
        </w:rPr>
        <w:t>»,</w:t>
      </w:r>
      <w:r>
        <w:rPr>
          <w:sz w:val="28"/>
          <w:szCs w:val="28"/>
          <w:lang w:val="ru-RU"/>
        </w:rPr>
        <w:t xml:space="preserve"> </w:t>
      </w:r>
      <w:r w:rsidRPr="00137D53">
        <w:rPr>
          <w:sz w:val="28"/>
          <w:szCs w:val="28"/>
          <w:lang w:val="ru-RU"/>
        </w:rPr>
        <w:t>«Товары»,</w:t>
      </w:r>
      <w:r>
        <w:rPr>
          <w:sz w:val="28"/>
          <w:szCs w:val="28"/>
          <w:lang w:val="ru-RU"/>
        </w:rPr>
        <w:t xml:space="preserve"> </w:t>
      </w:r>
      <w:r w:rsidRPr="00137D53">
        <w:rPr>
          <w:sz w:val="28"/>
          <w:szCs w:val="28"/>
          <w:lang w:val="ru-RU"/>
        </w:rPr>
        <w:t>«</w:t>
      </w:r>
      <w:proofErr w:type="spellStart"/>
      <w:r w:rsidRPr="00137D53">
        <w:rPr>
          <w:sz w:val="28"/>
          <w:szCs w:val="28"/>
          <w:lang w:val="ru-RU"/>
        </w:rPr>
        <w:t>Договоры_с_поставщиками</w:t>
      </w:r>
      <w:proofErr w:type="spellEnd"/>
      <w:r w:rsidRPr="00137D53">
        <w:rPr>
          <w:sz w:val="28"/>
          <w:szCs w:val="28"/>
          <w:lang w:val="ru-RU"/>
        </w:rPr>
        <w:t>»,</w:t>
      </w:r>
      <w:r>
        <w:rPr>
          <w:sz w:val="28"/>
          <w:szCs w:val="28"/>
          <w:lang w:val="ru-RU"/>
        </w:rPr>
        <w:t xml:space="preserve"> </w:t>
      </w:r>
      <w:r w:rsidRPr="00137D53">
        <w:rPr>
          <w:sz w:val="28"/>
          <w:szCs w:val="28"/>
          <w:lang w:val="ru-RU"/>
        </w:rPr>
        <w:t>«Поставщики»</w:t>
      </w:r>
      <w:r>
        <w:rPr>
          <w:sz w:val="28"/>
          <w:szCs w:val="28"/>
          <w:lang w:val="ru-RU"/>
        </w:rPr>
        <w:t>, «</w:t>
      </w:r>
      <w:proofErr w:type="spellStart"/>
      <w:r w:rsidRPr="00137D53">
        <w:rPr>
          <w:sz w:val="28"/>
          <w:szCs w:val="28"/>
          <w:lang w:val="ru-RU"/>
        </w:rPr>
        <w:t>Маркировка_товаров</w:t>
      </w:r>
      <w:proofErr w:type="spellEnd"/>
      <w:r>
        <w:rPr>
          <w:sz w:val="28"/>
          <w:szCs w:val="28"/>
          <w:lang w:val="ru-RU"/>
        </w:rPr>
        <w:t xml:space="preserve">» </w:t>
      </w:r>
      <w:r w:rsidRPr="00137D53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</w:t>
      </w:r>
      <w:r w:rsidRPr="00137D53">
        <w:rPr>
          <w:sz w:val="28"/>
          <w:szCs w:val="28"/>
          <w:lang w:val="ru-RU"/>
        </w:rPr>
        <w:t>«</w:t>
      </w:r>
      <w:proofErr w:type="spellStart"/>
      <w:r w:rsidRPr="00137D53">
        <w:rPr>
          <w:sz w:val="28"/>
          <w:szCs w:val="28"/>
          <w:lang w:val="ru-RU"/>
        </w:rPr>
        <w:t>Заявка_на_закупку</w:t>
      </w:r>
      <w:proofErr w:type="spellEnd"/>
      <w:r w:rsidRPr="00137D53">
        <w:rPr>
          <w:sz w:val="28"/>
          <w:szCs w:val="28"/>
          <w:lang w:val="ru-RU"/>
        </w:rPr>
        <w:t>». Эти таблицы содержат критически важные сведения, формируемые в процессе коммерческой деятельности, и используются финансовым отделом для проведения расчётов, подтверждения обязательств и осуществления платежей. Такое выделение позволяет чётко обозначить границы взаимодействия между подразделениями и определить точки передачи данных в рамках единой информационной среды.</w:t>
      </w:r>
    </w:p>
    <w:p w14:paraId="482939F2" w14:textId="5D55912C" w:rsidR="00EF1235" w:rsidRPr="006C3F6A" w:rsidRDefault="00EF1235" w:rsidP="00E624B6">
      <w:pPr>
        <w:pStyle w:val="a4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>Схема данных представлена в виде рисунка в приложении А.2</w:t>
      </w:r>
      <w:r w:rsidR="00C1406A" w:rsidRPr="006C3F6A">
        <w:rPr>
          <w:sz w:val="28"/>
          <w:szCs w:val="28"/>
          <w:lang w:val="ru-RU"/>
        </w:rPr>
        <w:t>.</w:t>
      </w:r>
    </w:p>
    <w:p w14:paraId="049AFA5E" w14:textId="5704F2A7" w:rsidR="006C3F6A" w:rsidRPr="007479DB" w:rsidRDefault="00E624B6" w:rsidP="00E624B6">
      <w:pPr>
        <w:pStyle w:val="a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Все таблицы базы данных более подробно представлены в приложении Б.2 – Б.1</w:t>
      </w:r>
      <w:r w:rsidR="00BE1632">
        <w:rPr>
          <w:sz w:val="28"/>
          <w:szCs w:val="28"/>
          <w:lang w:val="ru-RU"/>
        </w:rPr>
        <w:t>4.</w:t>
      </w:r>
    </w:p>
    <w:p w14:paraId="0915052F" w14:textId="77777777" w:rsidR="00E624B6" w:rsidRPr="00D47FEF" w:rsidRDefault="00E624B6" w:rsidP="00FD6D29">
      <w:pPr>
        <w:pStyle w:val="a4"/>
        <w:rPr>
          <w:sz w:val="28"/>
          <w:szCs w:val="28"/>
          <w:lang w:val="ru-RU"/>
        </w:rPr>
      </w:pPr>
    </w:p>
    <w:p w14:paraId="30B05571" w14:textId="7FC403D5" w:rsidR="0050714A" w:rsidRPr="0050714A" w:rsidRDefault="00FD6D29" w:rsidP="0050714A">
      <w:pPr>
        <w:pStyle w:val="a1"/>
        <w:ind w:left="0" w:firstLine="709"/>
        <w:rPr>
          <w:szCs w:val="28"/>
        </w:rPr>
      </w:pPr>
      <w:bookmarkStart w:id="37" w:name="_Toc194407585"/>
      <w:proofErr w:type="spellStart"/>
      <w:r w:rsidRPr="000F30E6">
        <w:rPr>
          <w:szCs w:val="28"/>
        </w:rPr>
        <w:t>Контрольный</w:t>
      </w:r>
      <w:proofErr w:type="spellEnd"/>
      <w:r w:rsidRPr="000F30E6">
        <w:rPr>
          <w:szCs w:val="28"/>
        </w:rPr>
        <w:t xml:space="preserve"> </w:t>
      </w:r>
      <w:proofErr w:type="spellStart"/>
      <w:r w:rsidRPr="000F30E6">
        <w:rPr>
          <w:szCs w:val="28"/>
        </w:rPr>
        <w:t>пример</w:t>
      </w:r>
      <w:bookmarkEnd w:id="37"/>
      <w:proofErr w:type="spellEnd"/>
    </w:p>
    <w:p w14:paraId="6B906941" w14:textId="77777777" w:rsidR="00F25848" w:rsidRPr="00F25848" w:rsidRDefault="00F25848" w:rsidP="00F25848">
      <w:pPr>
        <w:pStyle w:val="a4"/>
        <w:rPr>
          <w:sz w:val="28"/>
          <w:szCs w:val="28"/>
          <w:lang w:val="ru-RU"/>
        </w:rPr>
      </w:pPr>
      <w:r w:rsidRPr="00F25848">
        <w:rPr>
          <w:sz w:val="28"/>
          <w:szCs w:val="28"/>
          <w:lang w:val="ru-RU"/>
        </w:rPr>
        <w:t>Контрольный пример демонстрирует использование корпоративной информационной системы 1</w:t>
      </w:r>
      <w:proofErr w:type="gramStart"/>
      <w:r w:rsidRPr="00F25848">
        <w:rPr>
          <w:sz w:val="28"/>
          <w:szCs w:val="28"/>
          <w:lang w:val="ru-RU"/>
        </w:rPr>
        <w:t>С:</w:t>
      </w:r>
      <w:r w:rsidRPr="00F25848">
        <w:rPr>
          <w:sz w:val="28"/>
          <w:szCs w:val="28"/>
        </w:rPr>
        <w:t>ERP</w:t>
      </w:r>
      <w:proofErr w:type="gramEnd"/>
      <w:r w:rsidRPr="00F25848">
        <w:rPr>
          <w:sz w:val="28"/>
          <w:szCs w:val="28"/>
          <w:lang w:val="ru-RU"/>
        </w:rPr>
        <w:t xml:space="preserve"> для автоматизации процесса заказа поставщику. На первом этапе выполнен анализ остатков товаров на складах, на основе которого выявлены позиции с дефицитом. Это стало основанием для запуска процедуры оформления закупки (см. рис. Г.1). Тем самым устраняется одна из проблем прежней системы — отсутствие своевременного доступа к актуальным данным о товарных остатках.</w:t>
      </w:r>
    </w:p>
    <w:p w14:paraId="1E22C85E" w14:textId="77777777" w:rsidR="00F25848" w:rsidRPr="00F25848" w:rsidRDefault="00F25848" w:rsidP="00F25848">
      <w:pPr>
        <w:pStyle w:val="a4"/>
        <w:rPr>
          <w:sz w:val="28"/>
          <w:szCs w:val="28"/>
          <w:lang w:val="ru-RU"/>
        </w:rPr>
      </w:pPr>
      <w:r w:rsidRPr="00F25848">
        <w:rPr>
          <w:sz w:val="28"/>
          <w:szCs w:val="28"/>
          <w:lang w:val="ru-RU"/>
        </w:rPr>
        <w:t>В систему внесены сведения о новом контрагенте – поставщике ООО «Полуфабрикаты», включая его реквизиты и фактический адрес (см. рис. Г.2). Зарегистрированная карточка партнёра содержит полную информацию, необходимую для заключения договора (см. рис. Г.3). Далее оформлен договор с указанием условий поставки, расчётов и ответственных сторон, что исключает ручную передачу данных между подразделениями и снижает вероятность расхождений (см. рис. Г.4).</w:t>
      </w:r>
    </w:p>
    <w:p w14:paraId="376D8B66" w14:textId="77777777" w:rsidR="00F25848" w:rsidRPr="00F25848" w:rsidRDefault="00F25848" w:rsidP="00F25848">
      <w:pPr>
        <w:pStyle w:val="a4"/>
        <w:rPr>
          <w:sz w:val="28"/>
          <w:szCs w:val="28"/>
          <w:lang w:val="ru-RU"/>
        </w:rPr>
      </w:pPr>
      <w:r w:rsidRPr="00F25848">
        <w:rPr>
          <w:sz w:val="28"/>
          <w:szCs w:val="28"/>
          <w:lang w:val="ru-RU"/>
        </w:rPr>
        <w:lastRenderedPageBreak/>
        <w:t>Создан заказ поставщику с привязкой к договору, складу, валюте и другим параметрам (см. рис. Г.5). В заказ добавлена номенклатура – «Котлета куриная панированная, замороженная» по цене 200 рублей за килограмм (см. рис. Г.6), в количестве 180 кг (см. рис. Г.7). Указан адрес доставки и зафиксированы сведения о менеджере, ответственном за сделку (см. рис. Г.8–Г.9).</w:t>
      </w:r>
    </w:p>
    <w:p w14:paraId="0089AC50" w14:textId="77777777" w:rsidR="00F25848" w:rsidRPr="00F25848" w:rsidRDefault="00F25848" w:rsidP="00F25848">
      <w:pPr>
        <w:pStyle w:val="a4"/>
        <w:rPr>
          <w:sz w:val="28"/>
          <w:szCs w:val="28"/>
          <w:lang w:val="ru-RU"/>
        </w:rPr>
      </w:pPr>
      <w:r w:rsidRPr="00F25848">
        <w:rPr>
          <w:sz w:val="28"/>
          <w:szCs w:val="28"/>
          <w:lang w:val="ru-RU"/>
        </w:rPr>
        <w:t xml:space="preserve">После сохранения заказ отобразился в общем списке с текущим статусом, ожидающим подтверждения (см. рис. Г.10). Согласование со стороны финансового отдела завершилось подтверждением заявки, что демонстрирует работу </w:t>
      </w:r>
      <w:proofErr w:type="spellStart"/>
      <w:r w:rsidRPr="00F25848">
        <w:rPr>
          <w:sz w:val="28"/>
          <w:szCs w:val="28"/>
          <w:lang w:val="ru-RU"/>
        </w:rPr>
        <w:t>межфункционального</w:t>
      </w:r>
      <w:proofErr w:type="spellEnd"/>
      <w:r w:rsidRPr="00F25848">
        <w:rPr>
          <w:sz w:val="28"/>
          <w:szCs w:val="28"/>
          <w:lang w:val="ru-RU"/>
        </w:rPr>
        <w:t xml:space="preserve"> взаимодействия в рамках единой системы (см. рис. Г.11).</w:t>
      </w:r>
    </w:p>
    <w:p w14:paraId="3CA42DE3" w14:textId="77777777" w:rsidR="00F25848" w:rsidRPr="00F25848" w:rsidRDefault="00F25848" w:rsidP="00F25848">
      <w:pPr>
        <w:pStyle w:val="a4"/>
        <w:rPr>
          <w:sz w:val="28"/>
          <w:szCs w:val="28"/>
          <w:lang w:val="ru-RU"/>
        </w:rPr>
      </w:pPr>
      <w:r w:rsidRPr="00F25848">
        <w:rPr>
          <w:sz w:val="28"/>
          <w:szCs w:val="28"/>
          <w:lang w:val="ru-RU"/>
        </w:rPr>
        <w:t>Для отправки поставщику сформирован печатный экземпляр документа «Заказ поставщику», содержащий все необходимые сведения о закупке (см. рис. Г.12). Это позволяет избежать устных уточнений и ручного заполнения форм. Далее оформлена заявка на расходование денежных средств — официальный внутренний документ, используемый для запроса бюджета у финансового отдела на оплату поставки (см. рис. Г.13). В составе заявки доступна расшифровка с указанием суммы, НДС и детализацией позиций (см. рис. Г.14). Также сформирован печатный экземпляр заявки, необходимый для бумажного документооборота и подписания уполномоченными лицами (см. рис. Г.15).</w:t>
      </w:r>
    </w:p>
    <w:p w14:paraId="41F04A13" w14:textId="04EBCE8A" w:rsidR="00FD6D29" w:rsidRPr="00B252EC" w:rsidRDefault="00F25848" w:rsidP="00F25848">
      <w:pPr>
        <w:pStyle w:val="a4"/>
        <w:rPr>
          <w:sz w:val="28"/>
          <w:szCs w:val="28"/>
          <w:lang w:val="ru-RU"/>
        </w:rPr>
      </w:pPr>
      <w:r w:rsidRPr="00F25848">
        <w:rPr>
          <w:sz w:val="28"/>
          <w:szCs w:val="28"/>
          <w:lang w:val="ru-RU"/>
        </w:rPr>
        <w:t>Таким образом, в рамках контрольного примера продемонстрирован не только процесс оформления заказа, но и полная сквозная цепочка действий: от анализа остатков до подготовки финансовых документов. Это устраняет характерные недостатки прежней модели — отсутствие единого хранилища данных, дублирование ввода, сложность согласований и отсутствие формализованных процедур взаимодействия между отделами.</w:t>
      </w:r>
      <w:r w:rsidR="00FD6D29" w:rsidRPr="006C3F6A">
        <w:rPr>
          <w:sz w:val="28"/>
          <w:szCs w:val="28"/>
          <w:lang w:val="ru-RU"/>
        </w:rPr>
        <w:br w:type="page"/>
      </w:r>
    </w:p>
    <w:p w14:paraId="3A568741" w14:textId="77777777" w:rsidR="00FD6D29" w:rsidRPr="00A572E7" w:rsidRDefault="00FD6D29" w:rsidP="00FD6D29">
      <w:pPr>
        <w:pStyle w:val="a0"/>
        <w:numPr>
          <w:ilvl w:val="0"/>
          <w:numId w:val="0"/>
        </w:numPr>
        <w:jc w:val="center"/>
        <w:rPr>
          <w:szCs w:val="28"/>
          <w:lang w:val="ru-RU"/>
        </w:rPr>
      </w:pPr>
      <w:bookmarkStart w:id="38" w:name="_Toc194407586"/>
      <w:r w:rsidRPr="00A572E7">
        <w:rPr>
          <w:szCs w:val="28"/>
          <w:lang w:val="ru-RU"/>
        </w:rPr>
        <w:lastRenderedPageBreak/>
        <w:t>Заключение</w:t>
      </w:r>
      <w:bookmarkEnd w:id="38"/>
    </w:p>
    <w:p w14:paraId="248FA5FA" w14:textId="77777777" w:rsidR="00FD6D29" w:rsidRPr="00A572E7" w:rsidRDefault="00FD6D29" w:rsidP="00FD6D29">
      <w:pPr>
        <w:pStyle w:val="a4"/>
        <w:rPr>
          <w:sz w:val="28"/>
          <w:szCs w:val="28"/>
          <w:lang w:val="ru-RU"/>
        </w:rPr>
      </w:pPr>
    </w:p>
    <w:p w14:paraId="5B089C11" w14:textId="77777777" w:rsidR="00CD3271" w:rsidRPr="00CD3271" w:rsidRDefault="00CD3271" w:rsidP="00CD3271">
      <w:pPr>
        <w:pStyle w:val="a4"/>
        <w:rPr>
          <w:sz w:val="28"/>
          <w:szCs w:val="28"/>
          <w:lang w:val="ru-RU"/>
        </w:rPr>
      </w:pPr>
      <w:r w:rsidRPr="00CD3271">
        <w:rPr>
          <w:sz w:val="28"/>
          <w:szCs w:val="28"/>
          <w:lang w:val="ru-RU"/>
        </w:rPr>
        <w:t>В ходе выполнения курсового проекта была проведена комплексная работа по анализу и автоматизации коммерческой деятельности сети супермаркетов «ВАН Маркет». Исследование включало детальное изучение текущих бизнес-процессов, выявление их недостатков, а также разработку оптимизированной модели управления товарными потоками на основе корпоративной информационной системы.</w:t>
      </w:r>
    </w:p>
    <w:p w14:paraId="2396EFDB" w14:textId="163E0080" w:rsidR="00DB2843" w:rsidRPr="00CD3271" w:rsidRDefault="00CD3271" w:rsidP="00DB2843">
      <w:pPr>
        <w:pStyle w:val="a4"/>
        <w:rPr>
          <w:sz w:val="28"/>
          <w:szCs w:val="28"/>
          <w:lang w:val="ru-RU"/>
        </w:rPr>
      </w:pPr>
      <w:r w:rsidRPr="00CD3271">
        <w:rPr>
          <w:sz w:val="28"/>
          <w:szCs w:val="28"/>
          <w:lang w:val="ru-RU"/>
        </w:rPr>
        <w:t>Результаты проведённого анализа показали, что действующая система управления предприятия имеет ряд существенных недостатков, связанных с разрозненностью данных, отсутствием единого доступа к актуальной информации и необходимостью ручного переноса данных между отделами. Эти факторы приводили к увеличению временных затрат на учет товарных остатков, снижению прозрачности процессов закупок и продаж, а также усложнению контроля за финансовыми потоками.</w:t>
      </w:r>
    </w:p>
    <w:p w14:paraId="75330D08" w14:textId="525B5E50" w:rsidR="00CD3271" w:rsidRPr="00CD3271" w:rsidRDefault="00CD3271" w:rsidP="00CD3271">
      <w:pPr>
        <w:pStyle w:val="a4"/>
        <w:rPr>
          <w:sz w:val="28"/>
          <w:szCs w:val="28"/>
          <w:lang w:val="ru-RU"/>
        </w:rPr>
      </w:pPr>
      <w:r w:rsidRPr="00DB2843">
        <w:rPr>
          <w:sz w:val="28"/>
          <w:szCs w:val="28"/>
          <w:lang w:val="ru-RU"/>
        </w:rPr>
        <w:t xml:space="preserve">Для решения выявленных проблем была разработана концепция автоматизированной системы управления, предусматривающая интеграцию всех основных бизнес-процессов в единую информационную среду. В рамках проектной части был составлен календарный план, предусматривающий выполнение всех этапов разработки и внедрения автоматизированной системы в течение </w:t>
      </w:r>
      <w:r w:rsidR="00DB2843" w:rsidRPr="00DB2843">
        <w:rPr>
          <w:sz w:val="28"/>
          <w:szCs w:val="28"/>
          <w:lang w:val="ru-RU"/>
        </w:rPr>
        <w:t xml:space="preserve">245 </w:t>
      </w:r>
      <w:r w:rsidRPr="00DB2843">
        <w:rPr>
          <w:sz w:val="28"/>
          <w:szCs w:val="28"/>
          <w:lang w:val="ru-RU"/>
        </w:rPr>
        <w:t xml:space="preserve">дней с общим бюджетом </w:t>
      </w:r>
      <w:r w:rsidR="00DB2843" w:rsidRPr="00DB2843">
        <w:rPr>
          <w:sz w:val="28"/>
          <w:szCs w:val="28"/>
          <w:lang w:val="ru-RU"/>
        </w:rPr>
        <w:t xml:space="preserve">39 243 400 </w:t>
      </w:r>
      <w:r w:rsidRPr="00DB2843">
        <w:rPr>
          <w:sz w:val="28"/>
          <w:szCs w:val="28"/>
          <w:lang w:val="ru-RU"/>
        </w:rPr>
        <w:t>рублей.</w:t>
      </w:r>
    </w:p>
    <w:p w14:paraId="4287E01F" w14:textId="27112162" w:rsidR="00CD3271" w:rsidRDefault="00CD3271" w:rsidP="00CD3271">
      <w:pPr>
        <w:pStyle w:val="a4"/>
        <w:rPr>
          <w:sz w:val="28"/>
          <w:szCs w:val="28"/>
          <w:lang w:val="ru-RU"/>
        </w:rPr>
      </w:pPr>
      <w:r w:rsidRPr="00CD3271">
        <w:rPr>
          <w:sz w:val="28"/>
          <w:szCs w:val="28"/>
          <w:lang w:val="ru-RU"/>
        </w:rPr>
        <w:t>Особое внимание уделено вопросам информационного обеспечения, включая построение диаграмм потоков данных, разработку схемы базы данных и формирование механизма передачи данных между различными модулями системы. Эти элементы позволили создать устойчивую и эффективную основу для дальнейшей цифровизации процессов управления предприятием.</w:t>
      </w:r>
    </w:p>
    <w:p w14:paraId="7CA3A67B" w14:textId="5B4043C9" w:rsidR="002E4977" w:rsidRPr="002E4977" w:rsidRDefault="002E4977" w:rsidP="002E4977">
      <w:pPr>
        <w:pStyle w:val="a4"/>
        <w:rPr>
          <w:sz w:val="28"/>
          <w:szCs w:val="28"/>
          <w:lang w:val="ru-RU"/>
        </w:rPr>
      </w:pPr>
      <w:r w:rsidRPr="002E4977">
        <w:rPr>
          <w:sz w:val="28"/>
          <w:szCs w:val="28"/>
          <w:lang w:val="ru-RU"/>
        </w:rPr>
        <w:t>В качестве контрольного примера в среде 1С:</w:t>
      </w:r>
      <w:r w:rsidR="00B119E3">
        <w:rPr>
          <w:sz w:val="28"/>
          <w:szCs w:val="28"/>
          <w:lang w:val="ru-RU"/>
        </w:rPr>
        <w:t xml:space="preserve"> </w:t>
      </w:r>
      <w:r w:rsidRPr="002E4977">
        <w:rPr>
          <w:sz w:val="28"/>
          <w:szCs w:val="28"/>
        </w:rPr>
        <w:t>ERP</w:t>
      </w:r>
      <w:r w:rsidRPr="002E4977">
        <w:rPr>
          <w:sz w:val="28"/>
          <w:szCs w:val="28"/>
          <w:lang w:val="ru-RU"/>
        </w:rPr>
        <w:t xml:space="preserve"> реализован процесс оформления заказа поставщику. На примере контрагента ООО «Полуфабрикаты» продемонстрированы ключевые действия: регистрация партнёра, заключение договора, формирование заказа с указанием номенклатуры, условий поставки и согла</w:t>
      </w:r>
      <w:r w:rsidRPr="002E4977">
        <w:rPr>
          <w:sz w:val="28"/>
          <w:szCs w:val="28"/>
          <w:lang w:val="ru-RU"/>
        </w:rPr>
        <w:lastRenderedPageBreak/>
        <w:t>сованием со стороны финансового отдела. Контрольный пример подтверждает возможность реализации автоматизированного документооборота и межотделового взаимодействия в рамках корпоративной информационной системы.</w:t>
      </w:r>
    </w:p>
    <w:p w14:paraId="4D042ED0" w14:textId="1CC9B559" w:rsidR="00FD6D29" w:rsidRPr="00CD3271" w:rsidRDefault="00CD3271" w:rsidP="00FD6D29">
      <w:pPr>
        <w:pStyle w:val="a4"/>
        <w:rPr>
          <w:sz w:val="28"/>
          <w:szCs w:val="28"/>
          <w:lang w:val="ru-RU"/>
        </w:rPr>
      </w:pPr>
      <w:r w:rsidRPr="00CD3271">
        <w:rPr>
          <w:sz w:val="28"/>
          <w:szCs w:val="28"/>
          <w:lang w:val="ru-RU"/>
        </w:rPr>
        <w:t>Таким образом, реализация предложенных мероприятий по автоматизации коммерческой деятельности сети супермаркетов «ВАН Маркет» позволит повысить эффективность управления товарными потоками, оптимизировать взаимодействие между структурными подразделениями и создать прозрачную систему учета, отвечающую современным требованиям корпоративного управления.</w:t>
      </w:r>
      <w:r w:rsidR="00FD6D29" w:rsidRPr="00CD3271">
        <w:rPr>
          <w:sz w:val="28"/>
          <w:szCs w:val="28"/>
          <w:lang w:val="ru-RU"/>
        </w:rPr>
        <w:br w:type="page"/>
      </w:r>
    </w:p>
    <w:p w14:paraId="3484C166" w14:textId="2481A764" w:rsidR="00FD6D29" w:rsidRDefault="00FD6D29" w:rsidP="00C47CDD">
      <w:pPr>
        <w:pStyle w:val="a0"/>
        <w:numPr>
          <w:ilvl w:val="0"/>
          <w:numId w:val="0"/>
        </w:numPr>
        <w:jc w:val="center"/>
        <w:rPr>
          <w:color w:val="000000" w:themeColor="text1"/>
          <w:szCs w:val="28"/>
        </w:rPr>
      </w:pPr>
      <w:bookmarkStart w:id="39" w:name="_Toc194407587"/>
      <w:proofErr w:type="spellStart"/>
      <w:r w:rsidRPr="000F30E6">
        <w:rPr>
          <w:color w:val="000000" w:themeColor="text1"/>
          <w:szCs w:val="28"/>
        </w:rPr>
        <w:lastRenderedPageBreak/>
        <w:t>Список</w:t>
      </w:r>
      <w:proofErr w:type="spellEnd"/>
      <w:r w:rsidRPr="000F30E6">
        <w:rPr>
          <w:color w:val="000000" w:themeColor="text1"/>
          <w:szCs w:val="28"/>
        </w:rPr>
        <w:t xml:space="preserve"> </w:t>
      </w:r>
      <w:proofErr w:type="spellStart"/>
      <w:r w:rsidRPr="000F30E6">
        <w:rPr>
          <w:color w:val="000000" w:themeColor="text1"/>
          <w:szCs w:val="28"/>
        </w:rPr>
        <w:t>литературы</w:t>
      </w:r>
      <w:bookmarkEnd w:id="39"/>
      <w:proofErr w:type="spellEnd"/>
    </w:p>
    <w:p w14:paraId="1CFF7CE6" w14:textId="77777777" w:rsidR="00FE1E47" w:rsidRPr="00FE1E47" w:rsidRDefault="00FE1E47" w:rsidP="00FE1E47">
      <w:pPr>
        <w:pStyle w:val="a4"/>
        <w:rPr>
          <w:sz w:val="28"/>
          <w:szCs w:val="28"/>
        </w:rPr>
      </w:pPr>
    </w:p>
    <w:p w14:paraId="468E08F2" w14:textId="246F6C1D" w:rsidR="00153B89" w:rsidRPr="00153B89" w:rsidRDefault="00153B89" w:rsidP="00C47CDD">
      <w:pPr>
        <w:pStyle w:val="a4"/>
        <w:ind w:firstLine="0"/>
        <w:jc w:val="center"/>
        <w:rPr>
          <w:b/>
          <w:bCs/>
          <w:sz w:val="28"/>
          <w:szCs w:val="28"/>
        </w:rPr>
      </w:pPr>
      <w:r w:rsidRPr="00153B89">
        <w:rPr>
          <w:b/>
          <w:bCs/>
          <w:sz w:val="28"/>
          <w:szCs w:val="28"/>
        </w:rPr>
        <w:t>Нормативно-справочные документы</w:t>
      </w:r>
    </w:p>
    <w:p w14:paraId="282A3A8B" w14:textId="55FE5202" w:rsidR="00153B89" w:rsidRPr="00B234AC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ГОСТ 2.105-2019. Единая система конструкторской документации. </w:t>
      </w:r>
      <w:r w:rsidRPr="00B234AC">
        <w:rPr>
          <w:color w:val="000000" w:themeColor="text1"/>
          <w:sz w:val="28"/>
          <w:szCs w:val="28"/>
          <w:lang w:val="ru-RU"/>
        </w:rPr>
        <w:t xml:space="preserve">Общие требования к текстовым документам. – М.: </w:t>
      </w:r>
      <w:proofErr w:type="spellStart"/>
      <w:r w:rsidRPr="00B234AC">
        <w:rPr>
          <w:color w:val="000000" w:themeColor="text1"/>
          <w:sz w:val="28"/>
          <w:szCs w:val="28"/>
          <w:lang w:val="ru-RU"/>
        </w:rPr>
        <w:t>Стандартинформ</w:t>
      </w:r>
      <w:proofErr w:type="spellEnd"/>
      <w:r w:rsidRPr="00B234AC">
        <w:rPr>
          <w:color w:val="000000" w:themeColor="text1"/>
          <w:sz w:val="28"/>
          <w:szCs w:val="28"/>
          <w:lang w:val="ru-RU"/>
        </w:rPr>
        <w:t>, 2019. – 40 с.</w:t>
      </w:r>
    </w:p>
    <w:p w14:paraId="77149E2A" w14:textId="5D13A719" w:rsidR="00153B89" w:rsidRPr="00153B89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ГОСТ 7.32-2017. Система стандартов по информации, библиотечному и издательскому делу. </w:t>
      </w:r>
      <w:proofErr w:type="spellStart"/>
      <w:r w:rsidRPr="00153B89">
        <w:rPr>
          <w:color w:val="000000" w:themeColor="text1"/>
          <w:sz w:val="28"/>
          <w:szCs w:val="28"/>
        </w:rPr>
        <w:t>Отчет</w:t>
      </w:r>
      <w:proofErr w:type="spellEnd"/>
      <w:r w:rsidRPr="00153B89">
        <w:rPr>
          <w:color w:val="000000" w:themeColor="text1"/>
          <w:sz w:val="28"/>
          <w:szCs w:val="28"/>
        </w:rPr>
        <w:t xml:space="preserve"> о </w:t>
      </w:r>
      <w:proofErr w:type="spellStart"/>
      <w:r w:rsidRPr="00153B89">
        <w:rPr>
          <w:color w:val="000000" w:themeColor="text1"/>
          <w:sz w:val="28"/>
          <w:szCs w:val="28"/>
        </w:rPr>
        <w:t>научно-исследовательской</w:t>
      </w:r>
      <w:proofErr w:type="spellEnd"/>
      <w:r w:rsidRPr="00153B89">
        <w:rPr>
          <w:color w:val="000000" w:themeColor="text1"/>
          <w:sz w:val="28"/>
          <w:szCs w:val="28"/>
        </w:rPr>
        <w:t xml:space="preserve"> </w:t>
      </w:r>
      <w:proofErr w:type="spellStart"/>
      <w:r w:rsidRPr="00153B89">
        <w:rPr>
          <w:color w:val="000000" w:themeColor="text1"/>
          <w:sz w:val="28"/>
          <w:szCs w:val="28"/>
        </w:rPr>
        <w:t>работе</w:t>
      </w:r>
      <w:proofErr w:type="spellEnd"/>
      <w:r w:rsidRPr="00153B89">
        <w:rPr>
          <w:color w:val="000000" w:themeColor="text1"/>
          <w:sz w:val="28"/>
          <w:szCs w:val="28"/>
        </w:rPr>
        <w:t xml:space="preserve">. – М.: </w:t>
      </w:r>
      <w:proofErr w:type="spellStart"/>
      <w:r w:rsidRPr="00153B89">
        <w:rPr>
          <w:color w:val="000000" w:themeColor="text1"/>
          <w:sz w:val="28"/>
          <w:szCs w:val="28"/>
        </w:rPr>
        <w:t>Стандартинформ</w:t>
      </w:r>
      <w:proofErr w:type="spellEnd"/>
      <w:r w:rsidRPr="00153B89">
        <w:rPr>
          <w:color w:val="000000" w:themeColor="text1"/>
          <w:sz w:val="28"/>
          <w:szCs w:val="28"/>
        </w:rPr>
        <w:t>, 2017. – 28 с.</w:t>
      </w:r>
    </w:p>
    <w:p w14:paraId="6D04AFE2" w14:textId="285EEF6B" w:rsidR="00153B89" w:rsidRPr="00153B89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ГОСТ Р 51303-2023 «Торговля. Термины и определения». – М.: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Стандартинформ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>, 2023. – 24 с.</w:t>
      </w:r>
    </w:p>
    <w:p w14:paraId="67DC7067" w14:textId="3F2C7A5C" w:rsidR="00153B89" w:rsidRPr="00153B89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>Федеральный закон от 06.12.2011 № 402-ФЗ «О бухгалтерском учёте» (ред. от 28.04.2023) // Собрание законодательства РФ. – 2011. – № 50. – Ст. 7344.</w:t>
      </w:r>
    </w:p>
    <w:p w14:paraId="0ED110A3" w14:textId="55D09D39" w:rsidR="00153B89" w:rsidRPr="00153B89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>Федеральный закон от 22.05.2003 № 54-ФЗ «О применении контрольно-кассовой техники» (ред. от 29.12.2023) // Собрание законодательства РФ. – 2003. – № 21. – Ст. 1958.</w:t>
      </w:r>
    </w:p>
    <w:p w14:paraId="0578024D" w14:textId="32071C2C" w:rsidR="00153B89" w:rsidRPr="00153B89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>Федеральный закон от 31.12.2014 № 488-ФЗ «О развитии торговли» (ред. от 24.07.2023) // Собрание законодательства РФ. – 2015. – № 1 (ч. 1). – Ст. 56.</w:t>
      </w:r>
    </w:p>
    <w:p w14:paraId="67FD0994" w14:textId="7DB208C3" w:rsidR="00153B89" w:rsidRPr="00153B89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>Гражданский кодекс Российской Федерации (часть первая) от 30.11.1994 № 51-ФЗ (ред. от 25.12.2023) // Собрание законодательства РФ. – 1994. – № 32. – Ст. 3301.</w:t>
      </w:r>
    </w:p>
    <w:p w14:paraId="71656926" w14:textId="221AEAE5" w:rsidR="00153B89" w:rsidRPr="00153B89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>Гражданский кодекс Российской Федерации (часть вторая) от 26.01.1996 № 14-ФЗ (ред. от 29.12.2023) // Собрание законодательства РФ. – 1996. – № 5. – Ст. 410.</w:t>
      </w:r>
    </w:p>
    <w:p w14:paraId="5A7FD6B5" w14:textId="6A0D7A54" w:rsidR="00153B89" w:rsidRPr="00153B89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>Постановление Правительства РФ от 29.04.2021 № 792 «Об утверждении порядка работы системы цифровой маркировки товаров „Честный ЗНАК“» (ред. от 05.07.2023) // Собрание законодательства РФ. – 2021. – № 19. – Ст. 3238.</w:t>
      </w:r>
    </w:p>
    <w:p w14:paraId="42DA061C" w14:textId="20C3D555" w:rsidR="00153B89" w:rsidRDefault="00153B89" w:rsidP="00370540">
      <w:pPr>
        <w:pStyle w:val="a4"/>
        <w:ind w:firstLine="0"/>
        <w:rPr>
          <w:color w:val="000000" w:themeColor="text1"/>
          <w:sz w:val="28"/>
          <w:szCs w:val="28"/>
          <w:lang w:val="ru-RU"/>
        </w:rPr>
      </w:pPr>
    </w:p>
    <w:p w14:paraId="3B596B63" w14:textId="7D4FEF6C" w:rsidR="00153B89" w:rsidRPr="00153B89" w:rsidRDefault="00153B89" w:rsidP="009B4846">
      <w:pPr>
        <w:pStyle w:val="a4"/>
        <w:ind w:firstLine="0"/>
        <w:jc w:val="center"/>
        <w:rPr>
          <w:b/>
          <w:bCs/>
          <w:color w:val="000000" w:themeColor="text1"/>
          <w:sz w:val="28"/>
          <w:szCs w:val="28"/>
          <w:lang w:val="ru-RU"/>
        </w:rPr>
      </w:pPr>
      <w:r w:rsidRPr="00153B89">
        <w:rPr>
          <w:b/>
          <w:bCs/>
          <w:color w:val="000000" w:themeColor="text1"/>
          <w:sz w:val="28"/>
          <w:szCs w:val="28"/>
          <w:lang w:val="ru-RU"/>
        </w:rPr>
        <w:t>Учебная и научная литература</w:t>
      </w:r>
    </w:p>
    <w:p w14:paraId="2112C30C" w14:textId="304F7A26" w:rsidR="00153B89" w:rsidRPr="00153B89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proofErr w:type="spellStart"/>
      <w:r w:rsidRPr="00153B89">
        <w:rPr>
          <w:color w:val="000000" w:themeColor="text1"/>
          <w:sz w:val="28"/>
          <w:szCs w:val="28"/>
          <w:lang w:val="ru-RU"/>
        </w:rPr>
        <w:t>Чапмен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С.Н., Арнольд Т. Планирование и контроль производства: интегрированный подход. – М.: Инфра-М, 2017. – 592 с.</w:t>
      </w:r>
    </w:p>
    <w:p w14:paraId="67D162F9" w14:textId="4A4D0263" w:rsidR="00153B89" w:rsidRPr="00153B89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proofErr w:type="spellStart"/>
      <w:r w:rsidRPr="00153B89">
        <w:rPr>
          <w:color w:val="000000" w:themeColor="text1"/>
          <w:sz w:val="28"/>
          <w:szCs w:val="28"/>
          <w:lang w:val="ru-RU"/>
        </w:rPr>
        <w:lastRenderedPageBreak/>
        <w:t>Ментцер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Дж.Т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. Управление цепями поставок: концепции, технологии, практика. – М.: Альпина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Паблишер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>, 2016. – 428 с.</w:t>
      </w:r>
    </w:p>
    <w:p w14:paraId="66CECC76" w14:textId="0761702D" w:rsidR="00153B89" w:rsidRPr="00153B89" w:rsidRDefault="00153B89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proofErr w:type="spellStart"/>
      <w:r w:rsidRPr="00153B89">
        <w:rPr>
          <w:color w:val="000000" w:themeColor="text1"/>
          <w:sz w:val="28"/>
          <w:szCs w:val="28"/>
          <w:lang w:val="ru-RU"/>
        </w:rPr>
        <w:t>Джейкобс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Ф.Р.,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Уэстон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Д.К. </w:t>
      </w:r>
      <w:r w:rsidRPr="00153B89">
        <w:rPr>
          <w:color w:val="000000" w:themeColor="text1"/>
          <w:sz w:val="28"/>
          <w:szCs w:val="28"/>
        </w:rPr>
        <w:t>ERP</w:t>
      </w:r>
      <w:r w:rsidRPr="00153B89">
        <w:rPr>
          <w:color w:val="000000" w:themeColor="text1"/>
          <w:sz w:val="28"/>
          <w:szCs w:val="28"/>
          <w:lang w:val="ru-RU"/>
        </w:rPr>
        <w:t>: концепции и практика. – М.: ДМК Пресс, 2018. – 384 с.</w:t>
      </w:r>
    </w:p>
    <w:p w14:paraId="2686BB30" w14:textId="40192A84" w:rsidR="00153B89" w:rsidRPr="00153B89" w:rsidRDefault="00153B89" w:rsidP="00986705">
      <w:pPr>
        <w:pStyle w:val="a4"/>
        <w:numPr>
          <w:ilvl w:val="0"/>
          <w:numId w:val="36"/>
        </w:numPr>
        <w:ind w:left="0" w:firstLine="709"/>
        <w:rPr>
          <w:color w:val="000000" w:themeColor="text1"/>
          <w:sz w:val="28"/>
          <w:szCs w:val="28"/>
          <w:lang w:val="ru-RU"/>
        </w:rPr>
      </w:pPr>
      <w:proofErr w:type="spellStart"/>
      <w:r w:rsidRPr="00153B89">
        <w:rPr>
          <w:color w:val="000000" w:themeColor="text1"/>
          <w:sz w:val="28"/>
          <w:szCs w:val="28"/>
          <w:lang w:val="ru-RU"/>
        </w:rPr>
        <w:t>Силберштайн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А., Корт Р.,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Дейтел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Х.М. Базы данных. Принципы, проектирование и реализация. – М.: Вильямс, 2021. – 928 с.</w:t>
      </w:r>
    </w:p>
    <w:p w14:paraId="19C7DEA1" w14:textId="2080DE53" w:rsidR="00153B89" w:rsidRPr="00153B89" w:rsidRDefault="00153B89" w:rsidP="00986705">
      <w:pPr>
        <w:pStyle w:val="a4"/>
        <w:numPr>
          <w:ilvl w:val="0"/>
          <w:numId w:val="36"/>
        </w:numPr>
        <w:ind w:left="0" w:firstLine="709"/>
        <w:rPr>
          <w:color w:val="000000" w:themeColor="text1"/>
          <w:sz w:val="28"/>
          <w:szCs w:val="28"/>
          <w:lang w:val="ru-RU"/>
        </w:rPr>
      </w:pPr>
      <w:proofErr w:type="spellStart"/>
      <w:r w:rsidRPr="00153B89">
        <w:rPr>
          <w:color w:val="000000" w:themeColor="text1"/>
          <w:sz w:val="28"/>
          <w:szCs w:val="28"/>
          <w:lang w:val="ru-RU"/>
        </w:rPr>
        <w:t>Хэлл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К., Датта А. Проектирование информационных систем. – СПб.: Питер, 2019. – 416 с.</w:t>
      </w:r>
    </w:p>
    <w:p w14:paraId="23B49730" w14:textId="0ADDDDDD" w:rsidR="00153B89" w:rsidRPr="00153B89" w:rsidRDefault="00153B89" w:rsidP="00986705">
      <w:pPr>
        <w:pStyle w:val="a4"/>
        <w:numPr>
          <w:ilvl w:val="0"/>
          <w:numId w:val="36"/>
        </w:numPr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>Назаров А.И., Шевченко Л.Н. Проектирование информационных систем. Учебник для вузов. – М.: Форум, 2020. – 368 с.</w:t>
      </w:r>
    </w:p>
    <w:p w14:paraId="6218D7F7" w14:textId="7C95143D" w:rsidR="00153B89" w:rsidRPr="00153B89" w:rsidRDefault="00153B89" w:rsidP="00986705">
      <w:pPr>
        <w:pStyle w:val="a4"/>
        <w:numPr>
          <w:ilvl w:val="0"/>
          <w:numId w:val="36"/>
        </w:numPr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Котельникова А.В., Гончарова Н.И. Управление проектами. Учебник и практикум. – М.: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Юрайт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>, 2022. – 364 с.</w:t>
      </w:r>
    </w:p>
    <w:p w14:paraId="6E21FC2A" w14:textId="7E3667C2" w:rsidR="00153B89" w:rsidRPr="00153B89" w:rsidRDefault="00153B89" w:rsidP="00986705">
      <w:pPr>
        <w:pStyle w:val="a4"/>
        <w:numPr>
          <w:ilvl w:val="0"/>
          <w:numId w:val="36"/>
        </w:numPr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>Локшин Б.С., Дементьев В.И. Управление ИТ-проектами: методология, практика, контроль. – М.: КНОРУС, 2021. – 312 с.</w:t>
      </w:r>
    </w:p>
    <w:p w14:paraId="28D3C481" w14:textId="08378A92" w:rsidR="00153B89" w:rsidRPr="00153B89" w:rsidRDefault="00153B89" w:rsidP="00986705">
      <w:pPr>
        <w:pStyle w:val="a4"/>
        <w:numPr>
          <w:ilvl w:val="0"/>
          <w:numId w:val="36"/>
        </w:numPr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Карасев А.О., Кудрявцев Д.А. Интегрированные корпоративные информационные системы: Учебник для вузов. – М.: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Юрайт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>, 2017. – 352 с.</w:t>
      </w:r>
    </w:p>
    <w:p w14:paraId="5F265C68" w14:textId="55CBB7B6" w:rsidR="00153B89" w:rsidRPr="00153B89" w:rsidRDefault="00153B89" w:rsidP="00986705">
      <w:pPr>
        <w:pStyle w:val="a4"/>
        <w:numPr>
          <w:ilvl w:val="0"/>
          <w:numId w:val="36"/>
        </w:numPr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>Ковалев В.В., Патров В.В. Управленческий учет: Учебник для вузов. – М.: Проспект, 2019. – 416 с.</w:t>
      </w:r>
    </w:p>
    <w:p w14:paraId="5DB3EFED" w14:textId="0353B58F" w:rsidR="00153B89" w:rsidRPr="00153B89" w:rsidRDefault="00153B89" w:rsidP="00986705">
      <w:pPr>
        <w:pStyle w:val="a4"/>
        <w:numPr>
          <w:ilvl w:val="0"/>
          <w:numId w:val="36"/>
        </w:numPr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Кудрявцев Д.А.,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Лапидус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М.Х. Корпоративные информационные системы: Учебник для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бакалавриата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и магистратуры. – М.: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Юрайт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>, 2018. – 398 с.</w:t>
      </w:r>
    </w:p>
    <w:p w14:paraId="5B083163" w14:textId="3D68ECC4" w:rsidR="00153B89" w:rsidRPr="00153B89" w:rsidRDefault="00153B89" w:rsidP="00986705">
      <w:pPr>
        <w:pStyle w:val="a4"/>
        <w:numPr>
          <w:ilvl w:val="0"/>
          <w:numId w:val="36"/>
        </w:numPr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Горбунов А.П. </w:t>
      </w:r>
      <w:r w:rsidRPr="00153B89">
        <w:rPr>
          <w:color w:val="000000" w:themeColor="text1"/>
          <w:sz w:val="28"/>
          <w:szCs w:val="28"/>
        </w:rPr>
        <w:t>ERP</w:t>
      </w:r>
      <w:r w:rsidRPr="00153B89">
        <w:rPr>
          <w:color w:val="000000" w:themeColor="text1"/>
          <w:sz w:val="28"/>
          <w:szCs w:val="28"/>
          <w:lang w:val="ru-RU"/>
        </w:rPr>
        <w:t>-системы: теория и практика. – М.: Инфра-М, 2016. – 288 с.</w:t>
      </w:r>
    </w:p>
    <w:p w14:paraId="645B7815" w14:textId="16756279" w:rsidR="00153B89" w:rsidRPr="00153B89" w:rsidRDefault="00153B89" w:rsidP="00986705">
      <w:pPr>
        <w:pStyle w:val="a4"/>
        <w:numPr>
          <w:ilvl w:val="0"/>
          <w:numId w:val="36"/>
        </w:numPr>
        <w:ind w:left="0" w:firstLine="709"/>
        <w:rPr>
          <w:color w:val="000000" w:themeColor="text1"/>
          <w:sz w:val="28"/>
          <w:szCs w:val="28"/>
          <w:lang w:val="ru-RU"/>
        </w:rPr>
      </w:pPr>
      <w:r w:rsidRPr="00153B89">
        <w:rPr>
          <w:color w:val="000000" w:themeColor="text1"/>
          <w:sz w:val="28"/>
          <w:szCs w:val="28"/>
          <w:lang w:val="ru-RU"/>
        </w:rPr>
        <w:t xml:space="preserve">Хаммер М.,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Чампи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 xml:space="preserve"> Дж. Реинжиниринг корпорации: Манифест революции в бизнесе. – М.: Альпина </w:t>
      </w:r>
      <w:proofErr w:type="spellStart"/>
      <w:r w:rsidRPr="00153B89">
        <w:rPr>
          <w:color w:val="000000" w:themeColor="text1"/>
          <w:sz w:val="28"/>
          <w:szCs w:val="28"/>
          <w:lang w:val="ru-RU"/>
        </w:rPr>
        <w:t>Паблишер</w:t>
      </w:r>
      <w:proofErr w:type="spellEnd"/>
      <w:r w:rsidRPr="00153B89">
        <w:rPr>
          <w:color w:val="000000" w:themeColor="text1"/>
          <w:sz w:val="28"/>
          <w:szCs w:val="28"/>
          <w:lang w:val="ru-RU"/>
        </w:rPr>
        <w:t>, 2018. – 332 с.</w:t>
      </w:r>
    </w:p>
    <w:p w14:paraId="772D89A5" w14:textId="54CDB41D" w:rsidR="00153B89" w:rsidRDefault="00153B89" w:rsidP="00370540">
      <w:pPr>
        <w:pStyle w:val="a4"/>
        <w:ind w:firstLine="0"/>
        <w:rPr>
          <w:color w:val="000000" w:themeColor="text1"/>
          <w:sz w:val="28"/>
          <w:szCs w:val="28"/>
          <w:lang w:val="ru-RU"/>
        </w:rPr>
      </w:pPr>
    </w:p>
    <w:p w14:paraId="7283982B" w14:textId="5F700FBC" w:rsidR="009B4846" w:rsidRPr="009B4846" w:rsidRDefault="009B4846" w:rsidP="00C47CDD">
      <w:pPr>
        <w:pStyle w:val="a4"/>
        <w:ind w:firstLine="0"/>
        <w:jc w:val="center"/>
        <w:rPr>
          <w:b/>
          <w:bCs/>
          <w:color w:val="000000" w:themeColor="text1"/>
          <w:sz w:val="28"/>
          <w:szCs w:val="28"/>
        </w:rPr>
      </w:pPr>
      <w:proofErr w:type="spellStart"/>
      <w:r w:rsidRPr="009B4846">
        <w:rPr>
          <w:b/>
          <w:bCs/>
          <w:color w:val="000000" w:themeColor="text1"/>
          <w:sz w:val="28"/>
          <w:szCs w:val="28"/>
        </w:rPr>
        <w:t>Электронные</w:t>
      </w:r>
      <w:proofErr w:type="spellEnd"/>
      <w:r w:rsidRPr="009B4846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B4846">
        <w:rPr>
          <w:b/>
          <w:bCs/>
          <w:color w:val="000000" w:themeColor="text1"/>
          <w:sz w:val="28"/>
          <w:szCs w:val="28"/>
        </w:rPr>
        <w:t>ресурсы</w:t>
      </w:r>
      <w:proofErr w:type="spellEnd"/>
    </w:p>
    <w:p w14:paraId="616A648C" w14:textId="6D258E37" w:rsidR="009B4846" w:rsidRPr="009B4846" w:rsidRDefault="009B4846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9B4846">
        <w:rPr>
          <w:color w:val="000000" w:themeColor="text1"/>
          <w:sz w:val="28"/>
          <w:szCs w:val="28"/>
          <w:lang w:val="ru-RU"/>
        </w:rPr>
        <w:t xml:space="preserve">Компьютерный практикум по курсу «Информационные системы в экономике». – Доступно по адресу: </w:t>
      </w:r>
      <w:proofErr w:type="spellStart"/>
      <w:r w:rsidRPr="009B4846">
        <w:rPr>
          <w:color w:val="000000" w:themeColor="text1"/>
          <w:sz w:val="28"/>
          <w:szCs w:val="28"/>
        </w:rPr>
        <w:t>iee</w:t>
      </w:r>
      <w:proofErr w:type="spellEnd"/>
      <w:r w:rsidRPr="009B4846">
        <w:rPr>
          <w:color w:val="000000" w:themeColor="text1"/>
          <w:sz w:val="28"/>
          <w:szCs w:val="28"/>
          <w:lang w:val="ru-RU"/>
        </w:rPr>
        <w:t>.</w:t>
      </w:r>
      <w:proofErr w:type="spellStart"/>
      <w:r w:rsidRPr="009B4846">
        <w:rPr>
          <w:color w:val="000000" w:themeColor="text1"/>
          <w:sz w:val="28"/>
          <w:szCs w:val="28"/>
        </w:rPr>
        <w:t>unn</w:t>
      </w:r>
      <w:proofErr w:type="spellEnd"/>
      <w:r w:rsidRPr="009B4846">
        <w:rPr>
          <w:color w:val="000000" w:themeColor="text1"/>
          <w:sz w:val="28"/>
          <w:szCs w:val="28"/>
          <w:lang w:val="ru-RU"/>
        </w:rPr>
        <w:t>.</w:t>
      </w:r>
      <w:r w:rsidRPr="009B4846">
        <w:rPr>
          <w:color w:val="000000" w:themeColor="text1"/>
          <w:sz w:val="28"/>
          <w:szCs w:val="28"/>
        </w:rPr>
        <w:t>ru</w:t>
      </w:r>
    </w:p>
    <w:p w14:paraId="49A040E6" w14:textId="20A89DEE" w:rsidR="009B4846" w:rsidRPr="009B4846" w:rsidRDefault="009B4846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9B4846">
        <w:rPr>
          <w:color w:val="000000" w:themeColor="text1"/>
          <w:sz w:val="28"/>
          <w:szCs w:val="28"/>
        </w:rPr>
        <w:t>ERP</w:t>
      </w:r>
      <w:r w:rsidRPr="009B4846">
        <w:rPr>
          <w:color w:val="000000" w:themeColor="text1"/>
          <w:sz w:val="28"/>
          <w:szCs w:val="28"/>
          <w:lang w:val="ru-RU"/>
        </w:rPr>
        <w:t xml:space="preserve">-системы: определение, история, архитектура и анализ рынка. – Доступно по адресу: </w:t>
      </w:r>
      <w:proofErr w:type="spellStart"/>
      <w:r w:rsidRPr="009B4846">
        <w:rPr>
          <w:color w:val="000000" w:themeColor="text1"/>
          <w:sz w:val="28"/>
          <w:szCs w:val="28"/>
        </w:rPr>
        <w:t>elib</w:t>
      </w:r>
      <w:proofErr w:type="spellEnd"/>
      <w:r w:rsidRPr="009B4846">
        <w:rPr>
          <w:color w:val="000000" w:themeColor="text1"/>
          <w:sz w:val="28"/>
          <w:szCs w:val="28"/>
          <w:lang w:val="ru-RU"/>
        </w:rPr>
        <w:t>.</w:t>
      </w:r>
      <w:proofErr w:type="spellStart"/>
      <w:r w:rsidRPr="009B4846">
        <w:rPr>
          <w:color w:val="000000" w:themeColor="text1"/>
          <w:sz w:val="28"/>
          <w:szCs w:val="28"/>
        </w:rPr>
        <w:t>pnzgu</w:t>
      </w:r>
      <w:proofErr w:type="spellEnd"/>
      <w:r w:rsidRPr="009B4846">
        <w:rPr>
          <w:color w:val="000000" w:themeColor="text1"/>
          <w:sz w:val="28"/>
          <w:szCs w:val="28"/>
          <w:lang w:val="ru-RU"/>
        </w:rPr>
        <w:t>.</w:t>
      </w:r>
      <w:r w:rsidRPr="009B4846">
        <w:rPr>
          <w:color w:val="000000" w:themeColor="text1"/>
          <w:sz w:val="28"/>
          <w:szCs w:val="28"/>
        </w:rPr>
        <w:t>ru</w:t>
      </w:r>
    </w:p>
    <w:p w14:paraId="0862B18A" w14:textId="110E6559" w:rsidR="00FD6D29" w:rsidRPr="002D0982" w:rsidRDefault="009B4846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9B4846">
        <w:rPr>
          <w:color w:val="000000" w:themeColor="text1"/>
          <w:sz w:val="28"/>
          <w:szCs w:val="28"/>
          <w:lang w:val="ru-RU"/>
        </w:rPr>
        <w:lastRenderedPageBreak/>
        <w:t xml:space="preserve">Введение в </w:t>
      </w:r>
      <w:r w:rsidRPr="009B4846">
        <w:rPr>
          <w:color w:val="000000" w:themeColor="text1"/>
          <w:sz w:val="28"/>
          <w:szCs w:val="28"/>
        </w:rPr>
        <w:t>ERP</w:t>
      </w:r>
      <w:r w:rsidRPr="009B4846">
        <w:rPr>
          <w:color w:val="000000" w:themeColor="text1"/>
          <w:sz w:val="28"/>
          <w:szCs w:val="28"/>
          <w:lang w:val="ru-RU"/>
        </w:rPr>
        <w:t xml:space="preserve">-системы. </w:t>
      </w:r>
      <w:r w:rsidRPr="009B4846">
        <w:rPr>
          <w:color w:val="000000" w:themeColor="text1"/>
          <w:sz w:val="28"/>
          <w:szCs w:val="28"/>
        </w:rPr>
        <w:t>SAP</w:t>
      </w:r>
      <w:r w:rsidRPr="009B4846">
        <w:rPr>
          <w:color w:val="000000" w:themeColor="text1"/>
          <w:sz w:val="28"/>
          <w:szCs w:val="28"/>
          <w:lang w:val="ru-RU"/>
        </w:rPr>
        <w:t xml:space="preserve">, «Галактика </w:t>
      </w:r>
      <w:r w:rsidRPr="009B4846">
        <w:rPr>
          <w:color w:val="000000" w:themeColor="text1"/>
          <w:sz w:val="28"/>
          <w:szCs w:val="28"/>
        </w:rPr>
        <w:t>ERP</w:t>
      </w:r>
      <w:r w:rsidRPr="009B4846">
        <w:rPr>
          <w:color w:val="000000" w:themeColor="text1"/>
          <w:sz w:val="28"/>
          <w:szCs w:val="28"/>
          <w:lang w:val="ru-RU"/>
        </w:rPr>
        <w:t xml:space="preserve">». – Доступно по адресу: </w:t>
      </w:r>
      <w:proofErr w:type="spellStart"/>
      <w:r w:rsidRPr="009B4846">
        <w:rPr>
          <w:color w:val="000000" w:themeColor="text1"/>
          <w:sz w:val="28"/>
          <w:szCs w:val="28"/>
        </w:rPr>
        <w:t>elar</w:t>
      </w:r>
      <w:proofErr w:type="spellEnd"/>
      <w:r w:rsidRPr="009B4846">
        <w:rPr>
          <w:color w:val="000000" w:themeColor="text1"/>
          <w:sz w:val="28"/>
          <w:szCs w:val="28"/>
          <w:lang w:val="ru-RU"/>
        </w:rPr>
        <w:t>.</w:t>
      </w:r>
      <w:proofErr w:type="spellStart"/>
      <w:r w:rsidRPr="009B4846">
        <w:rPr>
          <w:color w:val="000000" w:themeColor="text1"/>
          <w:sz w:val="28"/>
          <w:szCs w:val="28"/>
        </w:rPr>
        <w:t>urfu</w:t>
      </w:r>
      <w:proofErr w:type="spellEnd"/>
      <w:r w:rsidRPr="009B4846">
        <w:rPr>
          <w:color w:val="000000" w:themeColor="text1"/>
          <w:sz w:val="28"/>
          <w:szCs w:val="28"/>
          <w:lang w:val="ru-RU"/>
        </w:rPr>
        <w:t>.</w:t>
      </w:r>
      <w:r w:rsidRPr="009B4846">
        <w:rPr>
          <w:color w:val="000000" w:themeColor="text1"/>
          <w:sz w:val="28"/>
          <w:szCs w:val="28"/>
        </w:rPr>
        <w:t>ru</w:t>
      </w:r>
    </w:p>
    <w:p w14:paraId="306B0DA8" w14:textId="4AA838F9" w:rsidR="002D0982" w:rsidRPr="002D0982" w:rsidRDefault="002D0982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2D0982">
        <w:rPr>
          <w:color w:val="000000" w:themeColor="text1"/>
          <w:sz w:val="28"/>
          <w:szCs w:val="28"/>
          <w:lang w:val="ru-RU"/>
        </w:rPr>
        <w:t>Корпоративные информационные системы: функциональность, архитектура, внедрение // Официальный портал 1С:</w:t>
      </w:r>
      <w:r>
        <w:rPr>
          <w:color w:val="000000" w:themeColor="text1"/>
          <w:sz w:val="28"/>
          <w:szCs w:val="28"/>
          <w:lang w:val="ru-RU"/>
        </w:rPr>
        <w:t xml:space="preserve"> </w:t>
      </w:r>
      <w:r w:rsidRPr="002D0982">
        <w:rPr>
          <w:color w:val="000000" w:themeColor="text1"/>
          <w:sz w:val="28"/>
          <w:szCs w:val="28"/>
          <w:lang w:val="ru-RU"/>
        </w:rPr>
        <w:t xml:space="preserve">ИТС. – </w:t>
      </w:r>
      <w:r w:rsidRPr="002D0982">
        <w:rPr>
          <w:color w:val="000000" w:themeColor="text1"/>
          <w:sz w:val="28"/>
          <w:szCs w:val="28"/>
        </w:rPr>
        <w:t>URL</w:t>
      </w:r>
      <w:r w:rsidRPr="002D0982">
        <w:rPr>
          <w:color w:val="000000" w:themeColor="text1"/>
          <w:sz w:val="28"/>
          <w:szCs w:val="28"/>
          <w:lang w:val="ru-RU"/>
        </w:rPr>
        <w:t xml:space="preserve">: </w:t>
      </w:r>
      <w:hyperlink r:id="rId17" w:history="1"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https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://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its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.1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c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.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ru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/</w:t>
        </w:r>
        <w:proofErr w:type="spellStart"/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db</w:t>
        </w:r>
        <w:proofErr w:type="spellEnd"/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/</w:t>
        </w:r>
        <w:proofErr w:type="spellStart"/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erpdoc</w:t>
        </w:r>
        <w:proofErr w:type="spellEnd"/>
      </w:hyperlink>
      <w:r w:rsidRPr="002D0982">
        <w:rPr>
          <w:color w:val="000000" w:themeColor="text1"/>
          <w:sz w:val="28"/>
          <w:szCs w:val="28"/>
          <w:lang w:val="ru-RU"/>
        </w:rPr>
        <w:t xml:space="preserve"> (дата обращения: 29.03.2025).</w:t>
      </w:r>
    </w:p>
    <w:p w14:paraId="15F7BE86" w14:textId="2C7CC29E" w:rsidR="002D0982" w:rsidRPr="002D0982" w:rsidRDefault="002D0982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2D0982">
        <w:rPr>
          <w:color w:val="000000" w:themeColor="text1"/>
          <w:sz w:val="28"/>
          <w:szCs w:val="28"/>
          <w:lang w:val="ru-RU"/>
        </w:rPr>
        <w:t xml:space="preserve">Стандарты и нормативы маркировки товаров // Национальная система цифровой маркировки «Честный ЗНАК». – </w:t>
      </w:r>
      <w:r w:rsidRPr="002D0982">
        <w:rPr>
          <w:color w:val="000000" w:themeColor="text1"/>
          <w:sz w:val="28"/>
          <w:szCs w:val="28"/>
        </w:rPr>
        <w:t>URL</w:t>
      </w:r>
      <w:r w:rsidRPr="002D0982">
        <w:rPr>
          <w:color w:val="000000" w:themeColor="text1"/>
          <w:sz w:val="28"/>
          <w:szCs w:val="28"/>
          <w:lang w:val="ru-RU"/>
        </w:rPr>
        <w:t xml:space="preserve">: </w:t>
      </w:r>
      <w:hyperlink r:id="rId18" w:history="1"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https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://</w:t>
        </w:r>
        <w:proofErr w:type="spellStart"/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честныйзнак.рф</w:t>
        </w:r>
        <w:proofErr w:type="spellEnd"/>
      </w:hyperlink>
      <w:r w:rsidRPr="002D0982">
        <w:rPr>
          <w:color w:val="000000" w:themeColor="text1"/>
          <w:sz w:val="28"/>
          <w:szCs w:val="28"/>
          <w:lang w:val="ru-RU"/>
        </w:rPr>
        <w:t xml:space="preserve"> (дата обращения: 29.03.2025).</w:t>
      </w:r>
    </w:p>
    <w:p w14:paraId="5C54E203" w14:textId="713E1B08" w:rsidR="002D0982" w:rsidRPr="002D0982" w:rsidRDefault="002D0982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2D0982">
        <w:rPr>
          <w:color w:val="000000" w:themeColor="text1"/>
          <w:sz w:val="28"/>
          <w:szCs w:val="28"/>
          <w:lang w:val="ru-RU"/>
        </w:rPr>
        <w:t xml:space="preserve">Единая система управления проектами: методология </w:t>
      </w:r>
      <w:r w:rsidRPr="002D0982">
        <w:rPr>
          <w:color w:val="000000" w:themeColor="text1"/>
          <w:sz w:val="28"/>
          <w:szCs w:val="28"/>
        </w:rPr>
        <w:t>Microsoft</w:t>
      </w:r>
      <w:r w:rsidRPr="002D0982">
        <w:rPr>
          <w:color w:val="000000" w:themeColor="text1"/>
          <w:sz w:val="28"/>
          <w:szCs w:val="28"/>
          <w:lang w:val="ru-RU"/>
        </w:rPr>
        <w:t xml:space="preserve"> </w:t>
      </w:r>
      <w:r w:rsidRPr="002D0982">
        <w:rPr>
          <w:color w:val="000000" w:themeColor="text1"/>
          <w:sz w:val="28"/>
          <w:szCs w:val="28"/>
        </w:rPr>
        <w:t>Project</w:t>
      </w:r>
      <w:r w:rsidRPr="002D0982">
        <w:rPr>
          <w:color w:val="000000" w:themeColor="text1"/>
          <w:sz w:val="28"/>
          <w:szCs w:val="28"/>
          <w:lang w:val="ru-RU"/>
        </w:rPr>
        <w:t xml:space="preserve"> // </w:t>
      </w:r>
      <w:r w:rsidRPr="002D0982">
        <w:rPr>
          <w:color w:val="000000" w:themeColor="text1"/>
          <w:sz w:val="28"/>
          <w:szCs w:val="28"/>
        </w:rPr>
        <w:t>Microsoft</w:t>
      </w:r>
      <w:r w:rsidRPr="002D0982">
        <w:rPr>
          <w:color w:val="000000" w:themeColor="text1"/>
          <w:sz w:val="28"/>
          <w:szCs w:val="28"/>
          <w:lang w:val="ru-RU"/>
        </w:rPr>
        <w:t xml:space="preserve"> </w:t>
      </w:r>
      <w:r w:rsidRPr="002D0982">
        <w:rPr>
          <w:color w:val="000000" w:themeColor="text1"/>
          <w:sz w:val="28"/>
          <w:szCs w:val="28"/>
        </w:rPr>
        <w:t>Docs</w:t>
      </w:r>
      <w:r w:rsidRPr="002D0982">
        <w:rPr>
          <w:color w:val="000000" w:themeColor="text1"/>
          <w:sz w:val="28"/>
          <w:szCs w:val="28"/>
          <w:lang w:val="ru-RU"/>
        </w:rPr>
        <w:t xml:space="preserve">. – </w:t>
      </w:r>
      <w:r w:rsidRPr="002D0982">
        <w:rPr>
          <w:color w:val="000000" w:themeColor="text1"/>
          <w:sz w:val="28"/>
          <w:szCs w:val="28"/>
        </w:rPr>
        <w:t>URL</w:t>
      </w:r>
      <w:r w:rsidRPr="002D0982">
        <w:rPr>
          <w:color w:val="000000" w:themeColor="text1"/>
          <w:sz w:val="28"/>
          <w:szCs w:val="28"/>
          <w:lang w:val="ru-RU"/>
        </w:rPr>
        <w:t xml:space="preserve">: </w:t>
      </w:r>
      <w:hyperlink r:id="rId19" w:history="1"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https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://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learn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.</w:t>
        </w:r>
        <w:proofErr w:type="spellStart"/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microsoft</w:t>
        </w:r>
        <w:proofErr w:type="spellEnd"/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.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com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/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ru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-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ru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/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project</w:t>
        </w:r>
      </w:hyperlink>
      <w:r w:rsidRPr="002D0982">
        <w:rPr>
          <w:color w:val="000000" w:themeColor="text1"/>
          <w:sz w:val="28"/>
          <w:szCs w:val="28"/>
          <w:lang w:val="ru-RU"/>
        </w:rPr>
        <w:t xml:space="preserve"> (дата обращения: 29.03.2025).</w:t>
      </w:r>
    </w:p>
    <w:p w14:paraId="3F6F63EF" w14:textId="3E8D37F3" w:rsidR="002D0982" w:rsidRPr="002D0982" w:rsidRDefault="002D0982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2D0982">
        <w:rPr>
          <w:color w:val="000000" w:themeColor="text1"/>
          <w:sz w:val="28"/>
          <w:szCs w:val="28"/>
          <w:lang w:val="ru-RU"/>
        </w:rPr>
        <w:t xml:space="preserve">Информационные системы в торговле и логистике: методические материалы // Электронная библиотека </w:t>
      </w:r>
      <w:proofErr w:type="spellStart"/>
      <w:r w:rsidRPr="002D0982">
        <w:rPr>
          <w:color w:val="000000" w:themeColor="text1"/>
          <w:sz w:val="28"/>
          <w:szCs w:val="28"/>
          <w:lang w:val="ru-RU"/>
        </w:rPr>
        <w:t>УрФУ</w:t>
      </w:r>
      <w:proofErr w:type="spellEnd"/>
      <w:r w:rsidRPr="002D0982">
        <w:rPr>
          <w:color w:val="000000" w:themeColor="text1"/>
          <w:sz w:val="28"/>
          <w:szCs w:val="28"/>
          <w:lang w:val="ru-RU"/>
        </w:rPr>
        <w:t xml:space="preserve">. – </w:t>
      </w:r>
      <w:r w:rsidRPr="002D0982">
        <w:rPr>
          <w:color w:val="000000" w:themeColor="text1"/>
          <w:sz w:val="28"/>
          <w:szCs w:val="28"/>
        </w:rPr>
        <w:t>URL</w:t>
      </w:r>
      <w:r w:rsidRPr="002D0982">
        <w:rPr>
          <w:color w:val="000000" w:themeColor="text1"/>
          <w:sz w:val="28"/>
          <w:szCs w:val="28"/>
          <w:lang w:val="ru-RU"/>
        </w:rPr>
        <w:t xml:space="preserve">: </w:t>
      </w:r>
      <w:hyperlink r:id="rId20" w:history="1"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https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://</w:t>
        </w:r>
        <w:proofErr w:type="spellStart"/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elar</w:t>
        </w:r>
        <w:proofErr w:type="spellEnd"/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.</w:t>
        </w:r>
        <w:proofErr w:type="spellStart"/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urfu</w:t>
        </w:r>
        <w:proofErr w:type="spellEnd"/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.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ru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/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handle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/10995/123456</w:t>
        </w:r>
      </w:hyperlink>
      <w:r w:rsidRPr="002D0982">
        <w:rPr>
          <w:color w:val="000000" w:themeColor="text1"/>
          <w:sz w:val="28"/>
          <w:szCs w:val="28"/>
          <w:lang w:val="ru-RU"/>
        </w:rPr>
        <w:t xml:space="preserve"> (дата обращения: 29.03.2025).</w:t>
      </w:r>
    </w:p>
    <w:p w14:paraId="2F598F4F" w14:textId="622C88C6" w:rsidR="002D0982" w:rsidRPr="002D0982" w:rsidRDefault="002D0982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2D0982">
        <w:rPr>
          <w:color w:val="000000" w:themeColor="text1"/>
          <w:sz w:val="28"/>
          <w:szCs w:val="28"/>
        </w:rPr>
        <w:t>ERP</w:t>
      </w:r>
      <w:r w:rsidRPr="002D0982">
        <w:rPr>
          <w:color w:val="000000" w:themeColor="text1"/>
          <w:sz w:val="28"/>
          <w:szCs w:val="28"/>
          <w:lang w:val="ru-RU"/>
        </w:rPr>
        <w:t xml:space="preserve">-системы в малом и среднем бизнесе: кейсы внедрения и аналитика // </w:t>
      </w:r>
      <w:proofErr w:type="spellStart"/>
      <w:r w:rsidRPr="002D0982">
        <w:rPr>
          <w:color w:val="000000" w:themeColor="text1"/>
          <w:sz w:val="28"/>
          <w:szCs w:val="28"/>
        </w:rPr>
        <w:t>CNews</w:t>
      </w:r>
      <w:proofErr w:type="spellEnd"/>
      <w:r w:rsidRPr="002D0982">
        <w:rPr>
          <w:color w:val="000000" w:themeColor="text1"/>
          <w:sz w:val="28"/>
          <w:szCs w:val="28"/>
          <w:lang w:val="ru-RU"/>
        </w:rPr>
        <w:t xml:space="preserve"> Аналитика. – </w:t>
      </w:r>
      <w:r w:rsidRPr="002D0982">
        <w:rPr>
          <w:color w:val="000000" w:themeColor="text1"/>
          <w:sz w:val="28"/>
          <w:szCs w:val="28"/>
        </w:rPr>
        <w:t>URL</w:t>
      </w:r>
      <w:r w:rsidRPr="002D0982">
        <w:rPr>
          <w:color w:val="000000" w:themeColor="text1"/>
          <w:sz w:val="28"/>
          <w:szCs w:val="28"/>
          <w:lang w:val="ru-RU"/>
        </w:rPr>
        <w:t xml:space="preserve">: </w:t>
      </w:r>
      <w:hyperlink r:id="rId21" w:history="1"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https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://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www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.</w:t>
        </w:r>
        <w:proofErr w:type="spellStart"/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cnews</w:t>
        </w:r>
        <w:proofErr w:type="spellEnd"/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.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ru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/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reviews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/</w:t>
        </w:r>
        <w:proofErr w:type="spellStart"/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erp</w:t>
        </w:r>
        <w:proofErr w:type="spellEnd"/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2024</w:t>
        </w:r>
      </w:hyperlink>
      <w:r w:rsidRPr="002D0982">
        <w:rPr>
          <w:color w:val="000000" w:themeColor="text1"/>
          <w:sz w:val="28"/>
          <w:szCs w:val="28"/>
          <w:lang w:val="ru-RU"/>
        </w:rPr>
        <w:t xml:space="preserve"> (дата обращения: 29.03.2025).</w:t>
      </w:r>
    </w:p>
    <w:p w14:paraId="19DB881E" w14:textId="47D97E3F" w:rsidR="002D0982" w:rsidRPr="002D0982" w:rsidRDefault="002D0982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2D0982">
        <w:rPr>
          <w:color w:val="000000" w:themeColor="text1"/>
          <w:sz w:val="28"/>
          <w:szCs w:val="28"/>
          <w:lang w:val="ru-RU"/>
        </w:rPr>
        <w:t xml:space="preserve">Документация по </w:t>
      </w:r>
      <w:r w:rsidRPr="002D0982">
        <w:rPr>
          <w:color w:val="000000" w:themeColor="text1"/>
          <w:sz w:val="28"/>
          <w:szCs w:val="28"/>
        </w:rPr>
        <w:t>API</w:t>
      </w:r>
      <w:r w:rsidRPr="002D0982">
        <w:rPr>
          <w:color w:val="000000" w:themeColor="text1"/>
          <w:sz w:val="28"/>
          <w:szCs w:val="28"/>
          <w:lang w:val="ru-RU"/>
        </w:rPr>
        <w:t xml:space="preserve"> «Честный ЗНАК» для интеграции с учётными системами // Официальный сайт Оператор ЦРПТ. – </w:t>
      </w:r>
      <w:r w:rsidRPr="002D0982">
        <w:rPr>
          <w:color w:val="000000" w:themeColor="text1"/>
          <w:sz w:val="28"/>
          <w:szCs w:val="28"/>
        </w:rPr>
        <w:t>URL</w:t>
      </w:r>
      <w:r w:rsidRPr="002D0982">
        <w:rPr>
          <w:color w:val="000000" w:themeColor="text1"/>
          <w:sz w:val="28"/>
          <w:szCs w:val="28"/>
          <w:lang w:val="ru-RU"/>
        </w:rPr>
        <w:t>:</w:t>
      </w:r>
      <w:r w:rsidRPr="002D0982">
        <w:rPr>
          <w:color w:val="000000" w:themeColor="text1"/>
          <w:sz w:val="28"/>
          <w:szCs w:val="28"/>
        </w:rPr>
        <w:t> </w:t>
      </w:r>
      <w:hyperlink r:id="rId22" w:history="1"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https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://</w:t>
        </w:r>
        <w:proofErr w:type="spellStart"/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api</w:t>
        </w:r>
        <w:proofErr w:type="spellEnd"/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.</w:t>
        </w:r>
        <w:proofErr w:type="spellStart"/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crpt</w:t>
        </w:r>
        <w:proofErr w:type="spellEnd"/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.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ru</w:t>
        </w:r>
      </w:hyperlink>
      <w:r w:rsidRPr="002D0982">
        <w:rPr>
          <w:color w:val="000000" w:themeColor="text1"/>
          <w:sz w:val="28"/>
          <w:szCs w:val="28"/>
          <w:lang w:val="ru-RU"/>
        </w:rPr>
        <w:t xml:space="preserve"> (дата обращения: 29.03.2025).</w:t>
      </w:r>
    </w:p>
    <w:p w14:paraId="7052B808" w14:textId="0AE56DAC" w:rsidR="002D0982" w:rsidRPr="002D0982" w:rsidRDefault="002D0982" w:rsidP="00986705">
      <w:pPr>
        <w:pStyle w:val="a4"/>
        <w:numPr>
          <w:ilvl w:val="0"/>
          <w:numId w:val="36"/>
        </w:numPr>
        <w:tabs>
          <w:tab w:val="clear" w:pos="720"/>
        </w:tabs>
        <w:ind w:left="0" w:firstLine="709"/>
        <w:rPr>
          <w:color w:val="000000" w:themeColor="text1"/>
          <w:sz w:val="28"/>
          <w:szCs w:val="28"/>
          <w:lang w:val="ru-RU"/>
        </w:rPr>
      </w:pPr>
      <w:r w:rsidRPr="002D0982">
        <w:rPr>
          <w:color w:val="000000" w:themeColor="text1"/>
          <w:sz w:val="28"/>
          <w:szCs w:val="28"/>
          <w:lang w:val="ru-RU"/>
        </w:rPr>
        <w:t xml:space="preserve">Автоматизация торговли: обзор решений для розничной сети // Технопарк 1С. – </w:t>
      </w:r>
      <w:r w:rsidRPr="002D0982">
        <w:rPr>
          <w:color w:val="000000" w:themeColor="text1"/>
          <w:sz w:val="28"/>
          <w:szCs w:val="28"/>
        </w:rPr>
        <w:t>URL</w:t>
      </w:r>
      <w:r w:rsidRPr="002D0982">
        <w:rPr>
          <w:color w:val="000000" w:themeColor="text1"/>
          <w:sz w:val="28"/>
          <w:szCs w:val="28"/>
          <w:lang w:val="ru-RU"/>
        </w:rPr>
        <w:t xml:space="preserve">: </w:t>
      </w:r>
      <w:hyperlink r:id="rId23" w:history="1"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https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://1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c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.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ru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/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news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/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</w:rPr>
          <w:t>trade</w:t>
        </w:r>
        <w:r w:rsidRPr="002D0982">
          <w:rPr>
            <w:rStyle w:val="Hyperlink"/>
            <w:color w:val="000000" w:themeColor="text1"/>
            <w:sz w:val="28"/>
            <w:szCs w:val="28"/>
            <w:u w:val="none"/>
            <w:lang w:val="ru-RU"/>
          </w:rPr>
          <w:t>2024</w:t>
        </w:r>
      </w:hyperlink>
      <w:r w:rsidRPr="002D0982">
        <w:rPr>
          <w:color w:val="000000" w:themeColor="text1"/>
          <w:sz w:val="28"/>
          <w:szCs w:val="28"/>
          <w:lang w:val="ru-RU"/>
        </w:rPr>
        <w:t xml:space="preserve"> (дата обращения: 29.03.2025).</w:t>
      </w:r>
    </w:p>
    <w:p w14:paraId="76A16361" w14:textId="1CC68ED8" w:rsidR="00907BBD" w:rsidRPr="006C3F6A" w:rsidRDefault="00907BBD" w:rsidP="00907BBD">
      <w:pPr>
        <w:pStyle w:val="a4"/>
        <w:rPr>
          <w:sz w:val="28"/>
          <w:szCs w:val="28"/>
          <w:lang w:val="ru-RU"/>
        </w:rPr>
        <w:sectPr w:rsidR="00907BBD" w:rsidRPr="006C3F6A" w:rsidSect="00472E12">
          <w:footerReference w:type="default" r:id="rId24"/>
          <w:footnotePr>
            <w:numRestart w:val="eachPage"/>
          </w:footnotePr>
          <w:pgSz w:w="11907" w:h="16840"/>
          <w:pgMar w:top="1134" w:right="567" w:bottom="1134" w:left="1418" w:header="720" w:footer="720" w:gutter="0"/>
          <w:cols w:space="720"/>
          <w:titlePg/>
          <w:docGrid w:linePitch="381"/>
        </w:sectPr>
      </w:pPr>
    </w:p>
    <w:p w14:paraId="286E7ECB" w14:textId="267B0607" w:rsidR="00FD6D29" w:rsidRDefault="00FD6D29" w:rsidP="003E6FA8">
      <w:pPr>
        <w:pStyle w:val="a0"/>
        <w:numPr>
          <w:ilvl w:val="0"/>
          <w:numId w:val="0"/>
        </w:numPr>
        <w:jc w:val="center"/>
        <w:rPr>
          <w:szCs w:val="28"/>
        </w:rPr>
      </w:pPr>
      <w:bookmarkStart w:id="40" w:name="_Toc194407588"/>
      <w:proofErr w:type="spellStart"/>
      <w:r w:rsidRPr="000F30E6">
        <w:rPr>
          <w:szCs w:val="28"/>
        </w:rPr>
        <w:lastRenderedPageBreak/>
        <w:t>Приложение</w:t>
      </w:r>
      <w:proofErr w:type="spellEnd"/>
      <w:r w:rsidRPr="000F30E6">
        <w:rPr>
          <w:szCs w:val="28"/>
        </w:rPr>
        <w:t xml:space="preserve"> А</w:t>
      </w:r>
      <w:bookmarkEnd w:id="40"/>
    </w:p>
    <w:p w14:paraId="58A2F908" w14:textId="70DB2CD2" w:rsidR="005648D4" w:rsidRDefault="005648D4" w:rsidP="005648D4">
      <w:pPr>
        <w:pStyle w:val="a4"/>
        <w:ind w:firstLine="0"/>
        <w:jc w:val="center"/>
        <w:rPr>
          <w:b/>
          <w:bCs/>
          <w:sz w:val="28"/>
          <w:szCs w:val="28"/>
          <w:lang w:val="ru-RU"/>
        </w:rPr>
      </w:pPr>
      <w:r w:rsidRPr="005648D4">
        <w:rPr>
          <w:b/>
          <w:bCs/>
          <w:sz w:val="28"/>
          <w:szCs w:val="28"/>
          <w:lang w:val="ru-RU"/>
        </w:rPr>
        <w:t>Схемы</w:t>
      </w:r>
    </w:p>
    <w:p w14:paraId="235365E2" w14:textId="77777777" w:rsidR="003C46C4" w:rsidRPr="003C46C4" w:rsidRDefault="003C46C4" w:rsidP="003C46C4">
      <w:pPr>
        <w:pStyle w:val="a4"/>
        <w:ind w:firstLine="0"/>
        <w:rPr>
          <w:sz w:val="28"/>
          <w:szCs w:val="28"/>
          <w:lang w:val="ru-RU"/>
        </w:rPr>
      </w:pPr>
    </w:p>
    <w:p w14:paraId="320303A5" w14:textId="77777777" w:rsidR="00FD6D29" w:rsidRPr="000F30E6" w:rsidRDefault="00FD6D29" w:rsidP="003E6FA8">
      <w:pPr>
        <w:pStyle w:val="BodyText"/>
        <w:spacing w:line="360" w:lineRule="auto"/>
        <w:rPr>
          <w:sz w:val="28"/>
          <w:szCs w:val="28"/>
        </w:rPr>
      </w:pPr>
      <w:r w:rsidRPr="000F30E6">
        <w:rPr>
          <w:noProof/>
          <w:sz w:val="28"/>
          <w:szCs w:val="28"/>
        </w:rPr>
        <w:drawing>
          <wp:inline distT="0" distB="0" distL="0" distR="0" wp14:anchorId="7C142F6D" wp14:editId="0FE439BC">
            <wp:extent cx="9575717" cy="4441372"/>
            <wp:effectExtent l="0" t="0" r="63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5552" cy="44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2386" w14:textId="1B78F167" w:rsidR="00A52674" w:rsidRPr="006C3F6A" w:rsidRDefault="00FD6D29" w:rsidP="003E6FA8">
      <w:pPr>
        <w:pStyle w:val="Caption"/>
        <w:jc w:val="center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Рисунок </w:t>
      </w:r>
      <w:r w:rsidR="003E6FA8" w:rsidRPr="006C3F6A">
        <w:rPr>
          <w:sz w:val="28"/>
          <w:szCs w:val="28"/>
          <w:lang w:val="ru-RU"/>
        </w:rPr>
        <w:t>А.</w:t>
      </w:r>
      <w:r w:rsidR="00855494" w:rsidRPr="000F30E6">
        <w:rPr>
          <w:sz w:val="28"/>
          <w:szCs w:val="28"/>
        </w:rPr>
        <w:fldChar w:fldCharType="begin"/>
      </w:r>
      <w:r w:rsidR="00855494" w:rsidRPr="006C3F6A">
        <w:rPr>
          <w:sz w:val="28"/>
          <w:szCs w:val="28"/>
          <w:lang w:val="ru-RU"/>
        </w:rPr>
        <w:instrText xml:space="preserve"> </w:instrText>
      </w:r>
      <w:r w:rsidR="00855494" w:rsidRPr="000F30E6">
        <w:rPr>
          <w:sz w:val="28"/>
          <w:szCs w:val="28"/>
        </w:rPr>
        <w:instrText>SEQ</w:instrText>
      </w:r>
      <w:r w:rsidR="00855494" w:rsidRPr="006C3F6A">
        <w:rPr>
          <w:sz w:val="28"/>
          <w:szCs w:val="28"/>
          <w:lang w:val="ru-RU"/>
        </w:rPr>
        <w:instrText xml:space="preserve"> Рисунок \* </w:instrText>
      </w:r>
      <w:r w:rsidR="00855494" w:rsidRPr="000F30E6">
        <w:rPr>
          <w:sz w:val="28"/>
          <w:szCs w:val="28"/>
        </w:rPr>
        <w:instrText>ARABIC</w:instrText>
      </w:r>
      <w:r w:rsidR="00855494" w:rsidRPr="006C3F6A">
        <w:rPr>
          <w:sz w:val="28"/>
          <w:szCs w:val="28"/>
          <w:lang w:val="ru-RU"/>
        </w:rPr>
        <w:instrText xml:space="preserve"> </w:instrText>
      </w:r>
      <w:r w:rsidR="00855494" w:rsidRPr="000F30E6">
        <w:rPr>
          <w:sz w:val="28"/>
          <w:szCs w:val="28"/>
        </w:rPr>
        <w:fldChar w:fldCharType="separate"/>
      </w:r>
      <w:r w:rsidRPr="006C3F6A">
        <w:rPr>
          <w:noProof/>
          <w:sz w:val="28"/>
          <w:szCs w:val="28"/>
          <w:lang w:val="ru-RU"/>
        </w:rPr>
        <w:t>1</w:t>
      </w:r>
      <w:r w:rsidR="00855494" w:rsidRPr="000F30E6">
        <w:rPr>
          <w:noProof/>
          <w:sz w:val="28"/>
          <w:szCs w:val="28"/>
        </w:rPr>
        <w:fldChar w:fldCharType="end"/>
      </w:r>
      <w:r w:rsidRPr="006C3F6A">
        <w:rPr>
          <w:sz w:val="28"/>
          <w:szCs w:val="28"/>
          <w:lang w:val="ru-RU"/>
        </w:rPr>
        <w:t xml:space="preserve"> – Организационная структура </w:t>
      </w:r>
    </w:p>
    <w:p w14:paraId="399DA934" w14:textId="658200BA" w:rsidR="00C1406A" w:rsidRPr="006C3F6A" w:rsidRDefault="005D5D19" w:rsidP="003E6FA8">
      <w:pPr>
        <w:pStyle w:val="a4"/>
        <w:ind w:firstLine="0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762D941" wp14:editId="3A7770D9">
            <wp:extent cx="8255000" cy="5219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204B" w14:textId="090A8725" w:rsidR="00DC38AE" w:rsidRPr="006C3F6A" w:rsidRDefault="00C1406A" w:rsidP="003A1425">
      <w:pPr>
        <w:pStyle w:val="a4"/>
        <w:ind w:firstLine="0"/>
        <w:jc w:val="center"/>
        <w:rPr>
          <w:sz w:val="28"/>
          <w:szCs w:val="28"/>
          <w:lang w:val="ru-RU"/>
        </w:rPr>
      </w:pPr>
      <w:r w:rsidRPr="006C3F6A">
        <w:rPr>
          <w:sz w:val="28"/>
          <w:szCs w:val="28"/>
          <w:lang w:val="ru-RU"/>
        </w:rPr>
        <w:t xml:space="preserve">Рисунок </w:t>
      </w:r>
      <w:r w:rsidR="003E6FA8" w:rsidRPr="006C3F6A">
        <w:rPr>
          <w:sz w:val="28"/>
          <w:szCs w:val="28"/>
          <w:lang w:val="ru-RU"/>
        </w:rPr>
        <w:t>А.</w:t>
      </w:r>
      <w:r w:rsidRPr="006C3F6A">
        <w:rPr>
          <w:sz w:val="28"/>
          <w:szCs w:val="28"/>
          <w:lang w:val="ru-RU"/>
        </w:rPr>
        <w:t>2 – Схема данных</w:t>
      </w:r>
      <w:r w:rsidR="00DC38AE" w:rsidRPr="006C3F6A">
        <w:rPr>
          <w:sz w:val="28"/>
          <w:szCs w:val="28"/>
          <w:lang w:val="ru-RU"/>
        </w:rPr>
        <w:br w:type="page"/>
      </w:r>
    </w:p>
    <w:p w14:paraId="6B214FE4" w14:textId="05A8453E" w:rsidR="00A52674" w:rsidRDefault="00DC38AE" w:rsidP="009D72F2">
      <w:pPr>
        <w:pStyle w:val="a0"/>
        <w:numPr>
          <w:ilvl w:val="0"/>
          <w:numId w:val="0"/>
        </w:numPr>
        <w:jc w:val="center"/>
        <w:rPr>
          <w:szCs w:val="28"/>
          <w:lang w:val="ru-RU"/>
        </w:rPr>
      </w:pPr>
      <w:bookmarkStart w:id="41" w:name="_Toc194407589"/>
      <w:r w:rsidRPr="006C3F6A">
        <w:rPr>
          <w:szCs w:val="28"/>
          <w:lang w:val="ru-RU"/>
        </w:rPr>
        <w:lastRenderedPageBreak/>
        <w:t>Приложение Б</w:t>
      </w:r>
      <w:bookmarkEnd w:id="41"/>
    </w:p>
    <w:p w14:paraId="2375137F" w14:textId="35B58362" w:rsidR="00155FCA" w:rsidRDefault="00155FCA" w:rsidP="00155FCA">
      <w:pPr>
        <w:pStyle w:val="a4"/>
        <w:ind w:firstLine="0"/>
        <w:jc w:val="center"/>
        <w:rPr>
          <w:b/>
          <w:bCs/>
          <w:sz w:val="28"/>
          <w:szCs w:val="28"/>
          <w:lang w:val="ru-RU"/>
        </w:rPr>
      </w:pPr>
      <w:r w:rsidRPr="00155FCA">
        <w:rPr>
          <w:b/>
          <w:bCs/>
          <w:sz w:val="28"/>
          <w:szCs w:val="28"/>
          <w:lang w:val="ru-RU"/>
        </w:rPr>
        <w:t>Таблицы</w:t>
      </w:r>
    </w:p>
    <w:p w14:paraId="0F7E06E5" w14:textId="77777777" w:rsidR="003C46C4" w:rsidRPr="003C46C4" w:rsidRDefault="003C46C4" w:rsidP="003C46C4">
      <w:pPr>
        <w:pStyle w:val="a4"/>
        <w:ind w:firstLine="0"/>
        <w:rPr>
          <w:sz w:val="28"/>
          <w:szCs w:val="28"/>
          <w:lang w:val="ru-RU"/>
        </w:rPr>
      </w:pPr>
    </w:p>
    <w:p w14:paraId="71FA43BC" w14:textId="77777777" w:rsidR="009A2CEA" w:rsidRPr="006C3F6A" w:rsidRDefault="009A2CEA" w:rsidP="009A2CEA">
      <w:pPr>
        <w:pStyle w:val="a4"/>
        <w:ind w:firstLine="0"/>
        <w:rPr>
          <w:sz w:val="28"/>
          <w:szCs w:val="28"/>
          <w:lang w:val="ru-RU"/>
        </w:rPr>
      </w:pPr>
      <w:r w:rsidRPr="006C3F6A">
        <w:rPr>
          <w:spacing w:val="20"/>
          <w:sz w:val="28"/>
          <w:szCs w:val="28"/>
          <w:lang w:val="ru-RU"/>
        </w:rPr>
        <w:t>Таблица Б.1</w:t>
      </w:r>
      <w:r w:rsidRPr="006C3F6A">
        <w:rPr>
          <w:sz w:val="28"/>
          <w:szCs w:val="28"/>
          <w:lang w:val="ru-RU"/>
        </w:rPr>
        <w:t xml:space="preserve"> – Оценка КИС на основе критериев</w:t>
      </w:r>
    </w:p>
    <w:tbl>
      <w:tblPr>
        <w:tblW w:w="15223" w:type="dxa"/>
        <w:tblLook w:val="04A0" w:firstRow="1" w:lastRow="0" w:firstColumn="1" w:lastColumn="0" w:noHBand="0" w:noVBand="1"/>
      </w:tblPr>
      <w:tblGrid>
        <w:gridCol w:w="3617"/>
        <w:gridCol w:w="1254"/>
        <w:gridCol w:w="641"/>
        <w:gridCol w:w="641"/>
        <w:gridCol w:w="641"/>
        <w:gridCol w:w="659"/>
        <w:gridCol w:w="642"/>
        <w:gridCol w:w="642"/>
        <w:gridCol w:w="642"/>
        <w:gridCol w:w="660"/>
        <w:gridCol w:w="642"/>
        <w:gridCol w:w="642"/>
        <w:gridCol w:w="642"/>
        <w:gridCol w:w="664"/>
        <w:gridCol w:w="643"/>
        <w:gridCol w:w="642"/>
        <w:gridCol w:w="642"/>
        <w:gridCol w:w="659"/>
        <w:gridCol w:w="8"/>
      </w:tblGrid>
      <w:tr w:rsidR="009A2CEA" w:rsidRPr="00606822" w14:paraId="40819FD8" w14:textId="77777777" w:rsidTr="009A2CEA">
        <w:trPr>
          <w:trHeight w:val="428"/>
        </w:trPr>
        <w:tc>
          <w:tcPr>
            <w:tcW w:w="3616" w:type="dxa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580BB" w14:textId="77777777" w:rsidR="009A2CEA" w:rsidRPr="000B2BE8" w:rsidRDefault="009A2CEA" w:rsidP="009A2CEA">
            <w:pPr>
              <w:rPr>
                <w:color w:val="000000"/>
              </w:rPr>
            </w:pPr>
            <w:proofErr w:type="spellStart"/>
            <w:r w:rsidRPr="000B2BE8">
              <w:rPr>
                <w:color w:val="000000"/>
              </w:rPr>
              <w:t>Критерии</w:t>
            </w:r>
            <w:proofErr w:type="spellEnd"/>
          </w:p>
        </w:tc>
        <w:tc>
          <w:tcPr>
            <w:tcW w:w="1254" w:type="dxa"/>
            <w:vMerge w:val="restar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283C1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Вес </w:t>
            </w:r>
            <w:proofErr w:type="spellStart"/>
            <w:r w:rsidRPr="000B2BE8">
              <w:rPr>
                <w:color w:val="000000"/>
              </w:rPr>
              <w:t>критерия</w:t>
            </w:r>
            <w:proofErr w:type="spellEnd"/>
            <w:r w:rsidRPr="000B2BE8">
              <w:rPr>
                <w:color w:val="000000"/>
              </w:rPr>
              <w:t>, I</w:t>
            </w:r>
          </w:p>
        </w:tc>
        <w:tc>
          <w:tcPr>
            <w:tcW w:w="2584" w:type="dxa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96BE29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1С ERP</w:t>
            </w:r>
          </w:p>
        </w:tc>
        <w:tc>
          <w:tcPr>
            <w:tcW w:w="2588" w:type="dxa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0A096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«</w:t>
            </w:r>
            <w:proofErr w:type="spellStart"/>
            <w:r w:rsidRPr="000B2BE8">
              <w:rPr>
                <w:color w:val="000000"/>
              </w:rPr>
              <w:t>Галактика</w:t>
            </w:r>
            <w:proofErr w:type="spellEnd"/>
            <w:r w:rsidRPr="000B2BE8">
              <w:rPr>
                <w:color w:val="000000"/>
              </w:rPr>
              <w:t>»</w:t>
            </w:r>
          </w:p>
        </w:tc>
        <w:tc>
          <w:tcPr>
            <w:tcW w:w="2592" w:type="dxa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16A9F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IT-Enterprise</w:t>
            </w:r>
          </w:p>
        </w:tc>
        <w:tc>
          <w:tcPr>
            <w:tcW w:w="2589" w:type="dxa"/>
            <w:gridSpan w:val="5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82B5B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proofErr w:type="spellStart"/>
            <w:r w:rsidRPr="000B2BE8">
              <w:rPr>
                <w:color w:val="000000"/>
              </w:rPr>
              <w:t>Парус</w:t>
            </w:r>
            <w:proofErr w:type="spellEnd"/>
          </w:p>
        </w:tc>
      </w:tr>
      <w:tr w:rsidR="009A2CEA" w:rsidRPr="00A0701E" w14:paraId="07DD8FC7" w14:textId="77777777" w:rsidTr="009A2CEA">
        <w:trPr>
          <w:gridAfter w:val="1"/>
          <w:wAfter w:w="12" w:type="dxa"/>
          <w:trHeight w:val="263"/>
        </w:trPr>
        <w:tc>
          <w:tcPr>
            <w:tcW w:w="3616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DF90F" w14:textId="77777777" w:rsidR="009A2CEA" w:rsidRPr="000B2BE8" w:rsidRDefault="009A2CEA" w:rsidP="009A2CEA">
            <w:pPr>
              <w:rPr>
                <w:color w:val="000000"/>
              </w:rPr>
            </w:pPr>
          </w:p>
        </w:tc>
        <w:tc>
          <w:tcPr>
            <w:tcW w:w="1254" w:type="dxa"/>
            <w:vMerge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9A89B4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8C82E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1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4761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2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2062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3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21C9F3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B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D3E5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CE83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448B2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3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9BFBF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B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1EED0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7916B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9422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3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B733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B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1FBC6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C8B5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9ADF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 xml:space="preserve">X </w:t>
            </w:r>
            <w:r w:rsidRPr="000B2BE8">
              <w:rPr>
                <w:color w:val="000000"/>
                <w:vertAlign w:val="subscript"/>
              </w:rPr>
              <w:t>3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22D8A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B</w:t>
            </w:r>
          </w:p>
        </w:tc>
      </w:tr>
      <w:tr w:rsidR="009A2CEA" w:rsidRPr="00A0701E" w14:paraId="70D0C587" w14:textId="77777777" w:rsidTr="009A2CEA">
        <w:trPr>
          <w:gridAfter w:val="1"/>
          <w:wAfter w:w="12" w:type="dxa"/>
          <w:trHeight w:val="788"/>
        </w:trPr>
        <w:tc>
          <w:tcPr>
            <w:tcW w:w="36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17F5C" w14:textId="77777777" w:rsidR="009A2CEA" w:rsidRPr="006125AB" w:rsidRDefault="009A2CEA" w:rsidP="009A2CEA">
            <w:pPr>
              <w:rPr>
                <w:color w:val="000000"/>
                <w:lang w:val="ru-RU"/>
              </w:rPr>
            </w:pPr>
            <w:r w:rsidRPr="006125AB">
              <w:rPr>
                <w:color w:val="000000"/>
                <w:lang w:val="ru-RU"/>
              </w:rPr>
              <w:t>Интеграция с бухгалтерией и товарным учетом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DFE3DC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0,15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3536EE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9114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9330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10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D66F2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1,50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72F13A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9D118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6C24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492F1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1,15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A119EA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6C10A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C6DC88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074AC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1,05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BF05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CFD063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7A2D5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2A036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0,85</w:t>
            </w:r>
          </w:p>
        </w:tc>
      </w:tr>
      <w:tr w:rsidR="009A2CEA" w:rsidRPr="00A0701E" w14:paraId="2B4C3EBC" w14:textId="77777777" w:rsidTr="009A2CEA">
        <w:trPr>
          <w:gridAfter w:val="1"/>
          <w:wAfter w:w="12" w:type="dxa"/>
          <w:trHeight w:val="603"/>
        </w:trPr>
        <w:tc>
          <w:tcPr>
            <w:tcW w:w="36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36C0B6" w14:textId="77777777" w:rsidR="009A2CEA" w:rsidRPr="006125AB" w:rsidRDefault="009A2CEA" w:rsidP="009A2CEA">
            <w:pPr>
              <w:rPr>
                <w:color w:val="000000"/>
                <w:lang w:val="ru-RU"/>
              </w:rPr>
            </w:pPr>
            <w:r w:rsidRPr="006125AB">
              <w:rPr>
                <w:color w:val="000000"/>
                <w:lang w:val="ru-RU"/>
              </w:rPr>
              <w:t>Гибкость настройки под бизнес-процессы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8BB28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0,12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D9A0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1B9B7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9289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10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06C6F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1,08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C3F69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969C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A779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A49F0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0,96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74BF3C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91A6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7488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0510D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0,96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65019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FB021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C903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854F9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0,68</w:t>
            </w:r>
          </w:p>
        </w:tc>
      </w:tr>
      <w:tr w:rsidR="009A2CEA" w:rsidRPr="00A0701E" w14:paraId="7C3009E4" w14:textId="77777777" w:rsidTr="00481120">
        <w:trPr>
          <w:gridAfter w:val="1"/>
          <w:wAfter w:w="12" w:type="dxa"/>
          <w:trHeight w:val="455"/>
        </w:trPr>
        <w:tc>
          <w:tcPr>
            <w:tcW w:w="36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F8013" w14:textId="77777777" w:rsidR="009A2CEA" w:rsidRPr="00481120" w:rsidRDefault="009A2CEA" w:rsidP="009A2CEA">
            <w:pPr>
              <w:rPr>
                <w:color w:val="000000"/>
                <w:lang w:val="ru-RU"/>
              </w:rPr>
            </w:pPr>
            <w:r w:rsidRPr="00481120">
              <w:rPr>
                <w:color w:val="000000"/>
                <w:lang w:val="ru-RU"/>
              </w:rPr>
              <w:t>Функциональные возможности для коммерческой деятельности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B1213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0,12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3D2F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0DFA3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059DC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245179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1,16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564EDE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1C988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452E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BC416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0,84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6DB93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C25C3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94EBA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2E02B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0,92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2C36A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43CA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79E6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93F523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0,80</w:t>
            </w:r>
          </w:p>
        </w:tc>
      </w:tr>
      <w:tr w:rsidR="009A2CEA" w:rsidRPr="00A0701E" w14:paraId="4295A262" w14:textId="77777777" w:rsidTr="009A2CEA">
        <w:trPr>
          <w:gridAfter w:val="1"/>
          <w:wAfter w:w="12" w:type="dxa"/>
          <w:trHeight w:val="568"/>
        </w:trPr>
        <w:tc>
          <w:tcPr>
            <w:tcW w:w="36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F86949" w14:textId="77777777" w:rsidR="009A2CEA" w:rsidRPr="00481120" w:rsidRDefault="009A2CEA" w:rsidP="009A2CEA">
            <w:pPr>
              <w:rPr>
                <w:color w:val="000000"/>
                <w:lang w:val="ru-RU"/>
              </w:rPr>
            </w:pPr>
            <w:r w:rsidRPr="00481120">
              <w:rPr>
                <w:color w:val="000000"/>
                <w:lang w:val="ru-RU"/>
              </w:rPr>
              <w:t>Простота внедрения и адаптации сотрудников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EC004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0,10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D410D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7E36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B9638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BEDE33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0,90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F2E1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78AB0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5467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AD1BCC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0,60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02F69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4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F7A1D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09898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ECFB2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0,50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AA543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4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2BC6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4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1A23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4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87FA2E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0,40</w:t>
            </w:r>
          </w:p>
        </w:tc>
      </w:tr>
      <w:tr w:rsidR="009A2CEA" w:rsidRPr="00A0701E" w14:paraId="35002574" w14:textId="77777777" w:rsidTr="009A2CEA">
        <w:trPr>
          <w:gridAfter w:val="1"/>
          <w:wAfter w:w="12" w:type="dxa"/>
          <w:trHeight w:val="586"/>
        </w:trPr>
        <w:tc>
          <w:tcPr>
            <w:tcW w:w="36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836432" w14:textId="77777777" w:rsidR="009A2CEA" w:rsidRPr="006125AB" w:rsidRDefault="009A2CEA" w:rsidP="009A2CEA">
            <w:pPr>
              <w:rPr>
                <w:color w:val="000000"/>
                <w:lang w:val="ru-RU"/>
              </w:rPr>
            </w:pPr>
            <w:r w:rsidRPr="006125AB">
              <w:rPr>
                <w:color w:val="000000"/>
                <w:lang w:val="ru-RU"/>
              </w:rPr>
              <w:t>Поддержка законодательства РФ и маркировки товаров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A7766E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0,10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7308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8CA25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C9AC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10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09ABF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0,97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16F20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4EF118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8412AA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CCE1C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0,70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FF010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6A8E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9A2F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8CE44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0,60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E1A68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E804F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4257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4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EE31F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0,47</w:t>
            </w:r>
          </w:p>
        </w:tc>
      </w:tr>
      <w:tr w:rsidR="009A2CEA" w:rsidRPr="00A0701E" w14:paraId="7C463917" w14:textId="77777777" w:rsidTr="009A2CEA">
        <w:trPr>
          <w:gridAfter w:val="1"/>
          <w:wAfter w:w="12" w:type="dxa"/>
          <w:trHeight w:val="520"/>
        </w:trPr>
        <w:tc>
          <w:tcPr>
            <w:tcW w:w="36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9A09D" w14:textId="77777777" w:rsidR="009A2CEA" w:rsidRPr="006125AB" w:rsidRDefault="009A2CEA" w:rsidP="009A2CEA">
            <w:pPr>
              <w:rPr>
                <w:color w:val="000000"/>
                <w:lang w:val="ru-RU"/>
              </w:rPr>
            </w:pPr>
            <w:r w:rsidRPr="006125AB">
              <w:rPr>
                <w:color w:val="000000"/>
                <w:lang w:val="ru-RU"/>
              </w:rPr>
              <w:t>Возможность работы с несколькими магазинами и филиалами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383A03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0,10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56CF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53030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8B4BA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2A4DD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0,90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80359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A53E8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5DA38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5758F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0,70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DF82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55E2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9B1A8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5469C9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0,80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6AE9D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A6C58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3B5A7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0B444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0,60</w:t>
            </w:r>
          </w:p>
        </w:tc>
      </w:tr>
      <w:tr w:rsidR="009A2CEA" w:rsidRPr="00A0701E" w14:paraId="3011A34C" w14:textId="77777777" w:rsidTr="009A2CEA">
        <w:trPr>
          <w:gridAfter w:val="1"/>
          <w:wAfter w:w="12" w:type="dxa"/>
          <w:trHeight w:val="163"/>
        </w:trPr>
        <w:tc>
          <w:tcPr>
            <w:tcW w:w="36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93280" w14:textId="77777777" w:rsidR="009A2CEA" w:rsidRPr="000B2BE8" w:rsidRDefault="009A2CEA" w:rsidP="009A2CEA">
            <w:pPr>
              <w:rPr>
                <w:color w:val="000000"/>
              </w:rPr>
            </w:pPr>
            <w:r w:rsidRPr="000B2BE8">
              <w:rPr>
                <w:color w:val="000000"/>
              </w:rPr>
              <w:t>Скорость работы и производительность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E317D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0,09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5730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BE0E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1F478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07984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0,72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68AE68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F7CE3C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AF906A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440A53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0,66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4CE77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9C8B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758BDE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837B6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0,78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1B0E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D48C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D6AC8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6663D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0,66</w:t>
            </w:r>
          </w:p>
        </w:tc>
      </w:tr>
      <w:tr w:rsidR="009A2CEA" w:rsidRPr="00A0701E" w14:paraId="6EA79839" w14:textId="77777777" w:rsidTr="009A2CEA">
        <w:trPr>
          <w:gridAfter w:val="1"/>
          <w:wAfter w:w="12" w:type="dxa"/>
          <w:trHeight w:val="517"/>
        </w:trPr>
        <w:tc>
          <w:tcPr>
            <w:tcW w:w="36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2732D" w14:textId="77777777" w:rsidR="009A2CEA" w:rsidRPr="006125AB" w:rsidRDefault="009A2CEA" w:rsidP="009A2CEA">
            <w:pPr>
              <w:rPr>
                <w:color w:val="000000"/>
                <w:lang w:val="ru-RU"/>
              </w:rPr>
            </w:pPr>
            <w:r w:rsidRPr="006125AB">
              <w:rPr>
                <w:color w:val="000000"/>
                <w:lang w:val="ru-RU"/>
              </w:rPr>
              <w:t>Доступность технической поддержки и обновлений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F953A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0,08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0ADA0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B066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1584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75C61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0,69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3C14E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B9C0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D301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4A350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0,48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1052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F076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AD649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9B9FF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0,56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47A8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C9468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64933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33073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0,43</w:t>
            </w:r>
          </w:p>
        </w:tc>
      </w:tr>
      <w:tr w:rsidR="009A2CEA" w:rsidRPr="00A0701E" w14:paraId="15E5C77C" w14:textId="77777777" w:rsidTr="009A2CEA">
        <w:trPr>
          <w:gridAfter w:val="1"/>
          <w:wAfter w:w="12" w:type="dxa"/>
          <w:trHeight w:val="525"/>
        </w:trPr>
        <w:tc>
          <w:tcPr>
            <w:tcW w:w="36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7B01B" w14:textId="77777777" w:rsidR="009A2CEA" w:rsidRPr="000B2BE8" w:rsidRDefault="009A2CEA" w:rsidP="009A2CEA">
            <w:pPr>
              <w:rPr>
                <w:color w:val="000000"/>
              </w:rPr>
            </w:pPr>
            <w:r w:rsidRPr="000B2BE8">
              <w:rPr>
                <w:color w:val="000000"/>
              </w:rPr>
              <w:t>Стоимость владения и лицензирования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7BB6C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0,07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FC84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26F4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83046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4BC91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0,49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D641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6D60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D791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CAA00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0,42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9E30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36EC5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4AD6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4E0BCF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0,33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27DC8A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4479E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4FEE9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B41DBE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0,51</w:t>
            </w:r>
          </w:p>
        </w:tc>
      </w:tr>
      <w:tr w:rsidR="009A2CEA" w:rsidRPr="00A0701E" w14:paraId="3EAE7DE2" w14:textId="77777777" w:rsidTr="009A2CEA">
        <w:trPr>
          <w:gridAfter w:val="1"/>
          <w:wAfter w:w="12" w:type="dxa"/>
          <w:trHeight w:val="194"/>
        </w:trPr>
        <w:tc>
          <w:tcPr>
            <w:tcW w:w="361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22A223" w14:textId="77777777" w:rsidR="009A2CEA" w:rsidRPr="000B2BE8" w:rsidRDefault="009A2CEA" w:rsidP="009A2CEA">
            <w:pPr>
              <w:rPr>
                <w:color w:val="000000"/>
              </w:rPr>
            </w:pPr>
            <w:r w:rsidRPr="000B2BE8">
              <w:rPr>
                <w:color w:val="000000"/>
              </w:rPr>
              <w:t>Наличие встроенных аналитических инструментов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B2D42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0,07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0F7C3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DE4C3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10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DB60E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ADE6D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0,63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CAE7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D596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BA64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46ADF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0,49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C8ABD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B33C5E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1FB57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8195D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0,56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DF31C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4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442DC5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9CCC09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8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4C5D9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0,42</w:t>
            </w:r>
          </w:p>
        </w:tc>
      </w:tr>
      <w:tr w:rsidR="009A2CEA" w:rsidRPr="00A0701E" w14:paraId="6CB42027" w14:textId="77777777" w:rsidTr="00481120">
        <w:trPr>
          <w:gridAfter w:val="1"/>
          <w:wAfter w:w="12" w:type="dxa"/>
          <w:trHeight w:val="453"/>
        </w:trPr>
        <w:tc>
          <w:tcPr>
            <w:tcW w:w="4870" w:type="dxa"/>
            <w:gridSpan w:val="2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202AC2" w14:textId="77777777" w:rsidR="009A2CEA" w:rsidRPr="000B2BE8" w:rsidRDefault="009A2CEA" w:rsidP="009A2CEA">
            <w:pPr>
              <w:rPr>
                <w:color w:val="000000"/>
              </w:rPr>
            </w:pPr>
            <w:proofErr w:type="spellStart"/>
            <w:r w:rsidRPr="000B2BE8">
              <w:rPr>
                <w:color w:val="000000"/>
              </w:rPr>
              <w:lastRenderedPageBreak/>
              <w:t>Обобщенный</w:t>
            </w:r>
            <w:proofErr w:type="spellEnd"/>
            <w:r w:rsidRPr="000B2BE8">
              <w:rPr>
                <w:color w:val="000000"/>
              </w:rPr>
              <w:t xml:space="preserve"> </w:t>
            </w:r>
            <w:proofErr w:type="spellStart"/>
            <w:r w:rsidRPr="000B2BE8">
              <w:rPr>
                <w:color w:val="000000"/>
              </w:rPr>
              <w:t>показатель</w:t>
            </w:r>
            <w:proofErr w:type="spellEnd"/>
            <w:r w:rsidRPr="000B2BE8">
              <w:rPr>
                <w:color w:val="000000"/>
              </w:rPr>
              <w:t xml:space="preserve"> </w:t>
            </w:r>
            <w:proofErr w:type="spellStart"/>
            <w:r w:rsidRPr="000B2BE8">
              <w:rPr>
                <w:color w:val="000000"/>
              </w:rPr>
              <w:t>качества</w:t>
            </w:r>
            <w:proofErr w:type="spellEnd"/>
            <w:r w:rsidRPr="000B2BE8">
              <w:rPr>
                <w:color w:val="000000"/>
              </w:rPr>
              <w:t>, J</w:t>
            </w:r>
          </w:p>
        </w:tc>
        <w:tc>
          <w:tcPr>
            <w:tcW w:w="64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1E48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J</w:t>
            </w:r>
            <w:r w:rsidRPr="000B2BE8">
              <w:rPr>
                <w:color w:val="000000"/>
                <w:vertAlign w:val="subscript"/>
              </w:rPr>
              <w:t>1</w:t>
            </w:r>
            <w:r w:rsidRPr="000B2BE8">
              <w:rPr>
                <w:color w:val="000000"/>
              </w:rPr>
              <w:t xml:space="preserve"> =</w:t>
            </w:r>
          </w:p>
        </w:tc>
        <w:tc>
          <w:tcPr>
            <w:tcW w:w="64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786C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</w:p>
        </w:tc>
        <w:tc>
          <w:tcPr>
            <w:tcW w:w="64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A32DE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</w:p>
        </w:tc>
        <w:tc>
          <w:tcPr>
            <w:tcW w:w="6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BE5FCB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9,04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AD0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J</w:t>
            </w:r>
            <w:r w:rsidRPr="000B2BE8">
              <w:rPr>
                <w:color w:val="000000"/>
                <w:vertAlign w:val="subscript"/>
              </w:rPr>
              <w:t>2</w:t>
            </w:r>
            <w:r w:rsidRPr="000B2BE8">
              <w:rPr>
                <w:color w:val="000000"/>
              </w:rPr>
              <w:t xml:space="preserve"> =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23C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F9108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FBCBA7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7,00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0A74E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J</w:t>
            </w:r>
            <w:r w:rsidRPr="000B2BE8">
              <w:rPr>
                <w:color w:val="000000"/>
                <w:vertAlign w:val="subscript"/>
              </w:rPr>
              <w:t>3</w:t>
            </w:r>
            <w:r w:rsidRPr="000B2BE8">
              <w:rPr>
                <w:color w:val="000000"/>
              </w:rPr>
              <w:t xml:space="preserve"> =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F0274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DC89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</w:p>
        </w:tc>
        <w:tc>
          <w:tcPr>
            <w:tcW w:w="6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B47E3A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7,06</w:t>
            </w:r>
          </w:p>
        </w:tc>
        <w:tc>
          <w:tcPr>
            <w:tcW w:w="6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B5436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J</w:t>
            </w:r>
            <w:r w:rsidRPr="000B2BE8">
              <w:rPr>
                <w:color w:val="000000"/>
                <w:vertAlign w:val="subscript"/>
              </w:rPr>
              <w:t>4</w:t>
            </w:r>
            <w:r w:rsidRPr="000B2BE8">
              <w:rPr>
                <w:color w:val="000000"/>
              </w:rPr>
              <w:t xml:space="preserve"> =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46A0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44C01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54A112" w14:textId="77777777" w:rsidR="009A2CEA" w:rsidRPr="000B2BE8" w:rsidRDefault="009A2CEA" w:rsidP="009A2CEA">
            <w:pPr>
              <w:jc w:val="center"/>
              <w:rPr>
                <w:color w:val="000000"/>
              </w:rPr>
            </w:pPr>
            <w:r w:rsidRPr="000B2BE8">
              <w:rPr>
                <w:color w:val="000000"/>
              </w:rPr>
              <w:t>5,82</w:t>
            </w:r>
          </w:p>
        </w:tc>
      </w:tr>
    </w:tbl>
    <w:p w14:paraId="13166F88" w14:textId="05994BD3" w:rsidR="004F2DE0" w:rsidRDefault="004F2DE0" w:rsidP="009A2CEA">
      <w:pPr>
        <w:pStyle w:val="a4"/>
        <w:ind w:firstLine="0"/>
        <w:rPr>
          <w:sz w:val="28"/>
          <w:szCs w:val="28"/>
        </w:rPr>
      </w:pPr>
    </w:p>
    <w:p w14:paraId="4F28E5F9" w14:textId="77777777" w:rsidR="002505BA" w:rsidRDefault="002505BA" w:rsidP="002505BA">
      <w:pPr>
        <w:pStyle w:val="a4"/>
        <w:ind w:firstLine="0"/>
        <w:rPr>
          <w:rStyle w:val="Strong"/>
          <w:b w:val="0"/>
          <w:bCs w:val="0"/>
          <w:color w:val="000000"/>
          <w:sz w:val="28"/>
          <w:szCs w:val="28"/>
          <w:lang w:val="ru-RU"/>
        </w:rPr>
        <w:sectPr w:rsidR="002505BA" w:rsidSect="0031513C">
          <w:footerReference w:type="default" r:id="rId27"/>
          <w:footnotePr>
            <w:numRestart w:val="eachPage"/>
          </w:footnotePr>
          <w:pgSz w:w="16840" w:h="11907" w:orient="landscape"/>
          <w:pgMar w:top="1418" w:right="1134" w:bottom="567" w:left="1134" w:header="720" w:footer="720" w:gutter="0"/>
          <w:cols w:space="720"/>
          <w:titlePg/>
          <w:docGrid w:linePitch="381"/>
        </w:sectPr>
      </w:pPr>
    </w:p>
    <w:p w14:paraId="198C83D3" w14:textId="77777777" w:rsidR="006125AB" w:rsidRPr="006125AB" w:rsidRDefault="006125AB" w:rsidP="00760F16">
      <w:pPr>
        <w:pStyle w:val="a4"/>
        <w:ind w:firstLine="0"/>
        <w:rPr>
          <w:sz w:val="28"/>
          <w:szCs w:val="28"/>
        </w:rPr>
      </w:pPr>
      <w:r w:rsidRPr="006125AB">
        <w:rPr>
          <w:sz w:val="28"/>
          <w:szCs w:val="28"/>
        </w:rPr>
        <w:lastRenderedPageBreak/>
        <w:t xml:space="preserve">Таблица Б.2 – </w:t>
      </w:r>
      <w:proofErr w:type="spellStart"/>
      <w:r w:rsidRPr="006125AB">
        <w:rPr>
          <w:sz w:val="28"/>
          <w:szCs w:val="28"/>
        </w:rPr>
        <w:t>Товары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2261"/>
        <w:gridCol w:w="2412"/>
        <w:gridCol w:w="5245"/>
      </w:tblGrid>
      <w:tr w:rsidR="006125AB" w:rsidRPr="006125AB" w14:paraId="1A3612DF" w14:textId="77777777" w:rsidTr="00760F16">
        <w:tc>
          <w:tcPr>
            <w:tcW w:w="0" w:type="auto"/>
            <w:hideMark/>
          </w:tcPr>
          <w:p w14:paraId="3EA9E9B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412" w:type="dxa"/>
            <w:hideMark/>
          </w:tcPr>
          <w:p w14:paraId="177867A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245" w:type="dxa"/>
            <w:hideMark/>
          </w:tcPr>
          <w:p w14:paraId="012C43E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3E0761C1" w14:textId="77777777" w:rsidTr="00760F16">
        <w:tc>
          <w:tcPr>
            <w:tcW w:w="0" w:type="auto"/>
            <w:hideMark/>
          </w:tcPr>
          <w:p w14:paraId="277EA49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id_товара</w:t>
            </w:r>
            <w:proofErr w:type="spellEnd"/>
          </w:p>
        </w:tc>
        <w:tc>
          <w:tcPr>
            <w:tcW w:w="2412" w:type="dxa"/>
            <w:hideMark/>
          </w:tcPr>
          <w:p w14:paraId="407D274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245" w:type="dxa"/>
            <w:hideMark/>
          </w:tcPr>
          <w:p w14:paraId="1C59D9D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товара</w:t>
            </w:r>
            <w:proofErr w:type="spellEnd"/>
          </w:p>
        </w:tc>
      </w:tr>
      <w:tr w:rsidR="006125AB" w:rsidRPr="006125AB" w14:paraId="01E5160E" w14:textId="77777777" w:rsidTr="00760F16">
        <w:tc>
          <w:tcPr>
            <w:tcW w:w="0" w:type="auto"/>
            <w:hideMark/>
          </w:tcPr>
          <w:p w14:paraId="3C3DEF9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наименование</w:t>
            </w:r>
            <w:proofErr w:type="spellEnd"/>
          </w:p>
        </w:tc>
        <w:tc>
          <w:tcPr>
            <w:tcW w:w="2412" w:type="dxa"/>
            <w:hideMark/>
          </w:tcPr>
          <w:p w14:paraId="2F1E7DA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(255)</w:t>
            </w:r>
          </w:p>
        </w:tc>
        <w:tc>
          <w:tcPr>
            <w:tcW w:w="5245" w:type="dxa"/>
            <w:hideMark/>
          </w:tcPr>
          <w:p w14:paraId="3FC84AA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Название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товара</w:t>
            </w:r>
            <w:proofErr w:type="spellEnd"/>
          </w:p>
        </w:tc>
      </w:tr>
      <w:tr w:rsidR="006125AB" w:rsidRPr="006125AB" w14:paraId="5995E98E" w14:textId="77777777" w:rsidTr="00760F16">
        <w:tc>
          <w:tcPr>
            <w:tcW w:w="0" w:type="auto"/>
            <w:hideMark/>
          </w:tcPr>
          <w:p w14:paraId="4C8BD6B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артикул</w:t>
            </w:r>
            <w:proofErr w:type="spellEnd"/>
          </w:p>
        </w:tc>
        <w:tc>
          <w:tcPr>
            <w:tcW w:w="2412" w:type="dxa"/>
            <w:hideMark/>
          </w:tcPr>
          <w:p w14:paraId="2BB8730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(50)</w:t>
            </w:r>
          </w:p>
        </w:tc>
        <w:tc>
          <w:tcPr>
            <w:tcW w:w="5245" w:type="dxa"/>
            <w:hideMark/>
          </w:tcPr>
          <w:p w14:paraId="5E22013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Артикул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товара</w:t>
            </w:r>
            <w:proofErr w:type="spellEnd"/>
          </w:p>
        </w:tc>
      </w:tr>
      <w:tr w:rsidR="006125AB" w:rsidRPr="006125AB" w14:paraId="6F77E509" w14:textId="77777777" w:rsidTr="00760F16">
        <w:tc>
          <w:tcPr>
            <w:tcW w:w="0" w:type="auto"/>
            <w:hideMark/>
          </w:tcPr>
          <w:p w14:paraId="672DE47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штрихкод</w:t>
            </w:r>
            <w:proofErr w:type="spellEnd"/>
          </w:p>
        </w:tc>
        <w:tc>
          <w:tcPr>
            <w:tcW w:w="2412" w:type="dxa"/>
            <w:hideMark/>
          </w:tcPr>
          <w:p w14:paraId="66A2C16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(50)</w:t>
            </w:r>
          </w:p>
        </w:tc>
        <w:tc>
          <w:tcPr>
            <w:tcW w:w="5245" w:type="dxa"/>
            <w:hideMark/>
          </w:tcPr>
          <w:p w14:paraId="0CE2AF9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Штрихкод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товара</w:t>
            </w:r>
            <w:proofErr w:type="spellEnd"/>
          </w:p>
        </w:tc>
      </w:tr>
      <w:tr w:rsidR="006125AB" w:rsidRPr="00AC3C06" w14:paraId="2FFAF5AA" w14:textId="77777777" w:rsidTr="00760F16">
        <w:tc>
          <w:tcPr>
            <w:tcW w:w="0" w:type="auto"/>
            <w:hideMark/>
          </w:tcPr>
          <w:p w14:paraId="659A83A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код_маркировки</w:t>
            </w:r>
            <w:proofErr w:type="spellEnd"/>
          </w:p>
        </w:tc>
        <w:tc>
          <w:tcPr>
            <w:tcW w:w="2412" w:type="dxa"/>
            <w:hideMark/>
          </w:tcPr>
          <w:p w14:paraId="73B9816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(50)</w:t>
            </w:r>
          </w:p>
        </w:tc>
        <w:tc>
          <w:tcPr>
            <w:tcW w:w="5245" w:type="dxa"/>
            <w:hideMark/>
          </w:tcPr>
          <w:p w14:paraId="2EA5F6D4" w14:textId="77777777" w:rsidR="006125AB" w:rsidRPr="006125AB" w:rsidRDefault="006125AB" w:rsidP="00760F16">
            <w:pPr>
              <w:pStyle w:val="a4"/>
              <w:spacing w:line="240" w:lineRule="auto"/>
              <w:ind w:firstLine="0"/>
              <w:rPr>
                <w:lang w:val="ru-RU"/>
              </w:rPr>
            </w:pPr>
            <w:r w:rsidRPr="006125AB">
              <w:rPr>
                <w:lang w:val="ru-RU"/>
              </w:rPr>
              <w:t>Код маркировки товара (если применимо)</w:t>
            </w:r>
          </w:p>
        </w:tc>
      </w:tr>
      <w:tr w:rsidR="006125AB" w:rsidRPr="00AC3C06" w14:paraId="5C881711" w14:textId="77777777" w:rsidTr="00760F16">
        <w:tc>
          <w:tcPr>
            <w:tcW w:w="0" w:type="auto"/>
            <w:hideMark/>
          </w:tcPr>
          <w:p w14:paraId="49AF3BA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единица_измерения</w:t>
            </w:r>
            <w:proofErr w:type="spellEnd"/>
          </w:p>
        </w:tc>
        <w:tc>
          <w:tcPr>
            <w:tcW w:w="2412" w:type="dxa"/>
            <w:hideMark/>
          </w:tcPr>
          <w:p w14:paraId="62900E5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(20)</w:t>
            </w:r>
          </w:p>
        </w:tc>
        <w:tc>
          <w:tcPr>
            <w:tcW w:w="5245" w:type="dxa"/>
            <w:hideMark/>
          </w:tcPr>
          <w:p w14:paraId="4B823069" w14:textId="77777777" w:rsidR="006125AB" w:rsidRPr="006125AB" w:rsidRDefault="006125AB" w:rsidP="00760F16">
            <w:pPr>
              <w:pStyle w:val="a4"/>
              <w:spacing w:line="240" w:lineRule="auto"/>
              <w:ind w:firstLine="0"/>
              <w:rPr>
                <w:lang w:val="ru-RU"/>
              </w:rPr>
            </w:pPr>
            <w:r w:rsidRPr="006125AB">
              <w:rPr>
                <w:lang w:val="ru-RU"/>
              </w:rPr>
              <w:t>Единица измерения (</w:t>
            </w:r>
            <w:proofErr w:type="spellStart"/>
            <w:r w:rsidRPr="006125AB">
              <w:rPr>
                <w:lang w:val="ru-RU"/>
              </w:rPr>
              <w:t>шт</w:t>
            </w:r>
            <w:proofErr w:type="spellEnd"/>
            <w:r w:rsidRPr="006125AB">
              <w:rPr>
                <w:lang w:val="ru-RU"/>
              </w:rPr>
              <w:t>, кг и т.д.)</w:t>
            </w:r>
          </w:p>
        </w:tc>
      </w:tr>
    </w:tbl>
    <w:p w14:paraId="02C69ACF" w14:textId="77777777" w:rsidR="006125AB" w:rsidRPr="006125AB" w:rsidRDefault="006125AB" w:rsidP="00760F16">
      <w:pPr>
        <w:pStyle w:val="a4"/>
        <w:ind w:firstLine="0"/>
        <w:rPr>
          <w:sz w:val="28"/>
          <w:szCs w:val="28"/>
        </w:rPr>
      </w:pPr>
      <w:r w:rsidRPr="006125AB">
        <w:rPr>
          <w:sz w:val="28"/>
          <w:szCs w:val="28"/>
        </w:rPr>
        <w:t xml:space="preserve">Таблица Б.3 – </w:t>
      </w:r>
      <w:proofErr w:type="spellStart"/>
      <w:r w:rsidRPr="006125AB">
        <w:rPr>
          <w:sz w:val="28"/>
          <w:szCs w:val="28"/>
        </w:rPr>
        <w:t>Остатки_товаров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2263"/>
        <w:gridCol w:w="2410"/>
        <w:gridCol w:w="5245"/>
      </w:tblGrid>
      <w:tr w:rsidR="00760F16" w:rsidRPr="006125AB" w14:paraId="4B1E4992" w14:textId="77777777" w:rsidTr="00760F16">
        <w:tc>
          <w:tcPr>
            <w:tcW w:w="2263" w:type="dxa"/>
            <w:hideMark/>
          </w:tcPr>
          <w:p w14:paraId="182DA7D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410" w:type="dxa"/>
            <w:hideMark/>
          </w:tcPr>
          <w:p w14:paraId="2A8C457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245" w:type="dxa"/>
            <w:hideMark/>
          </w:tcPr>
          <w:p w14:paraId="6250A6D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760F16" w:rsidRPr="006125AB" w14:paraId="272921F3" w14:textId="77777777" w:rsidTr="00760F16">
        <w:tc>
          <w:tcPr>
            <w:tcW w:w="2263" w:type="dxa"/>
            <w:hideMark/>
          </w:tcPr>
          <w:p w14:paraId="63F9455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id_остатка</w:t>
            </w:r>
            <w:proofErr w:type="spellEnd"/>
          </w:p>
        </w:tc>
        <w:tc>
          <w:tcPr>
            <w:tcW w:w="2410" w:type="dxa"/>
            <w:hideMark/>
          </w:tcPr>
          <w:p w14:paraId="6CE642F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245" w:type="dxa"/>
            <w:hideMark/>
          </w:tcPr>
          <w:p w14:paraId="58A4038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записи</w:t>
            </w:r>
            <w:proofErr w:type="spellEnd"/>
          </w:p>
        </w:tc>
      </w:tr>
      <w:tr w:rsidR="00760F16" w:rsidRPr="00AC3C06" w14:paraId="6655B7DB" w14:textId="77777777" w:rsidTr="00760F16">
        <w:tc>
          <w:tcPr>
            <w:tcW w:w="2263" w:type="dxa"/>
            <w:hideMark/>
          </w:tcPr>
          <w:p w14:paraId="7008261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id_товара</w:t>
            </w:r>
            <w:proofErr w:type="spellEnd"/>
          </w:p>
        </w:tc>
        <w:tc>
          <w:tcPr>
            <w:tcW w:w="2410" w:type="dxa"/>
            <w:hideMark/>
          </w:tcPr>
          <w:p w14:paraId="03A93C4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0E7980FA" w14:textId="77777777" w:rsidR="006125AB" w:rsidRPr="006125AB" w:rsidRDefault="006125AB" w:rsidP="00760F16">
            <w:pPr>
              <w:pStyle w:val="a4"/>
              <w:spacing w:line="240" w:lineRule="auto"/>
              <w:ind w:firstLine="0"/>
              <w:rPr>
                <w:lang w:val="ru-RU"/>
              </w:rPr>
            </w:pPr>
            <w:r w:rsidRPr="006125AB">
              <w:rPr>
                <w:lang w:val="ru-RU"/>
              </w:rPr>
              <w:t>Товар, к которому относится остаток</w:t>
            </w:r>
          </w:p>
        </w:tc>
      </w:tr>
      <w:tr w:rsidR="00760F16" w:rsidRPr="006125AB" w14:paraId="63013C25" w14:textId="77777777" w:rsidTr="00760F16">
        <w:tc>
          <w:tcPr>
            <w:tcW w:w="2263" w:type="dxa"/>
            <w:hideMark/>
          </w:tcPr>
          <w:p w14:paraId="017B3FE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количество</w:t>
            </w:r>
            <w:proofErr w:type="spellEnd"/>
          </w:p>
        </w:tc>
        <w:tc>
          <w:tcPr>
            <w:tcW w:w="2410" w:type="dxa"/>
            <w:hideMark/>
          </w:tcPr>
          <w:p w14:paraId="704E3CC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</w:t>
            </w:r>
          </w:p>
        </w:tc>
        <w:tc>
          <w:tcPr>
            <w:tcW w:w="5245" w:type="dxa"/>
            <w:hideMark/>
          </w:tcPr>
          <w:p w14:paraId="047DA3C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Количество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товара</w:t>
            </w:r>
            <w:proofErr w:type="spellEnd"/>
            <w:r w:rsidRPr="006125AB">
              <w:t xml:space="preserve"> на складе</w:t>
            </w:r>
          </w:p>
        </w:tc>
      </w:tr>
      <w:tr w:rsidR="00760F16" w:rsidRPr="006125AB" w14:paraId="3717DDD3" w14:textId="77777777" w:rsidTr="00760F16">
        <w:tc>
          <w:tcPr>
            <w:tcW w:w="2263" w:type="dxa"/>
            <w:hideMark/>
          </w:tcPr>
          <w:p w14:paraId="416D476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дата_обновления</w:t>
            </w:r>
            <w:proofErr w:type="spellEnd"/>
          </w:p>
        </w:tc>
        <w:tc>
          <w:tcPr>
            <w:tcW w:w="2410" w:type="dxa"/>
            <w:hideMark/>
          </w:tcPr>
          <w:p w14:paraId="185862A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DATETIME</w:t>
            </w:r>
          </w:p>
        </w:tc>
        <w:tc>
          <w:tcPr>
            <w:tcW w:w="5245" w:type="dxa"/>
            <w:hideMark/>
          </w:tcPr>
          <w:p w14:paraId="11CE6C2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последнего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обновления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остатков</w:t>
            </w:r>
            <w:proofErr w:type="spellEnd"/>
          </w:p>
        </w:tc>
      </w:tr>
    </w:tbl>
    <w:p w14:paraId="546A8E0F" w14:textId="77777777" w:rsidR="006125AB" w:rsidRPr="006125AB" w:rsidRDefault="006125AB" w:rsidP="00760F16">
      <w:pPr>
        <w:pStyle w:val="a4"/>
        <w:ind w:firstLine="0"/>
        <w:rPr>
          <w:sz w:val="28"/>
          <w:szCs w:val="28"/>
        </w:rPr>
      </w:pPr>
      <w:r w:rsidRPr="006125AB">
        <w:rPr>
          <w:sz w:val="28"/>
          <w:szCs w:val="28"/>
        </w:rPr>
        <w:t xml:space="preserve">Таблица Б.4 – </w:t>
      </w:r>
      <w:proofErr w:type="spellStart"/>
      <w:r w:rsidRPr="006125AB">
        <w:rPr>
          <w:sz w:val="28"/>
          <w:szCs w:val="28"/>
        </w:rPr>
        <w:t>Акты_инвентаризации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2263"/>
        <w:gridCol w:w="2410"/>
        <w:gridCol w:w="5245"/>
      </w:tblGrid>
      <w:tr w:rsidR="006125AB" w:rsidRPr="006125AB" w14:paraId="6412C514" w14:textId="77777777" w:rsidTr="00760F16">
        <w:tc>
          <w:tcPr>
            <w:tcW w:w="2263" w:type="dxa"/>
            <w:hideMark/>
          </w:tcPr>
          <w:p w14:paraId="16D8C5D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410" w:type="dxa"/>
            <w:hideMark/>
          </w:tcPr>
          <w:p w14:paraId="152AB4A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245" w:type="dxa"/>
            <w:hideMark/>
          </w:tcPr>
          <w:p w14:paraId="2260511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583CB654" w14:textId="77777777" w:rsidTr="00760F16">
        <w:tc>
          <w:tcPr>
            <w:tcW w:w="2263" w:type="dxa"/>
            <w:hideMark/>
          </w:tcPr>
          <w:p w14:paraId="3F1F6A2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id_акта</w:t>
            </w:r>
            <w:proofErr w:type="spellEnd"/>
          </w:p>
        </w:tc>
        <w:tc>
          <w:tcPr>
            <w:tcW w:w="2410" w:type="dxa"/>
            <w:hideMark/>
          </w:tcPr>
          <w:p w14:paraId="33393F5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245" w:type="dxa"/>
            <w:hideMark/>
          </w:tcPr>
          <w:p w14:paraId="364034F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акта</w:t>
            </w:r>
            <w:proofErr w:type="spellEnd"/>
          </w:p>
        </w:tc>
      </w:tr>
      <w:tr w:rsidR="006125AB" w:rsidRPr="006125AB" w14:paraId="64D1E38B" w14:textId="77777777" w:rsidTr="00760F16">
        <w:tc>
          <w:tcPr>
            <w:tcW w:w="2263" w:type="dxa"/>
            <w:hideMark/>
          </w:tcPr>
          <w:p w14:paraId="2C2BA31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</w:p>
        </w:tc>
        <w:tc>
          <w:tcPr>
            <w:tcW w:w="2410" w:type="dxa"/>
            <w:hideMark/>
          </w:tcPr>
          <w:p w14:paraId="211D46E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DATE</w:t>
            </w:r>
          </w:p>
        </w:tc>
        <w:tc>
          <w:tcPr>
            <w:tcW w:w="5245" w:type="dxa"/>
            <w:hideMark/>
          </w:tcPr>
          <w:p w14:paraId="7B36150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проведения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инвентаризации</w:t>
            </w:r>
            <w:proofErr w:type="spellEnd"/>
          </w:p>
        </w:tc>
      </w:tr>
      <w:tr w:rsidR="006125AB" w:rsidRPr="006125AB" w14:paraId="66335BD9" w14:textId="77777777" w:rsidTr="00760F16">
        <w:tc>
          <w:tcPr>
            <w:tcW w:w="2263" w:type="dxa"/>
            <w:hideMark/>
          </w:tcPr>
          <w:p w14:paraId="63132D4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id_товара</w:t>
            </w:r>
            <w:proofErr w:type="spellEnd"/>
          </w:p>
        </w:tc>
        <w:tc>
          <w:tcPr>
            <w:tcW w:w="2410" w:type="dxa"/>
            <w:hideMark/>
          </w:tcPr>
          <w:p w14:paraId="71BCD83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74BF33C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проверяемого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товара</w:t>
            </w:r>
            <w:proofErr w:type="spellEnd"/>
          </w:p>
        </w:tc>
      </w:tr>
      <w:tr w:rsidR="006125AB" w:rsidRPr="006125AB" w14:paraId="727288E1" w14:textId="77777777" w:rsidTr="00760F16">
        <w:tc>
          <w:tcPr>
            <w:tcW w:w="2263" w:type="dxa"/>
            <w:hideMark/>
          </w:tcPr>
          <w:p w14:paraId="5B706A5E" w14:textId="77777777" w:rsidR="00760F16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количество</w:t>
            </w:r>
            <w:proofErr w:type="spellEnd"/>
            <w:r w:rsidRPr="006125AB">
              <w:t>_</w:t>
            </w:r>
          </w:p>
          <w:p w14:paraId="5B5770F7" w14:textId="4A8B4204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учётное</w:t>
            </w:r>
            <w:proofErr w:type="spellEnd"/>
          </w:p>
        </w:tc>
        <w:tc>
          <w:tcPr>
            <w:tcW w:w="2410" w:type="dxa"/>
            <w:hideMark/>
          </w:tcPr>
          <w:p w14:paraId="4495AB7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</w:t>
            </w:r>
          </w:p>
        </w:tc>
        <w:tc>
          <w:tcPr>
            <w:tcW w:w="5245" w:type="dxa"/>
            <w:hideMark/>
          </w:tcPr>
          <w:p w14:paraId="3CDFD81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Учётное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количество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по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системе</w:t>
            </w:r>
            <w:proofErr w:type="spellEnd"/>
          </w:p>
        </w:tc>
      </w:tr>
      <w:tr w:rsidR="006125AB" w:rsidRPr="006125AB" w14:paraId="09EC6307" w14:textId="77777777" w:rsidTr="00760F16">
        <w:tc>
          <w:tcPr>
            <w:tcW w:w="2263" w:type="dxa"/>
            <w:hideMark/>
          </w:tcPr>
          <w:p w14:paraId="30B76EA8" w14:textId="77777777" w:rsidR="00760F16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количество</w:t>
            </w:r>
            <w:proofErr w:type="spellEnd"/>
            <w:r w:rsidRPr="006125AB">
              <w:t>_</w:t>
            </w:r>
          </w:p>
          <w:p w14:paraId="2EFA105B" w14:textId="03BE25A9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фактическое</w:t>
            </w:r>
            <w:proofErr w:type="spellEnd"/>
          </w:p>
        </w:tc>
        <w:tc>
          <w:tcPr>
            <w:tcW w:w="2410" w:type="dxa"/>
            <w:hideMark/>
          </w:tcPr>
          <w:p w14:paraId="4A524D3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</w:t>
            </w:r>
          </w:p>
        </w:tc>
        <w:tc>
          <w:tcPr>
            <w:tcW w:w="5245" w:type="dxa"/>
            <w:hideMark/>
          </w:tcPr>
          <w:p w14:paraId="526864B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Фактическое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количество</w:t>
            </w:r>
            <w:proofErr w:type="spellEnd"/>
            <w:r w:rsidRPr="006125AB">
              <w:t xml:space="preserve"> на складе</w:t>
            </w:r>
          </w:p>
        </w:tc>
      </w:tr>
      <w:tr w:rsidR="006125AB" w:rsidRPr="006125AB" w14:paraId="74286B52" w14:textId="77777777" w:rsidTr="00760F16">
        <w:tc>
          <w:tcPr>
            <w:tcW w:w="2263" w:type="dxa"/>
            <w:hideMark/>
          </w:tcPr>
          <w:p w14:paraId="57ED6D69" w14:textId="77777777" w:rsidR="00760F16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ответственное</w:t>
            </w:r>
            <w:proofErr w:type="spellEnd"/>
            <w:r w:rsidRPr="006125AB">
              <w:t>_</w:t>
            </w:r>
          </w:p>
          <w:p w14:paraId="4C9FACE7" w14:textId="081CE798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лицо</w:t>
            </w:r>
            <w:proofErr w:type="spellEnd"/>
          </w:p>
        </w:tc>
        <w:tc>
          <w:tcPr>
            <w:tcW w:w="2410" w:type="dxa"/>
            <w:hideMark/>
          </w:tcPr>
          <w:p w14:paraId="24B8FDF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67F3198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Сотрудник</w:t>
            </w:r>
            <w:proofErr w:type="spellEnd"/>
            <w:r w:rsidRPr="006125AB">
              <w:t xml:space="preserve">, </w:t>
            </w:r>
            <w:proofErr w:type="spellStart"/>
            <w:r w:rsidRPr="006125AB">
              <w:t>проводивший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инвентаризацию</w:t>
            </w:r>
            <w:proofErr w:type="spellEnd"/>
          </w:p>
        </w:tc>
      </w:tr>
      <w:tr w:rsidR="006125AB" w:rsidRPr="006125AB" w14:paraId="26C08B33" w14:textId="77777777" w:rsidTr="00760F16">
        <w:tc>
          <w:tcPr>
            <w:tcW w:w="2263" w:type="dxa"/>
            <w:hideMark/>
          </w:tcPr>
          <w:p w14:paraId="4DAA29F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комментарий</w:t>
            </w:r>
            <w:proofErr w:type="spellEnd"/>
          </w:p>
        </w:tc>
        <w:tc>
          <w:tcPr>
            <w:tcW w:w="2410" w:type="dxa"/>
            <w:hideMark/>
          </w:tcPr>
          <w:p w14:paraId="1418C84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TEXT</w:t>
            </w:r>
          </w:p>
        </w:tc>
        <w:tc>
          <w:tcPr>
            <w:tcW w:w="5245" w:type="dxa"/>
            <w:hideMark/>
          </w:tcPr>
          <w:p w14:paraId="15C7A2E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Дополнительная</w:t>
            </w:r>
            <w:proofErr w:type="spellEnd"/>
            <w:r w:rsidRPr="006125AB">
              <w:t xml:space="preserve"> информация</w:t>
            </w:r>
          </w:p>
        </w:tc>
      </w:tr>
    </w:tbl>
    <w:p w14:paraId="41D3D5F0" w14:textId="77777777" w:rsidR="006125AB" w:rsidRPr="006125AB" w:rsidRDefault="006125AB" w:rsidP="00760F16">
      <w:pPr>
        <w:pStyle w:val="a4"/>
        <w:ind w:firstLine="0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 xml:space="preserve">Таблица Б.5 – </w:t>
      </w:r>
      <w:proofErr w:type="spellStart"/>
      <w:r w:rsidRPr="006125AB">
        <w:rPr>
          <w:sz w:val="28"/>
          <w:szCs w:val="28"/>
          <w:lang w:val="ru-RU"/>
        </w:rPr>
        <w:t>Заявки_на_пополнение_ассортимента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2263"/>
        <w:gridCol w:w="2410"/>
        <w:gridCol w:w="5245"/>
      </w:tblGrid>
      <w:tr w:rsidR="006125AB" w:rsidRPr="006125AB" w14:paraId="04216AC1" w14:textId="77777777" w:rsidTr="00760F16">
        <w:tc>
          <w:tcPr>
            <w:tcW w:w="2263" w:type="dxa"/>
            <w:hideMark/>
          </w:tcPr>
          <w:p w14:paraId="76C32B0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410" w:type="dxa"/>
            <w:hideMark/>
          </w:tcPr>
          <w:p w14:paraId="3857B43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245" w:type="dxa"/>
            <w:hideMark/>
          </w:tcPr>
          <w:p w14:paraId="17AA879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7A97E209" w14:textId="77777777" w:rsidTr="00760F16">
        <w:tc>
          <w:tcPr>
            <w:tcW w:w="2263" w:type="dxa"/>
            <w:hideMark/>
          </w:tcPr>
          <w:p w14:paraId="110923F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id_заявки</w:t>
            </w:r>
            <w:proofErr w:type="spellEnd"/>
          </w:p>
        </w:tc>
        <w:tc>
          <w:tcPr>
            <w:tcW w:w="2410" w:type="dxa"/>
            <w:hideMark/>
          </w:tcPr>
          <w:p w14:paraId="26B66B6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245" w:type="dxa"/>
            <w:hideMark/>
          </w:tcPr>
          <w:p w14:paraId="3F42A3E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заявки</w:t>
            </w:r>
            <w:proofErr w:type="spellEnd"/>
          </w:p>
        </w:tc>
      </w:tr>
      <w:tr w:rsidR="006125AB" w:rsidRPr="006125AB" w14:paraId="5BC98F39" w14:textId="77777777" w:rsidTr="00760F16">
        <w:tc>
          <w:tcPr>
            <w:tcW w:w="2263" w:type="dxa"/>
            <w:hideMark/>
          </w:tcPr>
          <w:p w14:paraId="2FC767C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</w:p>
        </w:tc>
        <w:tc>
          <w:tcPr>
            <w:tcW w:w="2410" w:type="dxa"/>
            <w:hideMark/>
          </w:tcPr>
          <w:p w14:paraId="0FE54EE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DATE</w:t>
            </w:r>
          </w:p>
        </w:tc>
        <w:tc>
          <w:tcPr>
            <w:tcW w:w="5245" w:type="dxa"/>
            <w:hideMark/>
          </w:tcPr>
          <w:p w14:paraId="6B0FE4C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создания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заявки</w:t>
            </w:r>
            <w:proofErr w:type="spellEnd"/>
          </w:p>
        </w:tc>
      </w:tr>
      <w:tr w:rsidR="006125AB" w:rsidRPr="006125AB" w14:paraId="3042ADB0" w14:textId="77777777" w:rsidTr="00760F16">
        <w:tc>
          <w:tcPr>
            <w:tcW w:w="2263" w:type="dxa"/>
            <w:hideMark/>
          </w:tcPr>
          <w:p w14:paraId="5E88563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id_товара</w:t>
            </w:r>
            <w:proofErr w:type="spellEnd"/>
          </w:p>
        </w:tc>
        <w:tc>
          <w:tcPr>
            <w:tcW w:w="2410" w:type="dxa"/>
            <w:hideMark/>
          </w:tcPr>
          <w:p w14:paraId="2F5FA9D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040433C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товара</w:t>
            </w:r>
            <w:proofErr w:type="spellEnd"/>
          </w:p>
        </w:tc>
      </w:tr>
      <w:tr w:rsidR="006125AB" w:rsidRPr="006125AB" w14:paraId="1909675A" w14:textId="77777777" w:rsidTr="00760F16">
        <w:tc>
          <w:tcPr>
            <w:tcW w:w="2263" w:type="dxa"/>
            <w:hideMark/>
          </w:tcPr>
          <w:p w14:paraId="27C70132" w14:textId="77777777" w:rsidR="00760F16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запрашиваемое</w:t>
            </w:r>
            <w:proofErr w:type="spellEnd"/>
            <w:r w:rsidRPr="006125AB">
              <w:t>_</w:t>
            </w:r>
          </w:p>
          <w:p w14:paraId="090DF75B" w14:textId="36AD0C8B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количество</w:t>
            </w:r>
            <w:proofErr w:type="spellEnd"/>
          </w:p>
        </w:tc>
        <w:tc>
          <w:tcPr>
            <w:tcW w:w="2410" w:type="dxa"/>
            <w:hideMark/>
          </w:tcPr>
          <w:p w14:paraId="77D71D4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</w:t>
            </w:r>
          </w:p>
        </w:tc>
        <w:tc>
          <w:tcPr>
            <w:tcW w:w="5245" w:type="dxa"/>
            <w:hideMark/>
          </w:tcPr>
          <w:p w14:paraId="128BD22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Требуемое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количество</w:t>
            </w:r>
            <w:proofErr w:type="spellEnd"/>
            <w:r w:rsidRPr="006125AB">
              <w:t xml:space="preserve"> для </w:t>
            </w:r>
            <w:proofErr w:type="spellStart"/>
            <w:r w:rsidRPr="006125AB">
              <w:t>пополнения</w:t>
            </w:r>
            <w:proofErr w:type="spellEnd"/>
          </w:p>
        </w:tc>
      </w:tr>
      <w:tr w:rsidR="006125AB" w:rsidRPr="006125AB" w14:paraId="689ABE3E" w14:textId="77777777" w:rsidTr="00760F16">
        <w:tc>
          <w:tcPr>
            <w:tcW w:w="2263" w:type="dxa"/>
            <w:hideMark/>
          </w:tcPr>
          <w:p w14:paraId="18CEAAF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обоснование</w:t>
            </w:r>
            <w:proofErr w:type="spellEnd"/>
          </w:p>
        </w:tc>
        <w:tc>
          <w:tcPr>
            <w:tcW w:w="2410" w:type="dxa"/>
            <w:hideMark/>
          </w:tcPr>
          <w:p w14:paraId="4B823D5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TEXT</w:t>
            </w:r>
          </w:p>
        </w:tc>
        <w:tc>
          <w:tcPr>
            <w:tcW w:w="5245" w:type="dxa"/>
            <w:hideMark/>
          </w:tcPr>
          <w:p w14:paraId="5E79255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Причина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или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источник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потребности</w:t>
            </w:r>
            <w:proofErr w:type="spellEnd"/>
          </w:p>
        </w:tc>
      </w:tr>
      <w:tr w:rsidR="006125AB" w:rsidRPr="006125AB" w14:paraId="24B102CB" w14:textId="77777777" w:rsidTr="00760F16">
        <w:tc>
          <w:tcPr>
            <w:tcW w:w="2263" w:type="dxa"/>
            <w:hideMark/>
          </w:tcPr>
          <w:p w14:paraId="1381347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инициатор</w:t>
            </w:r>
            <w:proofErr w:type="spellEnd"/>
          </w:p>
        </w:tc>
        <w:tc>
          <w:tcPr>
            <w:tcW w:w="2410" w:type="dxa"/>
            <w:hideMark/>
          </w:tcPr>
          <w:p w14:paraId="5EC711F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160A502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Сотрудник</w:t>
            </w:r>
            <w:proofErr w:type="spellEnd"/>
            <w:r w:rsidRPr="006125AB">
              <w:t xml:space="preserve">, </w:t>
            </w:r>
            <w:proofErr w:type="spellStart"/>
            <w:r w:rsidRPr="006125AB">
              <w:t>подавший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заявку</w:t>
            </w:r>
            <w:proofErr w:type="spellEnd"/>
          </w:p>
        </w:tc>
      </w:tr>
    </w:tbl>
    <w:p w14:paraId="5D2FC178" w14:textId="77777777" w:rsidR="006125AB" w:rsidRPr="006125AB" w:rsidRDefault="006125AB" w:rsidP="00760F16">
      <w:pPr>
        <w:pStyle w:val="a4"/>
        <w:ind w:firstLine="0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 xml:space="preserve">Таблица Б.6 – </w:t>
      </w:r>
      <w:proofErr w:type="spellStart"/>
      <w:r w:rsidRPr="006125AB">
        <w:rPr>
          <w:sz w:val="28"/>
          <w:szCs w:val="28"/>
          <w:lang w:val="ru-RU"/>
        </w:rPr>
        <w:t>Список_на_закупку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9"/>
        <w:gridCol w:w="2394"/>
        <w:gridCol w:w="5239"/>
      </w:tblGrid>
      <w:tr w:rsidR="006125AB" w:rsidRPr="006125AB" w14:paraId="1AFF106B" w14:textId="77777777" w:rsidTr="00760F16">
        <w:tc>
          <w:tcPr>
            <w:tcW w:w="0" w:type="auto"/>
            <w:hideMark/>
          </w:tcPr>
          <w:p w14:paraId="0C1E102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394" w:type="dxa"/>
            <w:hideMark/>
          </w:tcPr>
          <w:p w14:paraId="785F8AA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239" w:type="dxa"/>
            <w:hideMark/>
          </w:tcPr>
          <w:p w14:paraId="04570FA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09462ABA" w14:textId="77777777" w:rsidTr="00760F16">
        <w:tc>
          <w:tcPr>
            <w:tcW w:w="0" w:type="auto"/>
            <w:hideMark/>
          </w:tcPr>
          <w:p w14:paraId="4625A18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id_записи</w:t>
            </w:r>
            <w:proofErr w:type="spellEnd"/>
          </w:p>
        </w:tc>
        <w:tc>
          <w:tcPr>
            <w:tcW w:w="2394" w:type="dxa"/>
            <w:hideMark/>
          </w:tcPr>
          <w:p w14:paraId="2CB37F6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239" w:type="dxa"/>
            <w:hideMark/>
          </w:tcPr>
          <w:p w14:paraId="7D2B82C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строки</w:t>
            </w:r>
            <w:proofErr w:type="spellEnd"/>
          </w:p>
        </w:tc>
      </w:tr>
      <w:tr w:rsidR="006125AB" w:rsidRPr="006125AB" w14:paraId="1C74A126" w14:textId="77777777" w:rsidTr="00760F16">
        <w:tc>
          <w:tcPr>
            <w:tcW w:w="0" w:type="auto"/>
            <w:hideMark/>
          </w:tcPr>
          <w:p w14:paraId="63E1C7D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дата_формирования</w:t>
            </w:r>
            <w:proofErr w:type="spellEnd"/>
          </w:p>
        </w:tc>
        <w:tc>
          <w:tcPr>
            <w:tcW w:w="2394" w:type="dxa"/>
            <w:hideMark/>
          </w:tcPr>
          <w:p w14:paraId="67BD15C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DATE</w:t>
            </w:r>
          </w:p>
        </w:tc>
        <w:tc>
          <w:tcPr>
            <w:tcW w:w="5239" w:type="dxa"/>
            <w:hideMark/>
          </w:tcPr>
          <w:p w14:paraId="5BF9E28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формирования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списка</w:t>
            </w:r>
            <w:proofErr w:type="spellEnd"/>
          </w:p>
        </w:tc>
      </w:tr>
      <w:tr w:rsidR="006125AB" w:rsidRPr="006125AB" w14:paraId="136E78ED" w14:textId="77777777" w:rsidTr="00760F16">
        <w:tc>
          <w:tcPr>
            <w:tcW w:w="0" w:type="auto"/>
            <w:hideMark/>
          </w:tcPr>
          <w:p w14:paraId="4157008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id_товара</w:t>
            </w:r>
            <w:proofErr w:type="spellEnd"/>
          </w:p>
        </w:tc>
        <w:tc>
          <w:tcPr>
            <w:tcW w:w="2394" w:type="dxa"/>
            <w:hideMark/>
          </w:tcPr>
          <w:p w14:paraId="41BD019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39" w:type="dxa"/>
            <w:hideMark/>
          </w:tcPr>
          <w:p w14:paraId="0AF27B3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товара</w:t>
            </w:r>
            <w:proofErr w:type="spellEnd"/>
          </w:p>
        </w:tc>
      </w:tr>
      <w:tr w:rsidR="006125AB" w:rsidRPr="006125AB" w14:paraId="26A1DA53" w14:textId="77777777" w:rsidTr="00760F16">
        <w:tc>
          <w:tcPr>
            <w:tcW w:w="0" w:type="auto"/>
            <w:hideMark/>
          </w:tcPr>
          <w:p w14:paraId="63A86BDA" w14:textId="77777777" w:rsidR="00760F16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рекомендуемое</w:t>
            </w:r>
            <w:proofErr w:type="spellEnd"/>
            <w:r w:rsidRPr="006125AB">
              <w:t>_</w:t>
            </w:r>
          </w:p>
          <w:p w14:paraId="1021E48E" w14:textId="6CCF316F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количество</w:t>
            </w:r>
            <w:proofErr w:type="spellEnd"/>
          </w:p>
        </w:tc>
        <w:tc>
          <w:tcPr>
            <w:tcW w:w="2394" w:type="dxa"/>
            <w:hideMark/>
          </w:tcPr>
          <w:p w14:paraId="7F49E7D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</w:t>
            </w:r>
          </w:p>
        </w:tc>
        <w:tc>
          <w:tcPr>
            <w:tcW w:w="5239" w:type="dxa"/>
            <w:hideMark/>
          </w:tcPr>
          <w:p w14:paraId="5150DFA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Рекомендуемый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объём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закупки</w:t>
            </w:r>
            <w:proofErr w:type="spellEnd"/>
          </w:p>
        </w:tc>
      </w:tr>
      <w:tr w:rsidR="006125AB" w:rsidRPr="00AC3C06" w14:paraId="100A8B4E" w14:textId="77777777" w:rsidTr="00760F16">
        <w:tc>
          <w:tcPr>
            <w:tcW w:w="0" w:type="auto"/>
            <w:hideMark/>
          </w:tcPr>
          <w:p w14:paraId="2A4159E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основание</w:t>
            </w:r>
            <w:proofErr w:type="spellEnd"/>
          </w:p>
        </w:tc>
        <w:tc>
          <w:tcPr>
            <w:tcW w:w="2394" w:type="dxa"/>
            <w:hideMark/>
          </w:tcPr>
          <w:p w14:paraId="2822ABC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(100)</w:t>
            </w:r>
          </w:p>
        </w:tc>
        <w:tc>
          <w:tcPr>
            <w:tcW w:w="5239" w:type="dxa"/>
            <w:hideMark/>
          </w:tcPr>
          <w:p w14:paraId="5525390D" w14:textId="77777777" w:rsidR="006125AB" w:rsidRPr="006125AB" w:rsidRDefault="006125AB" w:rsidP="00760F16">
            <w:pPr>
              <w:pStyle w:val="a4"/>
              <w:spacing w:line="240" w:lineRule="auto"/>
              <w:ind w:firstLine="0"/>
              <w:rPr>
                <w:lang w:val="ru-RU"/>
              </w:rPr>
            </w:pPr>
            <w:r w:rsidRPr="006125AB">
              <w:rPr>
                <w:lang w:val="ru-RU"/>
              </w:rPr>
              <w:t>Источник рекомендации (инвентаризация, заявка и пр.)</w:t>
            </w:r>
          </w:p>
        </w:tc>
      </w:tr>
      <w:tr w:rsidR="006125AB" w:rsidRPr="006125AB" w14:paraId="4AB9431A" w14:textId="77777777" w:rsidTr="00760F16">
        <w:tc>
          <w:tcPr>
            <w:tcW w:w="0" w:type="auto"/>
            <w:hideMark/>
          </w:tcPr>
          <w:p w14:paraId="7F8EF22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комментарий</w:t>
            </w:r>
            <w:proofErr w:type="spellEnd"/>
          </w:p>
        </w:tc>
        <w:tc>
          <w:tcPr>
            <w:tcW w:w="2394" w:type="dxa"/>
            <w:hideMark/>
          </w:tcPr>
          <w:p w14:paraId="29ED5CB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TEXT</w:t>
            </w:r>
          </w:p>
        </w:tc>
        <w:tc>
          <w:tcPr>
            <w:tcW w:w="5239" w:type="dxa"/>
            <w:hideMark/>
          </w:tcPr>
          <w:p w14:paraId="120AFDD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Дополнительные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сведения</w:t>
            </w:r>
            <w:proofErr w:type="spellEnd"/>
          </w:p>
        </w:tc>
      </w:tr>
    </w:tbl>
    <w:p w14:paraId="60E030DA" w14:textId="77777777" w:rsidR="00760F16" w:rsidRDefault="00760F16" w:rsidP="00760F16">
      <w:pPr>
        <w:pStyle w:val="a4"/>
        <w:ind w:firstLine="0"/>
        <w:rPr>
          <w:sz w:val="28"/>
          <w:szCs w:val="28"/>
          <w:lang w:val="ru-RU"/>
        </w:rPr>
      </w:pPr>
    </w:p>
    <w:p w14:paraId="59C49397" w14:textId="0EB2151A" w:rsidR="006125AB" w:rsidRPr="006125AB" w:rsidRDefault="006125AB" w:rsidP="00760F16">
      <w:pPr>
        <w:pStyle w:val="a4"/>
        <w:ind w:firstLine="0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lastRenderedPageBreak/>
        <w:t xml:space="preserve">Таблица Б.7 – </w:t>
      </w:r>
      <w:proofErr w:type="spellStart"/>
      <w:r w:rsidRPr="006125AB">
        <w:rPr>
          <w:sz w:val="28"/>
          <w:szCs w:val="28"/>
          <w:lang w:val="ru-RU"/>
        </w:rPr>
        <w:t>Заявка_на_закупку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875"/>
        <w:gridCol w:w="2798"/>
        <w:gridCol w:w="5245"/>
      </w:tblGrid>
      <w:tr w:rsidR="006125AB" w:rsidRPr="006125AB" w14:paraId="7A90FE9E" w14:textId="77777777" w:rsidTr="00760F16">
        <w:tc>
          <w:tcPr>
            <w:tcW w:w="0" w:type="auto"/>
            <w:hideMark/>
          </w:tcPr>
          <w:p w14:paraId="655EE59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798" w:type="dxa"/>
            <w:hideMark/>
          </w:tcPr>
          <w:p w14:paraId="049AB49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245" w:type="dxa"/>
            <w:hideMark/>
          </w:tcPr>
          <w:p w14:paraId="3E0FADF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7AD428E5" w14:textId="77777777" w:rsidTr="00760F16">
        <w:tc>
          <w:tcPr>
            <w:tcW w:w="0" w:type="auto"/>
            <w:hideMark/>
          </w:tcPr>
          <w:p w14:paraId="2784EE3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id_заявки</w:t>
            </w:r>
            <w:proofErr w:type="spellEnd"/>
          </w:p>
        </w:tc>
        <w:tc>
          <w:tcPr>
            <w:tcW w:w="2798" w:type="dxa"/>
            <w:hideMark/>
          </w:tcPr>
          <w:p w14:paraId="31B3360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245" w:type="dxa"/>
            <w:hideMark/>
          </w:tcPr>
          <w:p w14:paraId="432B9A8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заявки</w:t>
            </w:r>
            <w:proofErr w:type="spellEnd"/>
          </w:p>
        </w:tc>
      </w:tr>
      <w:tr w:rsidR="006125AB" w:rsidRPr="006125AB" w14:paraId="74B0CCE0" w14:textId="77777777" w:rsidTr="00760F16">
        <w:tc>
          <w:tcPr>
            <w:tcW w:w="0" w:type="auto"/>
            <w:hideMark/>
          </w:tcPr>
          <w:p w14:paraId="3831E30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дата_создания</w:t>
            </w:r>
            <w:proofErr w:type="spellEnd"/>
          </w:p>
        </w:tc>
        <w:tc>
          <w:tcPr>
            <w:tcW w:w="2798" w:type="dxa"/>
            <w:hideMark/>
          </w:tcPr>
          <w:p w14:paraId="6CE098A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DATE</w:t>
            </w:r>
          </w:p>
        </w:tc>
        <w:tc>
          <w:tcPr>
            <w:tcW w:w="5245" w:type="dxa"/>
            <w:hideMark/>
          </w:tcPr>
          <w:p w14:paraId="7F4E2A1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создания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заявки</w:t>
            </w:r>
            <w:proofErr w:type="spellEnd"/>
          </w:p>
        </w:tc>
      </w:tr>
      <w:tr w:rsidR="006125AB" w:rsidRPr="006125AB" w14:paraId="0957B99B" w14:textId="77777777" w:rsidTr="00760F16">
        <w:tc>
          <w:tcPr>
            <w:tcW w:w="0" w:type="auto"/>
            <w:hideMark/>
          </w:tcPr>
          <w:p w14:paraId="3DB0B39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id_поставщика</w:t>
            </w:r>
            <w:proofErr w:type="spellEnd"/>
          </w:p>
        </w:tc>
        <w:tc>
          <w:tcPr>
            <w:tcW w:w="2798" w:type="dxa"/>
            <w:hideMark/>
          </w:tcPr>
          <w:p w14:paraId="3EE5CE2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1123113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Поставщик</w:t>
            </w:r>
            <w:proofErr w:type="spellEnd"/>
            <w:r w:rsidRPr="006125AB">
              <w:t xml:space="preserve">, </w:t>
            </w:r>
            <w:proofErr w:type="spellStart"/>
            <w:r w:rsidRPr="006125AB">
              <w:t>которому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направлена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заявка</w:t>
            </w:r>
            <w:proofErr w:type="spellEnd"/>
          </w:p>
        </w:tc>
      </w:tr>
      <w:tr w:rsidR="000B3D98" w:rsidRPr="006125AB" w14:paraId="4526C194" w14:textId="77777777" w:rsidTr="00760F16">
        <w:tc>
          <w:tcPr>
            <w:tcW w:w="0" w:type="auto"/>
          </w:tcPr>
          <w:p w14:paraId="62EDA86C" w14:textId="4F11AADC" w:rsidR="000B3D98" w:rsidRPr="006125AB" w:rsidRDefault="000B3D98" w:rsidP="000B3D98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id_товара</w:t>
            </w:r>
            <w:proofErr w:type="spellEnd"/>
          </w:p>
        </w:tc>
        <w:tc>
          <w:tcPr>
            <w:tcW w:w="2798" w:type="dxa"/>
          </w:tcPr>
          <w:p w14:paraId="52631AD0" w14:textId="73D48B4B" w:rsidR="000B3D98" w:rsidRPr="006125AB" w:rsidRDefault="000B3D98" w:rsidP="000B3D98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</w:tcPr>
          <w:p w14:paraId="3F0886C3" w14:textId="3BF0A020" w:rsidR="000B3D98" w:rsidRPr="006125AB" w:rsidRDefault="000B3D98" w:rsidP="000B3D98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товара</w:t>
            </w:r>
            <w:proofErr w:type="spellEnd"/>
          </w:p>
        </w:tc>
      </w:tr>
      <w:tr w:rsidR="006125AB" w:rsidRPr="00AC3C06" w14:paraId="5CF9E0B3" w14:textId="77777777" w:rsidTr="00760F16">
        <w:tc>
          <w:tcPr>
            <w:tcW w:w="0" w:type="auto"/>
            <w:hideMark/>
          </w:tcPr>
          <w:p w14:paraId="05782E4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статус</w:t>
            </w:r>
            <w:proofErr w:type="spellEnd"/>
          </w:p>
        </w:tc>
        <w:tc>
          <w:tcPr>
            <w:tcW w:w="2798" w:type="dxa"/>
            <w:hideMark/>
          </w:tcPr>
          <w:p w14:paraId="6E9316E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(50)</w:t>
            </w:r>
          </w:p>
        </w:tc>
        <w:tc>
          <w:tcPr>
            <w:tcW w:w="5245" w:type="dxa"/>
            <w:hideMark/>
          </w:tcPr>
          <w:p w14:paraId="1BE28AF7" w14:textId="77777777" w:rsidR="006125AB" w:rsidRPr="006125AB" w:rsidRDefault="006125AB" w:rsidP="00760F16">
            <w:pPr>
              <w:pStyle w:val="a4"/>
              <w:spacing w:line="240" w:lineRule="auto"/>
              <w:ind w:firstLine="0"/>
              <w:rPr>
                <w:lang w:val="ru-RU"/>
              </w:rPr>
            </w:pPr>
            <w:r w:rsidRPr="006125AB">
              <w:rPr>
                <w:lang w:val="ru-RU"/>
              </w:rPr>
              <w:t>Состояние заявки (в ожидании, подтверждена и т.д.)</w:t>
            </w:r>
          </w:p>
        </w:tc>
      </w:tr>
      <w:tr w:rsidR="006125AB" w:rsidRPr="006125AB" w14:paraId="5EA9F6D0" w14:textId="77777777" w:rsidTr="00760F16">
        <w:tc>
          <w:tcPr>
            <w:tcW w:w="0" w:type="auto"/>
            <w:hideMark/>
          </w:tcPr>
          <w:p w14:paraId="792E0AF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итоговая_сумма</w:t>
            </w:r>
            <w:proofErr w:type="spellEnd"/>
          </w:p>
        </w:tc>
        <w:tc>
          <w:tcPr>
            <w:tcW w:w="2798" w:type="dxa"/>
            <w:hideMark/>
          </w:tcPr>
          <w:p w14:paraId="7668958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gramStart"/>
            <w:r w:rsidRPr="006125AB">
              <w:t>DECIMAL(</w:t>
            </w:r>
            <w:proofErr w:type="gramEnd"/>
            <w:r w:rsidRPr="006125AB">
              <w:t>10,2)</w:t>
            </w:r>
          </w:p>
        </w:tc>
        <w:tc>
          <w:tcPr>
            <w:tcW w:w="5245" w:type="dxa"/>
            <w:hideMark/>
          </w:tcPr>
          <w:p w14:paraId="253E35F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Общая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сумма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заявки</w:t>
            </w:r>
            <w:proofErr w:type="spellEnd"/>
          </w:p>
        </w:tc>
      </w:tr>
      <w:tr w:rsidR="006125AB" w:rsidRPr="006125AB" w14:paraId="782EF4D0" w14:textId="77777777" w:rsidTr="00760F16">
        <w:tc>
          <w:tcPr>
            <w:tcW w:w="0" w:type="auto"/>
            <w:hideMark/>
          </w:tcPr>
          <w:p w14:paraId="396E637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id_сотрудника</w:t>
            </w:r>
            <w:proofErr w:type="spellEnd"/>
          </w:p>
        </w:tc>
        <w:tc>
          <w:tcPr>
            <w:tcW w:w="2798" w:type="dxa"/>
            <w:hideMark/>
          </w:tcPr>
          <w:p w14:paraId="5AEB17F6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08030DA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Сотрудник</w:t>
            </w:r>
            <w:proofErr w:type="spellEnd"/>
            <w:r w:rsidRPr="006125AB">
              <w:t xml:space="preserve">, </w:t>
            </w:r>
            <w:proofErr w:type="spellStart"/>
            <w:r w:rsidRPr="006125AB">
              <w:t>оформивший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заявку</w:t>
            </w:r>
            <w:proofErr w:type="spellEnd"/>
          </w:p>
        </w:tc>
      </w:tr>
    </w:tbl>
    <w:p w14:paraId="18F5E245" w14:textId="77777777" w:rsidR="006125AB" w:rsidRPr="006125AB" w:rsidRDefault="006125AB" w:rsidP="00760F16">
      <w:pPr>
        <w:pStyle w:val="a4"/>
        <w:ind w:firstLine="0"/>
        <w:rPr>
          <w:sz w:val="28"/>
          <w:szCs w:val="28"/>
          <w:lang w:val="ru-RU"/>
        </w:rPr>
      </w:pPr>
      <w:r w:rsidRPr="006125AB">
        <w:rPr>
          <w:sz w:val="28"/>
          <w:szCs w:val="28"/>
          <w:lang w:val="ru-RU"/>
        </w:rPr>
        <w:t xml:space="preserve">Таблица Б.8 – </w:t>
      </w:r>
      <w:proofErr w:type="spellStart"/>
      <w:r w:rsidRPr="006125AB">
        <w:rPr>
          <w:sz w:val="28"/>
          <w:szCs w:val="28"/>
          <w:lang w:val="ru-RU"/>
        </w:rPr>
        <w:t>Договоры_с_поставщиками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988"/>
        <w:gridCol w:w="2685"/>
        <w:gridCol w:w="5245"/>
      </w:tblGrid>
      <w:tr w:rsidR="006125AB" w:rsidRPr="006125AB" w14:paraId="2992D272" w14:textId="77777777" w:rsidTr="00760F16">
        <w:tc>
          <w:tcPr>
            <w:tcW w:w="0" w:type="auto"/>
            <w:hideMark/>
          </w:tcPr>
          <w:p w14:paraId="2BF62D76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685" w:type="dxa"/>
            <w:hideMark/>
          </w:tcPr>
          <w:p w14:paraId="1E3ACAC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245" w:type="dxa"/>
            <w:hideMark/>
          </w:tcPr>
          <w:p w14:paraId="5082160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57317F28" w14:textId="77777777" w:rsidTr="00760F16">
        <w:tc>
          <w:tcPr>
            <w:tcW w:w="0" w:type="auto"/>
            <w:hideMark/>
          </w:tcPr>
          <w:p w14:paraId="00A02E1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id_договора</w:t>
            </w:r>
            <w:proofErr w:type="spellEnd"/>
          </w:p>
        </w:tc>
        <w:tc>
          <w:tcPr>
            <w:tcW w:w="2685" w:type="dxa"/>
            <w:hideMark/>
          </w:tcPr>
          <w:p w14:paraId="1C14F78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245" w:type="dxa"/>
            <w:hideMark/>
          </w:tcPr>
          <w:p w14:paraId="6B69DC3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договора</w:t>
            </w:r>
            <w:proofErr w:type="spellEnd"/>
          </w:p>
        </w:tc>
      </w:tr>
      <w:tr w:rsidR="006125AB" w:rsidRPr="006125AB" w14:paraId="7083E4A4" w14:textId="77777777" w:rsidTr="00760F16">
        <w:tc>
          <w:tcPr>
            <w:tcW w:w="0" w:type="auto"/>
            <w:hideMark/>
          </w:tcPr>
          <w:p w14:paraId="20E8160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id_поставщика</w:t>
            </w:r>
            <w:proofErr w:type="spellEnd"/>
          </w:p>
        </w:tc>
        <w:tc>
          <w:tcPr>
            <w:tcW w:w="2685" w:type="dxa"/>
            <w:hideMark/>
          </w:tcPr>
          <w:p w14:paraId="02A28F26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315A4E8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Связь</w:t>
            </w:r>
            <w:proofErr w:type="spellEnd"/>
            <w:r w:rsidRPr="006125AB">
              <w:t xml:space="preserve"> с </w:t>
            </w:r>
            <w:proofErr w:type="spellStart"/>
            <w:r w:rsidRPr="006125AB">
              <w:t>поставщиком</w:t>
            </w:r>
            <w:proofErr w:type="spellEnd"/>
          </w:p>
        </w:tc>
      </w:tr>
      <w:tr w:rsidR="006125AB" w:rsidRPr="006125AB" w14:paraId="3CE797DB" w14:textId="77777777" w:rsidTr="00760F16">
        <w:tc>
          <w:tcPr>
            <w:tcW w:w="0" w:type="auto"/>
            <w:hideMark/>
          </w:tcPr>
          <w:p w14:paraId="0EE756A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номер_договора</w:t>
            </w:r>
            <w:proofErr w:type="spellEnd"/>
          </w:p>
        </w:tc>
        <w:tc>
          <w:tcPr>
            <w:tcW w:w="2685" w:type="dxa"/>
            <w:hideMark/>
          </w:tcPr>
          <w:p w14:paraId="5BF2F31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(50)</w:t>
            </w:r>
          </w:p>
        </w:tc>
        <w:tc>
          <w:tcPr>
            <w:tcW w:w="5245" w:type="dxa"/>
            <w:hideMark/>
          </w:tcPr>
          <w:p w14:paraId="1264B7B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Внутренний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номер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документа</w:t>
            </w:r>
            <w:proofErr w:type="spellEnd"/>
          </w:p>
        </w:tc>
      </w:tr>
      <w:tr w:rsidR="006125AB" w:rsidRPr="006125AB" w14:paraId="391639BB" w14:textId="77777777" w:rsidTr="00760F16">
        <w:tc>
          <w:tcPr>
            <w:tcW w:w="0" w:type="auto"/>
            <w:hideMark/>
          </w:tcPr>
          <w:p w14:paraId="1BB979E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дата_заключения</w:t>
            </w:r>
            <w:proofErr w:type="spellEnd"/>
          </w:p>
        </w:tc>
        <w:tc>
          <w:tcPr>
            <w:tcW w:w="2685" w:type="dxa"/>
            <w:hideMark/>
          </w:tcPr>
          <w:p w14:paraId="3585BE5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DATE</w:t>
            </w:r>
          </w:p>
        </w:tc>
        <w:tc>
          <w:tcPr>
            <w:tcW w:w="5245" w:type="dxa"/>
            <w:hideMark/>
          </w:tcPr>
          <w:p w14:paraId="66E34D3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подписания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договора</w:t>
            </w:r>
            <w:proofErr w:type="spellEnd"/>
          </w:p>
        </w:tc>
      </w:tr>
      <w:tr w:rsidR="006125AB" w:rsidRPr="006125AB" w14:paraId="7267DF9D" w14:textId="77777777" w:rsidTr="00760F16">
        <w:tc>
          <w:tcPr>
            <w:tcW w:w="0" w:type="auto"/>
            <w:hideMark/>
          </w:tcPr>
          <w:p w14:paraId="24B1935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срок_действия</w:t>
            </w:r>
            <w:proofErr w:type="spellEnd"/>
          </w:p>
        </w:tc>
        <w:tc>
          <w:tcPr>
            <w:tcW w:w="2685" w:type="dxa"/>
            <w:hideMark/>
          </w:tcPr>
          <w:p w14:paraId="4B6EA40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DATE</w:t>
            </w:r>
          </w:p>
        </w:tc>
        <w:tc>
          <w:tcPr>
            <w:tcW w:w="5245" w:type="dxa"/>
            <w:hideMark/>
          </w:tcPr>
          <w:p w14:paraId="6E98AE6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Конечная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дата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действия</w:t>
            </w:r>
            <w:proofErr w:type="spellEnd"/>
          </w:p>
        </w:tc>
      </w:tr>
      <w:tr w:rsidR="006125AB" w:rsidRPr="006125AB" w14:paraId="21D36034" w14:textId="77777777" w:rsidTr="00760F16">
        <w:tc>
          <w:tcPr>
            <w:tcW w:w="0" w:type="auto"/>
            <w:hideMark/>
          </w:tcPr>
          <w:p w14:paraId="15FA726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условия_оплаты</w:t>
            </w:r>
            <w:proofErr w:type="spellEnd"/>
          </w:p>
        </w:tc>
        <w:tc>
          <w:tcPr>
            <w:tcW w:w="2685" w:type="dxa"/>
            <w:hideMark/>
          </w:tcPr>
          <w:p w14:paraId="4404010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TEXT</w:t>
            </w:r>
          </w:p>
        </w:tc>
        <w:tc>
          <w:tcPr>
            <w:tcW w:w="5245" w:type="dxa"/>
            <w:hideMark/>
          </w:tcPr>
          <w:p w14:paraId="68A8766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 xml:space="preserve">Описание </w:t>
            </w:r>
            <w:proofErr w:type="spellStart"/>
            <w:r w:rsidRPr="006125AB">
              <w:t>условий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оплаты</w:t>
            </w:r>
            <w:proofErr w:type="spellEnd"/>
          </w:p>
        </w:tc>
      </w:tr>
      <w:tr w:rsidR="006125AB" w:rsidRPr="006125AB" w14:paraId="19424A05" w14:textId="77777777" w:rsidTr="00760F16">
        <w:tc>
          <w:tcPr>
            <w:tcW w:w="0" w:type="auto"/>
            <w:hideMark/>
          </w:tcPr>
          <w:p w14:paraId="451E7E5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примечание</w:t>
            </w:r>
            <w:proofErr w:type="spellEnd"/>
          </w:p>
        </w:tc>
        <w:tc>
          <w:tcPr>
            <w:tcW w:w="2685" w:type="dxa"/>
            <w:hideMark/>
          </w:tcPr>
          <w:p w14:paraId="3DE2769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TEXT</w:t>
            </w:r>
          </w:p>
        </w:tc>
        <w:tc>
          <w:tcPr>
            <w:tcW w:w="5245" w:type="dxa"/>
            <w:hideMark/>
          </w:tcPr>
          <w:p w14:paraId="33ECA9F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Дополнительные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сведения</w:t>
            </w:r>
            <w:proofErr w:type="spellEnd"/>
          </w:p>
        </w:tc>
      </w:tr>
    </w:tbl>
    <w:p w14:paraId="6C3BF313" w14:textId="77777777" w:rsidR="006125AB" w:rsidRPr="006125AB" w:rsidRDefault="006125AB" w:rsidP="00760F16">
      <w:pPr>
        <w:pStyle w:val="a4"/>
        <w:ind w:firstLine="0"/>
        <w:rPr>
          <w:sz w:val="28"/>
          <w:szCs w:val="28"/>
        </w:rPr>
      </w:pPr>
      <w:r w:rsidRPr="006125AB">
        <w:rPr>
          <w:sz w:val="28"/>
          <w:szCs w:val="28"/>
        </w:rPr>
        <w:t xml:space="preserve">Таблица Б.9 – </w:t>
      </w:r>
      <w:proofErr w:type="spellStart"/>
      <w:r w:rsidRPr="006125AB">
        <w:rPr>
          <w:sz w:val="28"/>
          <w:szCs w:val="28"/>
        </w:rPr>
        <w:t>Поставщики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2182"/>
        <w:gridCol w:w="2491"/>
        <w:gridCol w:w="5245"/>
      </w:tblGrid>
      <w:tr w:rsidR="006125AB" w:rsidRPr="006125AB" w14:paraId="08224794" w14:textId="77777777" w:rsidTr="00760F16">
        <w:tc>
          <w:tcPr>
            <w:tcW w:w="0" w:type="auto"/>
            <w:hideMark/>
          </w:tcPr>
          <w:p w14:paraId="52E9216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491" w:type="dxa"/>
            <w:hideMark/>
          </w:tcPr>
          <w:p w14:paraId="54B25B4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245" w:type="dxa"/>
            <w:hideMark/>
          </w:tcPr>
          <w:p w14:paraId="5964B93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7482A050" w14:textId="77777777" w:rsidTr="00760F16">
        <w:tc>
          <w:tcPr>
            <w:tcW w:w="0" w:type="auto"/>
            <w:hideMark/>
          </w:tcPr>
          <w:p w14:paraId="2620AF0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id_поставщика</w:t>
            </w:r>
            <w:proofErr w:type="spellEnd"/>
          </w:p>
        </w:tc>
        <w:tc>
          <w:tcPr>
            <w:tcW w:w="2491" w:type="dxa"/>
            <w:hideMark/>
          </w:tcPr>
          <w:p w14:paraId="4EE6F36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245" w:type="dxa"/>
            <w:hideMark/>
          </w:tcPr>
          <w:p w14:paraId="0D14DD8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поставщика</w:t>
            </w:r>
            <w:proofErr w:type="spellEnd"/>
          </w:p>
        </w:tc>
      </w:tr>
      <w:tr w:rsidR="006125AB" w:rsidRPr="006125AB" w14:paraId="76096ECB" w14:textId="77777777" w:rsidTr="00760F16">
        <w:tc>
          <w:tcPr>
            <w:tcW w:w="0" w:type="auto"/>
            <w:hideMark/>
          </w:tcPr>
          <w:p w14:paraId="524CFFF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наименование</w:t>
            </w:r>
            <w:proofErr w:type="spellEnd"/>
          </w:p>
        </w:tc>
        <w:tc>
          <w:tcPr>
            <w:tcW w:w="2491" w:type="dxa"/>
            <w:hideMark/>
          </w:tcPr>
          <w:p w14:paraId="6F049DF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(255)</w:t>
            </w:r>
          </w:p>
        </w:tc>
        <w:tc>
          <w:tcPr>
            <w:tcW w:w="5245" w:type="dxa"/>
            <w:hideMark/>
          </w:tcPr>
          <w:p w14:paraId="1F2C000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Название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организации</w:t>
            </w:r>
            <w:proofErr w:type="spellEnd"/>
          </w:p>
        </w:tc>
      </w:tr>
      <w:tr w:rsidR="006125AB" w:rsidRPr="006125AB" w14:paraId="3128F592" w14:textId="77777777" w:rsidTr="00760F16">
        <w:tc>
          <w:tcPr>
            <w:tcW w:w="0" w:type="auto"/>
            <w:hideMark/>
          </w:tcPr>
          <w:p w14:paraId="62EC5DA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ИНН</w:t>
            </w:r>
          </w:p>
        </w:tc>
        <w:tc>
          <w:tcPr>
            <w:tcW w:w="2491" w:type="dxa"/>
            <w:hideMark/>
          </w:tcPr>
          <w:p w14:paraId="20D2A07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(12)</w:t>
            </w:r>
          </w:p>
        </w:tc>
        <w:tc>
          <w:tcPr>
            <w:tcW w:w="5245" w:type="dxa"/>
            <w:hideMark/>
          </w:tcPr>
          <w:p w14:paraId="4B6307A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Идентификационный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номер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налогоплательщика</w:t>
            </w:r>
            <w:proofErr w:type="spellEnd"/>
          </w:p>
        </w:tc>
      </w:tr>
      <w:tr w:rsidR="006125AB" w:rsidRPr="006125AB" w14:paraId="0DBA3309" w14:textId="77777777" w:rsidTr="00760F16">
        <w:tc>
          <w:tcPr>
            <w:tcW w:w="0" w:type="auto"/>
            <w:hideMark/>
          </w:tcPr>
          <w:p w14:paraId="0B61B776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КПП</w:t>
            </w:r>
          </w:p>
        </w:tc>
        <w:tc>
          <w:tcPr>
            <w:tcW w:w="2491" w:type="dxa"/>
            <w:hideMark/>
          </w:tcPr>
          <w:p w14:paraId="3EC7E00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(9)</w:t>
            </w:r>
          </w:p>
        </w:tc>
        <w:tc>
          <w:tcPr>
            <w:tcW w:w="5245" w:type="dxa"/>
            <w:hideMark/>
          </w:tcPr>
          <w:p w14:paraId="14EAC5F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Код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причины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постановки</w:t>
            </w:r>
            <w:proofErr w:type="spellEnd"/>
          </w:p>
        </w:tc>
      </w:tr>
      <w:tr w:rsidR="006125AB" w:rsidRPr="006125AB" w14:paraId="1ED22B67" w14:textId="77777777" w:rsidTr="00760F16">
        <w:tc>
          <w:tcPr>
            <w:tcW w:w="0" w:type="auto"/>
            <w:hideMark/>
          </w:tcPr>
          <w:p w14:paraId="3B44959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адрес</w:t>
            </w:r>
            <w:proofErr w:type="spellEnd"/>
          </w:p>
        </w:tc>
        <w:tc>
          <w:tcPr>
            <w:tcW w:w="2491" w:type="dxa"/>
            <w:hideMark/>
          </w:tcPr>
          <w:p w14:paraId="512CB4D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(255)</w:t>
            </w:r>
          </w:p>
        </w:tc>
        <w:tc>
          <w:tcPr>
            <w:tcW w:w="5245" w:type="dxa"/>
            <w:hideMark/>
          </w:tcPr>
          <w:p w14:paraId="3B21E81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Юридический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или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фактический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адрес</w:t>
            </w:r>
            <w:proofErr w:type="spellEnd"/>
          </w:p>
        </w:tc>
      </w:tr>
      <w:tr w:rsidR="006125AB" w:rsidRPr="006125AB" w14:paraId="2B330006" w14:textId="77777777" w:rsidTr="00760F16">
        <w:tc>
          <w:tcPr>
            <w:tcW w:w="0" w:type="auto"/>
            <w:hideMark/>
          </w:tcPr>
          <w:p w14:paraId="7FD7CED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телефон</w:t>
            </w:r>
            <w:proofErr w:type="spellEnd"/>
          </w:p>
        </w:tc>
        <w:tc>
          <w:tcPr>
            <w:tcW w:w="2491" w:type="dxa"/>
            <w:hideMark/>
          </w:tcPr>
          <w:p w14:paraId="1527897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(20)</w:t>
            </w:r>
          </w:p>
        </w:tc>
        <w:tc>
          <w:tcPr>
            <w:tcW w:w="5245" w:type="dxa"/>
            <w:hideMark/>
          </w:tcPr>
          <w:p w14:paraId="28D269D6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Контактный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телефон</w:t>
            </w:r>
            <w:proofErr w:type="spellEnd"/>
          </w:p>
        </w:tc>
      </w:tr>
      <w:tr w:rsidR="006125AB" w:rsidRPr="006125AB" w14:paraId="0CF6DECC" w14:textId="77777777" w:rsidTr="00760F16">
        <w:tc>
          <w:tcPr>
            <w:tcW w:w="0" w:type="auto"/>
            <w:hideMark/>
          </w:tcPr>
          <w:p w14:paraId="5E94B26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электронная_почта</w:t>
            </w:r>
            <w:proofErr w:type="spellEnd"/>
          </w:p>
        </w:tc>
        <w:tc>
          <w:tcPr>
            <w:tcW w:w="2491" w:type="dxa"/>
            <w:hideMark/>
          </w:tcPr>
          <w:p w14:paraId="098C290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(100)</w:t>
            </w:r>
          </w:p>
        </w:tc>
        <w:tc>
          <w:tcPr>
            <w:tcW w:w="5245" w:type="dxa"/>
            <w:hideMark/>
          </w:tcPr>
          <w:p w14:paraId="610EB9B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 xml:space="preserve">Email </w:t>
            </w:r>
            <w:proofErr w:type="spellStart"/>
            <w:r w:rsidRPr="006125AB">
              <w:t>поставщика</w:t>
            </w:r>
            <w:proofErr w:type="spellEnd"/>
          </w:p>
        </w:tc>
      </w:tr>
    </w:tbl>
    <w:p w14:paraId="79C7D4A8" w14:textId="77777777" w:rsidR="006125AB" w:rsidRPr="006125AB" w:rsidRDefault="006125AB" w:rsidP="00760F16">
      <w:pPr>
        <w:pStyle w:val="a4"/>
        <w:ind w:firstLine="0"/>
        <w:rPr>
          <w:sz w:val="28"/>
          <w:szCs w:val="28"/>
        </w:rPr>
      </w:pPr>
      <w:r w:rsidRPr="006125AB">
        <w:rPr>
          <w:sz w:val="28"/>
          <w:szCs w:val="28"/>
        </w:rPr>
        <w:t xml:space="preserve">Таблица Б.10 – </w:t>
      </w:r>
      <w:proofErr w:type="spellStart"/>
      <w:r w:rsidRPr="006125AB">
        <w:rPr>
          <w:sz w:val="28"/>
          <w:szCs w:val="28"/>
        </w:rPr>
        <w:t>Платёжные_поручения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2330"/>
        <w:gridCol w:w="2343"/>
        <w:gridCol w:w="5245"/>
      </w:tblGrid>
      <w:tr w:rsidR="006125AB" w:rsidRPr="006125AB" w14:paraId="7FBD318F" w14:textId="77777777" w:rsidTr="00760F16">
        <w:tc>
          <w:tcPr>
            <w:tcW w:w="0" w:type="auto"/>
            <w:hideMark/>
          </w:tcPr>
          <w:p w14:paraId="02363CA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343" w:type="dxa"/>
            <w:hideMark/>
          </w:tcPr>
          <w:p w14:paraId="75C088E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245" w:type="dxa"/>
            <w:hideMark/>
          </w:tcPr>
          <w:p w14:paraId="7650403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730CFF89" w14:textId="77777777" w:rsidTr="00760F16">
        <w:tc>
          <w:tcPr>
            <w:tcW w:w="0" w:type="auto"/>
            <w:hideMark/>
          </w:tcPr>
          <w:p w14:paraId="18232D3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id_поручения</w:t>
            </w:r>
            <w:proofErr w:type="spellEnd"/>
          </w:p>
        </w:tc>
        <w:tc>
          <w:tcPr>
            <w:tcW w:w="2343" w:type="dxa"/>
            <w:hideMark/>
          </w:tcPr>
          <w:p w14:paraId="188A70F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245" w:type="dxa"/>
            <w:hideMark/>
          </w:tcPr>
          <w:p w14:paraId="121CB9B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документа</w:t>
            </w:r>
            <w:proofErr w:type="spellEnd"/>
          </w:p>
        </w:tc>
      </w:tr>
      <w:tr w:rsidR="006125AB" w:rsidRPr="006125AB" w14:paraId="54D300D8" w14:textId="77777777" w:rsidTr="00760F16">
        <w:tc>
          <w:tcPr>
            <w:tcW w:w="0" w:type="auto"/>
            <w:hideMark/>
          </w:tcPr>
          <w:p w14:paraId="54B4201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</w:p>
        </w:tc>
        <w:tc>
          <w:tcPr>
            <w:tcW w:w="2343" w:type="dxa"/>
            <w:hideMark/>
          </w:tcPr>
          <w:p w14:paraId="1D40970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DATE</w:t>
            </w:r>
          </w:p>
        </w:tc>
        <w:tc>
          <w:tcPr>
            <w:tcW w:w="5245" w:type="dxa"/>
            <w:hideMark/>
          </w:tcPr>
          <w:p w14:paraId="51EEE4F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оформления</w:t>
            </w:r>
            <w:proofErr w:type="spellEnd"/>
          </w:p>
        </w:tc>
      </w:tr>
      <w:tr w:rsidR="006125AB" w:rsidRPr="00AC3C06" w14:paraId="35C3194B" w14:textId="77777777" w:rsidTr="00760F16">
        <w:tc>
          <w:tcPr>
            <w:tcW w:w="0" w:type="auto"/>
            <w:hideMark/>
          </w:tcPr>
          <w:p w14:paraId="3DD436E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id_заявки</w:t>
            </w:r>
            <w:proofErr w:type="spellEnd"/>
          </w:p>
        </w:tc>
        <w:tc>
          <w:tcPr>
            <w:tcW w:w="2343" w:type="dxa"/>
            <w:hideMark/>
          </w:tcPr>
          <w:p w14:paraId="114A62D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6DBE39FA" w14:textId="77777777" w:rsidR="006125AB" w:rsidRPr="006125AB" w:rsidRDefault="006125AB" w:rsidP="00760F16">
            <w:pPr>
              <w:pStyle w:val="a4"/>
              <w:spacing w:line="240" w:lineRule="auto"/>
              <w:ind w:firstLine="0"/>
              <w:rPr>
                <w:lang w:val="ru-RU"/>
              </w:rPr>
            </w:pPr>
            <w:r w:rsidRPr="006125AB">
              <w:rPr>
                <w:lang w:val="ru-RU"/>
              </w:rPr>
              <w:t>Ссылка на заявку, по которой оформлено поручение</w:t>
            </w:r>
          </w:p>
        </w:tc>
      </w:tr>
      <w:tr w:rsidR="006125AB" w:rsidRPr="006125AB" w14:paraId="295BA78D" w14:textId="77777777" w:rsidTr="00760F16">
        <w:tc>
          <w:tcPr>
            <w:tcW w:w="0" w:type="auto"/>
            <w:hideMark/>
          </w:tcPr>
          <w:p w14:paraId="18AE144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сумма</w:t>
            </w:r>
            <w:proofErr w:type="spellEnd"/>
          </w:p>
        </w:tc>
        <w:tc>
          <w:tcPr>
            <w:tcW w:w="2343" w:type="dxa"/>
            <w:hideMark/>
          </w:tcPr>
          <w:p w14:paraId="694C02C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gramStart"/>
            <w:r w:rsidRPr="006125AB">
              <w:t>DECIMAL(</w:t>
            </w:r>
            <w:proofErr w:type="gramEnd"/>
            <w:r w:rsidRPr="006125AB">
              <w:t>10,2)</w:t>
            </w:r>
          </w:p>
        </w:tc>
        <w:tc>
          <w:tcPr>
            <w:tcW w:w="5245" w:type="dxa"/>
            <w:hideMark/>
          </w:tcPr>
          <w:p w14:paraId="2413DEE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Сумма</w:t>
            </w:r>
            <w:proofErr w:type="spellEnd"/>
            <w:r w:rsidRPr="006125AB">
              <w:t xml:space="preserve"> к </w:t>
            </w:r>
            <w:proofErr w:type="spellStart"/>
            <w:r w:rsidRPr="006125AB">
              <w:t>перечислению</w:t>
            </w:r>
            <w:proofErr w:type="spellEnd"/>
          </w:p>
        </w:tc>
      </w:tr>
      <w:tr w:rsidR="006125AB" w:rsidRPr="006125AB" w14:paraId="735BC7A9" w14:textId="77777777" w:rsidTr="00760F16">
        <w:tc>
          <w:tcPr>
            <w:tcW w:w="0" w:type="auto"/>
            <w:hideMark/>
          </w:tcPr>
          <w:p w14:paraId="3C379F5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получатель</w:t>
            </w:r>
            <w:proofErr w:type="spellEnd"/>
          </w:p>
        </w:tc>
        <w:tc>
          <w:tcPr>
            <w:tcW w:w="2343" w:type="dxa"/>
            <w:hideMark/>
          </w:tcPr>
          <w:p w14:paraId="3CE7D12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244E854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Поставщик</w:t>
            </w:r>
            <w:proofErr w:type="spellEnd"/>
            <w:r w:rsidRPr="006125AB">
              <w:t xml:space="preserve">, </w:t>
            </w:r>
            <w:proofErr w:type="spellStart"/>
            <w:r w:rsidRPr="006125AB">
              <w:t>получатель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средств</w:t>
            </w:r>
            <w:proofErr w:type="spellEnd"/>
          </w:p>
        </w:tc>
      </w:tr>
      <w:tr w:rsidR="006125AB" w:rsidRPr="006125AB" w14:paraId="19835B88" w14:textId="77777777" w:rsidTr="00760F16">
        <w:tc>
          <w:tcPr>
            <w:tcW w:w="0" w:type="auto"/>
            <w:hideMark/>
          </w:tcPr>
          <w:p w14:paraId="23079A8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назначение_платежа</w:t>
            </w:r>
            <w:proofErr w:type="spellEnd"/>
          </w:p>
        </w:tc>
        <w:tc>
          <w:tcPr>
            <w:tcW w:w="2343" w:type="dxa"/>
            <w:hideMark/>
          </w:tcPr>
          <w:p w14:paraId="75C0EC4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TEXT</w:t>
            </w:r>
          </w:p>
        </w:tc>
        <w:tc>
          <w:tcPr>
            <w:tcW w:w="5245" w:type="dxa"/>
            <w:hideMark/>
          </w:tcPr>
          <w:p w14:paraId="053691C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Основание</w:t>
            </w:r>
            <w:proofErr w:type="spellEnd"/>
            <w:r w:rsidRPr="006125AB">
              <w:t xml:space="preserve"> для </w:t>
            </w:r>
            <w:proofErr w:type="spellStart"/>
            <w:r w:rsidRPr="006125AB">
              <w:t>оплаты</w:t>
            </w:r>
            <w:proofErr w:type="spellEnd"/>
          </w:p>
        </w:tc>
      </w:tr>
      <w:tr w:rsidR="006125AB" w:rsidRPr="006125AB" w14:paraId="06C7AD44" w14:textId="77777777" w:rsidTr="00760F16">
        <w:tc>
          <w:tcPr>
            <w:tcW w:w="0" w:type="auto"/>
            <w:hideMark/>
          </w:tcPr>
          <w:p w14:paraId="5F5B3AE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автор_платежа</w:t>
            </w:r>
            <w:proofErr w:type="spellEnd"/>
          </w:p>
        </w:tc>
        <w:tc>
          <w:tcPr>
            <w:tcW w:w="2343" w:type="dxa"/>
            <w:hideMark/>
          </w:tcPr>
          <w:p w14:paraId="49EEDF1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6BF08FC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Ответственный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сотрудник</w:t>
            </w:r>
            <w:proofErr w:type="spellEnd"/>
          </w:p>
        </w:tc>
      </w:tr>
    </w:tbl>
    <w:p w14:paraId="78421DA3" w14:textId="77777777" w:rsidR="00A97963" w:rsidRDefault="00A9796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B574161" w14:textId="2640D4AD" w:rsidR="006125AB" w:rsidRPr="006125AB" w:rsidRDefault="006125AB" w:rsidP="00760F16">
      <w:pPr>
        <w:pStyle w:val="a4"/>
        <w:ind w:firstLine="0"/>
        <w:rPr>
          <w:sz w:val="28"/>
          <w:szCs w:val="28"/>
        </w:rPr>
      </w:pPr>
      <w:r w:rsidRPr="006125AB">
        <w:rPr>
          <w:sz w:val="28"/>
          <w:szCs w:val="28"/>
        </w:rPr>
        <w:lastRenderedPageBreak/>
        <w:t xml:space="preserve">Таблица Б.11 – </w:t>
      </w:r>
      <w:proofErr w:type="spellStart"/>
      <w:r w:rsidRPr="006125AB">
        <w:rPr>
          <w:sz w:val="28"/>
          <w:szCs w:val="28"/>
        </w:rPr>
        <w:t>Кассовые_отчёты</w:t>
      </w:r>
      <w:proofErr w:type="spellEnd"/>
    </w:p>
    <w:tbl>
      <w:tblPr>
        <w:tblStyle w:val="TableGrid"/>
        <w:tblW w:w="9918" w:type="dxa"/>
        <w:tblLayout w:type="fixed"/>
        <w:tblLook w:val="04A0" w:firstRow="1" w:lastRow="0" w:firstColumn="1" w:lastColumn="0" w:noHBand="0" w:noVBand="1"/>
      </w:tblPr>
      <w:tblGrid>
        <w:gridCol w:w="2263"/>
        <w:gridCol w:w="2410"/>
        <w:gridCol w:w="5245"/>
      </w:tblGrid>
      <w:tr w:rsidR="006125AB" w:rsidRPr="006125AB" w14:paraId="6A1F82F5" w14:textId="77777777" w:rsidTr="00760F16">
        <w:tc>
          <w:tcPr>
            <w:tcW w:w="2263" w:type="dxa"/>
            <w:hideMark/>
          </w:tcPr>
          <w:p w14:paraId="4D7402A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410" w:type="dxa"/>
            <w:hideMark/>
          </w:tcPr>
          <w:p w14:paraId="76958C8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245" w:type="dxa"/>
            <w:hideMark/>
          </w:tcPr>
          <w:p w14:paraId="623D70D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3D3029CD" w14:textId="77777777" w:rsidTr="00760F16">
        <w:tc>
          <w:tcPr>
            <w:tcW w:w="2263" w:type="dxa"/>
            <w:hideMark/>
          </w:tcPr>
          <w:p w14:paraId="55EFE57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id_отчёта</w:t>
            </w:r>
            <w:proofErr w:type="spellEnd"/>
          </w:p>
        </w:tc>
        <w:tc>
          <w:tcPr>
            <w:tcW w:w="2410" w:type="dxa"/>
            <w:hideMark/>
          </w:tcPr>
          <w:p w14:paraId="6F42043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245" w:type="dxa"/>
            <w:hideMark/>
          </w:tcPr>
          <w:p w14:paraId="52A91FA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отчёта</w:t>
            </w:r>
            <w:proofErr w:type="spellEnd"/>
          </w:p>
        </w:tc>
      </w:tr>
      <w:tr w:rsidR="006125AB" w:rsidRPr="006125AB" w14:paraId="00F424B3" w14:textId="77777777" w:rsidTr="00760F16">
        <w:tc>
          <w:tcPr>
            <w:tcW w:w="2263" w:type="dxa"/>
            <w:hideMark/>
          </w:tcPr>
          <w:p w14:paraId="7BC0790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</w:p>
        </w:tc>
        <w:tc>
          <w:tcPr>
            <w:tcW w:w="2410" w:type="dxa"/>
            <w:hideMark/>
          </w:tcPr>
          <w:p w14:paraId="21F026C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DATE</w:t>
            </w:r>
          </w:p>
        </w:tc>
        <w:tc>
          <w:tcPr>
            <w:tcW w:w="5245" w:type="dxa"/>
            <w:hideMark/>
          </w:tcPr>
          <w:p w14:paraId="150BCE4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отчёта</w:t>
            </w:r>
            <w:proofErr w:type="spellEnd"/>
          </w:p>
        </w:tc>
      </w:tr>
      <w:tr w:rsidR="006125AB" w:rsidRPr="00AC3C06" w14:paraId="6613AF41" w14:textId="77777777" w:rsidTr="00760F16">
        <w:tc>
          <w:tcPr>
            <w:tcW w:w="2263" w:type="dxa"/>
            <w:hideMark/>
          </w:tcPr>
          <w:p w14:paraId="3130AA6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id_товара</w:t>
            </w:r>
            <w:proofErr w:type="spellEnd"/>
          </w:p>
        </w:tc>
        <w:tc>
          <w:tcPr>
            <w:tcW w:w="2410" w:type="dxa"/>
            <w:hideMark/>
          </w:tcPr>
          <w:p w14:paraId="33057D1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749DD57A" w14:textId="77777777" w:rsidR="006125AB" w:rsidRPr="006125AB" w:rsidRDefault="006125AB" w:rsidP="00760F16">
            <w:pPr>
              <w:pStyle w:val="a4"/>
              <w:spacing w:line="240" w:lineRule="auto"/>
              <w:ind w:firstLine="0"/>
              <w:rPr>
                <w:lang w:val="ru-RU"/>
              </w:rPr>
            </w:pPr>
            <w:r w:rsidRPr="006125AB">
              <w:rPr>
                <w:lang w:val="ru-RU"/>
              </w:rPr>
              <w:t>Товар, по которому зафиксирована продажа</w:t>
            </w:r>
          </w:p>
        </w:tc>
      </w:tr>
      <w:tr w:rsidR="006125AB" w:rsidRPr="006125AB" w14:paraId="200D22EE" w14:textId="77777777" w:rsidTr="00760F16">
        <w:tc>
          <w:tcPr>
            <w:tcW w:w="2263" w:type="dxa"/>
            <w:hideMark/>
          </w:tcPr>
          <w:p w14:paraId="1C37318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количество_продано</w:t>
            </w:r>
            <w:proofErr w:type="spellEnd"/>
          </w:p>
        </w:tc>
        <w:tc>
          <w:tcPr>
            <w:tcW w:w="2410" w:type="dxa"/>
            <w:hideMark/>
          </w:tcPr>
          <w:p w14:paraId="0C72A9A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</w:t>
            </w:r>
          </w:p>
        </w:tc>
        <w:tc>
          <w:tcPr>
            <w:tcW w:w="5245" w:type="dxa"/>
            <w:hideMark/>
          </w:tcPr>
          <w:p w14:paraId="25E367A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Проданный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объём</w:t>
            </w:r>
            <w:proofErr w:type="spellEnd"/>
          </w:p>
        </w:tc>
      </w:tr>
      <w:tr w:rsidR="006125AB" w:rsidRPr="006125AB" w14:paraId="0E51F3B2" w14:textId="77777777" w:rsidTr="00760F16">
        <w:tc>
          <w:tcPr>
            <w:tcW w:w="2263" w:type="dxa"/>
            <w:hideMark/>
          </w:tcPr>
          <w:p w14:paraId="3301B816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сумма</w:t>
            </w:r>
            <w:proofErr w:type="spellEnd"/>
          </w:p>
        </w:tc>
        <w:tc>
          <w:tcPr>
            <w:tcW w:w="2410" w:type="dxa"/>
            <w:hideMark/>
          </w:tcPr>
          <w:p w14:paraId="6400039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gramStart"/>
            <w:r w:rsidRPr="006125AB">
              <w:t>DECIMAL(</w:t>
            </w:r>
            <w:proofErr w:type="gramEnd"/>
            <w:r w:rsidRPr="006125AB">
              <w:t>10,2)</w:t>
            </w:r>
          </w:p>
        </w:tc>
        <w:tc>
          <w:tcPr>
            <w:tcW w:w="5245" w:type="dxa"/>
            <w:hideMark/>
          </w:tcPr>
          <w:p w14:paraId="6F96FC1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Выручка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по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товару</w:t>
            </w:r>
            <w:proofErr w:type="spellEnd"/>
          </w:p>
        </w:tc>
      </w:tr>
      <w:tr w:rsidR="006125AB" w:rsidRPr="006125AB" w14:paraId="15950E17" w14:textId="77777777" w:rsidTr="00760F16">
        <w:tc>
          <w:tcPr>
            <w:tcW w:w="2263" w:type="dxa"/>
            <w:hideMark/>
          </w:tcPr>
          <w:p w14:paraId="78FEB88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id_кассира</w:t>
            </w:r>
            <w:proofErr w:type="spellEnd"/>
          </w:p>
        </w:tc>
        <w:tc>
          <w:tcPr>
            <w:tcW w:w="2410" w:type="dxa"/>
            <w:hideMark/>
          </w:tcPr>
          <w:p w14:paraId="5EF9C3BF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2ED752E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Сотрудник</w:t>
            </w:r>
            <w:proofErr w:type="spellEnd"/>
            <w:r w:rsidRPr="006125AB">
              <w:t xml:space="preserve">, </w:t>
            </w:r>
            <w:proofErr w:type="spellStart"/>
            <w:r w:rsidRPr="006125AB">
              <w:t>оформивший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продажу</w:t>
            </w:r>
            <w:proofErr w:type="spellEnd"/>
          </w:p>
        </w:tc>
      </w:tr>
      <w:tr w:rsidR="006125AB" w:rsidRPr="006125AB" w14:paraId="49693B55" w14:textId="77777777" w:rsidTr="00760F16">
        <w:tc>
          <w:tcPr>
            <w:tcW w:w="2263" w:type="dxa"/>
            <w:hideMark/>
          </w:tcPr>
          <w:p w14:paraId="124A407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торговая_точка</w:t>
            </w:r>
            <w:proofErr w:type="spellEnd"/>
          </w:p>
        </w:tc>
        <w:tc>
          <w:tcPr>
            <w:tcW w:w="2410" w:type="dxa"/>
            <w:hideMark/>
          </w:tcPr>
          <w:p w14:paraId="4598640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(100)</w:t>
            </w:r>
          </w:p>
        </w:tc>
        <w:tc>
          <w:tcPr>
            <w:tcW w:w="5245" w:type="dxa"/>
            <w:hideMark/>
          </w:tcPr>
          <w:p w14:paraId="02426D56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 xml:space="preserve">Место </w:t>
            </w:r>
            <w:proofErr w:type="spellStart"/>
            <w:r w:rsidRPr="006125AB">
              <w:t>проведения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расчёта</w:t>
            </w:r>
            <w:proofErr w:type="spellEnd"/>
          </w:p>
        </w:tc>
      </w:tr>
    </w:tbl>
    <w:p w14:paraId="18901067" w14:textId="77777777" w:rsidR="006125AB" w:rsidRPr="006125AB" w:rsidRDefault="006125AB" w:rsidP="00760F16">
      <w:pPr>
        <w:pStyle w:val="a4"/>
        <w:ind w:firstLine="0"/>
        <w:rPr>
          <w:sz w:val="28"/>
          <w:szCs w:val="28"/>
        </w:rPr>
      </w:pPr>
      <w:r w:rsidRPr="006125AB">
        <w:rPr>
          <w:sz w:val="28"/>
          <w:szCs w:val="28"/>
        </w:rPr>
        <w:t xml:space="preserve">Таблица Б.12 – </w:t>
      </w:r>
      <w:proofErr w:type="spellStart"/>
      <w:r w:rsidRPr="006125AB">
        <w:rPr>
          <w:sz w:val="28"/>
          <w:szCs w:val="28"/>
        </w:rPr>
        <w:t>Маркировка_товаров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2263"/>
        <w:gridCol w:w="2410"/>
        <w:gridCol w:w="5245"/>
      </w:tblGrid>
      <w:tr w:rsidR="006125AB" w:rsidRPr="006125AB" w14:paraId="30E8CF70" w14:textId="77777777" w:rsidTr="00760F16">
        <w:tc>
          <w:tcPr>
            <w:tcW w:w="2263" w:type="dxa"/>
            <w:hideMark/>
          </w:tcPr>
          <w:p w14:paraId="69D1F1E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410" w:type="dxa"/>
            <w:hideMark/>
          </w:tcPr>
          <w:p w14:paraId="363AAE8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245" w:type="dxa"/>
            <w:hideMark/>
          </w:tcPr>
          <w:p w14:paraId="0446F31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21D4DD10" w14:textId="77777777" w:rsidTr="00760F16">
        <w:tc>
          <w:tcPr>
            <w:tcW w:w="2263" w:type="dxa"/>
            <w:hideMark/>
          </w:tcPr>
          <w:p w14:paraId="6E6ACED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id_маркировки</w:t>
            </w:r>
            <w:proofErr w:type="spellEnd"/>
          </w:p>
        </w:tc>
        <w:tc>
          <w:tcPr>
            <w:tcW w:w="2410" w:type="dxa"/>
            <w:hideMark/>
          </w:tcPr>
          <w:p w14:paraId="128E993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245" w:type="dxa"/>
            <w:hideMark/>
          </w:tcPr>
          <w:p w14:paraId="03990EA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записи</w:t>
            </w:r>
            <w:proofErr w:type="spellEnd"/>
          </w:p>
        </w:tc>
      </w:tr>
      <w:tr w:rsidR="006125AB" w:rsidRPr="006125AB" w14:paraId="73113EF8" w14:textId="77777777" w:rsidTr="00760F16">
        <w:tc>
          <w:tcPr>
            <w:tcW w:w="2263" w:type="dxa"/>
            <w:hideMark/>
          </w:tcPr>
          <w:p w14:paraId="7E317CF6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id_товара</w:t>
            </w:r>
            <w:proofErr w:type="spellEnd"/>
          </w:p>
        </w:tc>
        <w:tc>
          <w:tcPr>
            <w:tcW w:w="2410" w:type="dxa"/>
            <w:hideMark/>
          </w:tcPr>
          <w:p w14:paraId="4B93D48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245" w:type="dxa"/>
            <w:hideMark/>
          </w:tcPr>
          <w:p w14:paraId="014C9C3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Ссылка</w:t>
            </w:r>
            <w:proofErr w:type="spellEnd"/>
            <w:r w:rsidRPr="006125AB">
              <w:t xml:space="preserve"> на </w:t>
            </w:r>
            <w:proofErr w:type="spellStart"/>
            <w:r w:rsidRPr="006125AB">
              <w:t>товар</w:t>
            </w:r>
            <w:proofErr w:type="spellEnd"/>
          </w:p>
        </w:tc>
      </w:tr>
      <w:tr w:rsidR="006125AB" w:rsidRPr="00AC3C06" w14:paraId="27900ED7" w14:textId="77777777" w:rsidTr="00760F16">
        <w:tc>
          <w:tcPr>
            <w:tcW w:w="2263" w:type="dxa"/>
            <w:hideMark/>
          </w:tcPr>
          <w:p w14:paraId="77A9A641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код_маркировки</w:t>
            </w:r>
            <w:proofErr w:type="spellEnd"/>
          </w:p>
        </w:tc>
        <w:tc>
          <w:tcPr>
            <w:tcW w:w="2410" w:type="dxa"/>
            <w:hideMark/>
          </w:tcPr>
          <w:p w14:paraId="425C023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(100)</w:t>
            </w:r>
          </w:p>
        </w:tc>
        <w:tc>
          <w:tcPr>
            <w:tcW w:w="5245" w:type="dxa"/>
            <w:hideMark/>
          </w:tcPr>
          <w:p w14:paraId="5ECE333A" w14:textId="77777777" w:rsidR="006125AB" w:rsidRPr="006125AB" w:rsidRDefault="006125AB" w:rsidP="00760F16">
            <w:pPr>
              <w:pStyle w:val="a4"/>
              <w:spacing w:line="240" w:lineRule="auto"/>
              <w:ind w:firstLine="0"/>
              <w:rPr>
                <w:lang w:val="ru-RU"/>
              </w:rPr>
            </w:pPr>
            <w:r w:rsidRPr="006125AB">
              <w:rPr>
                <w:lang w:val="ru-RU"/>
              </w:rPr>
              <w:t>Код маркировки (</w:t>
            </w:r>
            <w:proofErr w:type="spellStart"/>
            <w:r w:rsidRPr="006125AB">
              <w:t>DataMatrix</w:t>
            </w:r>
            <w:proofErr w:type="spellEnd"/>
            <w:r w:rsidRPr="006125AB">
              <w:rPr>
                <w:lang w:val="ru-RU"/>
              </w:rPr>
              <w:t xml:space="preserve"> и др.)</w:t>
            </w:r>
          </w:p>
        </w:tc>
      </w:tr>
      <w:tr w:rsidR="006125AB" w:rsidRPr="00AC3C06" w14:paraId="5E052ECA" w14:textId="77777777" w:rsidTr="00760F16">
        <w:tc>
          <w:tcPr>
            <w:tcW w:w="2263" w:type="dxa"/>
            <w:hideMark/>
          </w:tcPr>
          <w:p w14:paraId="5C960E9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дата_присвоения</w:t>
            </w:r>
            <w:proofErr w:type="spellEnd"/>
          </w:p>
        </w:tc>
        <w:tc>
          <w:tcPr>
            <w:tcW w:w="2410" w:type="dxa"/>
            <w:hideMark/>
          </w:tcPr>
          <w:p w14:paraId="03BBAC4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DATETIME</w:t>
            </w:r>
          </w:p>
        </w:tc>
        <w:tc>
          <w:tcPr>
            <w:tcW w:w="5245" w:type="dxa"/>
            <w:hideMark/>
          </w:tcPr>
          <w:p w14:paraId="51CDC4D6" w14:textId="77777777" w:rsidR="006125AB" w:rsidRPr="006125AB" w:rsidRDefault="006125AB" w:rsidP="00760F16">
            <w:pPr>
              <w:pStyle w:val="a4"/>
              <w:spacing w:line="240" w:lineRule="auto"/>
              <w:ind w:firstLine="0"/>
              <w:rPr>
                <w:lang w:val="ru-RU"/>
              </w:rPr>
            </w:pPr>
            <w:r w:rsidRPr="006125AB">
              <w:rPr>
                <w:lang w:val="ru-RU"/>
              </w:rPr>
              <w:t>Дата и время генерации кода</w:t>
            </w:r>
          </w:p>
        </w:tc>
      </w:tr>
      <w:tr w:rsidR="006125AB" w:rsidRPr="006125AB" w14:paraId="68E2D23F" w14:textId="77777777" w:rsidTr="00760F16">
        <w:tc>
          <w:tcPr>
            <w:tcW w:w="2263" w:type="dxa"/>
            <w:hideMark/>
          </w:tcPr>
          <w:p w14:paraId="07E0EE8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статус</w:t>
            </w:r>
            <w:proofErr w:type="spellEnd"/>
          </w:p>
        </w:tc>
        <w:tc>
          <w:tcPr>
            <w:tcW w:w="2410" w:type="dxa"/>
            <w:hideMark/>
          </w:tcPr>
          <w:p w14:paraId="5B2C51A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(50)</w:t>
            </w:r>
          </w:p>
        </w:tc>
        <w:tc>
          <w:tcPr>
            <w:tcW w:w="5245" w:type="dxa"/>
            <w:hideMark/>
          </w:tcPr>
          <w:p w14:paraId="4E45DAA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Состояние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кода</w:t>
            </w:r>
            <w:proofErr w:type="spellEnd"/>
            <w:r w:rsidRPr="006125AB">
              <w:t xml:space="preserve"> (</w:t>
            </w:r>
            <w:proofErr w:type="spellStart"/>
            <w:r w:rsidRPr="006125AB">
              <w:t>активен</w:t>
            </w:r>
            <w:proofErr w:type="spellEnd"/>
            <w:r w:rsidRPr="006125AB">
              <w:t xml:space="preserve">, </w:t>
            </w:r>
            <w:proofErr w:type="spellStart"/>
            <w:r w:rsidRPr="006125AB">
              <w:t>погашен</w:t>
            </w:r>
            <w:proofErr w:type="spellEnd"/>
            <w:r w:rsidRPr="006125AB">
              <w:t>)</w:t>
            </w:r>
          </w:p>
        </w:tc>
      </w:tr>
    </w:tbl>
    <w:p w14:paraId="41D98D27" w14:textId="77777777" w:rsidR="006125AB" w:rsidRPr="006125AB" w:rsidRDefault="006125AB" w:rsidP="00760F16">
      <w:pPr>
        <w:pStyle w:val="a4"/>
        <w:ind w:firstLine="0"/>
        <w:rPr>
          <w:sz w:val="28"/>
          <w:szCs w:val="28"/>
        </w:rPr>
      </w:pPr>
      <w:r w:rsidRPr="006125AB">
        <w:rPr>
          <w:sz w:val="28"/>
          <w:szCs w:val="28"/>
        </w:rPr>
        <w:t xml:space="preserve">Таблица Б.13 – </w:t>
      </w:r>
      <w:proofErr w:type="spellStart"/>
      <w:r w:rsidRPr="006125AB">
        <w:rPr>
          <w:sz w:val="28"/>
          <w:szCs w:val="28"/>
        </w:rPr>
        <w:t>Сотрудники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2405"/>
        <w:gridCol w:w="2410"/>
        <w:gridCol w:w="5103"/>
      </w:tblGrid>
      <w:tr w:rsidR="006125AB" w:rsidRPr="006125AB" w14:paraId="22E74233" w14:textId="77777777" w:rsidTr="00760F16">
        <w:tc>
          <w:tcPr>
            <w:tcW w:w="2405" w:type="dxa"/>
            <w:hideMark/>
          </w:tcPr>
          <w:p w14:paraId="5208DF0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410" w:type="dxa"/>
            <w:hideMark/>
          </w:tcPr>
          <w:p w14:paraId="3960921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103" w:type="dxa"/>
            <w:hideMark/>
          </w:tcPr>
          <w:p w14:paraId="48D15CF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3E64FEE0" w14:textId="77777777" w:rsidTr="00760F16">
        <w:tc>
          <w:tcPr>
            <w:tcW w:w="2405" w:type="dxa"/>
            <w:hideMark/>
          </w:tcPr>
          <w:p w14:paraId="1CE35E4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id_сотрудника</w:t>
            </w:r>
            <w:proofErr w:type="spellEnd"/>
          </w:p>
        </w:tc>
        <w:tc>
          <w:tcPr>
            <w:tcW w:w="2410" w:type="dxa"/>
            <w:hideMark/>
          </w:tcPr>
          <w:p w14:paraId="59A52CD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103" w:type="dxa"/>
            <w:hideMark/>
          </w:tcPr>
          <w:p w14:paraId="30B582BB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</w:p>
        </w:tc>
      </w:tr>
      <w:tr w:rsidR="006125AB" w:rsidRPr="006125AB" w14:paraId="1E6EFDF4" w14:textId="77777777" w:rsidTr="00760F16">
        <w:tc>
          <w:tcPr>
            <w:tcW w:w="2405" w:type="dxa"/>
            <w:hideMark/>
          </w:tcPr>
          <w:p w14:paraId="4392A10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ФИО</w:t>
            </w:r>
          </w:p>
        </w:tc>
        <w:tc>
          <w:tcPr>
            <w:tcW w:w="2410" w:type="dxa"/>
            <w:hideMark/>
          </w:tcPr>
          <w:p w14:paraId="6B387896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(255)</w:t>
            </w:r>
          </w:p>
        </w:tc>
        <w:tc>
          <w:tcPr>
            <w:tcW w:w="5103" w:type="dxa"/>
            <w:hideMark/>
          </w:tcPr>
          <w:p w14:paraId="7076F3A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Фамилия</w:t>
            </w:r>
            <w:proofErr w:type="spellEnd"/>
            <w:r w:rsidRPr="006125AB">
              <w:t xml:space="preserve">, </w:t>
            </w:r>
            <w:proofErr w:type="spellStart"/>
            <w:r w:rsidRPr="006125AB">
              <w:t>имя</w:t>
            </w:r>
            <w:proofErr w:type="spellEnd"/>
            <w:r w:rsidRPr="006125AB">
              <w:t xml:space="preserve">, </w:t>
            </w:r>
            <w:proofErr w:type="spellStart"/>
            <w:r w:rsidRPr="006125AB">
              <w:t>отчество</w:t>
            </w:r>
            <w:proofErr w:type="spellEnd"/>
          </w:p>
        </w:tc>
      </w:tr>
      <w:tr w:rsidR="006125AB" w:rsidRPr="006125AB" w14:paraId="48DBF019" w14:textId="77777777" w:rsidTr="00760F16">
        <w:tc>
          <w:tcPr>
            <w:tcW w:w="2405" w:type="dxa"/>
            <w:hideMark/>
          </w:tcPr>
          <w:p w14:paraId="231145D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должность</w:t>
            </w:r>
            <w:proofErr w:type="spellEnd"/>
          </w:p>
        </w:tc>
        <w:tc>
          <w:tcPr>
            <w:tcW w:w="2410" w:type="dxa"/>
            <w:hideMark/>
          </w:tcPr>
          <w:p w14:paraId="68B13EE4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(100)</w:t>
            </w:r>
          </w:p>
        </w:tc>
        <w:tc>
          <w:tcPr>
            <w:tcW w:w="5103" w:type="dxa"/>
            <w:hideMark/>
          </w:tcPr>
          <w:p w14:paraId="72C69F5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Должность</w:t>
            </w:r>
            <w:proofErr w:type="spellEnd"/>
            <w:r w:rsidRPr="006125AB">
              <w:t xml:space="preserve"> в </w:t>
            </w:r>
            <w:proofErr w:type="spellStart"/>
            <w:r w:rsidRPr="006125AB">
              <w:t>компании</w:t>
            </w:r>
            <w:proofErr w:type="spellEnd"/>
          </w:p>
        </w:tc>
      </w:tr>
      <w:tr w:rsidR="006125AB" w:rsidRPr="006125AB" w14:paraId="2D12ABE6" w14:textId="77777777" w:rsidTr="00760F16">
        <w:tc>
          <w:tcPr>
            <w:tcW w:w="2405" w:type="dxa"/>
            <w:hideMark/>
          </w:tcPr>
          <w:p w14:paraId="3896D61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id_подразделения</w:t>
            </w:r>
            <w:proofErr w:type="spellEnd"/>
          </w:p>
        </w:tc>
        <w:tc>
          <w:tcPr>
            <w:tcW w:w="2410" w:type="dxa"/>
            <w:hideMark/>
          </w:tcPr>
          <w:p w14:paraId="0DA0C0A6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(FK)</w:t>
            </w:r>
          </w:p>
        </w:tc>
        <w:tc>
          <w:tcPr>
            <w:tcW w:w="5103" w:type="dxa"/>
            <w:hideMark/>
          </w:tcPr>
          <w:p w14:paraId="6B0B56E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Ссылка</w:t>
            </w:r>
            <w:proofErr w:type="spellEnd"/>
            <w:r w:rsidRPr="006125AB">
              <w:t xml:space="preserve"> на </w:t>
            </w:r>
            <w:proofErr w:type="spellStart"/>
            <w:r w:rsidRPr="006125AB">
              <w:t>подразделение</w:t>
            </w:r>
            <w:proofErr w:type="spellEnd"/>
          </w:p>
        </w:tc>
      </w:tr>
      <w:tr w:rsidR="006125AB" w:rsidRPr="006125AB" w14:paraId="63165F3B" w14:textId="77777777" w:rsidTr="00760F16">
        <w:tc>
          <w:tcPr>
            <w:tcW w:w="2405" w:type="dxa"/>
            <w:hideMark/>
          </w:tcPr>
          <w:p w14:paraId="40595C5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телефон</w:t>
            </w:r>
            <w:proofErr w:type="spellEnd"/>
          </w:p>
        </w:tc>
        <w:tc>
          <w:tcPr>
            <w:tcW w:w="2410" w:type="dxa"/>
            <w:hideMark/>
          </w:tcPr>
          <w:p w14:paraId="3F374706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(20)</w:t>
            </w:r>
          </w:p>
        </w:tc>
        <w:tc>
          <w:tcPr>
            <w:tcW w:w="5103" w:type="dxa"/>
            <w:hideMark/>
          </w:tcPr>
          <w:p w14:paraId="46AC827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Рабочий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телефон</w:t>
            </w:r>
            <w:proofErr w:type="spellEnd"/>
          </w:p>
        </w:tc>
      </w:tr>
      <w:tr w:rsidR="006125AB" w:rsidRPr="006125AB" w14:paraId="0612490B" w14:textId="77777777" w:rsidTr="00760F16">
        <w:tc>
          <w:tcPr>
            <w:tcW w:w="2405" w:type="dxa"/>
            <w:hideMark/>
          </w:tcPr>
          <w:p w14:paraId="6C503D4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электронная_почта</w:t>
            </w:r>
            <w:proofErr w:type="spellEnd"/>
          </w:p>
        </w:tc>
        <w:tc>
          <w:tcPr>
            <w:tcW w:w="2410" w:type="dxa"/>
            <w:hideMark/>
          </w:tcPr>
          <w:p w14:paraId="5D4B239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(100)</w:t>
            </w:r>
          </w:p>
        </w:tc>
        <w:tc>
          <w:tcPr>
            <w:tcW w:w="5103" w:type="dxa"/>
            <w:hideMark/>
          </w:tcPr>
          <w:p w14:paraId="26A0E8D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 xml:space="preserve">Email </w:t>
            </w:r>
            <w:proofErr w:type="spellStart"/>
            <w:r w:rsidRPr="006125AB">
              <w:t>сотрудника</w:t>
            </w:r>
            <w:proofErr w:type="spellEnd"/>
          </w:p>
        </w:tc>
      </w:tr>
      <w:tr w:rsidR="006125AB" w:rsidRPr="00AC3C06" w14:paraId="15CBA5BC" w14:textId="77777777" w:rsidTr="00760F16">
        <w:tc>
          <w:tcPr>
            <w:tcW w:w="2405" w:type="dxa"/>
            <w:hideMark/>
          </w:tcPr>
          <w:p w14:paraId="0688EDE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уровень_доступа</w:t>
            </w:r>
            <w:proofErr w:type="spellEnd"/>
          </w:p>
        </w:tc>
        <w:tc>
          <w:tcPr>
            <w:tcW w:w="2410" w:type="dxa"/>
            <w:hideMark/>
          </w:tcPr>
          <w:p w14:paraId="4E1BBEFD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(50)</w:t>
            </w:r>
          </w:p>
        </w:tc>
        <w:tc>
          <w:tcPr>
            <w:tcW w:w="5103" w:type="dxa"/>
            <w:hideMark/>
          </w:tcPr>
          <w:p w14:paraId="197AC45B" w14:textId="77777777" w:rsidR="006125AB" w:rsidRPr="006125AB" w:rsidRDefault="006125AB" w:rsidP="00760F16">
            <w:pPr>
              <w:pStyle w:val="a4"/>
              <w:spacing w:line="240" w:lineRule="auto"/>
              <w:ind w:firstLine="0"/>
              <w:rPr>
                <w:lang w:val="ru-RU"/>
              </w:rPr>
            </w:pPr>
            <w:r w:rsidRPr="006125AB">
              <w:rPr>
                <w:lang w:val="ru-RU"/>
              </w:rPr>
              <w:t>Роль в системе (пользователь, админ и т.д.)</w:t>
            </w:r>
          </w:p>
        </w:tc>
      </w:tr>
    </w:tbl>
    <w:p w14:paraId="1EFA9DC1" w14:textId="77777777" w:rsidR="006125AB" w:rsidRPr="006125AB" w:rsidRDefault="006125AB" w:rsidP="00760F16">
      <w:pPr>
        <w:pStyle w:val="a4"/>
        <w:ind w:firstLine="0"/>
        <w:rPr>
          <w:sz w:val="28"/>
          <w:szCs w:val="28"/>
        </w:rPr>
      </w:pPr>
      <w:r w:rsidRPr="006125AB">
        <w:rPr>
          <w:sz w:val="28"/>
          <w:szCs w:val="28"/>
        </w:rPr>
        <w:t xml:space="preserve">Таблица Б.14 – </w:t>
      </w:r>
      <w:proofErr w:type="spellStart"/>
      <w:r w:rsidRPr="006125AB">
        <w:rPr>
          <w:sz w:val="28"/>
          <w:szCs w:val="28"/>
        </w:rPr>
        <w:t>Подразделения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410"/>
        <w:gridCol w:w="5097"/>
      </w:tblGrid>
      <w:tr w:rsidR="006125AB" w:rsidRPr="006125AB" w14:paraId="58DC57B1" w14:textId="77777777" w:rsidTr="00760F16">
        <w:tc>
          <w:tcPr>
            <w:tcW w:w="2405" w:type="dxa"/>
            <w:hideMark/>
          </w:tcPr>
          <w:p w14:paraId="0F82B1E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Поле</w:t>
            </w:r>
            <w:proofErr w:type="spellEnd"/>
          </w:p>
        </w:tc>
        <w:tc>
          <w:tcPr>
            <w:tcW w:w="2410" w:type="dxa"/>
            <w:hideMark/>
          </w:tcPr>
          <w:p w14:paraId="23EEEA7E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</w:t>
            </w:r>
            <w:proofErr w:type="spellEnd"/>
            <w:r w:rsidRPr="006125AB">
              <w:t xml:space="preserve"> данных</w:t>
            </w:r>
          </w:p>
        </w:tc>
        <w:tc>
          <w:tcPr>
            <w:tcW w:w="5097" w:type="dxa"/>
            <w:hideMark/>
          </w:tcPr>
          <w:p w14:paraId="1FA6B0E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Описание</w:t>
            </w:r>
          </w:p>
        </w:tc>
      </w:tr>
      <w:tr w:rsidR="006125AB" w:rsidRPr="006125AB" w14:paraId="47C65D42" w14:textId="77777777" w:rsidTr="00760F16">
        <w:tc>
          <w:tcPr>
            <w:tcW w:w="2405" w:type="dxa"/>
            <w:hideMark/>
          </w:tcPr>
          <w:p w14:paraId="181D04B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id_подразделения</w:t>
            </w:r>
            <w:proofErr w:type="spellEnd"/>
          </w:p>
        </w:tc>
        <w:tc>
          <w:tcPr>
            <w:tcW w:w="2410" w:type="dxa"/>
            <w:hideMark/>
          </w:tcPr>
          <w:p w14:paraId="2C4B5533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INT (PK, AI)</w:t>
            </w:r>
          </w:p>
        </w:tc>
        <w:tc>
          <w:tcPr>
            <w:tcW w:w="5097" w:type="dxa"/>
            <w:hideMark/>
          </w:tcPr>
          <w:p w14:paraId="61104225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Уникальный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идентификатор</w:t>
            </w:r>
            <w:proofErr w:type="spellEnd"/>
          </w:p>
        </w:tc>
      </w:tr>
      <w:tr w:rsidR="006125AB" w:rsidRPr="006125AB" w14:paraId="23A75985" w14:textId="77777777" w:rsidTr="00760F16">
        <w:tc>
          <w:tcPr>
            <w:tcW w:w="2405" w:type="dxa"/>
            <w:hideMark/>
          </w:tcPr>
          <w:p w14:paraId="1FF48252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наименование</w:t>
            </w:r>
            <w:proofErr w:type="spellEnd"/>
          </w:p>
        </w:tc>
        <w:tc>
          <w:tcPr>
            <w:tcW w:w="2410" w:type="dxa"/>
            <w:hideMark/>
          </w:tcPr>
          <w:p w14:paraId="0238595C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(100)</w:t>
            </w:r>
          </w:p>
        </w:tc>
        <w:tc>
          <w:tcPr>
            <w:tcW w:w="5097" w:type="dxa"/>
            <w:hideMark/>
          </w:tcPr>
          <w:p w14:paraId="46C8E288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Название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подразделения</w:t>
            </w:r>
            <w:proofErr w:type="spellEnd"/>
          </w:p>
        </w:tc>
      </w:tr>
      <w:tr w:rsidR="006125AB" w:rsidRPr="00AC3C06" w14:paraId="2CF1626A" w14:textId="77777777" w:rsidTr="00760F16">
        <w:tc>
          <w:tcPr>
            <w:tcW w:w="2405" w:type="dxa"/>
            <w:hideMark/>
          </w:tcPr>
          <w:p w14:paraId="6622133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тип_подразделения</w:t>
            </w:r>
            <w:proofErr w:type="spellEnd"/>
          </w:p>
        </w:tc>
        <w:tc>
          <w:tcPr>
            <w:tcW w:w="2410" w:type="dxa"/>
            <w:hideMark/>
          </w:tcPr>
          <w:p w14:paraId="44470A67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(100)</w:t>
            </w:r>
          </w:p>
        </w:tc>
        <w:tc>
          <w:tcPr>
            <w:tcW w:w="5097" w:type="dxa"/>
            <w:hideMark/>
          </w:tcPr>
          <w:p w14:paraId="7466F5D2" w14:textId="77777777" w:rsidR="006125AB" w:rsidRPr="006125AB" w:rsidRDefault="006125AB" w:rsidP="00760F16">
            <w:pPr>
              <w:pStyle w:val="a4"/>
              <w:spacing w:line="240" w:lineRule="auto"/>
              <w:ind w:firstLine="0"/>
              <w:rPr>
                <w:lang w:val="ru-RU"/>
              </w:rPr>
            </w:pPr>
            <w:r w:rsidRPr="006125AB">
              <w:rPr>
                <w:lang w:val="ru-RU"/>
              </w:rPr>
              <w:t>Функциональное направление (финансовый, коммерческий и др.)</w:t>
            </w:r>
          </w:p>
        </w:tc>
      </w:tr>
      <w:tr w:rsidR="006125AB" w:rsidRPr="006125AB" w14:paraId="41E3631E" w14:textId="77777777" w:rsidTr="00760F16">
        <w:tc>
          <w:tcPr>
            <w:tcW w:w="2405" w:type="dxa"/>
            <w:hideMark/>
          </w:tcPr>
          <w:p w14:paraId="4359505A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proofErr w:type="spellStart"/>
            <w:r w:rsidRPr="006125AB">
              <w:t>руководитель</w:t>
            </w:r>
            <w:proofErr w:type="spellEnd"/>
          </w:p>
        </w:tc>
        <w:tc>
          <w:tcPr>
            <w:tcW w:w="2410" w:type="dxa"/>
            <w:hideMark/>
          </w:tcPr>
          <w:p w14:paraId="546C7059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>VARCHAR (255)</w:t>
            </w:r>
          </w:p>
        </w:tc>
        <w:tc>
          <w:tcPr>
            <w:tcW w:w="5097" w:type="dxa"/>
            <w:hideMark/>
          </w:tcPr>
          <w:p w14:paraId="5F1EF680" w14:textId="77777777" w:rsidR="006125AB" w:rsidRPr="006125AB" w:rsidRDefault="006125AB" w:rsidP="00760F16">
            <w:pPr>
              <w:pStyle w:val="a4"/>
              <w:spacing w:line="240" w:lineRule="auto"/>
              <w:ind w:firstLine="0"/>
            </w:pPr>
            <w:r w:rsidRPr="006125AB">
              <w:t xml:space="preserve">ФИО </w:t>
            </w:r>
            <w:proofErr w:type="spellStart"/>
            <w:r w:rsidRPr="006125AB">
              <w:t>руководителя</w:t>
            </w:r>
            <w:proofErr w:type="spellEnd"/>
            <w:r w:rsidRPr="006125AB">
              <w:t xml:space="preserve"> </w:t>
            </w:r>
            <w:proofErr w:type="spellStart"/>
            <w:r w:rsidRPr="006125AB">
              <w:t>подразделения</w:t>
            </w:r>
            <w:proofErr w:type="spellEnd"/>
          </w:p>
        </w:tc>
      </w:tr>
    </w:tbl>
    <w:p w14:paraId="74000AE7" w14:textId="77777777" w:rsidR="006125AB" w:rsidRDefault="006125AB" w:rsidP="002505BA">
      <w:pPr>
        <w:pStyle w:val="a4"/>
        <w:ind w:firstLine="0"/>
        <w:rPr>
          <w:sz w:val="28"/>
          <w:szCs w:val="28"/>
          <w:lang w:val="ru-RU"/>
        </w:rPr>
      </w:pPr>
    </w:p>
    <w:p w14:paraId="61D8F6FF" w14:textId="0B396D32" w:rsidR="00250A23" w:rsidRPr="00441CCF" w:rsidRDefault="00250A23" w:rsidP="002505BA">
      <w:pPr>
        <w:pStyle w:val="a4"/>
        <w:ind w:firstLine="0"/>
        <w:rPr>
          <w:sz w:val="28"/>
          <w:szCs w:val="28"/>
          <w:lang w:val="ru-RU"/>
        </w:rPr>
        <w:sectPr w:rsidR="00250A23" w:rsidRPr="00441CCF" w:rsidSect="00C30EAA">
          <w:footnotePr>
            <w:numRestart w:val="eachPage"/>
          </w:footnotePr>
          <w:pgSz w:w="11907" w:h="16840"/>
          <w:pgMar w:top="1134" w:right="567" w:bottom="1134" w:left="1418" w:header="720" w:footer="720" w:gutter="0"/>
          <w:cols w:space="720"/>
          <w:titlePg/>
          <w:docGrid w:linePitch="381"/>
        </w:sectPr>
      </w:pPr>
    </w:p>
    <w:p w14:paraId="192C5DC5" w14:textId="77777777" w:rsidR="00CB64E0" w:rsidRPr="006125AB" w:rsidRDefault="00CB64E0" w:rsidP="00BE1544">
      <w:pPr>
        <w:pStyle w:val="a0"/>
        <w:numPr>
          <w:ilvl w:val="0"/>
          <w:numId w:val="0"/>
        </w:numPr>
        <w:jc w:val="center"/>
        <w:rPr>
          <w:lang w:val="ru-RU"/>
        </w:rPr>
      </w:pPr>
      <w:bookmarkStart w:id="42" w:name="_Toc194407590"/>
      <w:r w:rsidRPr="006125AB">
        <w:rPr>
          <w:lang w:val="ru-RU"/>
        </w:rPr>
        <w:lastRenderedPageBreak/>
        <w:t>Приложение В</w:t>
      </w:r>
      <w:bookmarkEnd w:id="42"/>
    </w:p>
    <w:p w14:paraId="7CCE5E21" w14:textId="6C38A3C7" w:rsidR="00CB64E0" w:rsidRDefault="00CB64E0" w:rsidP="003C46C4">
      <w:pPr>
        <w:pStyle w:val="a4"/>
        <w:ind w:firstLine="0"/>
        <w:jc w:val="center"/>
        <w:rPr>
          <w:b/>
          <w:bCs/>
          <w:sz w:val="28"/>
          <w:szCs w:val="28"/>
          <w:lang w:val="ru-RU"/>
        </w:rPr>
      </w:pPr>
      <w:r w:rsidRPr="006125AB">
        <w:rPr>
          <w:b/>
          <w:bCs/>
          <w:sz w:val="28"/>
          <w:szCs w:val="28"/>
          <w:lang w:val="ru-RU"/>
        </w:rPr>
        <w:t>Задачи проекта</w:t>
      </w:r>
    </w:p>
    <w:p w14:paraId="53EFE874" w14:textId="77777777" w:rsidR="003C46C4" w:rsidRPr="003C46C4" w:rsidRDefault="003C46C4" w:rsidP="003C46C4">
      <w:pPr>
        <w:pStyle w:val="a4"/>
        <w:ind w:firstLine="0"/>
        <w:rPr>
          <w:sz w:val="28"/>
          <w:szCs w:val="28"/>
          <w:lang w:val="ru-RU"/>
        </w:rPr>
      </w:pPr>
    </w:p>
    <w:p w14:paraId="3D913B53" w14:textId="051E047D" w:rsidR="0085114A" w:rsidRPr="0085114A" w:rsidRDefault="00CB64E0" w:rsidP="0085114A">
      <w:pPr>
        <w:pStyle w:val="Caption"/>
        <w:keepNext/>
        <w:rPr>
          <w:sz w:val="28"/>
          <w:szCs w:val="28"/>
        </w:rPr>
      </w:pPr>
      <w:r w:rsidRPr="00C30EAA">
        <w:rPr>
          <w:spacing w:val="40"/>
          <w:sz w:val="28"/>
          <w:szCs w:val="28"/>
          <w:lang w:val="ru-RU"/>
        </w:rPr>
        <w:t>Таблица</w:t>
      </w:r>
      <w:r w:rsidRPr="00C30EAA">
        <w:rPr>
          <w:sz w:val="28"/>
          <w:szCs w:val="28"/>
          <w:lang w:val="ru-RU"/>
        </w:rPr>
        <w:t xml:space="preserve"> В.</w:t>
      </w:r>
      <w:r w:rsidRPr="00CB64E0">
        <w:rPr>
          <w:sz w:val="28"/>
          <w:szCs w:val="28"/>
        </w:rPr>
        <w:fldChar w:fldCharType="begin"/>
      </w:r>
      <w:r w:rsidRPr="00C30EAA">
        <w:rPr>
          <w:sz w:val="28"/>
          <w:szCs w:val="28"/>
          <w:lang w:val="ru-RU"/>
        </w:rPr>
        <w:instrText xml:space="preserve"> </w:instrText>
      </w:r>
      <w:r w:rsidRPr="00CB64E0">
        <w:rPr>
          <w:sz w:val="28"/>
          <w:szCs w:val="28"/>
        </w:rPr>
        <w:instrText>SEQ</w:instrText>
      </w:r>
      <w:r w:rsidRPr="00C30EAA">
        <w:rPr>
          <w:sz w:val="28"/>
          <w:szCs w:val="28"/>
          <w:lang w:val="ru-RU"/>
        </w:rPr>
        <w:instrText xml:space="preserve"> Таблица_В. \* </w:instrText>
      </w:r>
      <w:r w:rsidRPr="00CB64E0">
        <w:rPr>
          <w:sz w:val="28"/>
          <w:szCs w:val="28"/>
        </w:rPr>
        <w:instrText>ARABIC</w:instrText>
      </w:r>
      <w:r w:rsidRPr="00C30EAA">
        <w:rPr>
          <w:sz w:val="28"/>
          <w:szCs w:val="28"/>
          <w:lang w:val="ru-RU"/>
        </w:rPr>
        <w:instrText xml:space="preserve"> </w:instrText>
      </w:r>
      <w:r w:rsidRPr="00CB64E0">
        <w:rPr>
          <w:sz w:val="28"/>
          <w:szCs w:val="28"/>
        </w:rPr>
        <w:fldChar w:fldCharType="separate"/>
      </w:r>
      <w:r w:rsidRPr="00CB64E0">
        <w:rPr>
          <w:noProof/>
          <w:sz w:val="28"/>
          <w:szCs w:val="28"/>
        </w:rPr>
        <w:t>1</w:t>
      </w:r>
      <w:r w:rsidRPr="00CB64E0">
        <w:rPr>
          <w:sz w:val="28"/>
          <w:szCs w:val="28"/>
        </w:rPr>
        <w:fldChar w:fldCharType="end"/>
      </w:r>
      <w:r w:rsidRPr="00CB64E0">
        <w:rPr>
          <w:sz w:val="28"/>
          <w:szCs w:val="28"/>
        </w:rPr>
        <w:t xml:space="preserve"> – Задачи проекта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5"/>
        <w:gridCol w:w="2206"/>
        <w:gridCol w:w="2291"/>
      </w:tblGrid>
      <w:tr w:rsidR="0085114A" w14:paraId="03E6AED7" w14:textId="77777777" w:rsidTr="00AC3C06">
        <w:tc>
          <w:tcPr>
            <w:tcW w:w="5415" w:type="dxa"/>
            <w:shd w:val="clear" w:color="auto" w:fill="auto"/>
            <w:hideMark/>
          </w:tcPr>
          <w:p w14:paraId="4A3132DC" w14:textId="77777777" w:rsidR="0085114A" w:rsidRPr="0085114A" w:rsidRDefault="0085114A" w:rsidP="0085114A">
            <w:pPr>
              <w:spacing w:line="276" w:lineRule="auto"/>
            </w:pPr>
            <w:proofErr w:type="spellStart"/>
            <w:r w:rsidRPr="0085114A">
              <w:t>Название</w:t>
            </w:r>
            <w:proofErr w:type="spellEnd"/>
            <w:r w:rsidRPr="0085114A">
              <w:t xml:space="preserve"> задачи</w:t>
            </w:r>
          </w:p>
        </w:tc>
        <w:tc>
          <w:tcPr>
            <w:tcW w:w="2206" w:type="dxa"/>
            <w:shd w:val="clear" w:color="auto" w:fill="auto"/>
            <w:hideMark/>
          </w:tcPr>
          <w:p w14:paraId="5C78F5B1" w14:textId="77777777" w:rsidR="0085114A" w:rsidRPr="0085114A" w:rsidRDefault="0085114A" w:rsidP="0085114A">
            <w:pPr>
              <w:spacing w:line="276" w:lineRule="auto"/>
            </w:pPr>
            <w:proofErr w:type="spellStart"/>
            <w:r w:rsidRPr="0085114A">
              <w:t>Длительность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277663FD" w14:textId="77777777" w:rsidR="0085114A" w:rsidRPr="0085114A" w:rsidRDefault="0085114A" w:rsidP="0085114A">
            <w:pPr>
              <w:spacing w:line="276" w:lineRule="auto"/>
            </w:pPr>
            <w:proofErr w:type="spellStart"/>
            <w:r w:rsidRPr="0085114A">
              <w:t>Затраты</w:t>
            </w:r>
            <w:proofErr w:type="spellEnd"/>
          </w:p>
        </w:tc>
      </w:tr>
      <w:tr w:rsidR="0085114A" w14:paraId="3EF041C7" w14:textId="77777777" w:rsidTr="00AC3C06">
        <w:tc>
          <w:tcPr>
            <w:tcW w:w="5415" w:type="dxa"/>
            <w:shd w:val="clear" w:color="auto" w:fill="auto"/>
            <w:hideMark/>
          </w:tcPr>
          <w:p w14:paraId="43CE1DFC" w14:textId="77777777" w:rsidR="0085114A" w:rsidRPr="006125AB" w:rsidRDefault="0085114A" w:rsidP="0085114A">
            <w:pPr>
              <w:spacing w:line="276" w:lineRule="auto"/>
              <w:rPr>
                <w:lang w:val="ru-RU"/>
              </w:rPr>
            </w:pPr>
            <w:r w:rsidRPr="006125AB">
              <w:rPr>
                <w:color w:val="000000"/>
                <w:lang w:val="ru-RU"/>
              </w:rPr>
              <w:t>Внедрение КИС на предприятии "ВАН маркет"</w:t>
            </w:r>
          </w:p>
        </w:tc>
        <w:tc>
          <w:tcPr>
            <w:tcW w:w="2206" w:type="dxa"/>
            <w:shd w:val="clear" w:color="auto" w:fill="auto"/>
            <w:hideMark/>
          </w:tcPr>
          <w:p w14:paraId="55612902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245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0B6F111D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39 243 400,00 ₽</w:t>
            </w:r>
          </w:p>
        </w:tc>
      </w:tr>
      <w:tr w:rsidR="0085114A" w14:paraId="1AC57D52" w14:textId="77777777" w:rsidTr="00AC3C06">
        <w:tc>
          <w:tcPr>
            <w:tcW w:w="5415" w:type="dxa"/>
            <w:shd w:val="clear" w:color="auto" w:fill="auto"/>
            <w:hideMark/>
          </w:tcPr>
          <w:p w14:paraId="22184AA2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</w:t>
            </w:r>
            <w:proofErr w:type="spellStart"/>
            <w:r w:rsidRPr="0085114A">
              <w:rPr>
                <w:color w:val="000000"/>
              </w:rPr>
              <w:t>Инициация</w:t>
            </w:r>
            <w:proofErr w:type="spellEnd"/>
            <w:r w:rsidRPr="0085114A">
              <w:rPr>
                <w:color w:val="000000"/>
              </w:rPr>
              <w:t xml:space="preserve"> проекта</w:t>
            </w:r>
          </w:p>
        </w:tc>
        <w:tc>
          <w:tcPr>
            <w:tcW w:w="2206" w:type="dxa"/>
            <w:shd w:val="clear" w:color="auto" w:fill="auto"/>
            <w:hideMark/>
          </w:tcPr>
          <w:p w14:paraId="18F3EC71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60C25861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50 400,00 ₽</w:t>
            </w:r>
          </w:p>
        </w:tc>
      </w:tr>
      <w:tr w:rsidR="0085114A" w14:paraId="04B92DA9" w14:textId="77777777" w:rsidTr="00AC3C06">
        <w:tc>
          <w:tcPr>
            <w:tcW w:w="5415" w:type="dxa"/>
            <w:shd w:val="clear" w:color="auto" w:fill="auto"/>
            <w:hideMark/>
          </w:tcPr>
          <w:p w14:paraId="256584D6" w14:textId="77777777" w:rsidR="0085114A" w:rsidRPr="006125AB" w:rsidRDefault="0085114A" w:rsidP="0085114A">
            <w:pPr>
              <w:spacing w:line="276" w:lineRule="auto"/>
              <w:rPr>
                <w:lang w:val="ru-RU"/>
              </w:rPr>
            </w:pPr>
            <w:r w:rsidRPr="006125AB">
              <w:rPr>
                <w:color w:val="000000"/>
                <w:lang w:val="ru-RU"/>
              </w:rPr>
              <w:t xml:space="preserve">      Определение целей и задач проекта.</w:t>
            </w:r>
          </w:p>
        </w:tc>
        <w:tc>
          <w:tcPr>
            <w:tcW w:w="2206" w:type="dxa"/>
            <w:shd w:val="clear" w:color="auto" w:fill="auto"/>
            <w:hideMark/>
          </w:tcPr>
          <w:p w14:paraId="42A5DB9C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 </w:t>
            </w:r>
            <w:proofErr w:type="spellStart"/>
            <w:r w:rsidRPr="0085114A">
              <w:rPr>
                <w:color w:val="000000"/>
              </w:rPr>
              <w:t>день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6FE6CFA7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7 200,00 ₽</w:t>
            </w:r>
          </w:p>
        </w:tc>
      </w:tr>
      <w:tr w:rsidR="0085114A" w14:paraId="5CCC259C" w14:textId="77777777" w:rsidTr="00AC3C06">
        <w:tc>
          <w:tcPr>
            <w:tcW w:w="5415" w:type="dxa"/>
            <w:shd w:val="clear" w:color="auto" w:fill="auto"/>
            <w:hideMark/>
          </w:tcPr>
          <w:p w14:paraId="4F1966C3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Формирование </w:t>
            </w:r>
            <w:proofErr w:type="spellStart"/>
            <w:r w:rsidRPr="0085114A">
              <w:rPr>
                <w:color w:val="000000"/>
              </w:rPr>
              <w:t>команды</w:t>
            </w:r>
            <w:proofErr w:type="spellEnd"/>
            <w:r w:rsidRPr="0085114A">
              <w:rPr>
                <w:color w:val="000000"/>
              </w:rPr>
              <w:t xml:space="preserve"> проекта.</w:t>
            </w:r>
          </w:p>
        </w:tc>
        <w:tc>
          <w:tcPr>
            <w:tcW w:w="2206" w:type="dxa"/>
            <w:shd w:val="clear" w:color="auto" w:fill="auto"/>
            <w:hideMark/>
          </w:tcPr>
          <w:p w14:paraId="1C8833CA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 </w:t>
            </w:r>
            <w:proofErr w:type="spellStart"/>
            <w:r w:rsidRPr="0085114A">
              <w:rPr>
                <w:color w:val="000000"/>
              </w:rPr>
              <w:t>день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303783E8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7 200,00 ₽</w:t>
            </w:r>
          </w:p>
        </w:tc>
      </w:tr>
      <w:tr w:rsidR="0085114A" w14:paraId="4BBD00A0" w14:textId="77777777" w:rsidTr="00AC3C06">
        <w:tc>
          <w:tcPr>
            <w:tcW w:w="5415" w:type="dxa"/>
            <w:shd w:val="clear" w:color="auto" w:fill="auto"/>
            <w:hideMark/>
          </w:tcPr>
          <w:p w14:paraId="1ECBB2B5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Формирование </w:t>
            </w:r>
            <w:proofErr w:type="spellStart"/>
            <w:r w:rsidRPr="0085114A">
              <w:rPr>
                <w:color w:val="000000"/>
              </w:rPr>
              <w:t>описания</w:t>
            </w:r>
            <w:proofErr w:type="spellEnd"/>
            <w:r w:rsidRPr="0085114A">
              <w:rPr>
                <w:color w:val="000000"/>
              </w:rPr>
              <w:t xml:space="preserve"> предприятия</w:t>
            </w:r>
          </w:p>
        </w:tc>
        <w:tc>
          <w:tcPr>
            <w:tcW w:w="2206" w:type="dxa"/>
            <w:shd w:val="clear" w:color="auto" w:fill="auto"/>
            <w:hideMark/>
          </w:tcPr>
          <w:p w14:paraId="079385DA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5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182A33C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36 000,00 ₽</w:t>
            </w:r>
          </w:p>
        </w:tc>
      </w:tr>
      <w:tr w:rsidR="0085114A" w14:paraId="1CF384D9" w14:textId="77777777" w:rsidTr="00AC3C06">
        <w:tc>
          <w:tcPr>
            <w:tcW w:w="5415" w:type="dxa"/>
            <w:shd w:val="clear" w:color="auto" w:fill="auto"/>
            <w:hideMark/>
          </w:tcPr>
          <w:p w14:paraId="2CCDCD12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Согласование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6E41084C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0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FE846DE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0,00 ₽</w:t>
            </w:r>
          </w:p>
        </w:tc>
      </w:tr>
      <w:tr w:rsidR="0085114A" w14:paraId="22BA7C1D" w14:textId="77777777" w:rsidTr="00AC3C06">
        <w:tc>
          <w:tcPr>
            <w:tcW w:w="5415" w:type="dxa"/>
            <w:shd w:val="clear" w:color="auto" w:fill="auto"/>
            <w:hideMark/>
          </w:tcPr>
          <w:p w14:paraId="453C3646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Планирование проекта</w:t>
            </w:r>
          </w:p>
        </w:tc>
        <w:tc>
          <w:tcPr>
            <w:tcW w:w="2206" w:type="dxa"/>
            <w:shd w:val="clear" w:color="auto" w:fill="auto"/>
            <w:hideMark/>
          </w:tcPr>
          <w:p w14:paraId="31FAF32C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70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034FAD5D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510 440,00 ₽</w:t>
            </w:r>
          </w:p>
        </w:tc>
      </w:tr>
      <w:tr w:rsidR="0085114A" w14:paraId="25A2042B" w14:textId="77777777" w:rsidTr="00AC3C06">
        <w:tc>
          <w:tcPr>
            <w:tcW w:w="5415" w:type="dxa"/>
            <w:shd w:val="clear" w:color="auto" w:fill="auto"/>
            <w:hideMark/>
          </w:tcPr>
          <w:p w14:paraId="67382845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Анализ </w:t>
            </w:r>
            <w:proofErr w:type="spellStart"/>
            <w:r w:rsidRPr="0085114A">
              <w:rPr>
                <w:color w:val="000000"/>
              </w:rPr>
              <w:t>существующих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бизнес-процессов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706DD7B3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0F8D8CD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51 240,00 ₽</w:t>
            </w:r>
          </w:p>
        </w:tc>
      </w:tr>
      <w:tr w:rsidR="0085114A" w14:paraId="5E3FEDE7" w14:textId="77777777" w:rsidTr="00AC3C06">
        <w:tc>
          <w:tcPr>
            <w:tcW w:w="5415" w:type="dxa"/>
            <w:shd w:val="clear" w:color="auto" w:fill="auto"/>
            <w:hideMark/>
          </w:tcPr>
          <w:p w14:paraId="5386BB57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Построение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диаграммы</w:t>
            </w:r>
            <w:proofErr w:type="spellEnd"/>
            <w:r w:rsidRPr="0085114A">
              <w:rPr>
                <w:color w:val="000000"/>
              </w:rPr>
              <w:t xml:space="preserve"> потоков данных</w:t>
            </w:r>
          </w:p>
        </w:tc>
        <w:tc>
          <w:tcPr>
            <w:tcW w:w="2206" w:type="dxa"/>
            <w:shd w:val="clear" w:color="auto" w:fill="auto"/>
            <w:hideMark/>
          </w:tcPr>
          <w:p w14:paraId="72CDCAA6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14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5BE43E89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100 800,00 ₽</w:t>
            </w:r>
          </w:p>
        </w:tc>
      </w:tr>
      <w:tr w:rsidR="0085114A" w14:paraId="56F6D40D" w14:textId="77777777" w:rsidTr="00AC3C06">
        <w:tc>
          <w:tcPr>
            <w:tcW w:w="5415" w:type="dxa"/>
            <w:shd w:val="clear" w:color="auto" w:fill="auto"/>
            <w:hideMark/>
          </w:tcPr>
          <w:p w14:paraId="5596927B" w14:textId="77777777" w:rsidR="0085114A" w:rsidRPr="006125AB" w:rsidRDefault="0085114A" w:rsidP="0085114A">
            <w:pPr>
              <w:spacing w:line="276" w:lineRule="auto"/>
              <w:rPr>
                <w:lang w:val="ru-RU"/>
              </w:rPr>
            </w:pPr>
            <w:r w:rsidRPr="006125AB">
              <w:rPr>
                <w:color w:val="000000"/>
                <w:lang w:val="ru-RU"/>
              </w:rPr>
              <w:t xml:space="preserve">      Определение требований к функционалу будущей системы</w:t>
            </w:r>
          </w:p>
        </w:tc>
        <w:tc>
          <w:tcPr>
            <w:tcW w:w="2206" w:type="dxa"/>
            <w:shd w:val="clear" w:color="auto" w:fill="auto"/>
            <w:hideMark/>
          </w:tcPr>
          <w:p w14:paraId="0C7E512D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64FCF2AD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56 000,00 ₽</w:t>
            </w:r>
          </w:p>
        </w:tc>
      </w:tr>
      <w:tr w:rsidR="0085114A" w14:paraId="075E748E" w14:textId="77777777" w:rsidTr="00AC3C06">
        <w:tc>
          <w:tcPr>
            <w:tcW w:w="5415" w:type="dxa"/>
            <w:shd w:val="clear" w:color="auto" w:fill="auto"/>
            <w:hideMark/>
          </w:tcPr>
          <w:p w14:paraId="5631E491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Составление </w:t>
            </w:r>
            <w:proofErr w:type="spellStart"/>
            <w:r w:rsidRPr="0085114A">
              <w:rPr>
                <w:color w:val="000000"/>
              </w:rPr>
              <w:t>стратегического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плана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531A7374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38CC0EBF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50 400,00 ₽</w:t>
            </w:r>
          </w:p>
        </w:tc>
      </w:tr>
      <w:tr w:rsidR="0085114A" w14:paraId="6CBC13AF" w14:textId="77777777" w:rsidTr="00AC3C06">
        <w:tc>
          <w:tcPr>
            <w:tcW w:w="5415" w:type="dxa"/>
            <w:shd w:val="clear" w:color="auto" w:fill="auto"/>
            <w:hideMark/>
          </w:tcPr>
          <w:p w14:paraId="4DAA23C8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Сравнение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доступных</w:t>
            </w:r>
            <w:proofErr w:type="spellEnd"/>
            <w:r w:rsidRPr="0085114A">
              <w:rPr>
                <w:color w:val="000000"/>
              </w:rPr>
              <w:t xml:space="preserve"> решений</w:t>
            </w:r>
          </w:p>
        </w:tc>
        <w:tc>
          <w:tcPr>
            <w:tcW w:w="2206" w:type="dxa"/>
            <w:shd w:val="clear" w:color="auto" w:fill="auto"/>
            <w:hideMark/>
          </w:tcPr>
          <w:p w14:paraId="132B9257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14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0999CF8D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100 800,00 ₽</w:t>
            </w:r>
          </w:p>
        </w:tc>
      </w:tr>
      <w:tr w:rsidR="0085114A" w14:paraId="25E30BA8" w14:textId="77777777" w:rsidTr="00AC3C06">
        <w:tc>
          <w:tcPr>
            <w:tcW w:w="5415" w:type="dxa"/>
            <w:shd w:val="clear" w:color="auto" w:fill="auto"/>
            <w:hideMark/>
          </w:tcPr>
          <w:p w14:paraId="064C1B03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Построение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моделей</w:t>
            </w:r>
            <w:proofErr w:type="spellEnd"/>
            <w:r w:rsidRPr="0085114A">
              <w:rPr>
                <w:color w:val="000000"/>
              </w:rPr>
              <w:t xml:space="preserve"> TO-BE</w:t>
            </w:r>
          </w:p>
        </w:tc>
        <w:tc>
          <w:tcPr>
            <w:tcW w:w="2206" w:type="dxa"/>
            <w:shd w:val="clear" w:color="auto" w:fill="auto"/>
            <w:hideMark/>
          </w:tcPr>
          <w:p w14:paraId="30B4EE13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14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281E1A48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100 800,00 ₽</w:t>
            </w:r>
          </w:p>
        </w:tc>
      </w:tr>
      <w:tr w:rsidR="0085114A" w14:paraId="013EC3F7" w14:textId="77777777" w:rsidTr="00AC3C06">
        <w:tc>
          <w:tcPr>
            <w:tcW w:w="5415" w:type="dxa"/>
            <w:shd w:val="clear" w:color="auto" w:fill="auto"/>
            <w:hideMark/>
          </w:tcPr>
          <w:p w14:paraId="1242FB29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Составление </w:t>
            </w:r>
            <w:proofErr w:type="spellStart"/>
            <w:r w:rsidRPr="0085114A">
              <w:rPr>
                <w:color w:val="000000"/>
              </w:rPr>
              <w:t>операционного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плана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2EAA002E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AD5A599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50 400,00 ₽</w:t>
            </w:r>
          </w:p>
        </w:tc>
      </w:tr>
      <w:tr w:rsidR="0085114A" w14:paraId="42B5ADE9" w14:textId="77777777" w:rsidTr="00AC3C06">
        <w:tc>
          <w:tcPr>
            <w:tcW w:w="5415" w:type="dxa"/>
            <w:shd w:val="clear" w:color="auto" w:fill="auto"/>
            <w:hideMark/>
          </w:tcPr>
          <w:p w14:paraId="5FF084FD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Согласование</w:t>
            </w:r>
            <w:proofErr w:type="spellEnd"/>
            <w:r w:rsidRPr="0085114A">
              <w:rPr>
                <w:color w:val="000000"/>
              </w:rPr>
              <w:t xml:space="preserve"> проекта</w:t>
            </w:r>
          </w:p>
        </w:tc>
        <w:tc>
          <w:tcPr>
            <w:tcW w:w="2206" w:type="dxa"/>
            <w:shd w:val="clear" w:color="auto" w:fill="auto"/>
            <w:hideMark/>
          </w:tcPr>
          <w:p w14:paraId="292AC8D6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0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69678066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0,00 ₽</w:t>
            </w:r>
          </w:p>
        </w:tc>
      </w:tr>
      <w:tr w:rsidR="0085114A" w14:paraId="40A419E6" w14:textId="77777777" w:rsidTr="00AC3C06">
        <w:tc>
          <w:tcPr>
            <w:tcW w:w="5415" w:type="dxa"/>
            <w:shd w:val="clear" w:color="auto" w:fill="auto"/>
            <w:hideMark/>
          </w:tcPr>
          <w:p w14:paraId="4EDD89DA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</w:t>
            </w:r>
            <w:proofErr w:type="spellStart"/>
            <w:r w:rsidRPr="0085114A">
              <w:rPr>
                <w:color w:val="000000"/>
              </w:rPr>
              <w:t>Выполнение</w:t>
            </w:r>
            <w:proofErr w:type="spellEnd"/>
            <w:r w:rsidRPr="0085114A">
              <w:rPr>
                <w:color w:val="000000"/>
              </w:rPr>
              <w:t xml:space="preserve"> проекта</w:t>
            </w:r>
          </w:p>
        </w:tc>
        <w:tc>
          <w:tcPr>
            <w:tcW w:w="2206" w:type="dxa"/>
            <w:shd w:val="clear" w:color="auto" w:fill="auto"/>
            <w:hideMark/>
          </w:tcPr>
          <w:p w14:paraId="23FE519B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157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6E8D5FE0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38 400 960,00 ₽</w:t>
            </w:r>
          </w:p>
        </w:tc>
      </w:tr>
      <w:tr w:rsidR="0085114A" w14:paraId="044AC2E0" w14:textId="77777777" w:rsidTr="00AC3C06">
        <w:tc>
          <w:tcPr>
            <w:tcW w:w="5415" w:type="dxa"/>
            <w:shd w:val="clear" w:color="auto" w:fill="auto"/>
            <w:hideMark/>
          </w:tcPr>
          <w:p w14:paraId="72825A67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Закупка</w:t>
            </w:r>
            <w:proofErr w:type="spellEnd"/>
            <w:r w:rsidRPr="0085114A">
              <w:rPr>
                <w:color w:val="000000"/>
              </w:rPr>
              <w:t xml:space="preserve"> ERP-системы</w:t>
            </w:r>
          </w:p>
        </w:tc>
        <w:tc>
          <w:tcPr>
            <w:tcW w:w="2206" w:type="dxa"/>
            <w:shd w:val="clear" w:color="auto" w:fill="auto"/>
            <w:hideMark/>
          </w:tcPr>
          <w:p w14:paraId="0DD3170F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 </w:t>
            </w:r>
            <w:proofErr w:type="spellStart"/>
            <w:r w:rsidRPr="0085114A">
              <w:rPr>
                <w:color w:val="000000"/>
              </w:rPr>
              <w:t>день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762854D1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581 400,00 ₽</w:t>
            </w:r>
          </w:p>
        </w:tc>
      </w:tr>
      <w:tr w:rsidR="0085114A" w14:paraId="0954D137" w14:textId="77777777" w:rsidTr="00AC3C06">
        <w:tc>
          <w:tcPr>
            <w:tcW w:w="5415" w:type="dxa"/>
            <w:shd w:val="clear" w:color="auto" w:fill="auto"/>
            <w:hideMark/>
          </w:tcPr>
          <w:p w14:paraId="4322C30C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подсистемы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управления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персоналом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27A17BA0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40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791081E9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161 040,00 ₽</w:t>
            </w:r>
          </w:p>
        </w:tc>
      </w:tr>
      <w:tr w:rsidR="0085114A" w14:paraId="571CEF0E" w14:textId="77777777" w:rsidTr="00AC3C06">
        <w:tc>
          <w:tcPr>
            <w:tcW w:w="5415" w:type="dxa"/>
            <w:shd w:val="clear" w:color="auto" w:fill="auto"/>
            <w:hideMark/>
          </w:tcPr>
          <w:p w14:paraId="15EAF157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организационной</w:t>
            </w:r>
            <w:proofErr w:type="spellEnd"/>
            <w:r w:rsidRPr="0085114A">
              <w:rPr>
                <w:color w:val="000000"/>
              </w:rPr>
              <w:t xml:space="preserve"> структуры</w:t>
            </w:r>
          </w:p>
        </w:tc>
        <w:tc>
          <w:tcPr>
            <w:tcW w:w="2206" w:type="dxa"/>
            <w:shd w:val="clear" w:color="auto" w:fill="auto"/>
            <w:hideMark/>
          </w:tcPr>
          <w:p w14:paraId="71395F95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3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114D42F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12 960,00 ₽</w:t>
            </w:r>
          </w:p>
        </w:tc>
      </w:tr>
      <w:tr w:rsidR="0085114A" w14:paraId="02699800" w14:textId="77777777" w:rsidTr="00AC3C06">
        <w:tc>
          <w:tcPr>
            <w:tcW w:w="5415" w:type="dxa"/>
            <w:shd w:val="clear" w:color="auto" w:fill="auto"/>
            <w:hideMark/>
          </w:tcPr>
          <w:p w14:paraId="0C0BE014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Заполнение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справочников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3EA019A3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2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1F0448CD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8 640,00 ₽</w:t>
            </w:r>
          </w:p>
        </w:tc>
      </w:tr>
      <w:tr w:rsidR="0085114A" w14:paraId="3C4CC34F" w14:textId="77777777" w:rsidTr="00AC3C06">
        <w:tc>
          <w:tcPr>
            <w:tcW w:w="5415" w:type="dxa"/>
            <w:shd w:val="clear" w:color="auto" w:fill="auto"/>
            <w:hideMark/>
          </w:tcPr>
          <w:p w14:paraId="27F8DBF8" w14:textId="77777777" w:rsidR="0085114A" w:rsidRPr="006125AB" w:rsidRDefault="0085114A" w:rsidP="0085114A">
            <w:pPr>
              <w:spacing w:line="276" w:lineRule="auto"/>
              <w:rPr>
                <w:lang w:val="ru-RU"/>
              </w:rPr>
            </w:pPr>
            <w:r w:rsidRPr="006125AB">
              <w:rPr>
                <w:color w:val="000000"/>
                <w:lang w:val="ru-RU"/>
              </w:rPr>
              <w:t xml:space="preserve">         Настройка кадрового учета (прием, перевод, увольнение)</w:t>
            </w:r>
          </w:p>
        </w:tc>
        <w:tc>
          <w:tcPr>
            <w:tcW w:w="2206" w:type="dxa"/>
            <w:shd w:val="clear" w:color="auto" w:fill="auto"/>
            <w:hideMark/>
          </w:tcPr>
          <w:p w14:paraId="111B73C5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6534F94C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30 240,00 ₽</w:t>
            </w:r>
          </w:p>
        </w:tc>
      </w:tr>
      <w:tr w:rsidR="0085114A" w14:paraId="59FB8D9B" w14:textId="77777777" w:rsidTr="00AC3C06">
        <w:tc>
          <w:tcPr>
            <w:tcW w:w="5415" w:type="dxa"/>
            <w:shd w:val="clear" w:color="auto" w:fill="auto"/>
            <w:hideMark/>
          </w:tcPr>
          <w:p w14:paraId="67ED7A59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учета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рабочего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времени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1C7BA192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DF20D78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30 240,00 ₽</w:t>
            </w:r>
          </w:p>
        </w:tc>
      </w:tr>
      <w:tr w:rsidR="0085114A" w14:paraId="7178FF42" w14:textId="77777777" w:rsidTr="00AC3C06">
        <w:tc>
          <w:tcPr>
            <w:tcW w:w="5415" w:type="dxa"/>
            <w:shd w:val="clear" w:color="auto" w:fill="auto"/>
            <w:hideMark/>
          </w:tcPr>
          <w:p w14:paraId="22746B6C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расчета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заработной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платы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6749C83A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1493498A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30 240,00 ₽</w:t>
            </w:r>
          </w:p>
        </w:tc>
      </w:tr>
      <w:tr w:rsidR="0085114A" w14:paraId="1D4C8A5A" w14:textId="77777777" w:rsidTr="00AC3C06">
        <w:tc>
          <w:tcPr>
            <w:tcW w:w="5415" w:type="dxa"/>
            <w:shd w:val="clear" w:color="auto" w:fill="auto"/>
            <w:hideMark/>
          </w:tcPr>
          <w:p w14:paraId="49E575CC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Тестирование </w:t>
            </w:r>
            <w:proofErr w:type="spellStart"/>
            <w:r w:rsidRPr="0085114A">
              <w:rPr>
                <w:color w:val="000000"/>
              </w:rPr>
              <w:t>модуля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управления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персоналом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02E4DF77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215D8F3B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18 480,00 ₽</w:t>
            </w:r>
          </w:p>
        </w:tc>
      </w:tr>
      <w:tr w:rsidR="0085114A" w14:paraId="1CDFAE6D" w14:textId="77777777" w:rsidTr="00AC3C06">
        <w:tc>
          <w:tcPr>
            <w:tcW w:w="5415" w:type="dxa"/>
            <w:shd w:val="clear" w:color="auto" w:fill="auto"/>
            <w:hideMark/>
          </w:tcPr>
          <w:p w14:paraId="1C6466DB" w14:textId="77777777" w:rsidR="0085114A" w:rsidRPr="006125AB" w:rsidRDefault="0085114A" w:rsidP="0085114A">
            <w:pPr>
              <w:spacing w:line="276" w:lineRule="auto"/>
              <w:rPr>
                <w:lang w:val="ru-RU"/>
              </w:rPr>
            </w:pPr>
            <w:r w:rsidRPr="006125AB">
              <w:rPr>
                <w:color w:val="000000"/>
                <w:lang w:val="ru-RU"/>
              </w:rPr>
              <w:t xml:space="preserve">         Устранение неполадок модуля управления персоналом</w:t>
            </w:r>
          </w:p>
        </w:tc>
        <w:tc>
          <w:tcPr>
            <w:tcW w:w="2206" w:type="dxa"/>
            <w:shd w:val="clear" w:color="auto" w:fill="auto"/>
            <w:hideMark/>
          </w:tcPr>
          <w:p w14:paraId="52CA8FF6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001B73E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30 240,00 ₽</w:t>
            </w:r>
          </w:p>
        </w:tc>
      </w:tr>
      <w:tr w:rsidR="0085114A" w14:paraId="326CEDCB" w14:textId="77777777" w:rsidTr="00AC3C06">
        <w:tc>
          <w:tcPr>
            <w:tcW w:w="5415" w:type="dxa"/>
            <w:shd w:val="clear" w:color="auto" w:fill="auto"/>
            <w:hideMark/>
          </w:tcPr>
          <w:p w14:paraId="4C334A76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подсистемы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финансовой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деятельности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66BC79EA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45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679DF92C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161 040,00 ₽</w:t>
            </w:r>
          </w:p>
        </w:tc>
      </w:tr>
      <w:tr w:rsidR="0085114A" w14:paraId="1069E348" w14:textId="77777777" w:rsidTr="00AC3C06">
        <w:tc>
          <w:tcPr>
            <w:tcW w:w="5415" w:type="dxa"/>
            <w:shd w:val="clear" w:color="auto" w:fill="auto"/>
            <w:hideMark/>
          </w:tcPr>
          <w:p w14:paraId="17EB524D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плана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счетов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39C10760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5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3D44B894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21 600,00 ₽</w:t>
            </w:r>
          </w:p>
        </w:tc>
      </w:tr>
      <w:tr w:rsidR="0085114A" w14:paraId="2D647253" w14:textId="77777777" w:rsidTr="00AC3C06">
        <w:tc>
          <w:tcPr>
            <w:tcW w:w="5415" w:type="dxa"/>
            <w:shd w:val="clear" w:color="auto" w:fill="auto"/>
            <w:hideMark/>
          </w:tcPr>
          <w:p w14:paraId="4940E8A5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Заполнение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справочников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5A29D137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2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114C0B91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8 640,00 ₽</w:t>
            </w:r>
          </w:p>
        </w:tc>
      </w:tr>
      <w:tr w:rsidR="0085114A" w14:paraId="40F63480" w14:textId="77777777" w:rsidTr="00AC3C06">
        <w:tc>
          <w:tcPr>
            <w:tcW w:w="5415" w:type="dxa"/>
            <w:shd w:val="clear" w:color="auto" w:fill="auto"/>
            <w:hideMark/>
          </w:tcPr>
          <w:p w14:paraId="018299EC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учета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основных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средств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0A5795F4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5D20735A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30 240,00 ₽</w:t>
            </w:r>
          </w:p>
        </w:tc>
      </w:tr>
      <w:tr w:rsidR="0085114A" w14:paraId="2AB03D0B" w14:textId="77777777" w:rsidTr="00AC3C06">
        <w:tc>
          <w:tcPr>
            <w:tcW w:w="5415" w:type="dxa"/>
            <w:shd w:val="clear" w:color="auto" w:fill="auto"/>
            <w:hideMark/>
          </w:tcPr>
          <w:p w14:paraId="4048EAC4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учета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денежных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средств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486339FE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21B4A87B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30 240,00 ₽</w:t>
            </w:r>
          </w:p>
        </w:tc>
      </w:tr>
      <w:tr w:rsidR="0085114A" w14:paraId="13113A29" w14:textId="77777777" w:rsidTr="00AC3C06">
        <w:tc>
          <w:tcPr>
            <w:tcW w:w="5415" w:type="dxa"/>
            <w:shd w:val="clear" w:color="auto" w:fill="auto"/>
            <w:hideMark/>
          </w:tcPr>
          <w:p w14:paraId="462297FA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формирования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отчетности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382D2883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5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37780980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21 600,00 ₽</w:t>
            </w:r>
          </w:p>
        </w:tc>
      </w:tr>
    </w:tbl>
    <w:p w14:paraId="698AC73F" w14:textId="71193C11" w:rsidR="00AC3C06" w:rsidRPr="00AC3C06" w:rsidRDefault="00AC3C06" w:rsidP="00AC3C06">
      <w:pPr>
        <w:pStyle w:val="a4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lastRenderedPageBreak/>
        <w:t>Окончание</w:t>
      </w:r>
      <w:r w:rsidRPr="00AC3C06">
        <w:rPr>
          <w:i/>
          <w:iCs/>
          <w:sz w:val="28"/>
          <w:szCs w:val="28"/>
        </w:rPr>
        <w:t xml:space="preserve"> </w:t>
      </w:r>
      <w:proofErr w:type="spellStart"/>
      <w:r w:rsidRPr="00AC3C06">
        <w:rPr>
          <w:i/>
          <w:iCs/>
          <w:sz w:val="28"/>
          <w:szCs w:val="28"/>
        </w:rPr>
        <w:t>таблицы</w:t>
      </w:r>
      <w:proofErr w:type="spellEnd"/>
      <w:r w:rsidRPr="00AC3C06">
        <w:rPr>
          <w:i/>
          <w:iCs/>
          <w:sz w:val="28"/>
          <w:szCs w:val="28"/>
        </w:rPr>
        <w:t xml:space="preserve"> В.1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5"/>
        <w:gridCol w:w="2206"/>
        <w:gridCol w:w="2291"/>
      </w:tblGrid>
      <w:tr w:rsidR="0085114A" w14:paraId="051B1544" w14:textId="77777777" w:rsidTr="00AC3C06">
        <w:tc>
          <w:tcPr>
            <w:tcW w:w="5415" w:type="dxa"/>
            <w:shd w:val="clear" w:color="auto" w:fill="auto"/>
            <w:hideMark/>
          </w:tcPr>
          <w:p w14:paraId="16F0F563" w14:textId="3DF6A02F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Тестирование </w:t>
            </w:r>
            <w:proofErr w:type="spellStart"/>
            <w:r w:rsidRPr="0085114A">
              <w:rPr>
                <w:color w:val="000000"/>
              </w:rPr>
              <w:t>модуля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финансовой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деятельности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35029D2C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0548264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18 480,00 ₽</w:t>
            </w:r>
          </w:p>
        </w:tc>
      </w:tr>
      <w:tr w:rsidR="0085114A" w14:paraId="1489E3C5" w14:textId="77777777" w:rsidTr="00AC3C06">
        <w:tc>
          <w:tcPr>
            <w:tcW w:w="5415" w:type="dxa"/>
            <w:shd w:val="clear" w:color="auto" w:fill="auto"/>
            <w:hideMark/>
          </w:tcPr>
          <w:p w14:paraId="7B0B8A7F" w14:textId="77777777" w:rsidR="0085114A" w:rsidRPr="006125AB" w:rsidRDefault="0085114A" w:rsidP="0085114A">
            <w:pPr>
              <w:spacing w:line="276" w:lineRule="auto"/>
              <w:rPr>
                <w:lang w:val="ru-RU"/>
              </w:rPr>
            </w:pPr>
            <w:r w:rsidRPr="006125AB">
              <w:rPr>
                <w:color w:val="000000"/>
                <w:lang w:val="ru-RU"/>
              </w:rPr>
              <w:t xml:space="preserve">         Устранение неполадок модуля финансовой деятельности</w:t>
            </w:r>
          </w:p>
        </w:tc>
        <w:tc>
          <w:tcPr>
            <w:tcW w:w="2206" w:type="dxa"/>
            <w:shd w:val="clear" w:color="auto" w:fill="auto"/>
            <w:hideMark/>
          </w:tcPr>
          <w:p w14:paraId="04CD1E34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C0C724D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30 240,00 ₽</w:t>
            </w:r>
          </w:p>
        </w:tc>
      </w:tr>
      <w:tr w:rsidR="0085114A" w14:paraId="0EBA84A1" w14:textId="77777777" w:rsidTr="00AC3C06">
        <w:tc>
          <w:tcPr>
            <w:tcW w:w="5415" w:type="dxa"/>
            <w:shd w:val="clear" w:color="auto" w:fill="auto"/>
            <w:hideMark/>
          </w:tcPr>
          <w:p w14:paraId="08F3B058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подсистемы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коммерческой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деятельности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07C0E728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33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0E708C14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142 560,00 ₽</w:t>
            </w:r>
          </w:p>
        </w:tc>
      </w:tr>
      <w:tr w:rsidR="0085114A" w14:paraId="3DFFB700" w14:textId="77777777" w:rsidTr="00AC3C06">
        <w:tc>
          <w:tcPr>
            <w:tcW w:w="5415" w:type="dxa"/>
            <w:shd w:val="clear" w:color="auto" w:fill="auto"/>
            <w:hideMark/>
          </w:tcPr>
          <w:p w14:paraId="247ED228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Заполнение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справочников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30510ED1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5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30B229F0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21 600,00 ₽</w:t>
            </w:r>
          </w:p>
        </w:tc>
      </w:tr>
      <w:tr w:rsidR="0085114A" w14:paraId="62DFAB35" w14:textId="77777777" w:rsidTr="00AC3C06">
        <w:tc>
          <w:tcPr>
            <w:tcW w:w="5415" w:type="dxa"/>
            <w:shd w:val="clear" w:color="auto" w:fill="auto"/>
            <w:hideMark/>
          </w:tcPr>
          <w:p w14:paraId="161C5A89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управления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остатками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58CA03F3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5906545F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30 240,00 ₽</w:t>
            </w:r>
          </w:p>
        </w:tc>
      </w:tr>
      <w:tr w:rsidR="0085114A" w14:paraId="0B98D234" w14:textId="77777777" w:rsidTr="00AC3C06">
        <w:tc>
          <w:tcPr>
            <w:tcW w:w="5415" w:type="dxa"/>
            <w:shd w:val="clear" w:color="auto" w:fill="auto"/>
            <w:hideMark/>
          </w:tcPr>
          <w:p w14:paraId="39B80345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Настройка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отчетов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по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продажам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636240EF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B620CFB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30 240,00 ₽</w:t>
            </w:r>
          </w:p>
        </w:tc>
      </w:tr>
      <w:tr w:rsidR="0085114A" w14:paraId="3FD6CB0A" w14:textId="77777777" w:rsidTr="00AC3C06">
        <w:tc>
          <w:tcPr>
            <w:tcW w:w="5415" w:type="dxa"/>
            <w:shd w:val="clear" w:color="auto" w:fill="auto"/>
            <w:hideMark/>
          </w:tcPr>
          <w:p w14:paraId="00C4C047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Тестирование </w:t>
            </w:r>
            <w:proofErr w:type="spellStart"/>
            <w:r w:rsidRPr="0085114A">
              <w:rPr>
                <w:color w:val="000000"/>
              </w:rPr>
              <w:t>модуля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коммерческой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деятельности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17111DCA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06B0987E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30 240,00 ₽</w:t>
            </w:r>
          </w:p>
        </w:tc>
      </w:tr>
      <w:tr w:rsidR="0085114A" w14:paraId="66E10381" w14:textId="77777777" w:rsidTr="00AC3C06">
        <w:tc>
          <w:tcPr>
            <w:tcW w:w="5415" w:type="dxa"/>
            <w:shd w:val="clear" w:color="auto" w:fill="auto"/>
            <w:hideMark/>
          </w:tcPr>
          <w:p w14:paraId="2E3815BD" w14:textId="77777777" w:rsidR="0085114A" w:rsidRPr="006125AB" w:rsidRDefault="0085114A" w:rsidP="0085114A">
            <w:pPr>
              <w:spacing w:line="276" w:lineRule="auto"/>
              <w:rPr>
                <w:lang w:val="ru-RU"/>
              </w:rPr>
            </w:pPr>
            <w:r w:rsidRPr="006125AB">
              <w:rPr>
                <w:color w:val="000000"/>
                <w:lang w:val="ru-RU"/>
              </w:rPr>
              <w:t xml:space="preserve">         Устранение неполадок модуля коммерческой деятельности</w:t>
            </w:r>
          </w:p>
        </w:tc>
        <w:tc>
          <w:tcPr>
            <w:tcW w:w="2206" w:type="dxa"/>
            <w:shd w:val="clear" w:color="auto" w:fill="auto"/>
            <w:hideMark/>
          </w:tcPr>
          <w:p w14:paraId="38A6C063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702F6FCD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30 240,00 ₽</w:t>
            </w:r>
          </w:p>
        </w:tc>
      </w:tr>
      <w:tr w:rsidR="0085114A" w14:paraId="61FE5F1F" w14:textId="77777777" w:rsidTr="00AC3C06">
        <w:tc>
          <w:tcPr>
            <w:tcW w:w="5415" w:type="dxa"/>
            <w:shd w:val="clear" w:color="auto" w:fill="auto"/>
            <w:hideMark/>
          </w:tcPr>
          <w:p w14:paraId="61506BC4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Непредвиденные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трудозатраты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при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настройке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65431A5D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14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5A574BA8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191 520,00 ₽</w:t>
            </w:r>
          </w:p>
        </w:tc>
      </w:tr>
      <w:tr w:rsidR="0085114A" w14:paraId="3C2955DA" w14:textId="77777777" w:rsidTr="00AC3C06">
        <w:tc>
          <w:tcPr>
            <w:tcW w:w="5415" w:type="dxa"/>
            <w:shd w:val="clear" w:color="auto" w:fill="auto"/>
            <w:hideMark/>
          </w:tcPr>
          <w:p w14:paraId="76940219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Согласование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настроенных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модулей</w:t>
            </w:r>
            <w:proofErr w:type="spellEnd"/>
            <w:r w:rsidRPr="0085114A">
              <w:rPr>
                <w:color w:val="000000"/>
              </w:rPr>
              <w:t xml:space="preserve"> системы</w:t>
            </w:r>
          </w:p>
        </w:tc>
        <w:tc>
          <w:tcPr>
            <w:tcW w:w="2206" w:type="dxa"/>
            <w:shd w:val="clear" w:color="auto" w:fill="auto"/>
            <w:hideMark/>
          </w:tcPr>
          <w:p w14:paraId="2721711E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0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8FD6570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0,00 ₽</w:t>
            </w:r>
          </w:p>
        </w:tc>
      </w:tr>
      <w:tr w:rsidR="0085114A" w14:paraId="0886E55B" w14:textId="77777777" w:rsidTr="00AC3C06">
        <w:tc>
          <w:tcPr>
            <w:tcW w:w="5415" w:type="dxa"/>
            <w:shd w:val="clear" w:color="auto" w:fill="auto"/>
            <w:hideMark/>
          </w:tcPr>
          <w:p w14:paraId="18CF4FB5" w14:textId="77777777" w:rsidR="0085114A" w:rsidRPr="006125AB" w:rsidRDefault="0085114A" w:rsidP="0085114A">
            <w:pPr>
              <w:spacing w:line="276" w:lineRule="auto"/>
              <w:rPr>
                <w:lang w:val="ru-RU"/>
              </w:rPr>
            </w:pPr>
            <w:r w:rsidRPr="006125AB">
              <w:rPr>
                <w:color w:val="000000"/>
                <w:lang w:val="ru-RU"/>
              </w:rPr>
              <w:t xml:space="preserve">      Общие задачи по выполнению проекта</w:t>
            </w:r>
          </w:p>
        </w:tc>
        <w:tc>
          <w:tcPr>
            <w:tcW w:w="2206" w:type="dxa"/>
            <w:shd w:val="clear" w:color="auto" w:fill="auto"/>
            <w:hideMark/>
          </w:tcPr>
          <w:p w14:paraId="64319F7B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97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5EC00B85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37 163 400,00 ₽</w:t>
            </w:r>
          </w:p>
        </w:tc>
      </w:tr>
      <w:tr w:rsidR="0085114A" w14:paraId="78B1080F" w14:textId="77777777" w:rsidTr="00AC3C06">
        <w:tc>
          <w:tcPr>
            <w:tcW w:w="5415" w:type="dxa"/>
            <w:shd w:val="clear" w:color="auto" w:fill="auto"/>
            <w:hideMark/>
          </w:tcPr>
          <w:p w14:paraId="3A198716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Закупка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оборудования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00602539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 </w:t>
            </w:r>
            <w:proofErr w:type="spellStart"/>
            <w:r w:rsidRPr="0085114A">
              <w:rPr>
                <w:color w:val="000000"/>
              </w:rPr>
              <w:t>день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0380A11A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36 069 000,00 ₽</w:t>
            </w:r>
          </w:p>
        </w:tc>
      </w:tr>
      <w:tr w:rsidR="0085114A" w14:paraId="62DA2B53" w14:textId="77777777" w:rsidTr="00AC3C06">
        <w:tc>
          <w:tcPr>
            <w:tcW w:w="5415" w:type="dxa"/>
            <w:shd w:val="clear" w:color="auto" w:fill="auto"/>
            <w:hideMark/>
          </w:tcPr>
          <w:p w14:paraId="3A8F16B4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Интеграция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модулей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1E66D6A0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21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6A448CCB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191 520,00 ₽</w:t>
            </w:r>
          </w:p>
        </w:tc>
      </w:tr>
      <w:tr w:rsidR="0085114A" w14:paraId="035A7248" w14:textId="77777777" w:rsidTr="00AC3C06">
        <w:tc>
          <w:tcPr>
            <w:tcW w:w="5415" w:type="dxa"/>
            <w:shd w:val="clear" w:color="auto" w:fill="auto"/>
            <w:hideMark/>
          </w:tcPr>
          <w:p w14:paraId="66BCF85A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Тестирование системы</w:t>
            </w:r>
          </w:p>
        </w:tc>
        <w:tc>
          <w:tcPr>
            <w:tcW w:w="2206" w:type="dxa"/>
            <w:shd w:val="clear" w:color="auto" w:fill="auto"/>
            <w:hideMark/>
          </w:tcPr>
          <w:p w14:paraId="7A906F6E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14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120FCDE5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110 880,00 ₽</w:t>
            </w:r>
          </w:p>
        </w:tc>
      </w:tr>
      <w:tr w:rsidR="0085114A" w14:paraId="6924D437" w14:textId="77777777" w:rsidTr="00AC3C06">
        <w:tc>
          <w:tcPr>
            <w:tcW w:w="5415" w:type="dxa"/>
            <w:shd w:val="clear" w:color="auto" w:fill="auto"/>
            <w:hideMark/>
          </w:tcPr>
          <w:p w14:paraId="3FDEEE73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Подготовка данных для </w:t>
            </w:r>
            <w:proofErr w:type="spellStart"/>
            <w:r w:rsidRPr="0085114A">
              <w:rPr>
                <w:color w:val="000000"/>
              </w:rPr>
              <w:t>миграции</w:t>
            </w:r>
            <w:proofErr w:type="spellEnd"/>
          </w:p>
        </w:tc>
        <w:tc>
          <w:tcPr>
            <w:tcW w:w="2206" w:type="dxa"/>
            <w:shd w:val="clear" w:color="auto" w:fill="auto"/>
            <w:hideMark/>
          </w:tcPr>
          <w:p w14:paraId="666E97C1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7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3BC0A91F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97 440,00 ₽</w:t>
            </w:r>
          </w:p>
        </w:tc>
      </w:tr>
      <w:tr w:rsidR="0085114A" w14:paraId="5246A3B2" w14:textId="77777777" w:rsidTr="00AC3C06">
        <w:tc>
          <w:tcPr>
            <w:tcW w:w="5415" w:type="dxa"/>
            <w:shd w:val="clear" w:color="auto" w:fill="auto"/>
            <w:hideMark/>
          </w:tcPr>
          <w:p w14:paraId="44EE2689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Миграция</w:t>
            </w:r>
            <w:proofErr w:type="spellEnd"/>
            <w:r w:rsidRPr="0085114A">
              <w:rPr>
                <w:color w:val="000000"/>
              </w:rPr>
              <w:t xml:space="preserve"> данных</w:t>
            </w:r>
          </w:p>
        </w:tc>
        <w:tc>
          <w:tcPr>
            <w:tcW w:w="2206" w:type="dxa"/>
            <w:shd w:val="clear" w:color="auto" w:fill="auto"/>
            <w:hideMark/>
          </w:tcPr>
          <w:p w14:paraId="7F492677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12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3455951F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167 040,00 ₽</w:t>
            </w:r>
          </w:p>
        </w:tc>
      </w:tr>
      <w:tr w:rsidR="0085114A" w14:paraId="74D2BB81" w14:textId="77777777" w:rsidTr="00AC3C06">
        <w:tc>
          <w:tcPr>
            <w:tcW w:w="5415" w:type="dxa"/>
            <w:shd w:val="clear" w:color="auto" w:fill="auto"/>
            <w:hideMark/>
          </w:tcPr>
          <w:p w14:paraId="7B02D0E8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Обучение пользователей</w:t>
            </w:r>
          </w:p>
        </w:tc>
        <w:tc>
          <w:tcPr>
            <w:tcW w:w="2206" w:type="dxa"/>
            <w:shd w:val="clear" w:color="auto" w:fill="auto"/>
            <w:hideMark/>
          </w:tcPr>
          <w:p w14:paraId="36154E0A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14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6A5FB5EA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110 880,00 ₽</w:t>
            </w:r>
          </w:p>
        </w:tc>
      </w:tr>
      <w:tr w:rsidR="0085114A" w14:paraId="5AAD27DE" w14:textId="77777777" w:rsidTr="00AC3C06">
        <w:tc>
          <w:tcPr>
            <w:tcW w:w="5415" w:type="dxa"/>
            <w:shd w:val="clear" w:color="auto" w:fill="auto"/>
            <w:hideMark/>
          </w:tcPr>
          <w:p w14:paraId="53703A79" w14:textId="77777777" w:rsidR="0085114A" w:rsidRPr="006125AB" w:rsidRDefault="0085114A" w:rsidP="0085114A">
            <w:pPr>
              <w:spacing w:line="276" w:lineRule="auto"/>
              <w:rPr>
                <w:lang w:val="ru-RU"/>
              </w:rPr>
            </w:pPr>
            <w:r w:rsidRPr="006125AB">
              <w:rPr>
                <w:color w:val="000000"/>
                <w:lang w:val="ru-RU"/>
              </w:rPr>
              <w:t xml:space="preserve">         Решение проблем пользователей после обучения</w:t>
            </w:r>
          </w:p>
        </w:tc>
        <w:tc>
          <w:tcPr>
            <w:tcW w:w="2206" w:type="dxa"/>
            <w:shd w:val="clear" w:color="auto" w:fill="auto"/>
            <w:hideMark/>
          </w:tcPr>
          <w:p w14:paraId="1380227B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14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35B77917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110 880,00 ₽</w:t>
            </w:r>
          </w:p>
        </w:tc>
      </w:tr>
      <w:tr w:rsidR="0085114A" w14:paraId="0BE54BF3" w14:textId="77777777" w:rsidTr="00AC3C06">
        <w:tc>
          <w:tcPr>
            <w:tcW w:w="5415" w:type="dxa"/>
            <w:shd w:val="clear" w:color="auto" w:fill="auto"/>
            <w:hideMark/>
          </w:tcPr>
          <w:p w14:paraId="3FDF588C" w14:textId="77777777" w:rsidR="0085114A" w:rsidRPr="006125AB" w:rsidRDefault="0085114A" w:rsidP="0085114A">
            <w:pPr>
              <w:spacing w:line="276" w:lineRule="auto"/>
              <w:rPr>
                <w:lang w:val="ru-RU"/>
              </w:rPr>
            </w:pPr>
            <w:r w:rsidRPr="006125AB">
              <w:rPr>
                <w:color w:val="000000"/>
                <w:lang w:val="ru-RU"/>
              </w:rPr>
              <w:t xml:space="preserve">         Непредвиденные трудозатраты при выполнении проекта</w:t>
            </w:r>
          </w:p>
        </w:tc>
        <w:tc>
          <w:tcPr>
            <w:tcW w:w="2206" w:type="dxa"/>
            <w:shd w:val="clear" w:color="auto" w:fill="auto"/>
            <w:hideMark/>
          </w:tcPr>
          <w:p w14:paraId="7654D816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14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2FF2AD0B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305 760,00 ₽</w:t>
            </w:r>
          </w:p>
        </w:tc>
      </w:tr>
      <w:tr w:rsidR="0085114A" w14:paraId="3F021BD0" w14:textId="77777777" w:rsidTr="00AC3C06">
        <w:tc>
          <w:tcPr>
            <w:tcW w:w="5415" w:type="dxa"/>
            <w:shd w:val="clear" w:color="auto" w:fill="auto"/>
            <w:hideMark/>
          </w:tcPr>
          <w:p w14:paraId="769F71A8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   </w:t>
            </w:r>
            <w:proofErr w:type="spellStart"/>
            <w:r w:rsidRPr="0085114A">
              <w:rPr>
                <w:color w:val="000000"/>
              </w:rPr>
              <w:t>Согласование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развёрнутой</w:t>
            </w:r>
            <w:proofErr w:type="spellEnd"/>
            <w:r w:rsidRPr="0085114A">
              <w:rPr>
                <w:color w:val="000000"/>
              </w:rPr>
              <w:t xml:space="preserve"> системы</w:t>
            </w:r>
          </w:p>
        </w:tc>
        <w:tc>
          <w:tcPr>
            <w:tcW w:w="2206" w:type="dxa"/>
            <w:shd w:val="clear" w:color="auto" w:fill="auto"/>
            <w:hideMark/>
          </w:tcPr>
          <w:p w14:paraId="5DD825B4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0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82B44FB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0,00 ₽</w:t>
            </w:r>
          </w:p>
        </w:tc>
      </w:tr>
      <w:tr w:rsidR="0085114A" w14:paraId="229E10B1" w14:textId="77777777" w:rsidTr="00AC3C06">
        <w:tc>
          <w:tcPr>
            <w:tcW w:w="5415" w:type="dxa"/>
            <w:shd w:val="clear" w:color="auto" w:fill="auto"/>
            <w:hideMark/>
          </w:tcPr>
          <w:p w14:paraId="4EF1D11B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Завершение проекта</w:t>
            </w:r>
          </w:p>
        </w:tc>
        <w:tc>
          <w:tcPr>
            <w:tcW w:w="2206" w:type="dxa"/>
            <w:shd w:val="clear" w:color="auto" w:fill="auto"/>
            <w:hideMark/>
          </w:tcPr>
          <w:p w14:paraId="2DEFCAC8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11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6343298E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281 600,00 ₽</w:t>
            </w:r>
          </w:p>
        </w:tc>
      </w:tr>
      <w:tr w:rsidR="0085114A" w14:paraId="4020AA3D" w14:textId="77777777" w:rsidTr="00AC3C06">
        <w:tc>
          <w:tcPr>
            <w:tcW w:w="5415" w:type="dxa"/>
            <w:shd w:val="clear" w:color="auto" w:fill="auto"/>
            <w:hideMark/>
          </w:tcPr>
          <w:p w14:paraId="24F3238E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Запуск</w:t>
            </w:r>
            <w:proofErr w:type="spellEnd"/>
            <w:r w:rsidRPr="0085114A">
              <w:rPr>
                <w:color w:val="000000"/>
              </w:rPr>
              <w:t xml:space="preserve"> системы в эксплуатацию</w:t>
            </w:r>
          </w:p>
        </w:tc>
        <w:tc>
          <w:tcPr>
            <w:tcW w:w="2206" w:type="dxa"/>
            <w:shd w:val="clear" w:color="auto" w:fill="auto"/>
            <w:hideMark/>
          </w:tcPr>
          <w:p w14:paraId="1EA7BC7B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 </w:t>
            </w:r>
            <w:proofErr w:type="spellStart"/>
            <w:r w:rsidRPr="0085114A">
              <w:rPr>
                <w:color w:val="000000"/>
              </w:rPr>
              <w:t>день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23F66F83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25 600,00 ₽</w:t>
            </w:r>
          </w:p>
        </w:tc>
      </w:tr>
      <w:tr w:rsidR="0085114A" w14:paraId="0174C149" w14:textId="77777777" w:rsidTr="00AC3C06">
        <w:tc>
          <w:tcPr>
            <w:tcW w:w="5415" w:type="dxa"/>
            <w:shd w:val="clear" w:color="auto" w:fill="auto"/>
            <w:hideMark/>
          </w:tcPr>
          <w:p w14:paraId="402FC219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Согласование</w:t>
            </w:r>
            <w:proofErr w:type="spellEnd"/>
            <w:r w:rsidRPr="0085114A">
              <w:rPr>
                <w:color w:val="000000"/>
              </w:rPr>
              <w:t xml:space="preserve"> </w:t>
            </w:r>
            <w:proofErr w:type="spellStart"/>
            <w:r w:rsidRPr="0085114A">
              <w:rPr>
                <w:color w:val="000000"/>
              </w:rPr>
              <w:t>запущенной</w:t>
            </w:r>
            <w:proofErr w:type="spellEnd"/>
            <w:r w:rsidRPr="0085114A">
              <w:rPr>
                <w:color w:val="000000"/>
              </w:rPr>
              <w:t xml:space="preserve"> системы</w:t>
            </w:r>
          </w:p>
        </w:tc>
        <w:tc>
          <w:tcPr>
            <w:tcW w:w="2206" w:type="dxa"/>
            <w:shd w:val="clear" w:color="auto" w:fill="auto"/>
            <w:hideMark/>
          </w:tcPr>
          <w:p w14:paraId="03360E0E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0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4BC5E1D0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0,00 ₽</w:t>
            </w:r>
          </w:p>
        </w:tc>
      </w:tr>
      <w:tr w:rsidR="0085114A" w14:paraId="06139176" w14:textId="77777777" w:rsidTr="00AC3C06">
        <w:tc>
          <w:tcPr>
            <w:tcW w:w="5415" w:type="dxa"/>
            <w:shd w:val="clear" w:color="auto" w:fill="auto"/>
            <w:hideMark/>
          </w:tcPr>
          <w:p w14:paraId="7727B408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      </w:t>
            </w:r>
            <w:proofErr w:type="spellStart"/>
            <w:r w:rsidRPr="0085114A">
              <w:rPr>
                <w:color w:val="000000"/>
              </w:rPr>
              <w:t>Мониторинг</w:t>
            </w:r>
            <w:proofErr w:type="spellEnd"/>
            <w:r w:rsidRPr="0085114A">
              <w:rPr>
                <w:color w:val="000000"/>
              </w:rPr>
              <w:t xml:space="preserve"> и </w:t>
            </w:r>
            <w:proofErr w:type="spellStart"/>
            <w:r w:rsidRPr="0085114A">
              <w:rPr>
                <w:color w:val="000000"/>
              </w:rPr>
              <w:t>поддержка</w:t>
            </w:r>
            <w:proofErr w:type="spellEnd"/>
            <w:r w:rsidRPr="0085114A">
              <w:rPr>
                <w:color w:val="000000"/>
              </w:rPr>
              <w:t xml:space="preserve"> системы</w:t>
            </w:r>
          </w:p>
        </w:tc>
        <w:tc>
          <w:tcPr>
            <w:tcW w:w="2206" w:type="dxa"/>
            <w:shd w:val="clear" w:color="auto" w:fill="auto"/>
            <w:hideMark/>
          </w:tcPr>
          <w:p w14:paraId="49327EAF" w14:textId="77777777" w:rsidR="0085114A" w:rsidRPr="0085114A" w:rsidRDefault="0085114A" w:rsidP="0085114A">
            <w:pPr>
              <w:spacing w:line="276" w:lineRule="auto"/>
            </w:pPr>
            <w:r w:rsidRPr="0085114A">
              <w:rPr>
                <w:color w:val="000000"/>
              </w:rPr>
              <w:t xml:space="preserve">10 </w:t>
            </w:r>
            <w:proofErr w:type="spellStart"/>
            <w:r w:rsidRPr="0085114A">
              <w:rPr>
                <w:color w:val="000000"/>
              </w:rPr>
              <w:t>дней</w:t>
            </w:r>
            <w:proofErr w:type="spellEnd"/>
          </w:p>
        </w:tc>
        <w:tc>
          <w:tcPr>
            <w:tcW w:w="2291" w:type="dxa"/>
            <w:shd w:val="clear" w:color="auto" w:fill="auto"/>
            <w:hideMark/>
          </w:tcPr>
          <w:p w14:paraId="3132D49E" w14:textId="77777777" w:rsidR="0085114A" w:rsidRPr="0085114A" w:rsidRDefault="0085114A" w:rsidP="0085114A">
            <w:pPr>
              <w:spacing w:line="276" w:lineRule="auto"/>
              <w:jc w:val="right"/>
            </w:pPr>
            <w:r w:rsidRPr="0085114A">
              <w:rPr>
                <w:color w:val="000000"/>
              </w:rPr>
              <w:t>256 000,00 ₽</w:t>
            </w:r>
          </w:p>
        </w:tc>
      </w:tr>
    </w:tbl>
    <w:p w14:paraId="42DE13CE" w14:textId="5CAA9482" w:rsidR="00C30EAA" w:rsidRDefault="00C30E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9FE7ED4" w14:textId="234E4EF0" w:rsidR="00993278" w:rsidRDefault="00505AC2" w:rsidP="00993278">
      <w:pPr>
        <w:pStyle w:val="a4"/>
        <w:ind w:firstLine="0"/>
        <w:jc w:val="center"/>
        <w:rPr>
          <w:sz w:val="28"/>
          <w:szCs w:val="28"/>
          <w:lang w:val="ru-RU"/>
        </w:rPr>
      </w:pPr>
      <w:r w:rsidRPr="00505AC2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E37028B" wp14:editId="216072D9">
            <wp:extent cx="4148710" cy="8649729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19"/>
                    <a:stretch/>
                  </pic:blipFill>
                  <pic:spPr bwMode="auto">
                    <a:xfrm>
                      <a:off x="0" y="0"/>
                      <a:ext cx="4171078" cy="869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BC1E4" w14:textId="77777777" w:rsidR="00993278" w:rsidRPr="00993278" w:rsidRDefault="00993278" w:rsidP="00993278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93278">
        <w:rPr>
          <w:iCs/>
          <w:sz w:val="28"/>
          <w:szCs w:val="28"/>
          <w:lang w:val="ru-RU"/>
        </w:rPr>
        <w:t>Рисунок В.</w:t>
      </w:r>
      <w:r w:rsidRPr="00993278">
        <w:rPr>
          <w:iCs/>
          <w:sz w:val="28"/>
          <w:szCs w:val="28"/>
          <w:lang w:val="ru-RU"/>
        </w:rPr>
        <w:fldChar w:fldCharType="begin"/>
      </w:r>
      <w:r w:rsidRPr="00993278">
        <w:rPr>
          <w:iCs/>
          <w:sz w:val="28"/>
          <w:szCs w:val="28"/>
          <w:lang w:val="ru-RU"/>
        </w:rPr>
        <w:instrText xml:space="preserve"> SEQ Рисунок_В. \* ARABIC </w:instrText>
      </w:r>
      <w:r w:rsidRPr="00993278">
        <w:rPr>
          <w:iCs/>
          <w:sz w:val="28"/>
          <w:szCs w:val="28"/>
          <w:lang w:val="ru-RU"/>
        </w:rPr>
        <w:fldChar w:fldCharType="separate"/>
      </w:r>
      <w:r w:rsidRPr="00993278">
        <w:rPr>
          <w:iCs/>
          <w:sz w:val="28"/>
          <w:szCs w:val="28"/>
          <w:lang w:val="ru-RU"/>
        </w:rPr>
        <w:t>1</w:t>
      </w:r>
      <w:r w:rsidRPr="00993278">
        <w:rPr>
          <w:sz w:val="28"/>
          <w:szCs w:val="28"/>
          <w:lang w:val="ru-RU"/>
        </w:rPr>
        <w:fldChar w:fldCharType="end"/>
      </w:r>
      <w:r w:rsidRPr="00993278">
        <w:rPr>
          <w:iCs/>
          <w:sz w:val="28"/>
          <w:szCs w:val="28"/>
          <w:lang w:val="ru-RU"/>
        </w:rPr>
        <w:t xml:space="preserve"> – Содержание проекта</w:t>
      </w:r>
    </w:p>
    <w:p w14:paraId="61785EBF" w14:textId="6AEA288F" w:rsidR="00993278" w:rsidRPr="00DB2843" w:rsidRDefault="000D47D7" w:rsidP="00993278">
      <w:pPr>
        <w:pStyle w:val="a4"/>
        <w:ind w:firstLine="0"/>
        <w:jc w:val="center"/>
        <w:rPr>
          <w:sz w:val="28"/>
          <w:szCs w:val="28"/>
        </w:rPr>
      </w:pPr>
      <w:r w:rsidRPr="000D47D7">
        <w:rPr>
          <w:noProof/>
          <w:sz w:val="28"/>
          <w:szCs w:val="28"/>
        </w:rPr>
        <w:lastRenderedPageBreak/>
        <w:drawing>
          <wp:inline distT="0" distB="0" distL="0" distR="0" wp14:anchorId="3422F27B" wp14:editId="149C4017">
            <wp:extent cx="2613844" cy="8644787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9001" cy="866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0318" w14:textId="0050D1E7" w:rsidR="00993278" w:rsidRDefault="00993278" w:rsidP="00993278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93278">
        <w:rPr>
          <w:iCs/>
          <w:sz w:val="28"/>
          <w:szCs w:val="28"/>
          <w:lang w:val="ru-RU"/>
        </w:rPr>
        <w:t>Рисунок В.</w:t>
      </w:r>
      <w:r>
        <w:rPr>
          <w:iCs/>
          <w:sz w:val="28"/>
          <w:szCs w:val="28"/>
          <w:lang w:val="ru-RU"/>
        </w:rPr>
        <w:t>2</w:t>
      </w:r>
      <w:r w:rsidRPr="00993278">
        <w:rPr>
          <w:iCs/>
          <w:sz w:val="28"/>
          <w:szCs w:val="28"/>
          <w:lang w:val="ru-RU"/>
        </w:rPr>
        <w:t xml:space="preserve"> – Содержание проекта</w:t>
      </w:r>
    </w:p>
    <w:p w14:paraId="77D2A181" w14:textId="5CBD9B22" w:rsidR="00993278" w:rsidRDefault="009507E8" w:rsidP="00993278">
      <w:pPr>
        <w:pStyle w:val="a4"/>
        <w:ind w:firstLine="0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0F54CF4" wp14:editId="21F15FFD">
            <wp:extent cx="4659086" cy="294894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30"/>
                    <a:stretch/>
                  </pic:blipFill>
                  <pic:spPr bwMode="auto">
                    <a:xfrm>
                      <a:off x="0" y="0"/>
                      <a:ext cx="4685537" cy="296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2052F" w14:textId="1B77E4E3" w:rsidR="00BE1544" w:rsidRPr="006125AB" w:rsidRDefault="00993278" w:rsidP="00A97963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93278">
        <w:rPr>
          <w:iCs/>
          <w:sz w:val="28"/>
          <w:szCs w:val="28"/>
          <w:lang w:val="ru-RU"/>
        </w:rPr>
        <w:t>Рисунок В.</w:t>
      </w:r>
      <w:r>
        <w:rPr>
          <w:iCs/>
          <w:sz w:val="28"/>
          <w:szCs w:val="28"/>
          <w:lang w:val="ru-RU"/>
        </w:rPr>
        <w:t>3</w:t>
      </w:r>
      <w:r w:rsidRPr="00993278">
        <w:rPr>
          <w:iCs/>
          <w:sz w:val="28"/>
          <w:szCs w:val="28"/>
          <w:lang w:val="ru-RU"/>
        </w:rPr>
        <w:t xml:space="preserve"> – Ресурсы проекта</w:t>
      </w:r>
      <w:r w:rsidR="00BE1544">
        <w:rPr>
          <w:iCs/>
          <w:sz w:val="28"/>
          <w:szCs w:val="28"/>
          <w:lang w:val="ru-RU"/>
        </w:rPr>
        <w:br w:type="page"/>
      </w:r>
    </w:p>
    <w:p w14:paraId="24D395A5" w14:textId="59AA143B" w:rsidR="00BE1544" w:rsidRPr="009D72F2" w:rsidRDefault="00BE1544" w:rsidP="0068150A">
      <w:pPr>
        <w:pStyle w:val="a0"/>
        <w:numPr>
          <w:ilvl w:val="0"/>
          <w:numId w:val="0"/>
        </w:numPr>
        <w:jc w:val="center"/>
        <w:rPr>
          <w:lang w:val="ru-RU"/>
        </w:rPr>
      </w:pPr>
      <w:bookmarkStart w:id="43" w:name="_Toc194407591"/>
      <w:r w:rsidRPr="006125AB">
        <w:rPr>
          <w:lang w:val="ru-RU"/>
        </w:rPr>
        <w:lastRenderedPageBreak/>
        <w:t xml:space="preserve">Приложение </w:t>
      </w:r>
      <w:r w:rsidR="009D72F2">
        <w:rPr>
          <w:lang w:val="ru-RU"/>
        </w:rPr>
        <w:t>Г</w:t>
      </w:r>
      <w:bookmarkEnd w:id="43"/>
    </w:p>
    <w:p w14:paraId="706900E2" w14:textId="420B1A8C" w:rsidR="00B52E85" w:rsidRPr="00BE1544" w:rsidRDefault="00BE1544" w:rsidP="00B52E85">
      <w:pPr>
        <w:pStyle w:val="a4"/>
        <w:ind w:firstLine="0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Контрольный пример</w:t>
      </w:r>
    </w:p>
    <w:p w14:paraId="4568016A" w14:textId="1C444544" w:rsidR="00B52E85" w:rsidRDefault="00B52E85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</w:rPr>
        <w:drawing>
          <wp:inline distT="0" distB="0" distL="0" distR="0" wp14:anchorId="0221F6E8" wp14:editId="305BACE9">
            <wp:extent cx="6300470" cy="42900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C700" w14:textId="4FBFD979" w:rsidR="00B52E85" w:rsidRDefault="00B52E85" w:rsidP="00B52E85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D72F2">
        <w:rPr>
          <w:iCs/>
          <w:sz w:val="28"/>
          <w:szCs w:val="28"/>
          <w:lang w:val="ru-RU"/>
        </w:rPr>
        <w:t>Рисунок Г.1 – В</w:t>
      </w:r>
      <w:r>
        <w:rPr>
          <w:iCs/>
          <w:sz w:val="28"/>
          <w:szCs w:val="28"/>
          <w:lang w:val="ru-RU"/>
        </w:rPr>
        <w:t>едомость по товарам на складах</w:t>
      </w:r>
    </w:p>
    <w:p w14:paraId="20AA8E3A" w14:textId="57146B5F" w:rsidR="00993278" w:rsidRDefault="0068150A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</w:rPr>
        <w:lastRenderedPageBreak/>
        <w:drawing>
          <wp:inline distT="0" distB="0" distL="0" distR="0" wp14:anchorId="18B8D606" wp14:editId="2FDA8723">
            <wp:extent cx="6062322" cy="37253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5" t="8189"/>
                    <a:stretch/>
                  </pic:blipFill>
                  <pic:spPr bwMode="auto">
                    <a:xfrm>
                      <a:off x="0" y="0"/>
                      <a:ext cx="6100319" cy="374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D0E99" w14:textId="39847140" w:rsidR="009D72F2" w:rsidRPr="009D72F2" w:rsidRDefault="009D72F2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D72F2">
        <w:rPr>
          <w:iCs/>
          <w:sz w:val="28"/>
          <w:szCs w:val="28"/>
          <w:lang w:val="ru-RU"/>
        </w:rPr>
        <w:t>Рисунок Г.</w:t>
      </w:r>
      <w:r w:rsidR="00B52E85">
        <w:rPr>
          <w:iCs/>
          <w:sz w:val="28"/>
          <w:szCs w:val="28"/>
          <w:lang w:val="ru-RU"/>
        </w:rPr>
        <w:t>2</w:t>
      </w:r>
      <w:r w:rsidRPr="009D72F2">
        <w:rPr>
          <w:iCs/>
          <w:sz w:val="28"/>
          <w:szCs w:val="28"/>
          <w:lang w:val="ru-RU"/>
        </w:rPr>
        <w:t xml:space="preserve"> – Ввод сведений о новом поставщике </w:t>
      </w:r>
    </w:p>
    <w:p w14:paraId="2A67DAB9" w14:textId="56022269" w:rsidR="009D72F2" w:rsidRDefault="0068150A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</w:rPr>
        <w:drawing>
          <wp:inline distT="0" distB="0" distL="0" distR="0" wp14:anchorId="2AEF0C28" wp14:editId="44FBF517">
            <wp:extent cx="6096000" cy="3769568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7" t="7425"/>
                    <a:stretch/>
                  </pic:blipFill>
                  <pic:spPr bwMode="auto">
                    <a:xfrm>
                      <a:off x="0" y="0"/>
                      <a:ext cx="6121643" cy="378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9640" w14:textId="082A55BA" w:rsidR="009D72F2" w:rsidRPr="009D72F2" w:rsidRDefault="009D72F2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D72F2">
        <w:rPr>
          <w:iCs/>
          <w:sz w:val="28"/>
          <w:szCs w:val="28"/>
          <w:lang w:val="ru-RU"/>
        </w:rPr>
        <w:t>Рисунок Г.</w:t>
      </w:r>
      <w:r w:rsidR="00B52E85">
        <w:rPr>
          <w:iCs/>
          <w:sz w:val="28"/>
          <w:szCs w:val="28"/>
          <w:lang w:val="ru-RU"/>
        </w:rPr>
        <w:t>3</w:t>
      </w:r>
      <w:r w:rsidRPr="009D72F2">
        <w:rPr>
          <w:iCs/>
          <w:sz w:val="28"/>
          <w:szCs w:val="28"/>
          <w:lang w:val="ru-RU"/>
        </w:rPr>
        <w:t xml:space="preserve"> – </w:t>
      </w:r>
      <w:r w:rsidR="0068150A">
        <w:rPr>
          <w:iCs/>
          <w:sz w:val="28"/>
          <w:szCs w:val="28"/>
          <w:lang w:val="ru-RU"/>
        </w:rPr>
        <w:t>Подтверждение регистрации нового</w:t>
      </w:r>
      <w:r w:rsidRPr="009D72F2">
        <w:rPr>
          <w:iCs/>
          <w:sz w:val="28"/>
          <w:szCs w:val="28"/>
          <w:lang w:val="ru-RU"/>
        </w:rPr>
        <w:t xml:space="preserve"> партнёра</w:t>
      </w:r>
    </w:p>
    <w:p w14:paraId="64225030" w14:textId="1D543EDF" w:rsidR="009D72F2" w:rsidRDefault="0068150A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</w:rPr>
        <w:lastRenderedPageBreak/>
        <w:drawing>
          <wp:inline distT="0" distB="0" distL="0" distR="0" wp14:anchorId="43FCB9B1" wp14:editId="76F27652">
            <wp:extent cx="6162051" cy="3818466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9" t="7588"/>
                    <a:stretch/>
                  </pic:blipFill>
                  <pic:spPr bwMode="auto">
                    <a:xfrm>
                      <a:off x="0" y="0"/>
                      <a:ext cx="6185366" cy="383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56797" w14:textId="1450D9E3" w:rsidR="009D72F2" w:rsidRDefault="009D72F2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D72F2">
        <w:rPr>
          <w:iCs/>
          <w:sz w:val="28"/>
          <w:szCs w:val="28"/>
          <w:lang w:val="ru-RU"/>
        </w:rPr>
        <w:t>Рисунок Г.</w:t>
      </w:r>
      <w:r w:rsidR="00B52E85">
        <w:rPr>
          <w:iCs/>
          <w:sz w:val="28"/>
          <w:szCs w:val="28"/>
          <w:lang w:val="ru-RU"/>
        </w:rPr>
        <w:t>4</w:t>
      </w:r>
      <w:r w:rsidRPr="009D72F2">
        <w:rPr>
          <w:iCs/>
          <w:sz w:val="28"/>
          <w:szCs w:val="28"/>
          <w:lang w:val="ru-RU"/>
        </w:rPr>
        <w:t xml:space="preserve"> – Оформление договора с контрагентом на поставку продукции</w:t>
      </w:r>
    </w:p>
    <w:p w14:paraId="03492BB9" w14:textId="3606142A" w:rsidR="009D72F2" w:rsidRPr="009D72F2" w:rsidRDefault="0068150A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</w:rPr>
        <w:drawing>
          <wp:inline distT="0" distB="0" distL="0" distR="0" wp14:anchorId="224067E6" wp14:editId="7F6756C7">
            <wp:extent cx="6333345" cy="38862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4" t="8208"/>
                    <a:stretch/>
                  </pic:blipFill>
                  <pic:spPr bwMode="auto">
                    <a:xfrm>
                      <a:off x="0" y="0"/>
                      <a:ext cx="6353045" cy="3898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59279" w14:textId="76479C9B" w:rsidR="009D72F2" w:rsidRPr="009D72F2" w:rsidRDefault="009D72F2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D72F2">
        <w:rPr>
          <w:iCs/>
          <w:sz w:val="28"/>
          <w:szCs w:val="28"/>
          <w:lang w:val="ru-RU"/>
        </w:rPr>
        <w:t>Рисунок Г.</w:t>
      </w:r>
      <w:r w:rsidR="00B52E85">
        <w:rPr>
          <w:iCs/>
          <w:sz w:val="28"/>
          <w:szCs w:val="28"/>
          <w:lang w:val="ru-RU"/>
        </w:rPr>
        <w:t>5</w:t>
      </w:r>
      <w:r w:rsidRPr="009D72F2">
        <w:rPr>
          <w:iCs/>
          <w:sz w:val="28"/>
          <w:szCs w:val="28"/>
          <w:lang w:val="ru-RU"/>
        </w:rPr>
        <w:t xml:space="preserve"> – Создание заказа поставщику с указанием параметров</w:t>
      </w:r>
    </w:p>
    <w:p w14:paraId="35E00592" w14:textId="2E329938" w:rsidR="009D72F2" w:rsidRPr="009D72F2" w:rsidRDefault="0068150A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</w:rPr>
        <w:lastRenderedPageBreak/>
        <w:drawing>
          <wp:inline distT="0" distB="0" distL="0" distR="0" wp14:anchorId="662CB4AF" wp14:editId="0DFA2CD9">
            <wp:extent cx="6138636" cy="37761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4" t="8189"/>
                    <a:stretch/>
                  </pic:blipFill>
                  <pic:spPr bwMode="auto">
                    <a:xfrm>
                      <a:off x="0" y="0"/>
                      <a:ext cx="6165802" cy="379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CB040" w14:textId="77708B2A" w:rsidR="009D72F2" w:rsidRPr="009D72F2" w:rsidRDefault="009D72F2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D72F2">
        <w:rPr>
          <w:iCs/>
          <w:sz w:val="28"/>
          <w:szCs w:val="28"/>
          <w:lang w:val="ru-RU"/>
        </w:rPr>
        <w:t>Рисунок Г.</w:t>
      </w:r>
      <w:r w:rsidR="00B52E85">
        <w:rPr>
          <w:iCs/>
          <w:sz w:val="28"/>
          <w:szCs w:val="28"/>
          <w:lang w:val="ru-RU"/>
        </w:rPr>
        <w:t>6</w:t>
      </w:r>
      <w:r w:rsidRPr="009D72F2">
        <w:rPr>
          <w:iCs/>
          <w:sz w:val="28"/>
          <w:szCs w:val="28"/>
          <w:lang w:val="ru-RU"/>
        </w:rPr>
        <w:t xml:space="preserve"> – Добавление номенклатуры товара в систему</w:t>
      </w:r>
    </w:p>
    <w:p w14:paraId="098A0D96" w14:textId="3E4F9C98" w:rsidR="009D72F2" w:rsidRPr="009D72F2" w:rsidRDefault="0068150A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</w:rPr>
        <w:drawing>
          <wp:inline distT="0" distB="0" distL="0" distR="0" wp14:anchorId="0F37590D" wp14:editId="401380A7">
            <wp:extent cx="6358297" cy="3920067"/>
            <wp:effectExtent l="0" t="0" r="444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01" t="7752"/>
                    <a:stretch/>
                  </pic:blipFill>
                  <pic:spPr bwMode="auto">
                    <a:xfrm>
                      <a:off x="0" y="0"/>
                      <a:ext cx="6381768" cy="393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B3569" w14:textId="5D6AAECA" w:rsidR="009D72F2" w:rsidRPr="009D72F2" w:rsidRDefault="009D72F2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D72F2">
        <w:rPr>
          <w:iCs/>
          <w:sz w:val="28"/>
          <w:szCs w:val="28"/>
          <w:lang w:val="ru-RU"/>
        </w:rPr>
        <w:t>Рисунок Г.</w:t>
      </w:r>
      <w:r w:rsidR="00B52E85">
        <w:rPr>
          <w:iCs/>
          <w:sz w:val="28"/>
          <w:szCs w:val="28"/>
          <w:lang w:val="ru-RU"/>
        </w:rPr>
        <w:t>7</w:t>
      </w:r>
      <w:r w:rsidRPr="009D72F2">
        <w:rPr>
          <w:iCs/>
          <w:sz w:val="28"/>
          <w:szCs w:val="28"/>
          <w:lang w:val="ru-RU"/>
        </w:rPr>
        <w:t xml:space="preserve"> – Заполнение состава заказа поставщику по товарным позициям</w:t>
      </w:r>
    </w:p>
    <w:p w14:paraId="4BE229C7" w14:textId="3F49E4A5" w:rsidR="009D72F2" w:rsidRPr="009D72F2" w:rsidRDefault="00755889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755889">
        <w:rPr>
          <w:iCs/>
          <w:noProof/>
          <w:sz w:val="28"/>
          <w:szCs w:val="28"/>
          <w:lang w:val="ru-RU"/>
        </w:rPr>
        <w:lastRenderedPageBreak/>
        <w:drawing>
          <wp:inline distT="0" distB="0" distL="0" distR="0" wp14:anchorId="10D56F20" wp14:editId="61E1F324">
            <wp:extent cx="6300470" cy="4090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A05F" w14:textId="4D785E8B" w:rsidR="009D72F2" w:rsidRPr="009D72F2" w:rsidRDefault="009D72F2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D72F2">
        <w:rPr>
          <w:iCs/>
          <w:sz w:val="28"/>
          <w:szCs w:val="28"/>
          <w:lang w:val="ru-RU"/>
        </w:rPr>
        <w:t>Рисунок Г.</w:t>
      </w:r>
      <w:r w:rsidR="00B52E85">
        <w:rPr>
          <w:iCs/>
          <w:sz w:val="28"/>
          <w:szCs w:val="28"/>
          <w:lang w:val="ru-RU"/>
        </w:rPr>
        <w:t>8</w:t>
      </w:r>
      <w:r w:rsidRPr="009D72F2">
        <w:rPr>
          <w:iCs/>
          <w:sz w:val="28"/>
          <w:szCs w:val="28"/>
          <w:lang w:val="ru-RU"/>
        </w:rPr>
        <w:t xml:space="preserve"> – Указание адреса доставки в заказе поставщику</w:t>
      </w:r>
    </w:p>
    <w:p w14:paraId="64479221" w14:textId="453C5864" w:rsidR="009D72F2" w:rsidRPr="009D72F2" w:rsidRDefault="00AC6E14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AC6E14">
        <w:rPr>
          <w:iCs/>
          <w:noProof/>
          <w:sz w:val="28"/>
          <w:szCs w:val="28"/>
          <w:lang w:val="ru-RU"/>
        </w:rPr>
        <w:drawing>
          <wp:inline distT="0" distB="0" distL="0" distR="0" wp14:anchorId="3717C4F4" wp14:editId="624F726A">
            <wp:extent cx="6300470" cy="4079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A601" w14:textId="48CF9BE3" w:rsidR="009D72F2" w:rsidRDefault="009D72F2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D72F2">
        <w:rPr>
          <w:iCs/>
          <w:sz w:val="28"/>
          <w:szCs w:val="28"/>
          <w:lang w:val="ru-RU"/>
        </w:rPr>
        <w:t>Рисунок Г.</w:t>
      </w:r>
      <w:r w:rsidR="00B52E85">
        <w:rPr>
          <w:iCs/>
          <w:sz w:val="28"/>
          <w:szCs w:val="28"/>
          <w:lang w:val="ru-RU"/>
        </w:rPr>
        <w:t>9</w:t>
      </w:r>
      <w:r w:rsidRPr="009D72F2">
        <w:rPr>
          <w:iCs/>
          <w:sz w:val="28"/>
          <w:szCs w:val="28"/>
          <w:lang w:val="ru-RU"/>
        </w:rPr>
        <w:t xml:space="preserve"> – Отображение данных менеджера и подразделения в заказе</w:t>
      </w:r>
    </w:p>
    <w:p w14:paraId="002B380E" w14:textId="6360351F" w:rsidR="009D72F2" w:rsidRPr="00B52E85" w:rsidRDefault="006F73C3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6F73C3">
        <w:rPr>
          <w:iCs/>
          <w:noProof/>
          <w:sz w:val="28"/>
          <w:szCs w:val="28"/>
          <w:lang w:val="ru-RU"/>
        </w:rPr>
        <w:lastRenderedPageBreak/>
        <w:drawing>
          <wp:inline distT="0" distB="0" distL="0" distR="0" wp14:anchorId="7CE2CD36" wp14:editId="47373D64">
            <wp:extent cx="6300470" cy="4286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20D" w14:textId="42BBE96C" w:rsidR="009D72F2" w:rsidRDefault="009D72F2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D72F2">
        <w:rPr>
          <w:iCs/>
          <w:sz w:val="28"/>
          <w:szCs w:val="28"/>
          <w:lang w:val="ru-RU"/>
        </w:rPr>
        <w:t>Рисунок Г.</w:t>
      </w:r>
      <w:r w:rsidR="00B52E85">
        <w:rPr>
          <w:iCs/>
          <w:sz w:val="28"/>
          <w:szCs w:val="28"/>
          <w:lang w:val="ru-RU"/>
        </w:rPr>
        <w:t>10</w:t>
      </w:r>
      <w:r w:rsidRPr="009D72F2">
        <w:rPr>
          <w:iCs/>
          <w:sz w:val="28"/>
          <w:szCs w:val="28"/>
          <w:lang w:val="ru-RU"/>
        </w:rPr>
        <w:t xml:space="preserve"> – Отображение заказа в списке с текущим статусом ожидания</w:t>
      </w:r>
    </w:p>
    <w:p w14:paraId="2A0B2AEF" w14:textId="1CCD8955" w:rsidR="009D72F2" w:rsidRDefault="0068150A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</w:rPr>
        <w:drawing>
          <wp:inline distT="0" distB="0" distL="0" distR="0" wp14:anchorId="141A32F6" wp14:editId="668FD4F5">
            <wp:extent cx="6015556" cy="370840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8" t="7990"/>
                    <a:stretch/>
                  </pic:blipFill>
                  <pic:spPr bwMode="auto">
                    <a:xfrm>
                      <a:off x="0" y="0"/>
                      <a:ext cx="6033958" cy="371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E69A6" w14:textId="3B756118" w:rsidR="009D72F2" w:rsidRDefault="009D72F2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D72F2">
        <w:rPr>
          <w:iCs/>
          <w:sz w:val="28"/>
          <w:szCs w:val="28"/>
          <w:lang w:val="ru-RU"/>
        </w:rPr>
        <w:t>Рисунок Г.1</w:t>
      </w:r>
      <w:r w:rsidR="00B52E85">
        <w:rPr>
          <w:iCs/>
          <w:sz w:val="28"/>
          <w:szCs w:val="28"/>
          <w:lang w:val="ru-RU"/>
        </w:rPr>
        <w:t>1</w:t>
      </w:r>
      <w:r w:rsidRPr="009D72F2">
        <w:rPr>
          <w:iCs/>
          <w:sz w:val="28"/>
          <w:szCs w:val="28"/>
          <w:lang w:val="ru-RU"/>
        </w:rPr>
        <w:t xml:space="preserve"> – Изменение статуса заказа финансовым отделом</w:t>
      </w:r>
    </w:p>
    <w:p w14:paraId="077FC221" w14:textId="79298773" w:rsidR="009013BD" w:rsidRDefault="009013BD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 w:rsidRPr="009013BD">
        <w:rPr>
          <w:iCs/>
          <w:noProof/>
          <w:sz w:val="28"/>
          <w:szCs w:val="28"/>
          <w:lang w:val="ru-RU"/>
        </w:rPr>
        <w:lastRenderedPageBreak/>
        <w:drawing>
          <wp:inline distT="0" distB="0" distL="0" distR="0" wp14:anchorId="3EB8DD2B" wp14:editId="7B9E0B6E">
            <wp:extent cx="6300470" cy="28708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36CB" w14:textId="211A993B" w:rsidR="009013BD" w:rsidRDefault="009013BD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Рисунок Г.12 </w:t>
      </w:r>
      <w:r w:rsidR="006F73C3">
        <w:rPr>
          <w:iCs/>
          <w:sz w:val="28"/>
          <w:szCs w:val="28"/>
          <w:lang w:val="ru-RU"/>
        </w:rPr>
        <w:t>– Документ «Заказ поставщику» для печати</w:t>
      </w:r>
    </w:p>
    <w:p w14:paraId="1475392A" w14:textId="772B5E03" w:rsidR="00B52E85" w:rsidRDefault="00B52E85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</w:rPr>
        <w:drawing>
          <wp:inline distT="0" distB="0" distL="0" distR="0" wp14:anchorId="55C282F6" wp14:editId="7EFEDF87">
            <wp:extent cx="6300470" cy="3911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04F8" w14:textId="74F065F4" w:rsidR="00B52E85" w:rsidRPr="00B52E85" w:rsidRDefault="00B52E85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Рисунок Г.13 –</w:t>
      </w:r>
      <w:r w:rsidRPr="00B52E85">
        <w:rPr>
          <w:iCs/>
          <w:sz w:val="28"/>
          <w:szCs w:val="28"/>
          <w:lang w:val="ru-RU"/>
        </w:rPr>
        <w:t xml:space="preserve"> </w:t>
      </w:r>
      <w:r>
        <w:rPr>
          <w:iCs/>
          <w:sz w:val="28"/>
          <w:szCs w:val="28"/>
          <w:lang w:val="ru-RU"/>
        </w:rPr>
        <w:t>Заявка на расходование денежных средств</w:t>
      </w:r>
    </w:p>
    <w:p w14:paraId="26A7E8D7" w14:textId="6B72862B" w:rsidR="00B52E85" w:rsidRDefault="00B52E85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</w:rPr>
        <w:lastRenderedPageBreak/>
        <w:drawing>
          <wp:inline distT="0" distB="0" distL="0" distR="0" wp14:anchorId="645C422B" wp14:editId="27FE8CF6">
            <wp:extent cx="6300470" cy="3875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006E" w14:textId="3BC2CA47" w:rsidR="00B52E85" w:rsidRDefault="00B52E85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Рисунок Г.14 – Расшифровка заявки на расходование денежных средств</w:t>
      </w:r>
    </w:p>
    <w:p w14:paraId="3AD6D6DE" w14:textId="77528385" w:rsidR="007267CF" w:rsidRDefault="007267CF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</w:rPr>
        <w:drawing>
          <wp:inline distT="0" distB="0" distL="0" distR="0" wp14:anchorId="338C70FD" wp14:editId="4F735188">
            <wp:extent cx="6300470" cy="43097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57DC" w14:textId="3956A121" w:rsidR="007267CF" w:rsidRPr="00993278" w:rsidRDefault="007267CF" w:rsidP="0068150A">
      <w:pPr>
        <w:pStyle w:val="a4"/>
        <w:ind w:firstLine="0"/>
        <w:jc w:val="center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Рисунок Г.15 – </w:t>
      </w:r>
      <w:r w:rsidR="00082200">
        <w:rPr>
          <w:iCs/>
          <w:sz w:val="28"/>
          <w:szCs w:val="28"/>
          <w:lang w:val="ru-RU"/>
        </w:rPr>
        <w:t>Печатная версия заявки на расходование денежных средств</w:t>
      </w:r>
    </w:p>
    <w:sectPr w:rsidR="007267CF" w:rsidRPr="00993278" w:rsidSect="00C30EAA">
      <w:footnotePr>
        <w:numRestart w:val="eachPage"/>
      </w:footnotePr>
      <w:pgSz w:w="11907" w:h="16840"/>
      <w:pgMar w:top="1134" w:right="567" w:bottom="1134" w:left="1418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BE72B3" w14:textId="77777777" w:rsidR="00E91A47" w:rsidRDefault="00E91A47">
      <w:r>
        <w:separator/>
      </w:r>
    </w:p>
  </w:endnote>
  <w:endnote w:type="continuationSeparator" w:id="0">
    <w:p w14:paraId="359027DE" w14:textId="77777777" w:rsidR="00E91A47" w:rsidRDefault="00E91A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Латинский">
    <w:altName w:val="Times New Roman"/>
    <w:panose1 w:val="020B0604020202020204"/>
    <w:charset w:val="59"/>
    <w:family w:val="auto"/>
    <w:notTrueType/>
    <w:pitch w:val="variable"/>
    <w:sig w:usb0="00000001" w:usb1="00000000" w:usb2="00000000" w:usb3="00000000" w:csb0="00000000" w:csb1="00000000"/>
  </w:font>
  <w:font w:name="Cascadia Code">
    <w:altName w:val="Courier New"/>
    <w:panose1 w:val="020B0604020202020204"/>
    <w:charset w:val="CC"/>
    <w:family w:val="modern"/>
    <w:pitch w:val="fixed"/>
    <w:sig w:usb0="A1002AFF" w:usb1="C200F9FB" w:usb2="00040020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5829203"/>
      <w:docPartObj>
        <w:docPartGallery w:val="Page Numbers (Bottom of Page)"/>
        <w:docPartUnique/>
      </w:docPartObj>
    </w:sdtPr>
    <w:sdtEndPr/>
    <w:sdtContent>
      <w:p w14:paraId="75957CA7" w14:textId="77777777" w:rsidR="00BC3D5F" w:rsidRDefault="00BC3D5F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23</w:t>
        </w:r>
        <w:r>
          <w:fldChar w:fldCharType="end"/>
        </w:r>
      </w:p>
    </w:sdtContent>
  </w:sdt>
  <w:p w14:paraId="02DBF966" w14:textId="77777777" w:rsidR="00BC3D5F" w:rsidRDefault="00BC3D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0288530"/>
      <w:docPartObj>
        <w:docPartGallery w:val="Page Numbers (Bottom of Page)"/>
        <w:docPartUnique/>
      </w:docPartObj>
    </w:sdtPr>
    <w:sdtEndPr/>
    <w:sdtContent>
      <w:p w14:paraId="370907A2" w14:textId="0111E3D7" w:rsidR="00BC3D5F" w:rsidRDefault="00BC3D5F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23</w:t>
        </w:r>
        <w:r>
          <w:fldChar w:fldCharType="end"/>
        </w:r>
      </w:p>
    </w:sdtContent>
  </w:sdt>
  <w:p w14:paraId="7076AB2A" w14:textId="77777777" w:rsidR="00BC3D5F" w:rsidRDefault="00BC3D5F">
    <w:pPr>
      <w:pStyle w:val="Footer"/>
    </w:pPr>
  </w:p>
  <w:p w14:paraId="456026D2" w14:textId="77777777" w:rsidR="00BC3D5F" w:rsidRDefault="00BC3D5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CAE5BD" w14:textId="77777777" w:rsidR="00E91A47" w:rsidRDefault="00E91A47">
      <w:r>
        <w:separator/>
      </w:r>
    </w:p>
  </w:footnote>
  <w:footnote w:type="continuationSeparator" w:id="0">
    <w:p w14:paraId="1886457F" w14:textId="77777777" w:rsidR="00E91A47" w:rsidRDefault="00E91A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25321"/>
    <w:multiLevelType w:val="multilevel"/>
    <w:tmpl w:val="0A0AA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2A3615D"/>
    <w:multiLevelType w:val="multilevel"/>
    <w:tmpl w:val="0A0AA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2F236B2"/>
    <w:multiLevelType w:val="hybridMultilevel"/>
    <w:tmpl w:val="F00EF16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9A6612F"/>
    <w:multiLevelType w:val="hybridMultilevel"/>
    <w:tmpl w:val="70AE2742"/>
    <w:lvl w:ilvl="0" w:tplc="5A840A5C">
      <w:start w:val="1"/>
      <w:numFmt w:val="bullet"/>
      <w:pStyle w:val="a"/>
      <w:lvlText w:val="-"/>
      <w:lvlJc w:val="left"/>
      <w:pPr>
        <w:ind w:left="1849" w:hanging="6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2F3B59"/>
    <w:multiLevelType w:val="multilevel"/>
    <w:tmpl w:val="0332F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F84F4B"/>
    <w:multiLevelType w:val="hybridMultilevel"/>
    <w:tmpl w:val="6678A55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D1104EC"/>
    <w:multiLevelType w:val="hybridMultilevel"/>
    <w:tmpl w:val="1B8C136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4E55BD3"/>
    <w:multiLevelType w:val="hybridMultilevel"/>
    <w:tmpl w:val="CAE67A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A617693"/>
    <w:multiLevelType w:val="multilevel"/>
    <w:tmpl w:val="0A0AA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2B581033"/>
    <w:multiLevelType w:val="multilevel"/>
    <w:tmpl w:val="33907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D30331"/>
    <w:multiLevelType w:val="multilevel"/>
    <w:tmpl w:val="4E08E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895A48"/>
    <w:multiLevelType w:val="hybridMultilevel"/>
    <w:tmpl w:val="72EC54A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2C0F70"/>
    <w:multiLevelType w:val="multilevel"/>
    <w:tmpl w:val="E30E4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AB7D71"/>
    <w:multiLevelType w:val="multilevel"/>
    <w:tmpl w:val="6C821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7A31EF"/>
    <w:multiLevelType w:val="multilevel"/>
    <w:tmpl w:val="C0E80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E6483B"/>
    <w:multiLevelType w:val="multilevel"/>
    <w:tmpl w:val="0A0AA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 w15:restartNumberingAfterBreak="0">
    <w:nsid w:val="3B8E6F87"/>
    <w:multiLevelType w:val="multilevel"/>
    <w:tmpl w:val="0A0AA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 w15:restartNumberingAfterBreak="0">
    <w:nsid w:val="3D8C666A"/>
    <w:multiLevelType w:val="multilevel"/>
    <w:tmpl w:val="6562C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2B7CA4"/>
    <w:multiLevelType w:val="hybridMultilevel"/>
    <w:tmpl w:val="D1EA984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0EA7FAE"/>
    <w:multiLevelType w:val="hybridMultilevel"/>
    <w:tmpl w:val="0840F0C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3A8514A"/>
    <w:multiLevelType w:val="multilevel"/>
    <w:tmpl w:val="8DA21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932028"/>
    <w:multiLevelType w:val="hybridMultilevel"/>
    <w:tmpl w:val="91749C7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BFE251D"/>
    <w:multiLevelType w:val="hybridMultilevel"/>
    <w:tmpl w:val="EBFEFE9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0F1D8B"/>
    <w:multiLevelType w:val="hybridMultilevel"/>
    <w:tmpl w:val="2D30F54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1085B4A"/>
    <w:multiLevelType w:val="multilevel"/>
    <w:tmpl w:val="EFB48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040207"/>
    <w:multiLevelType w:val="multilevel"/>
    <w:tmpl w:val="0A0AA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 w15:restartNumberingAfterBreak="0">
    <w:nsid w:val="54C853BB"/>
    <w:multiLevelType w:val="hybridMultilevel"/>
    <w:tmpl w:val="EF98522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62926F1"/>
    <w:multiLevelType w:val="multilevel"/>
    <w:tmpl w:val="24DEC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1543DD"/>
    <w:multiLevelType w:val="multilevel"/>
    <w:tmpl w:val="100AD32A"/>
    <w:lvl w:ilvl="0">
      <w:start w:val="1"/>
      <w:numFmt w:val="decimal"/>
      <w:pStyle w:val="a0"/>
      <w:suff w:val="space"/>
      <w:lvlText w:val="%1"/>
      <w:lvlJc w:val="left"/>
      <w:pPr>
        <w:ind w:left="360" w:firstLine="349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20" w:hanging="11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1080" w:hanging="371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68D16769"/>
    <w:multiLevelType w:val="hybridMultilevel"/>
    <w:tmpl w:val="000079B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5290A68"/>
    <w:multiLevelType w:val="multilevel"/>
    <w:tmpl w:val="B21C6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F02BFB"/>
    <w:multiLevelType w:val="multilevel"/>
    <w:tmpl w:val="1578F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D213B72"/>
    <w:multiLevelType w:val="multilevel"/>
    <w:tmpl w:val="0A0AA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 w15:restartNumberingAfterBreak="0">
    <w:nsid w:val="7EA00169"/>
    <w:multiLevelType w:val="multilevel"/>
    <w:tmpl w:val="97261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FDB3D93"/>
    <w:multiLevelType w:val="multilevel"/>
    <w:tmpl w:val="0582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8"/>
  </w:num>
  <w:num w:numId="3">
    <w:abstractNumId w:val="25"/>
  </w:num>
  <w:num w:numId="4">
    <w:abstractNumId w:val="26"/>
  </w:num>
  <w:num w:numId="5">
    <w:abstractNumId w:val="29"/>
  </w:num>
  <w:num w:numId="6">
    <w:abstractNumId w:val="17"/>
  </w:num>
  <w:num w:numId="7">
    <w:abstractNumId w:val="28"/>
    <w:lvlOverride w:ilvl="0">
      <w:startOverride w:val="1"/>
    </w:lvlOverride>
    <w:lvlOverride w:ilvl="1">
      <w:startOverride w:val="5"/>
    </w:lvlOverride>
  </w:num>
  <w:num w:numId="8">
    <w:abstractNumId w:val="6"/>
  </w:num>
  <w:num w:numId="9">
    <w:abstractNumId w:val="32"/>
  </w:num>
  <w:num w:numId="10">
    <w:abstractNumId w:val="23"/>
  </w:num>
  <w:num w:numId="11">
    <w:abstractNumId w:val="22"/>
  </w:num>
  <w:num w:numId="12">
    <w:abstractNumId w:val="9"/>
  </w:num>
  <w:num w:numId="13">
    <w:abstractNumId w:val="14"/>
  </w:num>
  <w:num w:numId="14">
    <w:abstractNumId w:val="10"/>
  </w:num>
  <w:num w:numId="15">
    <w:abstractNumId w:val="12"/>
  </w:num>
  <w:num w:numId="16">
    <w:abstractNumId w:val="34"/>
  </w:num>
  <w:num w:numId="17">
    <w:abstractNumId w:val="27"/>
  </w:num>
  <w:num w:numId="18">
    <w:abstractNumId w:val="13"/>
  </w:num>
  <w:num w:numId="19">
    <w:abstractNumId w:val="24"/>
  </w:num>
  <w:num w:numId="20">
    <w:abstractNumId w:val="4"/>
  </w:num>
  <w:num w:numId="21">
    <w:abstractNumId w:val="31"/>
  </w:num>
  <w:num w:numId="22">
    <w:abstractNumId w:val="33"/>
  </w:num>
  <w:num w:numId="23">
    <w:abstractNumId w:val="30"/>
  </w:num>
  <w:num w:numId="24">
    <w:abstractNumId w:val="19"/>
  </w:num>
  <w:num w:numId="25">
    <w:abstractNumId w:val="11"/>
  </w:num>
  <w:num w:numId="26">
    <w:abstractNumId w:val="7"/>
  </w:num>
  <w:num w:numId="27">
    <w:abstractNumId w:val="5"/>
  </w:num>
  <w:num w:numId="28">
    <w:abstractNumId w:val="18"/>
  </w:num>
  <w:num w:numId="29">
    <w:abstractNumId w:val="2"/>
  </w:num>
  <w:num w:numId="30">
    <w:abstractNumId w:val="20"/>
  </w:num>
  <w:num w:numId="31">
    <w:abstractNumId w:val="21"/>
  </w:num>
  <w:num w:numId="32">
    <w:abstractNumId w:val="15"/>
  </w:num>
  <w:num w:numId="33">
    <w:abstractNumId w:val="8"/>
  </w:num>
  <w:num w:numId="34">
    <w:abstractNumId w:val="16"/>
  </w:num>
  <w:num w:numId="35">
    <w:abstractNumId w:val="1"/>
  </w:num>
  <w:num w:numId="36">
    <w:abstractNumId w:val="0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357"/>
  <w:doNotHyphenateCaps/>
  <w:displayHorizontalDrawingGridEvery w:val="0"/>
  <w:displayVerticalDrawingGridEvery w:val="0"/>
  <w:doNotUseMarginsForDrawingGridOrigin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3247"/>
    <w:rsid w:val="00000B02"/>
    <w:rsid w:val="0000198F"/>
    <w:rsid w:val="000044E6"/>
    <w:rsid w:val="000056BE"/>
    <w:rsid w:val="00006C08"/>
    <w:rsid w:val="000076C2"/>
    <w:rsid w:val="000164BF"/>
    <w:rsid w:val="0001705D"/>
    <w:rsid w:val="00017356"/>
    <w:rsid w:val="00020001"/>
    <w:rsid w:val="00020207"/>
    <w:rsid w:val="00022A1B"/>
    <w:rsid w:val="00023626"/>
    <w:rsid w:val="00026D33"/>
    <w:rsid w:val="00027A6A"/>
    <w:rsid w:val="00033605"/>
    <w:rsid w:val="00033659"/>
    <w:rsid w:val="00036590"/>
    <w:rsid w:val="0003707F"/>
    <w:rsid w:val="00041B19"/>
    <w:rsid w:val="00041D29"/>
    <w:rsid w:val="00043572"/>
    <w:rsid w:val="000443B9"/>
    <w:rsid w:val="00044A66"/>
    <w:rsid w:val="00046290"/>
    <w:rsid w:val="00047350"/>
    <w:rsid w:val="0005060E"/>
    <w:rsid w:val="00052CDB"/>
    <w:rsid w:val="00053DBC"/>
    <w:rsid w:val="000561B4"/>
    <w:rsid w:val="00060991"/>
    <w:rsid w:val="00060C40"/>
    <w:rsid w:val="000614B8"/>
    <w:rsid w:val="0006296E"/>
    <w:rsid w:val="000635A7"/>
    <w:rsid w:val="00063F94"/>
    <w:rsid w:val="00066375"/>
    <w:rsid w:val="00070544"/>
    <w:rsid w:val="00070D37"/>
    <w:rsid w:val="00070D4B"/>
    <w:rsid w:val="0007175B"/>
    <w:rsid w:val="00072238"/>
    <w:rsid w:val="00072AA0"/>
    <w:rsid w:val="0007427F"/>
    <w:rsid w:val="000765DB"/>
    <w:rsid w:val="000801B0"/>
    <w:rsid w:val="00080F93"/>
    <w:rsid w:val="00081E15"/>
    <w:rsid w:val="00082200"/>
    <w:rsid w:val="0008225D"/>
    <w:rsid w:val="000828EC"/>
    <w:rsid w:val="00082DEA"/>
    <w:rsid w:val="0008476B"/>
    <w:rsid w:val="000851B1"/>
    <w:rsid w:val="00086179"/>
    <w:rsid w:val="00086B84"/>
    <w:rsid w:val="000872B1"/>
    <w:rsid w:val="0009267A"/>
    <w:rsid w:val="0009350E"/>
    <w:rsid w:val="0009433F"/>
    <w:rsid w:val="0009539B"/>
    <w:rsid w:val="00095C05"/>
    <w:rsid w:val="00096304"/>
    <w:rsid w:val="0009787E"/>
    <w:rsid w:val="00097C5E"/>
    <w:rsid w:val="000A2B76"/>
    <w:rsid w:val="000A3DE5"/>
    <w:rsid w:val="000A4DC5"/>
    <w:rsid w:val="000A537B"/>
    <w:rsid w:val="000A70C7"/>
    <w:rsid w:val="000B0053"/>
    <w:rsid w:val="000B07D1"/>
    <w:rsid w:val="000B0AAE"/>
    <w:rsid w:val="000B0B41"/>
    <w:rsid w:val="000B2F12"/>
    <w:rsid w:val="000B3AF2"/>
    <w:rsid w:val="000B3D98"/>
    <w:rsid w:val="000B4DEA"/>
    <w:rsid w:val="000B7011"/>
    <w:rsid w:val="000B7648"/>
    <w:rsid w:val="000C126D"/>
    <w:rsid w:val="000C1353"/>
    <w:rsid w:val="000C1E59"/>
    <w:rsid w:val="000C264E"/>
    <w:rsid w:val="000C3B63"/>
    <w:rsid w:val="000C4000"/>
    <w:rsid w:val="000C4319"/>
    <w:rsid w:val="000C58E3"/>
    <w:rsid w:val="000C6A21"/>
    <w:rsid w:val="000C6AC7"/>
    <w:rsid w:val="000D044C"/>
    <w:rsid w:val="000D27DF"/>
    <w:rsid w:val="000D2D02"/>
    <w:rsid w:val="000D436A"/>
    <w:rsid w:val="000D47D7"/>
    <w:rsid w:val="000D5A1B"/>
    <w:rsid w:val="000D6411"/>
    <w:rsid w:val="000E1149"/>
    <w:rsid w:val="000E229C"/>
    <w:rsid w:val="000E627C"/>
    <w:rsid w:val="000F030A"/>
    <w:rsid w:val="000F065F"/>
    <w:rsid w:val="000F1FB3"/>
    <w:rsid w:val="000F30E6"/>
    <w:rsid w:val="000F4950"/>
    <w:rsid w:val="000F6DC8"/>
    <w:rsid w:val="001002DE"/>
    <w:rsid w:val="00100D2A"/>
    <w:rsid w:val="001029D1"/>
    <w:rsid w:val="00103D87"/>
    <w:rsid w:val="00104BCB"/>
    <w:rsid w:val="00105974"/>
    <w:rsid w:val="00105CA3"/>
    <w:rsid w:val="001126EF"/>
    <w:rsid w:val="00112EE3"/>
    <w:rsid w:val="00115A93"/>
    <w:rsid w:val="0011629D"/>
    <w:rsid w:val="001164DA"/>
    <w:rsid w:val="00122833"/>
    <w:rsid w:val="00122A98"/>
    <w:rsid w:val="00123063"/>
    <w:rsid w:val="00123B22"/>
    <w:rsid w:val="0012411D"/>
    <w:rsid w:val="001251DA"/>
    <w:rsid w:val="00125B25"/>
    <w:rsid w:val="001300E8"/>
    <w:rsid w:val="00130842"/>
    <w:rsid w:val="00131211"/>
    <w:rsid w:val="00133C9B"/>
    <w:rsid w:val="00134878"/>
    <w:rsid w:val="00135586"/>
    <w:rsid w:val="00135F2B"/>
    <w:rsid w:val="00136410"/>
    <w:rsid w:val="0013655F"/>
    <w:rsid w:val="00137D53"/>
    <w:rsid w:val="00141760"/>
    <w:rsid w:val="00142F4C"/>
    <w:rsid w:val="001434BA"/>
    <w:rsid w:val="0015156C"/>
    <w:rsid w:val="00151641"/>
    <w:rsid w:val="0015237D"/>
    <w:rsid w:val="001525D8"/>
    <w:rsid w:val="00153B89"/>
    <w:rsid w:val="00155FCA"/>
    <w:rsid w:val="00160A74"/>
    <w:rsid w:val="00162678"/>
    <w:rsid w:val="00167605"/>
    <w:rsid w:val="00171B5E"/>
    <w:rsid w:val="00171B95"/>
    <w:rsid w:val="00173166"/>
    <w:rsid w:val="00173828"/>
    <w:rsid w:val="00174F83"/>
    <w:rsid w:val="0017595D"/>
    <w:rsid w:val="001761CA"/>
    <w:rsid w:val="00177C56"/>
    <w:rsid w:val="00177E1B"/>
    <w:rsid w:val="001849A1"/>
    <w:rsid w:val="001849DB"/>
    <w:rsid w:val="001859C8"/>
    <w:rsid w:val="001870FA"/>
    <w:rsid w:val="001872EE"/>
    <w:rsid w:val="00187380"/>
    <w:rsid w:val="00192F1D"/>
    <w:rsid w:val="001939B7"/>
    <w:rsid w:val="00194A85"/>
    <w:rsid w:val="00196478"/>
    <w:rsid w:val="00196B05"/>
    <w:rsid w:val="00197DF0"/>
    <w:rsid w:val="00197E8E"/>
    <w:rsid w:val="001A189A"/>
    <w:rsid w:val="001A42F4"/>
    <w:rsid w:val="001A6F79"/>
    <w:rsid w:val="001B0D81"/>
    <w:rsid w:val="001B21FB"/>
    <w:rsid w:val="001B2DC7"/>
    <w:rsid w:val="001B33DF"/>
    <w:rsid w:val="001C3627"/>
    <w:rsid w:val="001C439D"/>
    <w:rsid w:val="001C46DD"/>
    <w:rsid w:val="001C53B5"/>
    <w:rsid w:val="001C5DCD"/>
    <w:rsid w:val="001C6B98"/>
    <w:rsid w:val="001C7442"/>
    <w:rsid w:val="001D1120"/>
    <w:rsid w:val="001D1F82"/>
    <w:rsid w:val="001D2DBB"/>
    <w:rsid w:val="001D2DE7"/>
    <w:rsid w:val="001D4021"/>
    <w:rsid w:val="001D4C6B"/>
    <w:rsid w:val="001D59B7"/>
    <w:rsid w:val="001D656B"/>
    <w:rsid w:val="001D6D5D"/>
    <w:rsid w:val="001D7443"/>
    <w:rsid w:val="001E1371"/>
    <w:rsid w:val="001E149D"/>
    <w:rsid w:val="001E4104"/>
    <w:rsid w:val="001E41F4"/>
    <w:rsid w:val="001E6BF0"/>
    <w:rsid w:val="001F1285"/>
    <w:rsid w:val="001F246A"/>
    <w:rsid w:val="001F39A7"/>
    <w:rsid w:val="001F4F84"/>
    <w:rsid w:val="001F5F05"/>
    <w:rsid w:val="001F60D1"/>
    <w:rsid w:val="001F6DC6"/>
    <w:rsid w:val="00200492"/>
    <w:rsid w:val="002010D6"/>
    <w:rsid w:val="00201927"/>
    <w:rsid w:val="00201A9E"/>
    <w:rsid w:val="0020518B"/>
    <w:rsid w:val="00205A45"/>
    <w:rsid w:val="00205B7F"/>
    <w:rsid w:val="002060FB"/>
    <w:rsid w:val="00207791"/>
    <w:rsid w:val="00210A46"/>
    <w:rsid w:val="002126C3"/>
    <w:rsid w:val="00213F3E"/>
    <w:rsid w:val="00213FD6"/>
    <w:rsid w:val="002142AC"/>
    <w:rsid w:val="00216CF4"/>
    <w:rsid w:val="00217359"/>
    <w:rsid w:val="00217FC6"/>
    <w:rsid w:val="002200E9"/>
    <w:rsid w:val="00222DF9"/>
    <w:rsid w:val="002263B5"/>
    <w:rsid w:val="00226C6E"/>
    <w:rsid w:val="00230A88"/>
    <w:rsid w:val="002353FB"/>
    <w:rsid w:val="00236E9C"/>
    <w:rsid w:val="00237329"/>
    <w:rsid w:val="00237377"/>
    <w:rsid w:val="00237873"/>
    <w:rsid w:val="00247A0D"/>
    <w:rsid w:val="00247F26"/>
    <w:rsid w:val="002505BA"/>
    <w:rsid w:val="00250A23"/>
    <w:rsid w:val="00251A16"/>
    <w:rsid w:val="00251AF6"/>
    <w:rsid w:val="00253D3E"/>
    <w:rsid w:val="00254537"/>
    <w:rsid w:val="00255657"/>
    <w:rsid w:val="00256DD4"/>
    <w:rsid w:val="00257E52"/>
    <w:rsid w:val="00262B96"/>
    <w:rsid w:val="002636AF"/>
    <w:rsid w:val="00264774"/>
    <w:rsid w:val="00265E51"/>
    <w:rsid w:val="00266976"/>
    <w:rsid w:val="00267EA8"/>
    <w:rsid w:val="00270DA1"/>
    <w:rsid w:val="00274A4C"/>
    <w:rsid w:val="00275A09"/>
    <w:rsid w:val="00276EB1"/>
    <w:rsid w:val="002779B8"/>
    <w:rsid w:val="002801EB"/>
    <w:rsid w:val="0028139E"/>
    <w:rsid w:val="00282A90"/>
    <w:rsid w:val="002845EA"/>
    <w:rsid w:val="00285A94"/>
    <w:rsid w:val="00286DB2"/>
    <w:rsid w:val="00290267"/>
    <w:rsid w:val="00290DDF"/>
    <w:rsid w:val="002919AA"/>
    <w:rsid w:val="00291EE1"/>
    <w:rsid w:val="00292059"/>
    <w:rsid w:val="0029222C"/>
    <w:rsid w:val="00293D83"/>
    <w:rsid w:val="00295663"/>
    <w:rsid w:val="00295B12"/>
    <w:rsid w:val="00295CB2"/>
    <w:rsid w:val="002965DF"/>
    <w:rsid w:val="002A2232"/>
    <w:rsid w:val="002A2EB4"/>
    <w:rsid w:val="002A3077"/>
    <w:rsid w:val="002A4FFB"/>
    <w:rsid w:val="002B1660"/>
    <w:rsid w:val="002B203E"/>
    <w:rsid w:val="002B26D0"/>
    <w:rsid w:val="002B2EE8"/>
    <w:rsid w:val="002B3E36"/>
    <w:rsid w:val="002B4419"/>
    <w:rsid w:val="002B4CDD"/>
    <w:rsid w:val="002B5CC2"/>
    <w:rsid w:val="002B627C"/>
    <w:rsid w:val="002B7244"/>
    <w:rsid w:val="002C4CC3"/>
    <w:rsid w:val="002C4FA9"/>
    <w:rsid w:val="002C50D9"/>
    <w:rsid w:val="002C6258"/>
    <w:rsid w:val="002C6906"/>
    <w:rsid w:val="002C776D"/>
    <w:rsid w:val="002D043D"/>
    <w:rsid w:val="002D0982"/>
    <w:rsid w:val="002D19B2"/>
    <w:rsid w:val="002D1C95"/>
    <w:rsid w:val="002D425A"/>
    <w:rsid w:val="002D43C9"/>
    <w:rsid w:val="002D56D2"/>
    <w:rsid w:val="002D575A"/>
    <w:rsid w:val="002E0022"/>
    <w:rsid w:val="002E1CB5"/>
    <w:rsid w:val="002E1D05"/>
    <w:rsid w:val="002E1F3E"/>
    <w:rsid w:val="002E1FCC"/>
    <w:rsid w:val="002E3074"/>
    <w:rsid w:val="002E4247"/>
    <w:rsid w:val="002E4977"/>
    <w:rsid w:val="002E5F99"/>
    <w:rsid w:val="002E7146"/>
    <w:rsid w:val="002E7384"/>
    <w:rsid w:val="002E75DE"/>
    <w:rsid w:val="002E7A9D"/>
    <w:rsid w:val="002F029B"/>
    <w:rsid w:val="002F4935"/>
    <w:rsid w:val="002F5616"/>
    <w:rsid w:val="002F562E"/>
    <w:rsid w:val="002F605B"/>
    <w:rsid w:val="002F7AF9"/>
    <w:rsid w:val="00300633"/>
    <w:rsid w:val="0030079E"/>
    <w:rsid w:val="00302E82"/>
    <w:rsid w:val="0030506F"/>
    <w:rsid w:val="00306A17"/>
    <w:rsid w:val="00311EE6"/>
    <w:rsid w:val="00312361"/>
    <w:rsid w:val="00312863"/>
    <w:rsid w:val="00312FB4"/>
    <w:rsid w:val="00314681"/>
    <w:rsid w:val="0031513C"/>
    <w:rsid w:val="00315C7A"/>
    <w:rsid w:val="00316A1D"/>
    <w:rsid w:val="00317F23"/>
    <w:rsid w:val="00320B4A"/>
    <w:rsid w:val="00321865"/>
    <w:rsid w:val="00322E6F"/>
    <w:rsid w:val="003230D9"/>
    <w:rsid w:val="00323693"/>
    <w:rsid w:val="003238FB"/>
    <w:rsid w:val="00324E62"/>
    <w:rsid w:val="00326653"/>
    <w:rsid w:val="00326AED"/>
    <w:rsid w:val="00327A39"/>
    <w:rsid w:val="0033219E"/>
    <w:rsid w:val="00332553"/>
    <w:rsid w:val="00332698"/>
    <w:rsid w:val="00332B35"/>
    <w:rsid w:val="00332BD8"/>
    <w:rsid w:val="00332FDB"/>
    <w:rsid w:val="00334AD1"/>
    <w:rsid w:val="00334FCC"/>
    <w:rsid w:val="003352D5"/>
    <w:rsid w:val="0033576D"/>
    <w:rsid w:val="00340C51"/>
    <w:rsid w:val="00341FCF"/>
    <w:rsid w:val="00345C2A"/>
    <w:rsid w:val="003505C1"/>
    <w:rsid w:val="00352BAC"/>
    <w:rsid w:val="00353358"/>
    <w:rsid w:val="003540CC"/>
    <w:rsid w:val="00355673"/>
    <w:rsid w:val="00355852"/>
    <w:rsid w:val="0035656A"/>
    <w:rsid w:val="00357126"/>
    <w:rsid w:val="003574D1"/>
    <w:rsid w:val="003574D5"/>
    <w:rsid w:val="003577E6"/>
    <w:rsid w:val="00357A4C"/>
    <w:rsid w:val="00360F8E"/>
    <w:rsid w:val="00361212"/>
    <w:rsid w:val="00362C2D"/>
    <w:rsid w:val="003679E1"/>
    <w:rsid w:val="00370540"/>
    <w:rsid w:val="003714B9"/>
    <w:rsid w:val="00376DA4"/>
    <w:rsid w:val="00377106"/>
    <w:rsid w:val="00383532"/>
    <w:rsid w:val="00383C1C"/>
    <w:rsid w:val="00385FE3"/>
    <w:rsid w:val="003863F5"/>
    <w:rsid w:val="003868A6"/>
    <w:rsid w:val="003907FD"/>
    <w:rsid w:val="003958CB"/>
    <w:rsid w:val="00396126"/>
    <w:rsid w:val="0039773A"/>
    <w:rsid w:val="003A04F9"/>
    <w:rsid w:val="003A0855"/>
    <w:rsid w:val="003A1425"/>
    <w:rsid w:val="003A21AB"/>
    <w:rsid w:val="003A2F18"/>
    <w:rsid w:val="003A2FF4"/>
    <w:rsid w:val="003A380F"/>
    <w:rsid w:val="003A5503"/>
    <w:rsid w:val="003A5F9A"/>
    <w:rsid w:val="003B0183"/>
    <w:rsid w:val="003B2D8D"/>
    <w:rsid w:val="003B52DD"/>
    <w:rsid w:val="003C00E8"/>
    <w:rsid w:val="003C27FD"/>
    <w:rsid w:val="003C2DD0"/>
    <w:rsid w:val="003C46C4"/>
    <w:rsid w:val="003C50F7"/>
    <w:rsid w:val="003C662A"/>
    <w:rsid w:val="003C78B4"/>
    <w:rsid w:val="003D020A"/>
    <w:rsid w:val="003D0DA3"/>
    <w:rsid w:val="003D46D0"/>
    <w:rsid w:val="003D6012"/>
    <w:rsid w:val="003D7457"/>
    <w:rsid w:val="003E0D05"/>
    <w:rsid w:val="003E4707"/>
    <w:rsid w:val="003E4FE1"/>
    <w:rsid w:val="003E6C20"/>
    <w:rsid w:val="003E6FA8"/>
    <w:rsid w:val="003E7B8F"/>
    <w:rsid w:val="003F07AB"/>
    <w:rsid w:val="003F0A08"/>
    <w:rsid w:val="003F45D3"/>
    <w:rsid w:val="003F62E9"/>
    <w:rsid w:val="003F7124"/>
    <w:rsid w:val="00400E0A"/>
    <w:rsid w:val="0040248A"/>
    <w:rsid w:val="0040388E"/>
    <w:rsid w:val="004044CD"/>
    <w:rsid w:val="00407FA9"/>
    <w:rsid w:val="00410818"/>
    <w:rsid w:val="00412FE6"/>
    <w:rsid w:val="0041328E"/>
    <w:rsid w:val="00413609"/>
    <w:rsid w:val="004137F3"/>
    <w:rsid w:val="0041399F"/>
    <w:rsid w:val="004140A3"/>
    <w:rsid w:val="00415552"/>
    <w:rsid w:val="00415909"/>
    <w:rsid w:val="00416977"/>
    <w:rsid w:val="00422B20"/>
    <w:rsid w:val="00422F41"/>
    <w:rsid w:val="00423247"/>
    <w:rsid w:val="00423475"/>
    <w:rsid w:val="00423952"/>
    <w:rsid w:val="00424685"/>
    <w:rsid w:val="00424BC4"/>
    <w:rsid w:val="00427648"/>
    <w:rsid w:val="004323B5"/>
    <w:rsid w:val="00432E56"/>
    <w:rsid w:val="00434E1C"/>
    <w:rsid w:val="0043601E"/>
    <w:rsid w:val="004374D4"/>
    <w:rsid w:val="0043797F"/>
    <w:rsid w:val="00440E8F"/>
    <w:rsid w:val="00441CCF"/>
    <w:rsid w:val="004449B0"/>
    <w:rsid w:val="004451B9"/>
    <w:rsid w:val="004461F2"/>
    <w:rsid w:val="0044793F"/>
    <w:rsid w:val="0045153E"/>
    <w:rsid w:val="00451693"/>
    <w:rsid w:val="00451DE2"/>
    <w:rsid w:val="00452EAE"/>
    <w:rsid w:val="004541BF"/>
    <w:rsid w:val="00455440"/>
    <w:rsid w:val="004557C7"/>
    <w:rsid w:val="004559B1"/>
    <w:rsid w:val="00455CAE"/>
    <w:rsid w:val="0045784E"/>
    <w:rsid w:val="00457AF5"/>
    <w:rsid w:val="00461A6E"/>
    <w:rsid w:val="004627EA"/>
    <w:rsid w:val="004628F9"/>
    <w:rsid w:val="00463AAA"/>
    <w:rsid w:val="00463EB3"/>
    <w:rsid w:val="00466374"/>
    <w:rsid w:val="00467EDA"/>
    <w:rsid w:val="00470630"/>
    <w:rsid w:val="00471B49"/>
    <w:rsid w:val="0047222A"/>
    <w:rsid w:val="00472E12"/>
    <w:rsid w:val="00473FAA"/>
    <w:rsid w:val="0047406E"/>
    <w:rsid w:val="00475522"/>
    <w:rsid w:val="0047604F"/>
    <w:rsid w:val="00476B57"/>
    <w:rsid w:val="00481120"/>
    <w:rsid w:val="00481E30"/>
    <w:rsid w:val="00482B98"/>
    <w:rsid w:val="004839FD"/>
    <w:rsid w:val="00484851"/>
    <w:rsid w:val="00486327"/>
    <w:rsid w:val="004879FF"/>
    <w:rsid w:val="00487B40"/>
    <w:rsid w:val="00490561"/>
    <w:rsid w:val="00492F96"/>
    <w:rsid w:val="00494F95"/>
    <w:rsid w:val="004950E4"/>
    <w:rsid w:val="004951D5"/>
    <w:rsid w:val="004958D2"/>
    <w:rsid w:val="004974FC"/>
    <w:rsid w:val="004A0E18"/>
    <w:rsid w:val="004A2E16"/>
    <w:rsid w:val="004A3E6F"/>
    <w:rsid w:val="004A4995"/>
    <w:rsid w:val="004A4A7D"/>
    <w:rsid w:val="004A4D96"/>
    <w:rsid w:val="004A5AB5"/>
    <w:rsid w:val="004A7C48"/>
    <w:rsid w:val="004B31C5"/>
    <w:rsid w:val="004B393E"/>
    <w:rsid w:val="004B4385"/>
    <w:rsid w:val="004B62AF"/>
    <w:rsid w:val="004B680C"/>
    <w:rsid w:val="004B7913"/>
    <w:rsid w:val="004C01FF"/>
    <w:rsid w:val="004C02AA"/>
    <w:rsid w:val="004C13F2"/>
    <w:rsid w:val="004C1FCB"/>
    <w:rsid w:val="004C2211"/>
    <w:rsid w:val="004C3129"/>
    <w:rsid w:val="004C412C"/>
    <w:rsid w:val="004C48F5"/>
    <w:rsid w:val="004C6866"/>
    <w:rsid w:val="004C6CB8"/>
    <w:rsid w:val="004C6DCB"/>
    <w:rsid w:val="004D0F2B"/>
    <w:rsid w:val="004D20B2"/>
    <w:rsid w:val="004D4EE6"/>
    <w:rsid w:val="004D687D"/>
    <w:rsid w:val="004E0C42"/>
    <w:rsid w:val="004E434B"/>
    <w:rsid w:val="004E4D11"/>
    <w:rsid w:val="004E4EDC"/>
    <w:rsid w:val="004E6668"/>
    <w:rsid w:val="004F0659"/>
    <w:rsid w:val="004F1A92"/>
    <w:rsid w:val="004F2DE0"/>
    <w:rsid w:val="004F446E"/>
    <w:rsid w:val="004F6485"/>
    <w:rsid w:val="00500640"/>
    <w:rsid w:val="00500F4D"/>
    <w:rsid w:val="00505728"/>
    <w:rsid w:val="00505AC2"/>
    <w:rsid w:val="0050714A"/>
    <w:rsid w:val="00510F85"/>
    <w:rsid w:val="00512085"/>
    <w:rsid w:val="00521B35"/>
    <w:rsid w:val="00523860"/>
    <w:rsid w:val="00524C6C"/>
    <w:rsid w:val="00527003"/>
    <w:rsid w:val="005306F6"/>
    <w:rsid w:val="0053078C"/>
    <w:rsid w:val="00532644"/>
    <w:rsid w:val="005326C7"/>
    <w:rsid w:val="00532FE2"/>
    <w:rsid w:val="00536CA7"/>
    <w:rsid w:val="00541C96"/>
    <w:rsid w:val="00543028"/>
    <w:rsid w:val="00543633"/>
    <w:rsid w:val="0054578A"/>
    <w:rsid w:val="00546723"/>
    <w:rsid w:val="00546EA1"/>
    <w:rsid w:val="0054758A"/>
    <w:rsid w:val="0054777D"/>
    <w:rsid w:val="00550FB8"/>
    <w:rsid w:val="005535F5"/>
    <w:rsid w:val="005606BD"/>
    <w:rsid w:val="00561AB3"/>
    <w:rsid w:val="00561C8D"/>
    <w:rsid w:val="005628A5"/>
    <w:rsid w:val="00563D9D"/>
    <w:rsid w:val="005648D4"/>
    <w:rsid w:val="0056754D"/>
    <w:rsid w:val="00570C51"/>
    <w:rsid w:val="00574A3A"/>
    <w:rsid w:val="0058046C"/>
    <w:rsid w:val="005805B7"/>
    <w:rsid w:val="00581279"/>
    <w:rsid w:val="005817BE"/>
    <w:rsid w:val="0058185F"/>
    <w:rsid w:val="005830BA"/>
    <w:rsid w:val="00583826"/>
    <w:rsid w:val="00583AD3"/>
    <w:rsid w:val="00584833"/>
    <w:rsid w:val="005854C2"/>
    <w:rsid w:val="00585570"/>
    <w:rsid w:val="00592530"/>
    <w:rsid w:val="00592AE0"/>
    <w:rsid w:val="00594435"/>
    <w:rsid w:val="0059643B"/>
    <w:rsid w:val="005A4973"/>
    <w:rsid w:val="005A5A2D"/>
    <w:rsid w:val="005A6BB5"/>
    <w:rsid w:val="005B0D82"/>
    <w:rsid w:val="005B14DE"/>
    <w:rsid w:val="005B1743"/>
    <w:rsid w:val="005B20E0"/>
    <w:rsid w:val="005B3932"/>
    <w:rsid w:val="005B47A0"/>
    <w:rsid w:val="005B4C34"/>
    <w:rsid w:val="005B4D2B"/>
    <w:rsid w:val="005B7CA5"/>
    <w:rsid w:val="005C1225"/>
    <w:rsid w:val="005C1F33"/>
    <w:rsid w:val="005C5338"/>
    <w:rsid w:val="005C5D8C"/>
    <w:rsid w:val="005C6F56"/>
    <w:rsid w:val="005C77C5"/>
    <w:rsid w:val="005C7D35"/>
    <w:rsid w:val="005D02B6"/>
    <w:rsid w:val="005D053C"/>
    <w:rsid w:val="005D4267"/>
    <w:rsid w:val="005D5D19"/>
    <w:rsid w:val="005D5ECD"/>
    <w:rsid w:val="005E05C9"/>
    <w:rsid w:val="005E0E31"/>
    <w:rsid w:val="005E1001"/>
    <w:rsid w:val="005E1C82"/>
    <w:rsid w:val="005E25E8"/>
    <w:rsid w:val="005E3B09"/>
    <w:rsid w:val="005E6A19"/>
    <w:rsid w:val="005F1273"/>
    <w:rsid w:val="005F262C"/>
    <w:rsid w:val="005F4FC1"/>
    <w:rsid w:val="005F5600"/>
    <w:rsid w:val="005F65B7"/>
    <w:rsid w:val="005F7574"/>
    <w:rsid w:val="006005EB"/>
    <w:rsid w:val="006037B1"/>
    <w:rsid w:val="00603B32"/>
    <w:rsid w:val="006049B4"/>
    <w:rsid w:val="00606EB9"/>
    <w:rsid w:val="00607F93"/>
    <w:rsid w:val="00610959"/>
    <w:rsid w:val="00610D22"/>
    <w:rsid w:val="006125AB"/>
    <w:rsid w:val="00612E12"/>
    <w:rsid w:val="006165C1"/>
    <w:rsid w:val="00616BF6"/>
    <w:rsid w:val="00617174"/>
    <w:rsid w:val="006176CE"/>
    <w:rsid w:val="00617A3D"/>
    <w:rsid w:val="00625D10"/>
    <w:rsid w:val="00626CB7"/>
    <w:rsid w:val="006271CF"/>
    <w:rsid w:val="00630F0F"/>
    <w:rsid w:val="006310CD"/>
    <w:rsid w:val="006315AA"/>
    <w:rsid w:val="006319E2"/>
    <w:rsid w:val="00632492"/>
    <w:rsid w:val="00632AA4"/>
    <w:rsid w:val="006366C0"/>
    <w:rsid w:val="00636CD1"/>
    <w:rsid w:val="00637FE3"/>
    <w:rsid w:val="00641704"/>
    <w:rsid w:val="006428B2"/>
    <w:rsid w:val="00646BD9"/>
    <w:rsid w:val="0064724E"/>
    <w:rsid w:val="00647E90"/>
    <w:rsid w:val="00647F6B"/>
    <w:rsid w:val="006534EF"/>
    <w:rsid w:val="00654FE4"/>
    <w:rsid w:val="00655B4E"/>
    <w:rsid w:val="00657B36"/>
    <w:rsid w:val="006679D4"/>
    <w:rsid w:val="00667C22"/>
    <w:rsid w:val="00670C6D"/>
    <w:rsid w:val="00671150"/>
    <w:rsid w:val="00671A61"/>
    <w:rsid w:val="00672C06"/>
    <w:rsid w:val="0067345D"/>
    <w:rsid w:val="0067362C"/>
    <w:rsid w:val="006742B2"/>
    <w:rsid w:val="00674A05"/>
    <w:rsid w:val="0067719E"/>
    <w:rsid w:val="0068150A"/>
    <w:rsid w:val="006816B9"/>
    <w:rsid w:val="006845F4"/>
    <w:rsid w:val="0068685F"/>
    <w:rsid w:val="006868BD"/>
    <w:rsid w:val="006872D2"/>
    <w:rsid w:val="00687CBF"/>
    <w:rsid w:val="0069012F"/>
    <w:rsid w:val="00690B7A"/>
    <w:rsid w:val="00691465"/>
    <w:rsid w:val="00692388"/>
    <w:rsid w:val="00692E69"/>
    <w:rsid w:val="00692FFF"/>
    <w:rsid w:val="006933A6"/>
    <w:rsid w:val="00693E4A"/>
    <w:rsid w:val="00693F81"/>
    <w:rsid w:val="006944C3"/>
    <w:rsid w:val="006948A2"/>
    <w:rsid w:val="00694EA0"/>
    <w:rsid w:val="0069502F"/>
    <w:rsid w:val="0069583B"/>
    <w:rsid w:val="00695BAB"/>
    <w:rsid w:val="00697798"/>
    <w:rsid w:val="006A07D7"/>
    <w:rsid w:val="006A0B30"/>
    <w:rsid w:val="006A0F23"/>
    <w:rsid w:val="006A2746"/>
    <w:rsid w:val="006A37E8"/>
    <w:rsid w:val="006A418B"/>
    <w:rsid w:val="006A4335"/>
    <w:rsid w:val="006A49B7"/>
    <w:rsid w:val="006A49EF"/>
    <w:rsid w:val="006A4DC7"/>
    <w:rsid w:val="006A5236"/>
    <w:rsid w:val="006A60C0"/>
    <w:rsid w:val="006A6BAF"/>
    <w:rsid w:val="006A6C7D"/>
    <w:rsid w:val="006B5E28"/>
    <w:rsid w:val="006C1199"/>
    <w:rsid w:val="006C158C"/>
    <w:rsid w:val="006C1A69"/>
    <w:rsid w:val="006C38FB"/>
    <w:rsid w:val="006C3F6A"/>
    <w:rsid w:val="006C489E"/>
    <w:rsid w:val="006C679D"/>
    <w:rsid w:val="006C6A60"/>
    <w:rsid w:val="006C6B86"/>
    <w:rsid w:val="006C7482"/>
    <w:rsid w:val="006D0422"/>
    <w:rsid w:val="006D15C4"/>
    <w:rsid w:val="006D15E6"/>
    <w:rsid w:val="006D30F1"/>
    <w:rsid w:val="006D32D3"/>
    <w:rsid w:val="006D36BC"/>
    <w:rsid w:val="006D3C0E"/>
    <w:rsid w:val="006D57BA"/>
    <w:rsid w:val="006D7AB5"/>
    <w:rsid w:val="006E00E0"/>
    <w:rsid w:val="006E073D"/>
    <w:rsid w:val="006E12C4"/>
    <w:rsid w:val="006E1619"/>
    <w:rsid w:val="006E171A"/>
    <w:rsid w:val="006E3D9F"/>
    <w:rsid w:val="006E56DC"/>
    <w:rsid w:val="006E5D68"/>
    <w:rsid w:val="006E60A1"/>
    <w:rsid w:val="006E7D04"/>
    <w:rsid w:val="006F0076"/>
    <w:rsid w:val="006F0FF8"/>
    <w:rsid w:val="006F1103"/>
    <w:rsid w:val="006F294F"/>
    <w:rsid w:val="006F374C"/>
    <w:rsid w:val="006F47FD"/>
    <w:rsid w:val="006F56FF"/>
    <w:rsid w:val="006F6CFA"/>
    <w:rsid w:val="006F73C3"/>
    <w:rsid w:val="007007CD"/>
    <w:rsid w:val="00703758"/>
    <w:rsid w:val="0070377B"/>
    <w:rsid w:val="00705534"/>
    <w:rsid w:val="00705A0C"/>
    <w:rsid w:val="007068C3"/>
    <w:rsid w:val="00710285"/>
    <w:rsid w:val="00710E74"/>
    <w:rsid w:val="00710F32"/>
    <w:rsid w:val="007123F1"/>
    <w:rsid w:val="00712530"/>
    <w:rsid w:val="00712891"/>
    <w:rsid w:val="00714DDE"/>
    <w:rsid w:val="00715CC5"/>
    <w:rsid w:val="007172D7"/>
    <w:rsid w:val="00721129"/>
    <w:rsid w:val="0072256F"/>
    <w:rsid w:val="00722915"/>
    <w:rsid w:val="0072481D"/>
    <w:rsid w:val="007267CF"/>
    <w:rsid w:val="007335A9"/>
    <w:rsid w:val="007336EB"/>
    <w:rsid w:val="00734D46"/>
    <w:rsid w:val="00734F8D"/>
    <w:rsid w:val="00735F9B"/>
    <w:rsid w:val="0073622E"/>
    <w:rsid w:val="00736A52"/>
    <w:rsid w:val="00740C5B"/>
    <w:rsid w:val="00742310"/>
    <w:rsid w:val="00742667"/>
    <w:rsid w:val="00743B2D"/>
    <w:rsid w:val="00744A2D"/>
    <w:rsid w:val="00744E0E"/>
    <w:rsid w:val="0074520E"/>
    <w:rsid w:val="00745D07"/>
    <w:rsid w:val="00747194"/>
    <w:rsid w:val="007473D6"/>
    <w:rsid w:val="007479DB"/>
    <w:rsid w:val="00747EB0"/>
    <w:rsid w:val="007509EB"/>
    <w:rsid w:val="007551D2"/>
    <w:rsid w:val="00755889"/>
    <w:rsid w:val="00755BF7"/>
    <w:rsid w:val="00760F16"/>
    <w:rsid w:val="00764C7C"/>
    <w:rsid w:val="007675F2"/>
    <w:rsid w:val="00767A78"/>
    <w:rsid w:val="00770D36"/>
    <w:rsid w:val="00770F2F"/>
    <w:rsid w:val="007721DF"/>
    <w:rsid w:val="00772E4A"/>
    <w:rsid w:val="00773D4E"/>
    <w:rsid w:val="00773FD4"/>
    <w:rsid w:val="007751AB"/>
    <w:rsid w:val="0077675F"/>
    <w:rsid w:val="00777BBF"/>
    <w:rsid w:val="0078027A"/>
    <w:rsid w:val="0078080D"/>
    <w:rsid w:val="00780CAD"/>
    <w:rsid w:val="00780EB7"/>
    <w:rsid w:val="00781388"/>
    <w:rsid w:val="007815B8"/>
    <w:rsid w:val="00783012"/>
    <w:rsid w:val="00783216"/>
    <w:rsid w:val="00784AB1"/>
    <w:rsid w:val="00785ECE"/>
    <w:rsid w:val="00790047"/>
    <w:rsid w:val="00791088"/>
    <w:rsid w:val="007936B6"/>
    <w:rsid w:val="007939F5"/>
    <w:rsid w:val="0079443D"/>
    <w:rsid w:val="007945BF"/>
    <w:rsid w:val="007951BD"/>
    <w:rsid w:val="00795B52"/>
    <w:rsid w:val="00797403"/>
    <w:rsid w:val="00797784"/>
    <w:rsid w:val="007A0AA3"/>
    <w:rsid w:val="007A1E32"/>
    <w:rsid w:val="007A30E3"/>
    <w:rsid w:val="007A4554"/>
    <w:rsid w:val="007A5AA3"/>
    <w:rsid w:val="007B4240"/>
    <w:rsid w:val="007B4560"/>
    <w:rsid w:val="007B4B91"/>
    <w:rsid w:val="007B5E1D"/>
    <w:rsid w:val="007B5F0C"/>
    <w:rsid w:val="007B6B39"/>
    <w:rsid w:val="007B6D4B"/>
    <w:rsid w:val="007B7F51"/>
    <w:rsid w:val="007C2DBE"/>
    <w:rsid w:val="007C33A3"/>
    <w:rsid w:val="007C4D5A"/>
    <w:rsid w:val="007C50A3"/>
    <w:rsid w:val="007D0065"/>
    <w:rsid w:val="007D091B"/>
    <w:rsid w:val="007D1579"/>
    <w:rsid w:val="007D2E73"/>
    <w:rsid w:val="007D3A34"/>
    <w:rsid w:val="007D3CD0"/>
    <w:rsid w:val="007D52FB"/>
    <w:rsid w:val="007D5CA2"/>
    <w:rsid w:val="007D751F"/>
    <w:rsid w:val="007D7671"/>
    <w:rsid w:val="007E05AB"/>
    <w:rsid w:val="007E13A2"/>
    <w:rsid w:val="007E14F1"/>
    <w:rsid w:val="007E15E4"/>
    <w:rsid w:val="007E25CD"/>
    <w:rsid w:val="007E37A7"/>
    <w:rsid w:val="007E6334"/>
    <w:rsid w:val="007E7033"/>
    <w:rsid w:val="007F002A"/>
    <w:rsid w:val="007F4E67"/>
    <w:rsid w:val="00801696"/>
    <w:rsid w:val="00802B69"/>
    <w:rsid w:val="008035B2"/>
    <w:rsid w:val="008046BB"/>
    <w:rsid w:val="00804F5E"/>
    <w:rsid w:val="00805D72"/>
    <w:rsid w:val="0081037A"/>
    <w:rsid w:val="0081326F"/>
    <w:rsid w:val="008142EF"/>
    <w:rsid w:val="00815E48"/>
    <w:rsid w:val="00817C6F"/>
    <w:rsid w:val="008238EB"/>
    <w:rsid w:val="008247AC"/>
    <w:rsid w:val="008257B3"/>
    <w:rsid w:val="008316A8"/>
    <w:rsid w:val="008326B3"/>
    <w:rsid w:val="008328FE"/>
    <w:rsid w:val="00832F51"/>
    <w:rsid w:val="00836867"/>
    <w:rsid w:val="008401EC"/>
    <w:rsid w:val="00840301"/>
    <w:rsid w:val="00840AB8"/>
    <w:rsid w:val="0084137D"/>
    <w:rsid w:val="00842834"/>
    <w:rsid w:val="00846F9F"/>
    <w:rsid w:val="008473CA"/>
    <w:rsid w:val="00847A16"/>
    <w:rsid w:val="00850CC3"/>
    <w:rsid w:val="0085114A"/>
    <w:rsid w:val="00852506"/>
    <w:rsid w:val="00852CD2"/>
    <w:rsid w:val="00853927"/>
    <w:rsid w:val="00853BA1"/>
    <w:rsid w:val="00854D21"/>
    <w:rsid w:val="00855494"/>
    <w:rsid w:val="0085752D"/>
    <w:rsid w:val="00861783"/>
    <w:rsid w:val="0086178F"/>
    <w:rsid w:val="0086521E"/>
    <w:rsid w:val="008663FC"/>
    <w:rsid w:val="00866F77"/>
    <w:rsid w:val="00871BC0"/>
    <w:rsid w:val="0087359F"/>
    <w:rsid w:val="00873C7E"/>
    <w:rsid w:val="008763AF"/>
    <w:rsid w:val="00880799"/>
    <w:rsid w:val="00882866"/>
    <w:rsid w:val="00883E08"/>
    <w:rsid w:val="008842CE"/>
    <w:rsid w:val="00886B4D"/>
    <w:rsid w:val="008876E7"/>
    <w:rsid w:val="008908A2"/>
    <w:rsid w:val="00890D64"/>
    <w:rsid w:val="00891DE0"/>
    <w:rsid w:val="00892112"/>
    <w:rsid w:val="0089363E"/>
    <w:rsid w:val="00893B96"/>
    <w:rsid w:val="00896FB9"/>
    <w:rsid w:val="008A0C98"/>
    <w:rsid w:val="008A18B7"/>
    <w:rsid w:val="008A36DB"/>
    <w:rsid w:val="008A3AF2"/>
    <w:rsid w:val="008A690F"/>
    <w:rsid w:val="008B06F5"/>
    <w:rsid w:val="008B0A00"/>
    <w:rsid w:val="008B257E"/>
    <w:rsid w:val="008B2A48"/>
    <w:rsid w:val="008B3978"/>
    <w:rsid w:val="008C12F4"/>
    <w:rsid w:val="008C184D"/>
    <w:rsid w:val="008C1917"/>
    <w:rsid w:val="008C1CC4"/>
    <w:rsid w:val="008C319C"/>
    <w:rsid w:val="008C473B"/>
    <w:rsid w:val="008D012D"/>
    <w:rsid w:val="008D08C5"/>
    <w:rsid w:val="008D0C36"/>
    <w:rsid w:val="008D1B0F"/>
    <w:rsid w:val="008D330A"/>
    <w:rsid w:val="008D4D40"/>
    <w:rsid w:val="008D4E08"/>
    <w:rsid w:val="008D6383"/>
    <w:rsid w:val="008D77FC"/>
    <w:rsid w:val="008E06DA"/>
    <w:rsid w:val="008E09BF"/>
    <w:rsid w:val="008E11D8"/>
    <w:rsid w:val="008E1FE2"/>
    <w:rsid w:val="008E35D2"/>
    <w:rsid w:val="008E41E0"/>
    <w:rsid w:val="008E43C3"/>
    <w:rsid w:val="008E4C7E"/>
    <w:rsid w:val="008E5264"/>
    <w:rsid w:val="008E6851"/>
    <w:rsid w:val="008E6A76"/>
    <w:rsid w:val="008E6AA7"/>
    <w:rsid w:val="008E7CF3"/>
    <w:rsid w:val="008F0B36"/>
    <w:rsid w:val="008F2CC2"/>
    <w:rsid w:val="008F2FC7"/>
    <w:rsid w:val="008F57EE"/>
    <w:rsid w:val="008F630B"/>
    <w:rsid w:val="008F7480"/>
    <w:rsid w:val="008F7A57"/>
    <w:rsid w:val="0090090B"/>
    <w:rsid w:val="009013BD"/>
    <w:rsid w:val="00902872"/>
    <w:rsid w:val="00902E2E"/>
    <w:rsid w:val="00903BB0"/>
    <w:rsid w:val="009050AD"/>
    <w:rsid w:val="00907BBD"/>
    <w:rsid w:val="00910494"/>
    <w:rsid w:val="00911553"/>
    <w:rsid w:val="00911BAF"/>
    <w:rsid w:val="009128AD"/>
    <w:rsid w:val="00912936"/>
    <w:rsid w:val="00913206"/>
    <w:rsid w:val="00913C12"/>
    <w:rsid w:val="009148D8"/>
    <w:rsid w:val="00915208"/>
    <w:rsid w:val="00917417"/>
    <w:rsid w:val="0091780E"/>
    <w:rsid w:val="009206D1"/>
    <w:rsid w:val="00921592"/>
    <w:rsid w:val="00921FC4"/>
    <w:rsid w:val="0092220D"/>
    <w:rsid w:val="00922723"/>
    <w:rsid w:val="00923DAC"/>
    <w:rsid w:val="00925E46"/>
    <w:rsid w:val="00930108"/>
    <w:rsid w:val="00930EAB"/>
    <w:rsid w:val="009318CF"/>
    <w:rsid w:val="00931D08"/>
    <w:rsid w:val="00933B7B"/>
    <w:rsid w:val="00933BC1"/>
    <w:rsid w:val="0093473B"/>
    <w:rsid w:val="00940606"/>
    <w:rsid w:val="00940680"/>
    <w:rsid w:val="00941138"/>
    <w:rsid w:val="00941176"/>
    <w:rsid w:val="009427EF"/>
    <w:rsid w:val="00945547"/>
    <w:rsid w:val="009456E8"/>
    <w:rsid w:val="009460FE"/>
    <w:rsid w:val="00946CB5"/>
    <w:rsid w:val="0095067E"/>
    <w:rsid w:val="009507E8"/>
    <w:rsid w:val="009522D0"/>
    <w:rsid w:val="00956DEF"/>
    <w:rsid w:val="009578A1"/>
    <w:rsid w:val="00957943"/>
    <w:rsid w:val="009600D1"/>
    <w:rsid w:val="00960314"/>
    <w:rsid w:val="00960AC5"/>
    <w:rsid w:val="00961C32"/>
    <w:rsid w:val="00962752"/>
    <w:rsid w:val="00964FBC"/>
    <w:rsid w:val="00967D48"/>
    <w:rsid w:val="00972142"/>
    <w:rsid w:val="009733E8"/>
    <w:rsid w:val="00973EEB"/>
    <w:rsid w:val="009744B8"/>
    <w:rsid w:val="009749F3"/>
    <w:rsid w:val="00974EAF"/>
    <w:rsid w:val="00976421"/>
    <w:rsid w:val="00982662"/>
    <w:rsid w:val="00982D15"/>
    <w:rsid w:val="0098328A"/>
    <w:rsid w:val="009843EA"/>
    <w:rsid w:val="009862EB"/>
    <w:rsid w:val="00986705"/>
    <w:rsid w:val="009873C9"/>
    <w:rsid w:val="00987EC5"/>
    <w:rsid w:val="00990DA0"/>
    <w:rsid w:val="00990E5F"/>
    <w:rsid w:val="00993278"/>
    <w:rsid w:val="00993E65"/>
    <w:rsid w:val="00994C26"/>
    <w:rsid w:val="00995343"/>
    <w:rsid w:val="009963FC"/>
    <w:rsid w:val="009A0AE2"/>
    <w:rsid w:val="009A2CEA"/>
    <w:rsid w:val="009A48BB"/>
    <w:rsid w:val="009A4D32"/>
    <w:rsid w:val="009A4F11"/>
    <w:rsid w:val="009A5E04"/>
    <w:rsid w:val="009A5F7A"/>
    <w:rsid w:val="009A6014"/>
    <w:rsid w:val="009B01B8"/>
    <w:rsid w:val="009B14DA"/>
    <w:rsid w:val="009B196D"/>
    <w:rsid w:val="009B1C38"/>
    <w:rsid w:val="009B37D8"/>
    <w:rsid w:val="009B3F11"/>
    <w:rsid w:val="009B46F2"/>
    <w:rsid w:val="009B4846"/>
    <w:rsid w:val="009B4D50"/>
    <w:rsid w:val="009B71BB"/>
    <w:rsid w:val="009C0E2C"/>
    <w:rsid w:val="009C0E45"/>
    <w:rsid w:val="009C2D19"/>
    <w:rsid w:val="009C3E10"/>
    <w:rsid w:val="009C4D2F"/>
    <w:rsid w:val="009C5142"/>
    <w:rsid w:val="009C631E"/>
    <w:rsid w:val="009C6C4F"/>
    <w:rsid w:val="009C715C"/>
    <w:rsid w:val="009D2C26"/>
    <w:rsid w:val="009D4922"/>
    <w:rsid w:val="009D5051"/>
    <w:rsid w:val="009D5F3A"/>
    <w:rsid w:val="009D72F2"/>
    <w:rsid w:val="009E2278"/>
    <w:rsid w:val="009E4DFF"/>
    <w:rsid w:val="009E53CA"/>
    <w:rsid w:val="009E7A14"/>
    <w:rsid w:val="009F267C"/>
    <w:rsid w:val="009F2908"/>
    <w:rsid w:val="009F5035"/>
    <w:rsid w:val="009F5107"/>
    <w:rsid w:val="009F692A"/>
    <w:rsid w:val="009F6956"/>
    <w:rsid w:val="009F6FD2"/>
    <w:rsid w:val="009F785D"/>
    <w:rsid w:val="009F7B0A"/>
    <w:rsid w:val="00A011D3"/>
    <w:rsid w:val="00A01E31"/>
    <w:rsid w:val="00A02376"/>
    <w:rsid w:val="00A0679C"/>
    <w:rsid w:val="00A06DB0"/>
    <w:rsid w:val="00A103F2"/>
    <w:rsid w:val="00A118D6"/>
    <w:rsid w:val="00A11EB9"/>
    <w:rsid w:val="00A11EF9"/>
    <w:rsid w:val="00A12D05"/>
    <w:rsid w:val="00A1413F"/>
    <w:rsid w:val="00A14C5C"/>
    <w:rsid w:val="00A17FD1"/>
    <w:rsid w:val="00A20761"/>
    <w:rsid w:val="00A225BF"/>
    <w:rsid w:val="00A24E15"/>
    <w:rsid w:val="00A26E03"/>
    <w:rsid w:val="00A3232A"/>
    <w:rsid w:val="00A33F67"/>
    <w:rsid w:val="00A34B3F"/>
    <w:rsid w:val="00A34C04"/>
    <w:rsid w:val="00A36C7C"/>
    <w:rsid w:val="00A3771B"/>
    <w:rsid w:val="00A41D60"/>
    <w:rsid w:val="00A41F91"/>
    <w:rsid w:val="00A422BB"/>
    <w:rsid w:val="00A434D3"/>
    <w:rsid w:val="00A453DB"/>
    <w:rsid w:val="00A46DCC"/>
    <w:rsid w:val="00A47BDB"/>
    <w:rsid w:val="00A50619"/>
    <w:rsid w:val="00A5232E"/>
    <w:rsid w:val="00A52674"/>
    <w:rsid w:val="00A52712"/>
    <w:rsid w:val="00A527C0"/>
    <w:rsid w:val="00A528BA"/>
    <w:rsid w:val="00A52B7E"/>
    <w:rsid w:val="00A52BE3"/>
    <w:rsid w:val="00A53687"/>
    <w:rsid w:val="00A54CEE"/>
    <w:rsid w:val="00A554AB"/>
    <w:rsid w:val="00A5604B"/>
    <w:rsid w:val="00A572E7"/>
    <w:rsid w:val="00A576F2"/>
    <w:rsid w:val="00A60A84"/>
    <w:rsid w:val="00A62ABC"/>
    <w:rsid w:val="00A63436"/>
    <w:rsid w:val="00A6390E"/>
    <w:rsid w:val="00A67224"/>
    <w:rsid w:val="00A67F11"/>
    <w:rsid w:val="00A708B0"/>
    <w:rsid w:val="00A71116"/>
    <w:rsid w:val="00A71827"/>
    <w:rsid w:val="00A746FB"/>
    <w:rsid w:val="00A74BB9"/>
    <w:rsid w:val="00A756AE"/>
    <w:rsid w:val="00A766A8"/>
    <w:rsid w:val="00A76AD7"/>
    <w:rsid w:val="00A76E30"/>
    <w:rsid w:val="00A76F18"/>
    <w:rsid w:val="00A773B2"/>
    <w:rsid w:val="00A80814"/>
    <w:rsid w:val="00A81DAB"/>
    <w:rsid w:val="00A82DE9"/>
    <w:rsid w:val="00A83490"/>
    <w:rsid w:val="00A85785"/>
    <w:rsid w:val="00A85975"/>
    <w:rsid w:val="00A9252A"/>
    <w:rsid w:val="00A92F9A"/>
    <w:rsid w:val="00A930DB"/>
    <w:rsid w:val="00A949B4"/>
    <w:rsid w:val="00A95E17"/>
    <w:rsid w:val="00A9672B"/>
    <w:rsid w:val="00A97963"/>
    <w:rsid w:val="00AA074D"/>
    <w:rsid w:val="00AA1AEA"/>
    <w:rsid w:val="00AA35C5"/>
    <w:rsid w:val="00AA5929"/>
    <w:rsid w:val="00AA5B35"/>
    <w:rsid w:val="00AA61F1"/>
    <w:rsid w:val="00AA7D8A"/>
    <w:rsid w:val="00AB0E30"/>
    <w:rsid w:val="00AB28B6"/>
    <w:rsid w:val="00AB31E8"/>
    <w:rsid w:val="00AB5579"/>
    <w:rsid w:val="00AB5B45"/>
    <w:rsid w:val="00AB713F"/>
    <w:rsid w:val="00AC2EE9"/>
    <w:rsid w:val="00AC3C06"/>
    <w:rsid w:val="00AC42E0"/>
    <w:rsid w:val="00AC4EF6"/>
    <w:rsid w:val="00AC5CBE"/>
    <w:rsid w:val="00AC6313"/>
    <w:rsid w:val="00AC6E14"/>
    <w:rsid w:val="00AD10D3"/>
    <w:rsid w:val="00AD4811"/>
    <w:rsid w:val="00AD54A2"/>
    <w:rsid w:val="00AD55B8"/>
    <w:rsid w:val="00AD5D89"/>
    <w:rsid w:val="00AD61FA"/>
    <w:rsid w:val="00AD657D"/>
    <w:rsid w:val="00AD692E"/>
    <w:rsid w:val="00AD7EF8"/>
    <w:rsid w:val="00AE22D6"/>
    <w:rsid w:val="00AE5F7B"/>
    <w:rsid w:val="00AE6B22"/>
    <w:rsid w:val="00AF00B1"/>
    <w:rsid w:val="00AF32B7"/>
    <w:rsid w:val="00B00568"/>
    <w:rsid w:val="00B0068A"/>
    <w:rsid w:val="00B0254C"/>
    <w:rsid w:val="00B02A51"/>
    <w:rsid w:val="00B03DEF"/>
    <w:rsid w:val="00B079E1"/>
    <w:rsid w:val="00B07EB9"/>
    <w:rsid w:val="00B07F50"/>
    <w:rsid w:val="00B10A82"/>
    <w:rsid w:val="00B10B7B"/>
    <w:rsid w:val="00B110C2"/>
    <w:rsid w:val="00B11645"/>
    <w:rsid w:val="00B116F7"/>
    <w:rsid w:val="00B119E3"/>
    <w:rsid w:val="00B1340F"/>
    <w:rsid w:val="00B1360B"/>
    <w:rsid w:val="00B15BB3"/>
    <w:rsid w:val="00B16650"/>
    <w:rsid w:val="00B169B4"/>
    <w:rsid w:val="00B17465"/>
    <w:rsid w:val="00B17A38"/>
    <w:rsid w:val="00B203FA"/>
    <w:rsid w:val="00B20A69"/>
    <w:rsid w:val="00B20EF6"/>
    <w:rsid w:val="00B224CC"/>
    <w:rsid w:val="00B2265D"/>
    <w:rsid w:val="00B226D1"/>
    <w:rsid w:val="00B234AC"/>
    <w:rsid w:val="00B24380"/>
    <w:rsid w:val="00B252EC"/>
    <w:rsid w:val="00B25671"/>
    <w:rsid w:val="00B258B9"/>
    <w:rsid w:val="00B273EB"/>
    <w:rsid w:val="00B277DF"/>
    <w:rsid w:val="00B31E53"/>
    <w:rsid w:val="00B31EC1"/>
    <w:rsid w:val="00B34989"/>
    <w:rsid w:val="00B3616C"/>
    <w:rsid w:val="00B40D00"/>
    <w:rsid w:val="00B419AC"/>
    <w:rsid w:val="00B41AA6"/>
    <w:rsid w:val="00B41F6A"/>
    <w:rsid w:val="00B42EA3"/>
    <w:rsid w:val="00B4330D"/>
    <w:rsid w:val="00B44597"/>
    <w:rsid w:val="00B45105"/>
    <w:rsid w:val="00B47898"/>
    <w:rsid w:val="00B5055C"/>
    <w:rsid w:val="00B52E85"/>
    <w:rsid w:val="00B55D5B"/>
    <w:rsid w:val="00B605F7"/>
    <w:rsid w:val="00B6082C"/>
    <w:rsid w:val="00B618E2"/>
    <w:rsid w:val="00B61AD2"/>
    <w:rsid w:val="00B62719"/>
    <w:rsid w:val="00B637CA"/>
    <w:rsid w:val="00B6407A"/>
    <w:rsid w:val="00B64137"/>
    <w:rsid w:val="00B67A53"/>
    <w:rsid w:val="00B7014A"/>
    <w:rsid w:val="00B71741"/>
    <w:rsid w:val="00B74FAC"/>
    <w:rsid w:val="00B755FA"/>
    <w:rsid w:val="00B75CEB"/>
    <w:rsid w:val="00B76130"/>
    <w:rsid w:val="00B76A69"/>
    <w:rsid w:val="00B77D5F"/>
    <w:rsid w:val="00B811CB"/>
    <w:rsid w:val="00B82341"/>
    <w:rsid w:val="00B83B50"/>
    <w:rsid w:val="00B8546D"/>
    <w:rsid w:val="00B85C9A"/>
    <w:rsid w:val="00B86E64"/>
    <w:rsid w:val="00B913EC"/>
    <w:rsid w:val="00B91693"/>
    <w:rsid w:val="00B91D19"/>
    <w:rsid w:val="00B9654D"/>
    <w:rsid w:val="00B967B7"/>
    <w:rsid w:val="00BA072C"/>
    <w:rsid w:val="00BA0813"/>
    <w:rsid w:val="00BA1222"/>
    <w:rsid w:val="00BA2988"/>
    <w:rsid w:val="00BA2A62"/>
    <w:rsid w:val="00BA2C5D"/>
    <w:rsid w:val="00BA7085"/>
    <w:rsid w:val="00BB29F6"/>
    <w:rsid w:val="00BB2C6A"/>
    <w:rsid w:val="00BB2F70"/>
    <w:rsid w:val="00BB4BBB"/>
    <w:rsid w:val="00BB7396"/>
    <w:rsid w:val="00BB79B4"/>
    <w:rsid w:val="00BC0FA7"/>
    <w:rsid w:val="00BC3D5F"/>
    <w:rsid w:val="00BC5949"/>
    <w:rsid w:val="00BC6165"/>
    <w:rsid w:val="00BC6C4F"/>
    <w:rsid w:val="00BD20A2"/>
    <w:rsid w:val="00BD2D44"/>
    <w:rsid w:val="00BD2E6A"/>
    <w:rsid w:val="00BD3A3D"/>
    <w:rsid w:val="00BD44CB"/>
    <w:rsid w:val="00BE1544"/>
    <w:rsid w:val="00BE1632"/>
    <w:rsid w:val="00BE2BD1"/>
    <w:rsid w:val="00BE2DEC"/>
    <w:rsid w:val="00BE305F"/>
    <w:rsid w:val="00BE60BE"/>
    <w:rsid w:val="00BE68D9"/>
    <w:rsid w:val="00BE6A41"/>
    <w:rsid w:val="00BF1036"/>
    <w:rsid w:val="00BF2E62"/>
    <w:rsid w:val="00BF309E"/>
    <w:rsid w:val="00BF36FE"/>
    <w:rsid w:val="00BF3CB1"/>
    <w:rsid w:val="00BF4788"/>
    <w:rsid w:val="00BF5887"/>
    <w:rsid w:val="00BF6ADE"/>
    <w:rsid w:val="00C01100"/>
    <w:rsid w:val="00C01295"/>
    <w:rsid w:val="00C01A63"/>
    <w:rsid w:val="00C027F7"/>
    <w:rsid w:val="00C02C82"/>
    <w:rsid w:val="00C03DD7"/>
    <w:rsid w:val="00C03FDE"/>
    <w:rsid w:val="00C046F1"/>
    <w:rsid w:val="00C05356"/>
    <w:rsid w:val="00C0609E"/>
    <w:rsid w:val="00C07987"/>
    <w:rsid w:val="00C07CDB"/>
    <w:rsid w:val="00C114FC"/>
    <w:rsid w:val="00C115F2"/>
    <w:rsid w:val="00C1406A"/>
    <w:rsid w:val="00C16105"/>
    <w:rsid w:val="00C17450"/>
    <w:rsid w:val="00C1798F"/>
    <w:rsid w:val="00C22825"/>
    <w:rsid w:val="00C24626"/>
    <w:rsid w:val="00C248DC"/>
    <w:rsid w:val="00C25D6A"/>
    <w:rsid w:val="00C26640"/>
    <w:rsid w:val="00C26F19"/>
    <w:rsid w:val="00C276FD"/>
    <w:rsid w:val="00C30EAA"/>
    <w:rsid w:val="00C315C0"/>
    <w:rsid w:val="00C334CB"/>
    <w:rsid w:val="00C34284"/>
    <w:rsid w:val="00C35A2D"/>
    <w:rsid w:val="00C36B08"/>
    <w:rsid w:val="00C36B9B"/>
    <w:rsid w:val="00C378BB"/>
    <w:rsid w:val="00C40EBB"/>
    <w:rsid w:val="00C42050"/>
    <w:rsid w:val="00C42152"/>
    <w:rsid w:val="00C422A7"/>
    <w:rsid w:val="00C42329"/>
    <w:rsid w:val="00C42A4F"/>
    <w:rsid w:val="00C4303E"/>
    <w:rsid w:val="00C4373B"/>
    <w:rsid w:val="00C46598"/>
    <w:rsid w:val="00C46F04"/>
    <w:rsid w:val="00C472BA"/>
    <w:rsid w:val="00C47ADD"/>
    <w:rsid w:val="00C47CDD"/>
    <w:rsid w:val="00C5078E"/>
    <w:rsid w:val="00C51B29"/>
    <w:rsid w:val="00C53665"/>
    <w:rsid w:val="00C549D9"/>
    <w:rsid w:val="00C55C87"/>
    <w:rsid w:val="00C57D03"/>
    <w:rsid w:val="00C61202"/>
    <w:rsid w:val="00C63145"/>
    <w:rsid w:val="00C63E4B"/>
    <w:rsid w:val="00C642D8"/>
    <w:rsid w:val="00C67893"/>
    <w:rsid w:val="00C72970"/>
    <w:rsid w:val="00C76C26"/>
    <w:rsid w:val="00C80165"/>
    <w:rsid w:val="00C8023F"/>
    <w:rsid w:val="00C811D9"/>
    <w:rsid w:val="00C84AE1"/>
    <w:rsid w:val="00C85089"/>
    <w:rsid w:val="00C8517B"/>
    <w:rsid w:val="00C85EE6"/>
    <w:rsid w:val="00C86914"/>
    <w:rsid w:val="00C906DB"/>
    <w:rsid w:val="00C914F3"/>
    <w:rsid w:val="00C91966"/>
    <w:rsid w:val="00C91BE1"/>
    <w:rsid w:val="00C932A4"/>
    <w:rsid w:val="00C94135"/>
    <w:rsid w:val="00C95F15"/>
    <w:rsid w:val="00C971D6"/>
    <w:rsid w:val="00CA0A57"/>
    <w:rsid w:val="00CA18F5"/>
    <w:rsid w:val="00CA32CC"/>
    <w:rsid w:val="00CA73BB"/>
    <w:rsid w:val="00CB02C2"/>
    <w:rsid w:val="00CB64E0"/>
    <w:rsid w:val="00CB783E"/>
    <w:rsid w:val="00CC2B35"/>
    <w:rsid w:val="00CC50D3"/>
    <w:rsid w:val="00CC5203"/>
    <w:rsid w:val="00CC605A"/>
    <w:rsid w:val="00CC6352"/>
    <w:rsid w:val="00CC640E"/>
    <w:rsid w:val="00CC78C5"/>
    <w:rsid w:val="00CC7AC4"/>
    <w:rsid w:val="00CD065C"/>
    <w:rsid w:val="00CD1038"/>
    <w:rsid w:val="00CD3271"/>
    <w:rsid w:val="00CD362A"/>
    <w:rsid w:val="00CD400A"/>
    <w:rsid w:val="00CD468C"/>
    <w:rsid w:val="00CD52C6"/>
    <w:rsid w:val="00CD5F49"/>
    <w:rsid w:val="00CD6B12"/>
    <w:rsid w:val="00CE161D"/>
    <w:rsid w:val="00CE20FD"/>
    <w:rsid w:val="00CE2324"/>
    <w:rsid w:val="00CE55F5"/>
    <w:rsid w:val="00CE5F6D"/>
    <w:rsid w:val="00CE77FA"/>
    <w:rsid w:val="00CF061E"/>
    <w:rsid w:val="00CF1169"/>
    <w:rsid w:val="00CF34CB"/>
    <w:rsid w:val="00CF5B4F"/>
    <w:rsid w:val="00D001A7"/>
    <w:rsid w:val="00D0078A"/>
    <w:rsid w:val="00D00E8B"/>
    <w:rsid w:val="00D03A4D"/>
    <w:rsid w:val="00D050EC"/>
    <w:rsid w:val="00D0515E"/>
    <w:rsid w:val="00D05944"/>
    <w:rsid w:val="00D05AFC"/>
    <w:rsid w:val="00D05E01"/>
    <w:rsid w:val="00D06789"/>
    <w:rsid w:val="00D068B0"/>
    <w:rsid w:val="00D10A08"/>
    <w:rsid w:val="00D11410"/>
    <w:rsid w:val="00D12322"/>
    <w:rsid w:val="00D131D3"/>
    <w:rsid w:val="00D146BD"/>
    <w:rsid w:val="00D149B6"/>
    <w:rsid w:val="00D14A02"/>
    <w:rsid w:val="00D152FB"/>
    <w:rsid w:val="00D15759"/>
    <w:rsid w:val="00D17225"/>
    <w:rsid w:val="00D2126F"/>
    <w:rsid w:val="00D22F16"/>
    <w:rsid w:val="00D2425C"/>
    <w:rsid w:val="00D25AE0"/>
    <w:rsid w:val="00D268B8"/>
    <w:rsid w:val="00D2750E"/>
    <w:rsid w:val="00D310BD"/>
    <w:rsid w:val="00D32701"/>
    <w:rsid w:val="00D3320A"/>
    <w:rsid w:val="00D33330"/>
    <w:rsid w:val="00D33F3E"/>
    <w:rsid w:val="00D3429B"/>
    <w:rsid w:val="00D34325"/>
    <w:rsid w:val="00D345C7"/>
    <w:rsid w:val="00D3533B"/>
    <w:rsid w:val="00D35703"/>
    <w:rsid w:val="00D40760"/>
    <w:rsid w:val="00D41131"/>
    <w:rsid w:val="00D45364"/>
    <w:rsid w:val="00D4639E"/>
    <w:rsid w:val="00D46B16"/>
    <w:rsid w:val="00D46CCE"/>
    <w:rsid w:val="00D4727A"/>
    <w:rsid w:val="00D472EC"/>
    <w:rsid w:val="00D47388"/>
    <w:rsid w:val="00D47FEF"/>
    <w:rsid w:val="00D50B29"/>
    <w:rsid w:val="00D51386"/>
    <w:rsid w:val="00D519FD"/>
    <w:rsid w:val="00D53D10"/>
    <w:rsid w:val="00D54570"/>
    <w:rsid w:val="00D55641"/>
    <w:rsid w:val="00D55F33"/>
    <w:rsid w:val="00D563DB"/>
    <w:rsid w:val="00D56E19"/>
    <w:rsid w:val="00D606ED"/>
    <w:rsid w:val="00D6253C"/>
    <w:rsid w:val="00D628AA"/>
    <w:rsid w:val="00D66B9C"/>
    <w:rsid w:val="00D671C6"/>
    <w:rsid w:val="00D7103E"/>
    <w:rsid w:val="00D744BD"/>
    <w:rsid w:val="00D7464A"/>
    <w:rsid w:val="00D7565C"/>
    <w:rsid w:val="00D75E1E"/>
    <w:rsid w:val="00D7786E"/>
    <w:rsid w:val="00D77C27"/>
    <w:rsid w:val="00D77E13"/>
    <w:rsid w:val="00D801CD"/>
    <w:rsid w:val="00D80AD2"/>
    <w:rsid w:val="00D81614"/>
    <w:rsid w:val="00D83EB7"/>
    <w:rsid w:val="00D843DF"/>
    <w:rsid w:val="00D847B8"/>
    <w:rsid w:val="00D8563F"/>
    <w:rsid w:val="00D876E0"/>
    <w:rsid w:val="00D90940"/>
    <w:rsid w:val="00D90F72"/>
    <w:rsid w:val="00D91AB4"/>
    <w:rsid w:val="00D9263C"/>
    <w:rsid w:val="00D92ED0"/>
    <w:rsid w:val="00D930DE"/>
    <w:rsid w:val="00D9336D"/>
    <w:rsid w:val="00D94967"/>
    <w:rsid w:val="00D95140"/>
    <w:rsid w:val="00D97EE0"/>
    <w:rsid w:val="00DA001A"/>
    <w:rsid w:val="00DA27BD"/>
    <w:rsid w:val="00DA3A51"/>
    <w:rsid w:val="00DA6040"/>
    <w:rsid w:val="00DA6826"/>
    <w:rsid w:val="00DB2843"/>
    <w:rsid w:val="00DB577B"/>
    <w:rsid w:val="00DB585B"/>
    <w:rsid w:val="00DB5AA7"/>
    <w:rsid w:val="00DB5E1F"/>
    <w:rsid w:val="00DB6BD4"/>
    <w:rsid w:val="00DB73A5"/>
    <w:rsid w:val="00DC1569"/>
    <w:rsid w:val="00DC38AE"/>
    <w:rsid w:val="00DC442A"/>
    <w:rsid w:val="00DC5580"/>
    <w:rsid w:val="00DC5913"/>
    <w:rsid w:val="00DC71B0"/>
    <w:rsid w:val="00DD0A20"/>
    <w:rsid w:val="00DD3C7C"/>
    <w:rsid w:val="00DE187D"/>
    <w:rsid w:val="00DE237D"/>
    <w:rsid w:val="00DE296A"/>
    <w:rsid w:val="00DE6010"/>
    <w:rsid w:val="00DE63CD"/>
    <w:rsid w:val="00DE70EA"/>
    <w:rsid w:val="00DE767B"/>
    <w:rsid w:val="00DF02ED"/>
    <w:rsid w:val="00DF0DE2"/>
    <w:rsid w:val="00DF1267"/>
    <w:rsid w:val="00DF31C7"/>
    <w:rsid w:val="00DF3855"/>
    <w:rsid w:val="00DF3EFB"/>
    <w:rsid w:val="00DF4A67"/>
    <w:rsid w:val="00DF558B"/>
    <w:rsid w:val="00DF5BEC"/>
    <w:rsid w:val="00DF6A32"/>
    <w:rsid w:val="00E01F67"/>
    <w:rsid w:val="00E02066"/>
    <w:rsid w:val="00E02533"/>
    <w:rsid w:val="00E0298C"/>
    <w:rsid w:val="00E03650"/>
    <w:rsid w:val="00E03B91"/>
    <w:rsid w:val="00E04310"/>
    <w:rsid w:val="00E049A9"/>
    <w:rsid w:val="00E05459"/>
    <w:rsid w:val="00E062F1"/>
    <w:rsid w:val="00E0677B"/>
    <w:rsid w:val="00E13343"/>
    <w:rsid w:val="00E17A19"/>
    <w:rsid w:val="00E20D0F"/>
    <w:rsid w:val="00E22C51"/>
    <w:rsid w:val="00E22DA7"/>
    <w:rsid w:val="00E23CC4"/>
    <w:rsid w:val="00E245C5"/>
    <w:rsid w:val="00E279A9"/>
    <w:rsid w:val="00E27A5E"/>
    <w:rsid w:val="00E309C9"/>
    <w:rsid w:val="00E324EB"/>
    <w:rsid w:val="00E343DC"/>
    <w:rsid w:val="00E34DB9"/>
    <w:rsid w:val="00E40337"/>
    <w:rsid w:val="00E42A58"/>
    <w:rsid w:val="00E42D2E"/>
    <w:rsid w:val="00E43FF0"/>
    <w:rsid w:val="00E47D73"/>
    <w:rsid w:val="00E52B69"/>
    <w:rsid w:val="00E624B6"/>
    <w:rsid w:val="00E62A4A"/>
    <w:rsid w:val="00E64841"/>
    <w:rsid w:val="00E6543A"/>
    <w:rsid w:val="00E65F4D"/>
    <w:rsid w:val="00E701BB"/>
    <w:rsid w:val="00E713ED"/>
    <w:rsid w:val="00E71C71"/>
    <w:rsid w:val="00E71D9E"/>
    <w:rsid w:val="00E726DE"/>
    <w:rsid w:val="00E76B09"/>
    <w:rsid w:val="00E7769C"/>
    <w:rsid w:val="00E80032"/>
    <w:rsid w:val="00E80326"/>
    <w:rsid w:val="00E803E8"/>
    <w:rsid w:val="00E82134"/>
    <w:rsid w:val="00E8489E"/>
    <w:rsid w:val="00E85DFA"/>
    <w:rsid w:val="00E86F70"/>
    <w:rsid w:val="00E91A47"/>
    <w:rsid w:val="00E91F7F"/>
    <w:rsid w:val="00E925F4"/>
    <w:rsid w:val="00E93191"/>
    <w:rsid w:val="00E94CA1"/>
    <w:rsid w:val="00E96631"/>
    <w:rsid w:val="00E9724C"/>
    <w:rsid w:val="00E975BC"/>
    <w:rsid w:val="00E97A58"/>
    <w:rsid w:val="00E97FC8"/>
    <w:rsid w:val="00EA01BC"/>
    <w:rsid w:val="00EA1BEF"/>
    <w:rsid w:val="00EA1D68"/>
    <w:rsid w:val="00EA3553"/>
    <w:rsid w:val="00EA4F86"/>
    <w:rsid w:val="00EA5009"/>
    <w:rsid w:val="00EA5BDD"/>
    <w:rsid w:val="00EA7C74"/>
    <w:rsid w:val="00EB0B6E"/>
    <w:rsid w:val="00EB38C1"/>
    <w:rsid w:val="00EB43C8"/>
    <w:rsid w:val="00EB45A4"/>
    <w:rsid w:val="00EB481C"/>
    <w:rsid w:val="00EB6268"/>
    <w:rsid w:val="00EB62A3"/>
    <w:rsid w:val="00EB67B7"/>
    <w:rsid w:val="00EC03A0"/>
    <w:rsid w:val="00EC101F"/>
    <w:rsid w:val="00EC1053"/>
    <w:rsid w:val="00EC17E5"/>
    <w:rsid w:val="00EC223D"/>
    <w:rsid w:val="00EC224B"/>
    <w:rsid w:val="00EC3F6C"/>
    <w:rsid w:val="00EC4BE4"/>
    <w:rsid w:val="00EC5EE4"/>
    <w:rsid w:val="00ED072C"/>
    <w:rsid w:val="00ED19D0"/>
    <w:rsid w:val="00ED2819"/>
    <w:rsid w:val="00ED42B9"/>
    <w:rsid w:val="00ED52FF"/>
    <w:rsid w:val="00EE0977"/>
    <w:rsid w:val="00EE0F42"/>
    <w:rsid w:val="00EE241C"/>
    <w:rsid w:val="00EE49C4"/>
    <w:rsid w:val="00EE554D"/>
    <w:rsid w:val="00EF1235"/>
    <w:rsid w:val="00EF22E2"/>
    <w:rsid w:val="00EF50D4"/>
    <w:rsid w:val="00EF603F"/>
    <w:rsid w:val="00EF66B3"/>
    <w:rsid w:val="00F00A33"/>
    <w:rsid w:val="00F01716"/>
    <w:rsid w:val="00F03399"/>
    <w:rsid w:val="00F0458E"/>
    <w:rsid w:val="00F04EBD"/>
    <w:rsid w:val="00F05C38"/>
    <w:rsid w:val="00F078EE"/>
    <w:rsid w:val="00F07945"/>
    <w:rsid w:val="00F07AB4"/>
    <w:rsid w:val="00F07DD9"/>
    <w:rsid w:val="00F1186E"/>
    <w:rsid w:val="00F11B94"/>
    <w:rsid w:val="00F15315"/>
    <w:rsid w:val="00F15818"/>
    <w:rsid w:val="00F21B1E"/>
    <w:rsid w:val="00F2221B"/>
    <w:rsid w:val="00F223E7"/>
    <w:rsid w:val="00F24103"/>
    <w:rsid w:val="00F241C3"/>
    <w:rsid w:val="00F24AA3"/>
    <w:rsid w:val="00F24C27"/>
    <w:rsid w:val="00F252BF"/>
    <w:rsid w:val="00F25848"/>
    <w:rsid w:val="00F26000"/>
    <w:rsid w:val="00F2643B"/>
    <w:rsid w:val="00F2750B"/>
    <w:rsid w:val="00F3076D"/>
    <w:rsid w:val="00F33930"/>
    <w:rsid w:val="00F35703"/>
    <w:rsid w:val="00F371B2"/>
    <w:rsid w:val="00F44BB4"/>
    <w:rsid w:val="00F44E95"/>
    <w:rsid w:val="00F468FD"/>
    <w:rsid w:val="00F47AFF"/>
    <w:rsid w:val="00F53E58"/>
    <w:rsid w:val="00F55BB1"/>
    <w:rsid w:val="00F55BC0"/>
    <w:rsid w:val="00F568AA"/>
    <w:rsid w:val="00F61A4F"/>
    <w:rsid w:val="00F61B34"/>
    <w:rsid w:val="00F62CFF"/>
    <w:rsid w:val="00F64D84"/>
    <w:rsid w:val="00F64FC8"/>
    <w:rsid w:val="00F65D1C"/>
    <w:rsid w:val="00F65E24"/>
    <w:rsid w:val="00F6715E"/>
    <w:rsid w:val="00F673E9"/>
    <w:rsid w:val="00F703EB"/>
    <w:rsid w:val="00F70AD7"/>
    <w:rsid w:val="00F71B9C"/>
    <w:rsid w:val="00F73B02"/>
    <w:rsid w:val="00F76254"/>
    <w:rsid w:val="00F764F0"/>
    <w:rsid w:val="00F8104E"/>
    <w:rsid w:val="00F81114"/>
    <w:rsid w:val="00F816FC"/>
    <w:rsid w:val="00F828E2"/>
    <w:rsid w:val="00F82F9A"/>
    <w:rsid w:val="00F83183"/>
    <w:rsid w:val="00F87A85"/>
    <w:rsid w:val="00F9006A"/>
    <w:rsid w:val="00F90562"/>
    <w:rsid w:val="00F919E1"/>
    <w:rsid w:val="00F92122"/>
    <w:rsid w:val="00F93161"/>
    <w:rsid w:val="00F933A5"/>
    <w:rsid w:val="00F938A5"/>
    <w:rsid w:val="00F9703F"/>
    <w:rsid w:val="00FA07A6"/>
    <w:rsid w:val="00FA0CDC"/>
    <w:rsid w:val="00FA0E05"/>
    <w:rsid w:val="00FA1C42"/>
    <w:rsid w:val="00FA30F4"/>
    <w:rsid w:val="00FA369F"/>
    <w:rsid w:val="00FA48EE"/>
    <w:rsid w:val="00FA4D68"/>
    <w:rsid w:val="00FA64C4"/>
    <w:rsid w:val="00FA6C87"/>
    <w:rsid w:val="00FB1B2B"/>
    <w:rsid w:val="00FB2DEB"/>
    <w:rsid w:val="00FB3A64"/>
    <w:rsid w:val="00FB4E74"/>
    <w:rsid w:val="00FB5794"/>
    <w:rsid w:val="00FB5917"/>
    <w:rsid w:val="00FB60B8"/>
    <w:rsid w:val="00FB6176"/>
    <w:rsid w:val="00FB7A50"/>
    <w:rsid w:val="00FC06C1"/>
    <w:rsid w:val="00FC3EDE"/>
    <w:rsid w:val="00FC4824"/>
    <w:rsid w:val="00FC4A77"/>
    <w:rsid w:val="00FC5663"/>
    <w:rsid w:val="00FC6B65"/>
    <w:rsid w:val="00FC74ED"/>
    <w:rsid w:val="00FD0772"/>
    <w:rsid w:val="00FD20AE"/>
    <w:rsid w:val="00FD4373"/>
    <w:rsid w:val="00FD4A5C"/>
    <w:rsid w:val="00FD6D29"/>
    <w:rsid w:val="00FD7490"/>
    <w:rsid w:val="00FE1E47"/>
    <w:rsid w:val="00FE23B2"/>
    <w:rsid w:val="00FE390A"/>
    <w:rsid w:val="00FE4AAB"/>
    <w:rsid w:val="00FE4D0E"/>
    <w:rsid w:val="00FE7F0C"/>
    <w:rsid w:val="00FF0389"/>
    <w:rsid w:val="00FF0A6A"/>
    <w:rsid w:val="00FF11A7"/>
    <w:rsid w:val="00FF1649"/>
    <w:rsid w:val="00FF1703"/>
    <w:rsid w:val="00FF1DB6"/>
    <w:rsid w:val="00FF1EF2"/>
    <w:rsid w:val="00FF1F96"/>
    <w:rsid w:val="00FF4984"/>
    <w:rsid w:val="00FF5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56CB3782"/>
  <w15:docId w15:val="{F5FC287F-DF68-4D19-852E-BCBE681BB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A5E04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rsid w:val="00B6082C"/>
    <w:pPr>
      <w:keepNext/>
      <w:jc w:val="center"/>
      <w:outlineLvl w:val="0"/>
    </w:pPr>
  </w:style>
  <w:style w:type="paragraph" w:styleId="Heading2">
    <w:name w:val="heading 2"/>
    <w:basedOn w:val="Normal"/>
    <w:next w:val="Normal"/>
    <w:rsid w:val="00B6082C"/>
    <w:pPr>
      <w:keepNext/>
      <w:ind w:firstLine="709"/>
      <w:jc w:val="center"/>
      <w:outlineLvl w:val="1"/>
    </w:pPr>
  </w:style>
  <w:style w:type="paragraph" w:styleId="Heading3">
    <w:name w:val="heading 3"/>
    <w:basedOn w:val="Normal"/>
    <w:next w:val="Normal"/>
    <w:rsid w:val="00B6082C"/>
    <w:pPr>
      <w:keepNext/>
      <w:ind w:firstLine="709"/>
      <w:jc w:val="right"/>
      <w:outlineLvl w:val="2"/>
    </w:pPr>
  </w:style>
  <w:style w:type="paragraph" w:styleId="Heading4">
    <w:name w:val="heading 4"/>
    <w:basedOn w:val="Normal"/>
    <w:next w:val="Normal"/>
    <w:rsid w:val="00B6082C"/>
    <w:pPr>
      <w:keepNext/>
      <w:jc w:val="center"/>
      <w:outlineLvl w:val="3"/>
    </w:pPr>
    <w:rPr>
      <w:b/>
      <w:bCs/>
    </w:rPr>
  </w:style>
  <w:style w:type="paragraph" w:styleId="Heading5">
    <w:name w:val="heading 5"/>
    <w:basedOn w:val="Normal"/>
    <w:next w:val="Normal"/>
    <w:rsid w:val="00B6082C"/>
    <w:pPr>
      <w:keepNext/>
      <w:widowControl w:val="0"/>
      <w:spacing w:line="360" w:lineRule="auto"/>
      <w:ind w:firstLine="709"/>
      <w:jc w:val="center"/>
      <w:outlineLvl w:val="4"/>
    </w:pPr>
    <w:rPr>
      <w:color w:val="008000"/>
    </w:rPr>
  </w:style>
  <w:style w:type="paragraph" w:styleId="Heading6">
    <w:name w:val="heading 6"/>
    <w:basedOn w:val="Normal"/>
    <w:next w:val="Normal"/>
    <w:rsid w:val="00B6082C"/>
    <w:pPr>
      <w:keepNext/>
      <w:widowControl w:val="0"/>
      <w:jc w:val="center"/>
      <w:outlineLvl w:val="5"/>
    </w:pPr>
    <w:rPr>
      <w:b/>
      <w:bCs/>
    </w:rPr>
  </w:style>
  <w:style w:type="paragraph" w:styleId="Heading7">
    <w:name w:val="heading 7"/>
    <w:basedOn w:val="Normal"/>
    <w:next w:val="Normal"/>
    <w:rsid w:val="00B6082C"/>
    <w:pPr>
      <w:keepNext/>
      <w:widowControl w:val="0"/>
      <w:spacing w:line="360" w:lineRule="auto"/>
      <w:jc w:val="center"/>
      <w:outlineLvl w:val="6"/>
    </w:pPr>
    <w:rPr>
      <w:b/>
      <w:bCs/>
      <w:color w:val="008000"/>
    </w:rPr>
  </w:style>
  <w:style w:type="paragraph" w:styleId="Heading8">
    <w:name w:val="heading 8"/>
    <w:basedOn w:val="Normal"/>
    <w:next w:val="Normal"/>
    <w:rsid w:val="00B6082C"/>
    <w:pPr>
      <w:keepNext/>
      <w:widowControl w:val="0"/>
      <w:jc w:val="center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next w:val="Normal"/>
    <w:rsid w:val="00B6082C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sid w:val="00B6082C"/>
    <w:pPr>
      <w:jc w:val="both"/>
    </w:pPr>
  </w:style>
  <w:style w:type="paragraph" w:styleId="BodyTextIndent">
    <w:name w:val="Body Text Indent"/>
    <w:basedOn w:val="Normal"/>
    <w:rsid w:val="00B6082C"/>
    <w:pPr>
      <w:widowControl w:val="0"/>
      <w:spacing w:line="360" w:lineRule="auto"/>
      <w:jc w:val="both"/>
    </w:pPr>
  </w:style>
  <w:style w:type="paragraph" w:styleId="BodyTextIndent2">
    <w:name w:val="Body Text Indent 2"/>
    <w:basedOn w:val="Normal"/>
    <w:rsid w:val="00B6082C"/>
    <w:pPr>
      <w:ind w:firstLine="709"/>
      <w:jc w:val="both"/>
    </w:pPr>
  </w:style>
  <w:style w:type="paragraph" w:styleId="Header">
    <w:name w:val="header"/>
    <w:basedOn w:val="Normal"/>
    <w:rsid w:val="00B6082C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B6082C"/>
  </w:style>
  <w:style w:type="paragraph" w:styleId="Footer">
    <w:name w:val="footer"/>
    <w:basedOn w:val="Normal"/>
    <w:link w:val="FooterChar"/>
    <w:uiPriority w:val="99"/>
    <w:rsid w:val="00B6082C"/>
    <w:pPr>
      <w:tabs>
        <w:tab w:val="center" w:pos="4677"/>
        <w:tab w:val="right" w:pos="9355"/>
      </w:tabs>
    </w:pPr>
  </w:style>
  <w:style w:type="paragraph" w:styleId="TOC3">
    <w:name w:val="toc 3"/>
    <w:basedOn w:val="BodyTextFirstIndent2"/>
    <w:next w:val="NormalIndent"/>
    <w:autoRedefine/>
    <w:uiPriority w:val="39"/>
    <w:rsid w:val="00F04EBD"/>
    <w:pPr>
      <w:tabs>
        <w:tab w:val="right" w:leader="dot" w:pos="9912"/>
      </w:tabs>
      <w:spacing w:after="0" w:line="360" w:lineRule="auto"/>
      <w:ind w:left="0" w:firstLine="1701"/>
      <w:jc w:val="both"/>
    </w:pPr>
    <w:rPr>
      <w:noProof/>
      <w:sz w:val="24"/>
      <w:szCs w:val="28"/>
    </w:rPr>
  </w:style>
  <w:style w:type="paragraph" w:styleId="TOC1">
    <w:name w:val="toc 1"/>
    <w:basedOn w:val="Normal"/>
    <w:next w:val="Normal"/>
    <w:autoRedefine/>
    <w:uiPriority w:val="39"/>
    <w:rsid w:val="00F04EBD"/>
    <w:pPr>
      <w:tabs>
        <w:tab w:val="right" w:leader="dot" w:pos="9912"/>
      </w:tabs>
      <w:spacing w:line="360" w:lineRule="auto"/>
      <w:ind w:firstLine="709"/>
    </w:pPr>
    <w:rPr>
      <w:noProof/>
    </w:rPr>
  </w:style>
  <w:style w:type="paragraph" w:styleId="TOC2">
    <w:name w:val="toc 2"/>
    <w:basedOn w:val="Normal"/>
    <w:next w:val="Normal"/>
    <w:autoRedefine/>
    <w:uiPriority w:val="39"/>
    <w:rsid w:val="00F04EBD"/>
    <w:pPr>
      <w:tabs>
        <w:tab w:val="right" w:leader="dot" w:pos="9912"/>
      </w:tabs>
      <w:spacing w:line="360" w:lineRule="auto"/>
      <w:ind w:firstLine="1134"/>
    </w:pPr>
    <w:rPr>
      <w:noProof/>
    </w:rPr>
  </w:style>
  <w:style w:type="character" w:styleId="Hyperlink">
    <w:name w:val="Hyperlink"/>
    <w:basedOn w:val="DefaultParagraphFont"/>
    <w:uiPriority w:val="99"/>
    <w:rsid w:val="00B6082C"/>
    <w:rPr>
      <w:color w:val="0000FF"/>
      <w:u w:val="single"/>
    </w:rPr>
  </w:style>
  <w:style w:type="paragraph" w:styleId="BodyTextIndent3">
    <w:name w:val="Body Text Indent 3"/>
    <w:basedOn w:val="Normal"/>
    <w:rsid w:val="00B6082C"/>
    <w:pPr>
      <w:spacing w:line="360" w:lineRule="auto"/>
      <w:ind w:firstLine="709"/>
      <w:jc w:val="both"/>
    </w:pPr>
  </w:style>
  <w:style w:type="character" w:styleId="HTMLTypewriter">
    <w:name w:val="HTML Typewriter"/>
    <w:basedOn w:val="DefaultParagraphFont"/>
    <w:rsid w:val="00B6082C"/>
    <w:rPr>
      <w:rFonts w:ascii="Courier New" w:eastAsia="Times New Roman" w:hAnsi="Courier New"/>
      <w:sz w:val="20"/>
      <w:szCs w:val="20"/>
    </w:rPr>
  </w:style>
  <w:style w:type="paragraph" w:styleId="HTMLPreformatted">
    <w:name w:val="HTML Preformatted"/>
    <w:basedOn w:val="Normal"/>
    <w:rsid w:val="00B608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paragraph" w:customStyle="1" w:styleId="p">
    <w:name w:val="p"/>
    <w:basedOn w:val="Normal"/>
    <w:rsid w:val="00B6082C"/>
    <w:pPr>
      <w:spacing w:before="100" w:beforeAutospacing="1" w:after="100" w:afterAutospacing="1"/>
    </w:pPr>
  </w:style>
  <w:style w:type="paragraph" w:styleId="FootnoteText">
    <w:name w:val="footnote text"/>
    <w:basedOn w:val="Normal"/>
    <w:link w:val="FootnoteTextChar"/>
    <w:semiHidden/>
    <w:rsid w:val="00B6082C"/>
  </w:style>
  <w:style w:type="character" w:styleId="FootnoteReference">
    <w:name w:val="footnote reference"/>
    <w:basedOn w:val="DefaultParagraphFont"/>
    <w:semiHidden/>
    <w:rsid w:val="00B6082C"/>
    <w:rPr>
      <w:vertAlign w:val="superscript"/>
    </w:rPr>
  </w:style>
  <w:style w:type="paragraph" w:styleId="BodyText3">
    <w:name w:val="Body Text 3"/>
    <w:basedOn w:val="Normal"/>
    <w:rsid w:val="00B6082C"/>
    <w:pPr>
      <w:widowControl w:val="0"/>
    </w:pPr>
    <w:rPr>
      <w:i/>
      <w:iCs/>
    </w:rPr>
  </w:style>
  <w:style w:type="character" w:styleId="FollowedHyperlink">
    <w:name w:val="FollowedHyperlink"/>
    <w:basedOn w:val="DefaultParagraphFont"/>
    <w:rsid w:val="00B6082C"/>
    <w:rPr>
      <w:color w:val="800080"/>
      <w:u w:val="single"/>
    </w:rPr>
  </w:style>
  <w:style w:type="paragraph" w:customStyle="1" w:styleId="ConsNormal">
    <w:name w:val="ConsNormal"/>
    <w:rsid w:val="00B6082C"/>
    <w:pPr>
      <w:ind w:right="19772" w:firstLine="720"/>
    </w:pPr>
    <w:rPr>
      <w:rFonts w:ascii="Arial" w:hAnsi="Arial" w:cs="Arial"/>
    </w:rPr>
  </w:style>
  <w:style w:type="character" w:styleId="Strong">
    <w:name w:val="Strong"/>
    <w:basedOn w:val="DefaultParagraphFont"/>
    <w:uiPriority w:val="22"/>
    <w:qFormat/>
    <w:rsid w:val="00B6082C"/>
    <w:rPr>
      <w:b/>
      <w:bCs/>
    </w:rPr>
  </w:style>
  <w:style w:type="paragraph" w:styleId="Title">
    <w:name w:val="Title"/>
    <w:basedOn w:val="Normal"/>
    <w:link w:val="TitleChar"/>
    <w:rsid w:val="00B6082C"/>
    <w:pPr>
      <w:jc w:val="center"/>
    </w:pPr>
  </w:style>
  <w:style w:type="paragraph" w:customStyle="1" w:styleId="1">
    <w:name w:val="çàãîëîâîê 1"/>
    <w:basedOn w:val="Normal"/>
    <w:next w:val="Normal"/>
    <w:rsid w:val="00B6082C"/>
    <w:pPr>
      <w:keepNext/>
    </w:pPr>
    <w:rPr>
      <w:rFonts w:ascii="Arial" w:hAnsi="Arial" w:cs="Arial"/>
    </w:rPr>
  </w:style>
  <w:style w:type="paragraph" w:styleId="NormalWeb">
    <w:name w:val="Normal (Web)"/>
    <w:basedOn w:val="Normal"/>
    <w:uiPriority w:val="99"/>
    <w:rsid w:val="00B6082C"/>
    <w:pPr>
      <w:spacing w:before="100" w:beforeAutospacing="1" w:after="100" w:afterAutospacing="1"/>
    </w:pPr>
  </w:style>
  <w:style w:type="character" w:customStyle="1" w:styleId="trb121">
    <w:name w:val="trb121"/>
    <w:basedOn w:val="DefaultParagraphFont"/>
    <w:rsid w:val="00B6082C"/>
    <w:rPr>
      <w:rFonts w:ascii="Arial" w:hAnsi="Arial" w:cs="Arial"/>
      <w:b/>
      <w:bCs/>
      <w:color w:val="auto"/>
      <w:sz w:val="24"/>
      <w:szCs w:val="24"/>
      <w:u w:val="none"/>
      <w:effect w:val="none"/>
    </w:rPr>
  </w:style>
  <w:style w:type="character" w:customStyle="1" w:styleId="tbb121">
    <w:name w:val="tbb121"/>
    <w:basedOn w:val="DefaultParagraphFont"/>
    <w:rsid w:val="00B6082C"/>
    <w:rPr>
      <w:rFonts w:ascii="Arial" w:hAnsi="Arial" w:cs="Arial"/>
      <w:b/>
      <w:bCs/>
      <w:color w:val="000000"/>
      <w:sz w:val="24"/>
      <w:szCs w:val="24"/>
      <w:u w:val="none"/>
      <w:effect w:val="none"/>
    </w:rPr>
  </w:style>
  <w:style w:type="character" w:customStyle="1" w:styleId="tbl121">
    <w:name w:val="tbl121"/>
    <w:basedOn w:val="DefaultParagraphFont"/>
    <w:rsid w:val="00B6082C"/>
    <w:rPr>
      <w:rFonts w:ascii="Verdana" w:hAnsi="Verdana"/>
      <w:color w:val="000000"/>
      <w:sz w:val="24"/>
      <w:szCs w:val="24"/>
      <w:u w:val="none"/>
      <w:effect w:val="none"/>
    </w:rPr>
  </w:style>
  <w:style w:type="character" w:customStyle="1" w:styleId="tbln121">
    <w:name w:val="tbln121"/>
    <w:basedOn w:val="DefaultParagraphFont"/>
    <w:rsid w:val="00B6082C"/>
    <w:rPr>
      <w:rFonts w:ascii="Arial" w:hAnsi="Arial" w:cs="Arial"/>
      <w:i/>
      <w:iCs/>
      <w:color w:val="000000"/>
      <w:sz w:val="24"/>
      <w:szCs w:val="24"/>
      <w:u w:val="none"/>
      <w:effect w:val="none"/>
    </w:rPr>
  </w:style>
  <w:style w:type="paragraph" w:styleId="TOC4">
    <w:name w:val="toc 4"/>
    <w:basedOn w:val="Normal"/>
    <w:next w:val="Normal"/>
    <w:autoRedefine/>
    <w:semiHidden/>
    <w:rsid w:val="00B6082C"/>
    <w:pPr>
      <w:ind w:left="720"/>
    </w:pPr>
  </w:style>
  <w:style w:type="paragraph" w:styleId="TOC5">
    <w:name w:val="toc 5"/>
    <w:basedOn w:val="Normal"/>
    <w:next w:val="Normal"/>
    <w:autoRedefine/>
    <w:semiHidden/>
    <w:rsid w:val="00B6082C"/>
    <w:pPr>
      <w:ind w:left="960"/>
    </w:pPr>
  </w:style>
  <w:style w:type="paragraph" w:styleId="TOC6">
    <w:name w:val="toc 6"/>
    <w:basedOn w:val="Normal"/>
    <w:next w:val="Normal"/>
    <w:autoRedefine/>
    <w:semiHidden/>
    <w:rsid w:val="00B6082C"/>
    <w:pPr>
      <w:ind w:left="1200"/>
    </w:pPr>
  </w:style>
  <w:style w:type="paragraph" w:styleId="TOC7">
    <w:name w:val="toc 7"/>
    <w:basedOn w:val="Normal"/>
    <w:next w:val="Normal"/>
    <w:autoRedefine/>
    <w:semiHidden/>
    <w:rsid w:val="00B6082C"/>
    <w:pPr>
      <w:ind w:left="1440"/>
    </w:pPr>
  </w:style>
  <w:style w:type="paragraph" w:styleId="TOC8">
    <w:name w:val="toc 8"/>
    <w:basedOn w:val="Normal"/>
    <w:next w:val="Normal"/>
    <w:autoRedefine/>
    <w:semiHidden/>
    <w:rsid w:val="00B6082C"/>
    <w:pPr>
      <w:ind w:left="1680"/>
    </w:pPr>
  </w:style>
  <w:style w:type="paragraph" w:styleId="TOC9">
    <w:name w:val="toc 9"/>
    <w:basedOn w:val="Normal"/>
    <w:next w:val="Normal"/>
    <w:autoRedefine/>
    <w:semiHidden/>
    <w:rsid w:val="00B6082C"/>
    <w:pPr>
      <w:ind w:left="1920"/>
    </w:pPr>
  </w:style>
  <w:style w:type="paragraph" w:styleId="EndnoteText">
    <w:name w:val="endnote text"/>
    <w:basedOn w:val="Normal"/>
    <w:semiHidden/>
    <w:rsid w:val="00B6082C"/>
  </w:style>
  <w:style w:type="character" w:styleId="EndnoteReference">
    <w:name w:val="endnote reference"/>
    <w:basedOn w:val="DefaultParagraphFont"/>
    <w:semiHidden/>
    <w:rsid w:val="00B6082C"/>
    <w:rPr>
      <w:vertAlign w:val="superscript"/>
    </w:rPr>
  </w:style>
  <w:style w:type="paragraph" w:customStyle="1" w:styleId="21">
    <w:name w:val="Основной текст 21"/>
    <w:basedOn w:val="Normal"/>
    <w:rsid w:val="00B618E2"/>
    <w:pPr>
      <w:spacing w:line="360" w:lineRule="auto"/>
      <w:ind w:firstLine="720"/>
      <w:jc w:val="both"/>
    </w:pPr>
    <w:rPr>
      <w:b/>
    </w:rPr>
  </w:style>
  <w:style w:type="character" w:customStyle="1" w:styleId="FootnoteTextChar">
    <w:name w:val="Footnote Text Char"/>
    <w:basedOn w:val="DefaultParagraphFont"/>
    <w:link w:val="FootnoteText"/>
    <w:semiHidden/>
    <w:rsid w:val="00B618E2"/>
    <w:rPr>
      <w:lang w:val="ru-RU" w:eastAsia="ru-RU" w:bidi="ar-SA"/>
    </w:rPr>
  </w:style>
  <w:style w:type="paragraph" w:customStyle="1" w:styleId="10">
    <w:name w:val="Обычный1"/>
    <w:rsid w:val="00FF1703"/>
  </w:style>
  <w:style w:type="table" w:styleId="TableGrid">
    <w:name w:val="Table Grid"/>
    <w:basedOn w:val="TableNormal"/>
    <w:rsid w:val="005B4C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2">
    <w:name w:val="Body Text 2"/>
    <w:basedOn w:val="Normal"/>
    <w:rsid w:val="00866F77"/>
    <w:pPr>
      <w:spacing w:after="120" w:line="480" w:lineRule="auto"/>
    </w:pPr>
  </w:style>
  <w:style w:type="paragraph" w:styleId="NormalIndent">
    <w:name w:val="Normal Indent"/>
    <w:basedOn w:val="Normal"/>
    <w:rsid w:val="002A2EB4"/>
    <w:pPr>
      <w:ind w:left="708"/>
    </w:pPr>
  </w:style>
  <w:style w:type="paragraph" w:styleId="ListParagraph">
    <w:name w:val="List Paragraph"/>
    <w:basedOn w:val="Normal"/>
    <w:uiPriority w:val="34"/>
    <w:rsid w:val="007A5AA3"/>
    <w:pPr>
      <w:ind w:left="720"/>
      <w:contextualSpacing/>
    </w:pPr>
  </w:style>
  <w:style w:type="paragraph" w:styleId="BodyTextFirstIndent2">
    <w:name w:val="Body Text First Indent 2"/>
    <w:basedOn w:val="BodyTextIndent"/>
    <w:rsid w:val="002A2EB4"/>
    <w:pPr>
      <w:widowControl/>
      <w:spacing w:after="120" w:line="240" w:lineRule="auto"/>
      <w:ind w:left="283" w:firstLine="210"/>
      <w:jc w:val="left"/>
    </w:pPr>
    <w:rPr>
      <w:sz w:val="20"/>
      <w:szCs w:val="20"/>
    </w:rPr>
  </w:style>
  <w:style w:type="character" w:customStyle="1" w:styleId="a3">
    <w:name w:val="Основной текст Знак"/>
    <w:basedOn w:val="DefaultParagraphFont"/>
    <w:rsid w:val="00866F77"/>
    <w:rPr>
      <w:b/>
      <w:sz w:val="28"/>
      <w:lang w:val="ru-RU" w:eastAsia="ru-RU" w:bidi="ar-SA"/>
    </w:rPr>
  </w:style>
  <w:style w:type="character" w:customStyle="1" w:styleId="c1">
    <w:name w:val="c1"/>
    <w:basedOn w:val="DefaultParagraphFont"/>
    <w:rsid w:val="00781388"/>
    <w:rPr>
      <w:color w:val="0000FF"/>
    </w:rPr>
  </w:style>
  <w:style w:type="paragraph" w:customStyle="1" w:styleId="center1">
    <w:name w:val="center1"/>
    <w:basedOn w:val="Normal"/>
    <w:rsid w:val="001B21FB"/>
    <w:pPr>
      <w:spacing w:before="100" w:beforeAutospacing="1" w:after="100" w:afterAutospacing="1"/>
      <w:jc w:val="center"/>
    </w:pPr>
    <w:rPr>
      <w:color w:val="000000"/>
    </w:rPr>
  </w:style>
  <w:style w:type="character" w:styleId="Emphasis">
    <w:name w:val="Emphasis"/>
    <w:basedOn w:val="DefaultParagraphFont"/>
    <w:rsid w:val="00F82F9A"/>
    <w:rPr>
      <w:i/>
      <w:iCs/>
    </w:rPr>
  </w:style>
  <w:style w:type="character" w:customStyle="1" w:styleId="11">
    <w:name w:val="Знак1"/>
    <w:basedOn w:val="DefaultParagraphFont"/>
    <w:semiHidden/>
    <w:rsid w:val="00F82F9A"/>
    <w:rPr>
      <w:lang w:eastAsia="en-US"/>
    </w:rPr>
  </w:style>
  <w:style w:type="paragraph" w:customStyle="1" w:styleId="12">
    <w:name w:val="Основной текст1"/>
    <w:basedOn w:val="Normal"/>
    <w:rsid w:val="00F82F9A"/>
    <w:pPr>
      <w:jc w:val="both"/>
    </w:pPr>
    <w:rPr>
      <w:rFonts w:ascii="Латинский" w:hAnsi="Латинский"/>
      <w:sz w:val="32"/>
    </w:rPr>
  </w:style>
  <w:style w:type="character" w:customStyle="1" w:styleId="TitleChar">
    <w:name w:val="Title Char"/>
    <w:basedOn w:val="DefaultParagraphFont"/>
    <w:link w:val="Title"/>
    <w:rsid w:val="00E62A4A"/>
    <w:rPr>
      <w:sz w:val="28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C57D03"/>
  </w:style>
  <w:style w:type="paragraph" w:customStyle="1" w:styleId="a0">
    <w:name w:val="Заголовок_общий"/>
    <w:basedOn w:val="Heading1"/>
    <w:next w:val="a4"/>
    <w:link w:val="a5"/>
    <w:qFormat/>
    <w:rsid w:val="00801696"/>
    <w:pPr>
      <w:numPr>
        <w:numId w:val="2"/>
      </w:numPr>
      <w:spacing w:line="360" w:lineRule="auto"/>
      <w:jc w:val="left"/>
    </w:pPr>
    <w:rPr>
      <w:b/>
      <w:bCs/>
      <w:sz w:val="28"/>
    </w:rPr>
  </w:style>
  <w:style w:type="paragraph" w:customStyle="1" w:styleId="a4">
    <w:name w:val="Основной Текст"/>
    <w:basedOn w:val="Normal"/>
    <w:link w:val="a6"/>
    <w:qFormat/>
    <w:rsid w:val="00E91F7F"/>
    <w:pPr>
      <w:spacing w:line="360" w:lineRule="auto"/>
      <w:ind w:firstLine="709"/>
      <w:jc w:val="both"/>
    </w:pPr>
  </w:style>
  <w:style w:type="character" w:customStyle="1" w:styleId="a5">
    <w:name w:val="Заголовок_общий Знак"/>
    <w:basedOn w:val="DefaultParagraphFont"/>
    <w:link w:val="a0"/>
    <w:rsid w:val="00801696"/>
    <w:rPr>
      <w:b/>
      <w:bCs/>
      <w:szCs w:val="24"/>
      <w:lang w:val="en-US" w:eastAsia="en-US"/>
    </w:rPr>
  </w:style>
  <w:style w:type="character" w:customStyle="1" w:styleId="a6">
    <w:name w:val="Основной Текст Знак"/>
    <w:basedOn w:val="DefaultParagraphFont"/>
    <w:link w:val="a4"/>
    <w:rsid w:val="00E91F7F"/>
  </w:style>
  <w:style w:type="paragraph" w:customStyle="1" w:styleId="a1">
    <w:name w:val="Заголовок_раздела"/>
    <w:basedOn w:val="Heading2"/>
    <w:next w:val="a4"/>
    <w:link w:val="a7"/>
    <w:qFormat/>
    <w:rsid w:val="00D33F3E"/>
    <w:pPr>
      <w:numPr>
        <w:ilvl w:val="1"/>
        <w:numId w:val="2"/>
      </w:numPr>
      <w:spacing w:line="360" w:lineRule="auto"/>
      <w:jc w:val="left"/>
    </w:pPr>
    <w:rPr>
      <w:b/>
      <w:sz w:val="28"/>
    </w:rPr>
  </w:style>
  <w:style w:type="paragraph" w:customStyle="1" w:styleId="a2">
    <w:name w:val="Заголовок_подраздела"/>
    <w:basedOn w:val="Heading3"/>
    <w:next w:val="a4"/>
    <w:link w:val="a8"/>
    <w:qFormat/>
    <w:rsid w:val="00D33F3E"/>
    <w:pPr>
      <w:numPr>
        <w:ilvl w:val="2"/>
        <w:numId w:val="2"/>
      </w:numPr>
      <w:spacing w:line="360" w:lineRule="auto"/>
      <w:jc w:val="left"/>
    </w:pPr>
    <w:rPr>
      <w:b/>
      <w:sz w:val="28"/>
    </w:rPr>
  </w:style>
  <w:style w:type="character" w:customStyle="1" w:styleId="a7">
    <w:name w:val="Заголовок_раздела Знак"/>
    <w:basedOn w:val="a6"/>
    <w:link w:val="a1"/>
    <w:rsid w:val="00F90562"/>
    <w:rPr>
      <w:b/>
      <w:szCs w:val="24"/>
      <w:lang w:val="en-US" w:eastAsia="en-US"/>
    </w:rPr>
  </w:style>
  <w:style w:type="paragraph" w:styleId="Caption">
    <w:name w:val="caption"/>
    <w:basedOn w:val="Normal"/>
    <w:next w:val="a4"/>
    <w:unhideWhenUsed/>
    <w:qFormat/>
    <w:rsid w:val="000A4DC5"/>
    <w:pPr>
      <w:spacing w:line="360" w:lineRule="auto"/>
    </w:pPr>
    <w:rPr>
      <w:iCs/>
      <w:color w:val="000000" w:themeColor="text1"/>
      <w:szCs w:val="18"/>
    </w:rPr>
  </w:style>
  <w:style w:type="character" w:customStyle="1" w:styleId="a8">
    <w:name w:val="Заголовок_подраздела Знак"/>
    <w:basedOn w:val="a6"/>
    <w:link w:val="a2"/>
    <w:rsid w:val="00F90562"/>
    <w:rPr>
      <w:b/>
      <w:szCs w:val="24"/>
      <w:lang w:val="en-US" w:eastAsia="en-US"/>
    </w:rPr>
  </w:style>
  <w:style w:type="paragraph" w:customStyle="1" w:styleId="a">
    <w:name w:val="Ненумерованный_Список"/>
    <w:basedOn w:val="a4"/>
    <w:link w:val="a9"/>
    <w:rsid w:val="007A5AA3"/>
    <w:pPr>
      <w:numPr>
        <w:numId w:val="1"/>
      </w:numPr>
    </w:pPr>
  </w:style>
  <w:style w:type="character" w:customStyle="1" w:styleId="a9">
    <w:name w:val="Ненумерованный_Список Знак"/>
    <w:basedOn w:val="a6"/>
    <w:link w:val="a"/>
    <w:rsid w:val="007A5AA3"/>
    <w:rPr>
      <w:sz w:val="24"/>
      <w:szCs w:val="24"/>
      <w:lang w:val="en-US" w:eastAsia="en-US"/>
    </w:rPr>
  </w:style>
  <w:style w:type="paragraph" w:customStyle="1" w:styleId="aa">
    <w:name w:val="Код"/>
    <w:basedOn w:val="a4"/>
    <w:next w:val="a4"/>
    <w:link w:val="ab"/>
    <w:qFormat/>
    <w:rsid w:val="002C50D9"/>
    <w:pPr>
      <w:spacing w:after="120" w:line="240" w:lineRule="auto"/>
      <w:contextualSpacing/>
    </w:pPr>
    <w:rPr>
      <w:rFonts w:ascii="Cascadia Code" w:hAnsi="Cascadia Code"/>
    </w:rPr>
  </w:style>
  <w:style w:type="character" w:customStyle="1" w:styleId="ab">
    <w:name w:val="Код Знак"/>
    <w:basedOn w:val="a6"/>
    <w:link w:val="aa"/>
    <w:rsid w:val="002C50D9"/>
    <w:rPr>
      <w:rFonts w:ascii="Cascadia Code" w:hAnsi="Cascadia Code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886B4D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8E43C3"/>
    <w:rPr>
      <w:color w:val="808080"/>
    </w:rPr>
  </w:style>
  <w:style w:type="character" w:customStyle="1" w:styleId="13">
    <w:name w:val="Неразрешенное упоминание1"/>
    <w:basedOn w:val="DefaultParagraphFont"/>
    <w:uiPriority w:val="99"/>
    <w:semiHidden/>
    <w:unhideWhenUsed/>
    <w:rsid w:val="007815B8"/>
    <w:rPr>
      <w:color w:val="605E5C"/>
      <w:shd w:val="clear" w:color="auto" w:fill="E1DFDD"/>
    </w:rPr>
  </w:style>
  <w:style w:type="paragraph" w:customStyle="1" w:styleId="Normal1">
    <w:name w:val="Normal1"/>
    <w:rsid w:val="00323693"/>
    <w:pPr>
      <w:spacing w:line="260" w:lineRule="auto"/>
      <w:ind w:left="200" w:firstLine="260"/>
      <w:jc w:val="both"/>
    </w:pPr>
    <w:rPr>
      <w:snapToGrid w:val="0"/>
      <w:sz w:val="18"/>
      <w:szCs w:val="20"/>
    </w:rPr>
  </w:style>
  <w:style w:type="character" w:styleId="CommentReference">
    <w:name w:val="annotation reference"/>
    <w:basedOn w:val="DefaultParagraphFont"/>
    <w:semiHidden/>
    <w:unhideWhenUsed/>
    <w:rsid w:val="00BE60BE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BE60B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BE60B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BE60BE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BE60B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BE60B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BE60BE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E65F4D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FB7A50"/>
    <w:rPr>
      <w:color w:val="605E5C"/>
      <w:shd w:val="clear" w:color="auto" w:fill="E1DFDD"/>
    </w:rPr>
  </w:style>
  <w:style w:type="paragraph" w:customStyle="1" w:styleId="p1">
    <w:name w:val="p1"/>
    <w:basedOn w:val="Normal"/>
    <w:rsid w:val="0013655F"/>
    <w:rPr>
      <w:rFonts w:ascii="Helvetica Neue" w:hAnsi="Helvetica Neue"/>
      <w:color w:val="000000"/>
      <w:sz w:val="21"/>
      <w:szCs w:val="21"/>
    </w:rPr>
  </w:style>
  <w:style w:type="character" w:customStyle="1" w:styleId="apple-converted-space">
    <w:name w:val="apple-converted-space"/>
    <w:basedOn w:val="DefaultParagraphFont"/>
    <w:rsid w:val="006C3F6A"/>
  </w:style>
  <w:style w:type="character" w:styleId="HTMLCode">
    <w:name w:val="HTML Code"/>
    <w:basedOn w:val="DefaultParagraphFont"/>
    <w:uiPriority w:val="99"/>
    <w:semiHidden/>
    <w:unhideWhenUsed/>
    <w:rsid w:val="006C3F6A"/>
    <w:rPr>
      <w:rFonts w:ascii="Courier New" w:eastAsia="Times New Roman" w:hAnsi="Courier New" w:cs="Courier New"/>
      <w:sz w:val="20"/>
      <w:szCs w:val="20"/>
    </w:rPr>
  </w:style>
  <w:style w:type="table" w:styleId="TableGridLight">
    <w:name w:val="Grid Table Light"/>
    <w:basedOn w:val="TableNormal"/>
    <w:uiPriority w:val="40"/>
    <w:rsid w:val="006125AB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3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3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9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0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8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1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2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75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7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9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3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2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93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9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5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2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9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5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7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2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2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7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3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4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&#1095;&#1077;&#1089;&#1090;&#1085;&#1099;&#1081;&#1079;&#1085;&#1072;&#1082;.&#1088;&#1092;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3.png"/><Relationship Id="rId21" Type="http://schemas.openxmlformats.org/officeDocument/2006/relationships/hyperlink" Target="https://www.cnews.ru/reviews/erp2024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1c.ru/news/trade2024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hyperlink" Target="https://learn.microsoft.com/ru-ru/project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api.crpt.ru" TargetMode="External"/><Relationship Id="rId27" Type="http://schemas.openxmlformats.org/officeDocument/2006/relationships/footer" Target="footer2.xml"/><Relationship Id="rId30" Type="http://schemas.openxmlformats.org/officeDocument/2006/relationships/image" Target="media/image14.jp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its.1c.ru/db/erpdoc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0" Type="http://schemas.openxmlformats.org/officeDocument/2006/relationships/hyperlink" Target="https://elar.urfu.ru/handle/10995/123456" TargetMode="External"/><Relationship Id="rId41" Type="http://schemas.openxmlformats.org/officeDocument/2006/relationships/image" Target="media/image2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novich\Documents\&#1053;&#1072;&#1089;&#1090;&#1088;&#1072;&#1080;&#1074;&#1072;&#1077;&#1084;&#1099;&#1077;%20&#1096;&#1072;&#1073;&#1083;&#1086;&#1085;&#1099;%20Office\&#1064;&#1072;&#1073;&#1083;&#1086;&#1085;%20&#1086;&#1090;&#1095;&#1077;&#1090;&#1072;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726B82-AB83-40B2-A3C8-5D238724E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C:\Users\Yanovich\Documents\Настраиваемые шаблоны Office\Шаблон отчета.dotm</Template>
  <TotalTime>1442</TotalTime>
  <Pages>65</Pages>
  <Words>11211</Words>
  <Characters>63904</Characters>
  <Application>Microsoft Office Word</Application>
  <DocSecurity>0</DocSecurity>
  <Lines>532</Lines>
  <Paragraphs>149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Курсовой проект ИТ-проектами Туровец В.Ю</vt:lpstr>
      <vt:lpstr>Курсовой проект ИТ-проектами Туровец В.Ю</vt:lpstr>
    </vt:vector>
  </TitlesOfParts>
  <Manager/>
  <Company/>
  <LinksUpToDate>false</LinksUpToDate>
  <CharactersWithSpaces>74966</CharactersWithSpaces>
  <SharedDoc>false</SharedDoc>
  <HyperlinkBase/>
  <HLinks>
    <vt:vector size="48" baseType="variant">
      <vt:variant>
        <vt:i4>8257602</vt:i4>
      </vt:variant>
      <vt:variant>
        <vt:i4>234</vt:i4>
      </vt:variant>
      <vt:variant>
        <vt:i4>0</vt:i4>
      </vt:variant>
      <vt:variant>
        <vt:i4>5</vt:i4>
      </vt:variant>
      <vt:variant>
        <vt:lpwstr>mailto:Litvinenko.vi@campus.dvfu.ru</vt:lpwstr>
      </vt:variant>
      <vt:variant>
        <vt:lpwstr/>
      </vt:variant>
      <vt:variant>
        <vt:i4>2490404</vt:i4>
      </vt:variant>
      <vt:variant>
        <vt:i4>231</vt:i4>
      </vt:variant>
      <vt:variant>
        <vt:i4>0</vt:i4>
      </vt:variant>
      <vt:variant>
        <vt:i4>5</vt:i4>
      </vt:variant>
      <vt:variant>
        <vt:lpwstr>http://florin.ru/fiorin/db/centaur.htm</vt:lpwstr>
      </vt:variant>
      <vt:variant>
        <vt:lpwstr/>
      </vt:variant>
      <vt:variant>
        <vt:i4>327681</vt:i4>
      </vt:variant>
      <vt:variant>
        <vt:i4>228</vt:i4>
      </vt:variant>
      <vt:variant>
        <vt:i4>0</vt:i4>
      </vt:variant>
      <vt:variant>
        <vt:i4>5</vt:i4>
      </vt:variant>
      <vt:variant>
        <vt:lpwstr>ftp://repec.iza.org/RePec/Discussionpaper/dp 2313.pdf</vt:lpwstr>
      </vt:variant>
      <vt:variant>
        <vt:lpwstr/>
      </vt:variant>
      <vt:variant>
        <vt:i4>3670057</vt:i4>
      </vt:variant>
      <vt:variant>
        <vt:i4>225</vt:i4>
      </vt:variant>
      <vt:variant>
        <vt:i4>0</vt:i4>
      </vt:variant>
      <vt:variant>
        <vt:i4>5</vt:i4>
      </vt:variant>
      <vt:variant>
        <vt:lpwstr>http://www.samoupravlenie.ru/16-02.htm</vt:lpwstr>
      </vt:variant>
      <vt:variant>
        <vt:lpwstr/>
      </vt:variant>
      <vt:variant>
        <vt:i4>1048654</vt:i4>
      </vt:variant>
      <vt:variant>
        <vt:i4>222</vt:i4>
      </vt:variant>
      <vt:variant>
        <vt:i4>0</vt:i4>
      </vt:variant>
      <vt:variant>
        <vt:i4>5</vt:i4>
      </vt:variant>
      <vt:variant>
        <vt:lpwstr>http://www.omamvd.ru/Data/Obuch/Docs/ch11224/ch12456/uch/authors.htm</vt:lpwstr>
      </vt:variant>
      <vt:variant>
        <vt:lpwstr/>
      </vt:variant>
      <vt:variant>
        <vt:i4>1835095</vt:i4>
      </vt:variant>
      <vt:variant>
        <vt:i4>210</vt:i4>
      </vt:variant>
      <vt:variant>
        <vt:i4>0</vt:i4>
      </vt:variant>
      <vt:variant>
        <vt:i4>5</vt:i4>
      </vt:variant>
      <vt:variant>
        <vt:lpwstr>http://science.garant.ru/public/default.asp?no=85827</vt:lpwstr>
      </vt:variant>
      <vt:variant>
        <vt:lpwstr/>
      </vt:variant>
      <vt:variant>
        <vt:i4>1835095</vt:i4>
      </vt:variant>
      <vt:variant>
        <vt:i4>0</vt:i4>
      </vt:variant>
      <vt:variant>
        <vt:i4>0</vt:i4>
      </vt:variant>
      <vt:variant>
        <vt:i4>5</vt:i4>
      </vt:variant>
      <vt:variant>
        <vt:lpwstr>http://science.garant.ru/public/default.asp?no=85827</vt:lpwstr>
      </vt:variant>
      <vt:variant>
        <vt:lpwstr/>
      </vt:variant>
      <vt:variant>
        <vt:i4>1966099</vt:i4>
      </vt:variant>
      <vt:variant>
        <vt:i4>-1</vt:i4>
      </vt:variant>
      <vt:variant>
        <vt:i4>1033</vt:i4>
      </vt:variant>
      <vt:variant>
        <vt:i4>1</vt:i4>
      </vt:variant>
      <vt:variant>
        <vt:lpwstr>http://office.microsoft.com/global/images/default.aspx?AssetID=ZA060475621049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Курсовой проект ИТ-проектами Туровец В.Ю</dc:title>
  <dc:subject/>
  <dc:creator>Vlad</dc:creator>
  <cp:keywords/>
  <dc:description/>
  <cp:lastModifiedBy>Vladislav</cp:lastModifiedBy>
  <cp:revision>257</cp:revision>
  <cp:lastPrinted>2024-04-29T01:50:00Z</cp:lastPrinted>
  <dcterms:created xsi:type="dcterms:W3CDTF">2025-03-12T13:13:00Z</dcterms:created>
  <dcterms:modified xsi:type="dcterms:W3CDTF">2025-04-02T13:00:00Z</dcterms:modified>
  <cp:category/>
</cp:coreProperties>
</file>