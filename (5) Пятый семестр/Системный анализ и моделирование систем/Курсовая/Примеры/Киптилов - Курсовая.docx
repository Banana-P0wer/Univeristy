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D50F" w14:textId="77777777" w:rsidR="00EB71A5" w:rsidRDefault="00EB71A5" w:rsidP="00EB71A5">
      <w:pPr>
        <w:tabs>
          <w:tab w:val="left" w:pos="6237"/>
        </w:tabs>
        <w:ind w:firstLine="0"/>
        <w:jc w:val="center"/>
        <w:rPr>
          <w:sz w:val="24"/>
          <w:szCs w:val="24"/>
        </w:rPr>
      </w:pPr>
      <w:bookmarkStart w:id="0" w:name="_Hlk149841723"/>
      <w:bookmarkEnd w:id="0"/>
      <w:r>
        <w:rPr>
          <w:rFonts w:ascii="Arial" w:hAnsi="Arial" w:cs="Arial"/>
          <w:b/>
          <w:noProof/>
          <w:szCs w:val="28"/>
        </w:rPr>
        <w:drawing>
          <wp:inline distT="0" distB="0" distL="0" distR="0" wp14:anchorId="6F606360" wp14:editId="5FD13E94">
            <wp:extent cx="352425" cy="58102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73EB" w14:textId="77777777" w:rsidR="00EB71A5" w:rsidRDefault="00EB71A5" w:rsidP="00EB71A5">
      <w:pPr>
        <w:ind w:firstLine="0"/>
        <w:jc w:val="center"/>
        <w:rPr>
          <w:sz w:val="22"/>
        </w:rPr>
      </w:pPr>
      <w:r>
        <w:rPr>
          <w:sz w:val="22"/>
        </w:rPr>
        <w:t>МИНИСТЕРСТВО НАУКИ И ВЫСШЕГО ОБРАЗОВАНИЯ РОССИЙСКОЙ ФЕДЕРАЦИИ</w:t>
      </w:r>
    </w:p>
    <w:p w14:paraId="3396E58C" w14:textId="77777777" w:rsidR="00EB71A5" w:rsidRDefault="00EB71A5" w:rsidP="00EB71A5">
      <w:pPr>
        <w:widowControl w:val="0"/>
        <w:ind w:firstLine="0"/>
        <w:jc w:val="center"/>
        <w:rPr>
          <w:sz w:val="22"/>
        </w:rPr>
      </w:pPr>
      <w:r>
        <w:rPr>
          <w:sz w:val="22"/>
        </w:rPr>
        <w:t>Федеральное государственное автономное образовательное учреждение высшего образования</w:t>
      </w:r>
    </w:p>
    <w:p w14:paraId="3EF10A58" w14:textId="77777777" w:rsidR="00EB71A5" w:rsidRDefault="00EB71A5" w:rsidP="00EB71A5">
      <w:pPr>
        <w:widowControl w:val="0"/>
        <w:shd w:val="clear" w:color="auto" w:fill="FFFFFF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«Дальневосточный федеральный университет»</w:t>
      </w:r>
    </w:p>
    <w:p w14:paraId="4026ADAE" w14:textId="77777777" w:rsidR="00EB71A5" w:rsidRDefault="00EB71A5" w:rsidP="00EB71A5">
      <w:pPr>
        <w:widowControl w:val="0"/>
        <w:shd w:val="clear" w:color="auto" w:fill="FFFFFF"/>
        <w:ind w:firstLine="0"/>
        <w:jc w:val="center"/>
        <w:rPr>
          <w:bCs/>
          <w:szCs w:val="28"/>
        </w:rPr>
      </w:pPr>
      <w:r>
        <w:rPr>
          <w:bCs/>
          <w:szCs w:val="28"/>
        </w:rPr>
        <w:t>(ДВФУ)</w:t>
      </w:r>
    </w:p>
    <w:p w14:paraId="26E1D2A4" w14:textId="77777777" w:rsidR="00EB71A5" w:rsidRDefault="00EB71A5" w:rsidP="00EB71A5">
      <w:pPr>
        <w:shd w:val="clear" w:color="auto" w:fill="FFFFFF"/>
        <w:ind w:firstLine="0"/>
        <w:jc w:val="left"/>
        <w:rPr>
          <w:b/>
          <w:bCs/>
          <w:szCs w:val="28"/>
        </w:rPr>
      </w:pPr>
    </w:p>
    <w:p w14:paraId="405A9CAB" w14:textId="77777777" w:rsidR="00EB71A5" w:rsidRDefault="00EB71A5" w:rsidP="00EB71A5">
      <w:pPr>
        <w:pBdr>
          <w:top w:val="thinThickSmallGap" w:sz="24" w:space="1" w:color="auto"/>
        </w:pBdr>
        <w:ind w:firstLine="0"/>
        <w:jc w:val="left"/>
        <w:rPr>
          <w:sz w:val="20"/>
        </w:rPr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B71A5" w14:paraId="16C3C366" w14:textId="77777777" w:rsidTr="00D34D4F">
        <w:trPr>
          <w:jc w:val="center"/>
        </w:trPr>
        <w:tc>
          <w:tcPr>
            <w:tcW w:w="9356" w:type="dxa"/>
          </w:tcPr>
          <w:p w14:paraId="6F3923B6" w14:textId="77777777" w:rsidR="00EB71A5" w:rsidRDefault="00EB71A5" w:rsidP="00D34D4F">
            <w:pPr>
              <w:widowControl w:val="0"/>
              <w:ind w:firstLine="0"/>
              <w:jc w:val="center"/>
              <w:rPr>
                <w:b/>
                <w:szCs w:val="28"/>
              </w:rPr>
            </w:pPr>
            <w:bookmarkStart w:id="1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7E1BE3EA" w14:textId="77777777" w:rsidR="00EB71A5" w:rsidRDefault="00EB71A5" w:rsidP="00D34D4F">
            <w:pPr>
              <w:widowControl w:val="0"/>
              <w:ind w:firstLine="0"/>
              <w:jc w:val="left"/>
              <w:rPr>
                <w:b/>
                <w:bCs/>
                <w:szCs w:val="28"/>
              </w:rPr>
            </w:pPr>
          </w:p>
          <w:p w14:paraId="0F03904E" w14:textId="77777777" w:rsidR="00EB71A5" w:rsidRDefault="00EB71A5" w:rsidP="00D34D4F">
            <w:pPr>
              <w:widowControl w:val="0"/>
              <w:ind w:firstLine="0"/>
              <w:jc w:val="center"/>
              <w:rPr>
                <w:sz w:val="20"/>
              </w:rPr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1"/>
    </w:tbl>
    <w:p w14:paraId="6F2BE955" w14:textId="77777777" w:rsidR="00EB71A5" w:rsidRDefault="00EB71A5" w:rsidP="00EB71A5">
      <w:pPr>
        <w:ind w:firstLine="0"/>
        <w:jc w:val="left"/>
        <w:rPr>
          <w:szCs w:val="28"/>
        </w:rPr>
      </w:pPr>
    </w:p>
    <w:p w14:paraId="02A35473" w14:textId="77777777" w:rsidR="00EB71A5" w:rsidRDefault="00EB71A5" w:rsidP="00EB71A5">
      <w:pPr>
        <w:ind w:firstLine="0"/>
        <w:jc w:val="left"/>
        <w:rPr>
          <w:szCs w:val="28"/>
        </w:rPr>
      </w:pPr>
    </w:p>
    <w:p w14:paraId="4EEB68EA" w14:textId="06CD1F2A" w:rsidR="00EB71A5" w:rsidRDefault="00C069B2" w:rsidP="00EB71A5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Киптилов</w:t>
      </w:r>
      <w:proofErr w:type="spellEnd"/>
      <w:r w:rsidR="00EB71A5">
        <w:rPr>
          <w:szCs w:val="28"/>
        </w:rPr>
        <w:t xml:space="preserve"> </w:t>
      </w:r>
      <w:r>
        <w:rPr>
          <w:szCs w:val="28"/>
        </w:rPr>
        <w:t>Никита</w:t>
      </w:r>
      <w:r w:rsidR="00EB71A5">
        <w:rPr>
          <w:szCs w:val="28"/>
        </w:rPr>
        <w:t xml:space="preserve"> </w:t>
      </w:r>
      <w:r>
        <w:rPr>
          <w:szCs w:val="28"/>
        </w:rPr>
        <w:t>Серге</w:t>
      </w:r>
      <w:r w:rsidR="00EB71A5">
        <w:rPr>
          <w:szCs w:val="28"/>
        </w:rPr>
        <w:t>евич</w:t>
      </w:r>
    </w:p>
    <w:p w14:paraId="3824A823" w14:textId="77777777" w:rsidR="00EB71A5" w:rsidRDefault="00EB71A5" w:rsidP="00EB71A5">
      <w:pPr>
        <w:ind w:firstLine="0"/>
        <w:jc w:val="center"/>
        <w:rPr>
          <w:szCs w:val="28"/>
        </w:rPr>
      </w:pPr>
    </w:p>
    <w:p w14:paraId="19B38030" w14:textId="47728406" w:rsidR="00EB71A5" w:rsidRPr="001219EA" w:rsidRDefault="00CA30D5" w:rsidP="00EB71A5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Моделирование с</w:t>
      </w:r>
      <w:r w:rsidRPr="00CA30D5">
        <w:rPr>
          <w:b/>
          <w:bCs/>
          <w:szCs w:val="28"/>
        </w:rPr>
        <w:t>истем</w:t>
      </w:r>
      <w:r>
        <w:rPr>
          <w:b/>
          <w:bCs/>
          <w:szCs w:val="28"/>
        </w:rPr>
        <w:t>ы</w:t>
      </w:r>
      <w:r w:rsidRPr="00CA30D5">
        <w:rPr>
          <w:b/>
          <w:bCs/>
          <w:szCs w:val="28"/>
        </w:rPr>
        <w:t xml:space="preserve"> обработки информации</w:t>
      </w:r>
    </w:p>
    <w:p w14:paraId="00E1E7D9" w14:textId="77777777" w:rsidR="001219EA" w:rsidRDefault="001219EA" w:rsidP="00EB71A5">
      <w:pPr>
        <w:ind w:firstLine="0"/>
        <w:jc w:val="center"/>
        <w:rPr>
          <w:b/>
          <w:bCs/>
          <w:szCs w:val="28"/>
        </w:rPr>
      </w:pPr>
    </w:p>
    <w:p w14:paraId="1649715B" w14:textId="61049016" w:rsidR="00EB71A5" w:rsidRDefault="00EB71A5" w:rsidP="00EB71A5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>КУРСОВ</w:t>
      </w:r>
      <w:r w:rsidR="00012240">
        <w:rPr>
          <w:b/>
          <w:bCs/>
          <w:szCs w:val="28"/>
        </w:rPr>
        <w:t>АЯ</w:t>
      </w:r>
      <w:r w:rsidR="004154DA">
        <w:rPr>
          <w:b/>
          <w:bCs/>
          <w:szCs w:val="28"/>
        </w:rPr>
        <w:t xml:space="preserve"> </w:t>
      </w:r>
      <w:r w:rsidR="00012240">
        <w:rPr>
          <w:b/>
          <w:bCs/>
          <w:szCs w:val="28"/>
        </w:rPr>
        <w:t>РАБОТА</w:t>
      </w:r>
    </w:p>
    <w:p w14:paraId="1A8E6137" w14:textId="77777777" w:rsidR="00EB71A5" w:rsidRDefault="00EB71A5" w:rsidP="00EB71A5">
      <w:pPr>
        <w:ind w:firstLine="0"/>
        <w:jc w:val="left"/>
        <w:rPr>
          <w:szCs w:val="28"/>
        </w:rPr>
      </w:pPr>
    </w:p>
    <w:p w14:paraId="63343473" w14:textId="77777777" w:rsidR="00EB71A5" w:rsidRDefault="00EB71A5" w:rsidP="00EB71A5">
      <w:pPr>
        <w:widowControl w:val="0"/>
        <w:ind w:firstLine="5103"/>
        <w:jc w:val="left"/>
        <w:rPr>
          <w:szCs w:val="28"/>
        </w:rPr>
      </w:pPr>
    </w:p>
    <w:tbl>
      <w:tblPr>
        <w:tblW w:w="10035" w:type="dxa"/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EB71A5" w14:paraId="28657EFE" w14:textId="77777777" w:rsidTr="00D34D4F">
        <w:trPr>
          <w:gridBefore w:val="1"/>
          <w:wBefore w:w="4928" w:type="dxa"/>
          <w:trHeight w:val="351"/>
        </w:trPr>
        <w:tc>
          <w:tcPr>
            <w:tcW w:w="5103" w:type="dxa"/>
            <w:hideMark/>
          </w:tcPr>
          <w:p w14:paraId="64CD05D4" w14:textId="77777777" w:rsidR="00EB71A5" w:rsidRDefault="00EB71A5" w:rsidP="00D34D4F">
            <w:pPr>
              <w:tabs>
                <w:tab w:val="left" w:pos="5954"/>
              </w:tabs>
              <w:ind w:firstLine="0"/>
              <w:jc w:val="left"/>
              <w:rPr>
                <w:sz w:val="18"/>
                <w:szCs w:val="18"/>
              </w:rPr>
            </w:pPr>
            <w:r>
              <w:rPr>
                <w:szCs w:val="28"/>
              </w:rPr>
              <w:t>Студент гр. Б9121-09.03.03пиэ</w:t>
            </w:r>
          </w:p>
        </w:tc>
      </w:tr>
      <w:tr w:rsidR="00EB71A5" w14:paraId="30029CBD" w14:textId="77777777" w:rsidTr="00D34D4F">
        <w:trPr>
          <w:gridBefore w:val="1"/>
          <w:wBefore w:w="4928" w:type="dxa"/>
          <w:trHeight w:val="210"/>
        </w:trPr>
        <w:tc>
          <w:tcPr>
            <w:tcW w:w="5103" w:type="dxa"/>
            <w:hideMark/>
          </w:tcPr>
          <w:p w14:paraId="58C59C1B" w14:textId="77777777" w:rsidR="00EB71A5" w:rsidRDefault="00EB71A5" w:rsidP="00D34D4F">
            <w:pPr>
              <w:tabs>
                <w:tab w:val="left" w:pos="5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              ___________________</w:t>
            </w:r>
          </w:p>
        </w:tc>
      </w:tr>
      <w:tr w:rsidR="00EB71A5" w14:paraId="16EFAE08" w14:textId="77777777" w:rsidTr="00D34D4F">
        <w:trPr>
          <w:gridBefore w:val="1"/>
          <w:wBefore w:w="4928" w:type="dxa"/>
          <w:trHeight w:val="210"/>
        </w:trPr>
        <w:tc>
          <w:tcPr>
            <w:tcW w:w="5103" w:type="dxa"/>
            <w:hideMark/>
          </w:tcPr>
          <w:p w14:paraId="6F43CBD5" w14:textId="77777777" w:rsidR="00EB71A5" w:rsidRDefault="00EB71A5" w:rsidP="00D34D4F">
            <w:pPr>
              <w:tabs>
                <w:tab w:val="left" w:pos="5954"/>
              </w:tabs>
              <w:ind w:firstLine="0"/>
              <w:jc w:val="left"/>
              <w:rPr>
                <w:szCs w:val="28"/>
                <w:vertAlign w:val="superscript"/>
              </w:rPr>
            </w:pPr>
            <w:r>
              <w:rPr>
                <w:szCs w:val="28"/>
              </w:rPr>
              <w:t xml:space="preserve">                           </w:t>
            </w:r>
            <w:r>
              <w:rPr>
                <w:szCs w:val="28"/>
                <w:vertAlign w:val="superscript"/>
              </w:rPr>
              <w:t xml:space="preserve"> (подпись)</w:t>
            </w:r>
          </w:p>
        </w:tc>
      </w:tr>
      <w:tr w:rsidR="00EB71A5" w14:paraId="10F38886" w14:textId="77777777" w:rsidTr="00D34D4F">
        <w:trPr>
          <w:gridBefore w:val="1"/>
          <w:wBefore w:w="4928" w:type="dxa"/>
        </w:trPr>
        <w:tc>
          <w:tcPr>
            <w:tcW w:w="5103" w:type="dxa"/>
          </w:tcPr>
          <w:p w14:paraId="03F421EE" w14:textId="3068C4EE" w:rsidR="00EB71A5" w:rsidRDefault="00BF6ACF" w:rsidP="00D34D4F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Руководитель: доцент</w:t>
            </w:r>
          </w:p>
          <w:p w14:paraId="47C663B4" w14:textId="4E117F6B" w:rsidR="00EB71A5" w:rsidRPr="005233A2" w:rsidRDefault="00EB71A5" w:rsidP="00D34D4F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_____________</w:t>
            </w:r>
            <w:proofErr w:type="gramStart"/>
            <w:r>
              <w:rPr>
                <w:szCs w:val="28"/>
              </w:rPr>
              <w:t xml:space="preserve">_  </w:t>
            </w:r>
            <w:r w:rsidR="001219EA">
              <w:rPr>
                <w:szCs w:val="28"/>
              </w:rPr>
              <w:t>Г</w:t>
            </w:r>
            <w:r w:rsidRPr="005233A2">
              <w:rPr>
                <w:szCs w:val="28"/>
              </w:rPr>
              <w:t>.</w:t>
            </w:r>
            <w:r w:rsidR="001219EA">
              <w:rPr>
                <w:szCs w:val="28"/>
              </w:rPr>
              <w:t>Л</w:t>
            </w:r>
            <w:r w:rsidRPr="00E40FBA">
              <w:rPr>
                <w:szCs w:val="28"/>
              </w:rPr>
              <w:t>.</w:t>
            </w:r>
            <w:proofErr w:type="gramEnd"/>
            <w:r w:rsidRPr="00E40FBA">
              <w:rPr>
                <w:szCs w:val="28"/>
              </w:rPr>
              <w:t xml:space="preserve"> </w:t>
            </w:r>
            <w:r w:rsidR="001219EA">
              <w:rPr>
                <w:szCs w:val="28"/>
              </w:rPr>
              <w:t>Берёзкина</w:t>
            </w:r>
          </w:p>
          <w:p w14:paraId="20EBCBBB" w14:textId="77777777" w:rsidR="00EB71A5" w:rsidRDefault="00EB71A5" w:rsidP="00D34D4F">
            <w:pPr>
              <w:widowControl w:val="0"/>
              <w:ind w:firstLine="0"/>
              <w:jc w:val="left"/>
              <w:rPr>
                <w:szCs w:val="28"/>
              </w:rPr>
            </w:pPr>
          </w:p>
        </w:tc>
      </w:tr>
      <w:tr w:rsidR="00EB71A5" w14:paraId="655D8ACE" w14:textId="77777777" w:rsidTr="00D34D4F">
        <w:trPr>
          <w:gridBefore w:val="1"/>
          <w:wBefore w:w="4928" w:type="dxa"/>
        </w:trPr>
        <w:tc>
          <w:tcPr>
            <w:tcW w:w="5103" w:type="dxa"/>
          </w:tcPr>
          <w:p w14:paraId="69C92A02" w14:textId="77777777" w:rsidR="00EB71A5" w:rsidRDefault="00EB71A5" w:rsidP="00D34D4F">
            <w:pPr>
              <w:widowControl w:val="0"/>
              <w:ind w:firstLine="0"/>
              <w:jc w:val="left"/>
              <w:rPr>
                <w:szCs w:val="28"/>
              </w:rPr>
            </w:pPr>
          </w:p>
        </w:tc>
      </w:tr>
      <w:tr w:rsidR="00EB71A5" w14:paraId="513B01A6" w14:textId="77777777" w:rsidTr="00D34D4F">
        <w:tc>
          <w:tcPr>
            <w:tcW w:w="4928" w:type="dxa"/>
          </w:tcPr>
          <w:p w14:paraId="50A2F93F" w14:textId="77777777" w:rsidR="00EB71A5" w:rsidRDefault="00EB71A5" w:rsidP="00D34D4F">
            <w:pPr>
              <w:ind w:firstLine="0"/>
              <w:jc w:val="center"/>
              <w:rPr>
                <w:szCs w:val="28"/>
              </w:rPr>
            </w:pPr>
          </w:p>
          <w:p w14:paraId="1740BBC2" w14:textId="77777777" w:rsidR="00EB71A5" w:rsidRDefault="00EB71A5" w:rsidP="00D34D4F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Регистрационный </w:t>
            </w:r>
            <w:proofErr w:type="gramStart"/>
            <w:r>
              <w:rPr>
                <w:szCs w:val="28"/>
              </w:rPr>
              <w:t>№  _</w:t>
            </w:r>
            <w:proofErr w:type="gramEnd"/>
            <w:r>
              <w:rPr>
                <w:szCs w:val="28"/>
              </w:rPr>
              <w:t>_______</w:t>
            </w:r>
          </w:p>
          <w:p w14:paraId="296FBB19" w14:textId="77777777" w:rsidR="00EB71A5" w:rsidRDefault="00EB71A5" w:rsidP="00D34D4F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___________  ___________________</w:t>
            </w:r>
          </w:p>
          <w:p w14:paraId="3E697BB5" w14:textId="77777777" w:rsidR="00EB71A5" w:rsidRDefault="00EB71A5" w:rsidP="00D34D4F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подпись                      И.О.Фамилия</w:t>
            </w:r>
          </w:p>
          <w:p w14:paraId="6FBBAF7C" w14:textId="77777777" w:rsidR="00EB71A5" w:rsidRDefault="00EB71A5" w:rsidP="00D34D4F">
            <w:pPr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</w:rPr>
              <w:t>« _</w:t>
            </w:r>
            <w:proofErr w:type="gramEnd"/>
            <w:r>
              <w:rPr>
                <w:szCs w:val="28"/>
              </w:rPr>
              <w:t>____» ___________________  20  г.</w:t>
            </w:r>
          </w:p>
          <w:p w14:paraId="0E4814FF" w14:textId="77777777" w:rsidR="00EB71A5" w:rsidRDefault="00EB71A5" w:rsidP="00D34D4F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103" w:type="dxa"/>
          </w:tcPr>
          <w:p w14:paraId="7E5A324E" w14:textId="77777777" w:rsidR="00EB71A5" w:rsidRDefault="00EB71A5" w:rsidP="00D34D4F">
            <w:pPr>
              <w:widowControl w:val="0"/>
              <w:ind w:left="88" w:firstLine="0"/>
              <w:jc w:val="left"/>
              <w:rPr>
                <w:szCs w:val="28"/>
              </w:rPr>
            </w:pPr>
          </w:p>
          <w:p w14:paraId="6548D8F6" w14:textId="77777777" w:rsidR="00EB71A5" w:rsidRDefault="00EB71A5" w:rsidP="00D34D4F">
            <w:pPr>
              <w:widowControl w:val="0"/>
              <w:ind w:left="34"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</w:rPr>
              <w:t>Оценка  _</w:t>
            </w:r>
            <w:proofErr w:type="gramEnd"/>
            <w:r>
              <w:rPr>
                <w:szCs w:val="28"/>
              </w:rPr>
              <w:t>________________________</w:t>
            </w:r>
          </w:p>
          <w:p w14:paraId="36B854AC" w14:textId="77777777" w:rsidR="00EB71A5" w:rsidRDefault="00EB71A5" w:rsidP="00D34D4F">
            <w:pPr>
              <w:widowControl w:val="0"/>
              <w:ind w:left="88" w:firstLine="0"/>
              <w:jc w:val="left"/>
              <w:rPr>
                <w:szCs w:val="28"/>
              </w:rPr>
            </w:pPr>
          </w:p>
          <w:p w14:paraId="58951543" w14:textId="77777777" w:rsidR="00EB71A5" w:rsidRDefault="00EB71A5" w:rsidP="00D34D4F">
            <w:pPr>
              <w:widowControl w:val="0"/>
              <w:ind w:left="88" w:firstLine="0"/>
              <w:jc w:val="left"/>
              <w:rPr>
                <w:szCs w:val="28"/>
              </w:rPr>
            </w:pPr>
            <w:r>
              <w:rPr>
                <w:szCs w:val="28"/>
              </w:rPr>
              <w:t>____________  ___________________</w:t>
            </w:r>
          </w:p>
          <w:p w14:paraId="6A5D8FD1" w14:textId="77777777" w:rsidR="00EB71A5" w:rsidRDefault="00EB71A5" w:rsidP="00D34D4F">
            <w:pPr>
              <w:widowControl w:val="0"/>
              <w:ind w:left="88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подпись                            И.О.Фамилия</w:t>
            </w:r>
          </w:p>
          <w:p w14:paraId="22633505" w14:textId="77777777" w:rsidR="00EB71A5" w:rsidRDefault="00EB71A5" w:rsidP="00D34D4F">
            <w:pPr>
              <w:widowControl w:val="0"/>
              <w:ind w:left="88" w:firstLine="0"/>
              <w:jc w:val="left"/>
              <w:rPr>
                <w:szCs w:val="28"/>
              </w:rPr>
            </w:pPr>
          </w:p>
          <w:p w14:paraId="52F5D077" w14:textId="198235C5" w:rsidR="00EB71A5" w:rsidRDefault="00EB71A5" w:rsidP="00D34D4F">
            <w:pPr>
              <w:widowControl w:val="0"/>
              <w:ind w:left="88" w:firstLine="0"/>
              <w:jc w:val="left"/>
              <w:rPr>
                <w:szCs w:val="28"/>
              </w:rPr>
            </w:pPr>
            <w:r>
              <w:rPr>
                <w:szCs w:val="28"/>
              </w:rPr>
              <w:t>«_____» __________________ 20</w:t>
            </w:r>
            <w:r w:rsidR="00BF6ACF">
              <w:rPr>
                <w:szCs w:val="28"/>
              </w:rPr>
              <w:t>23</w:t>
            </w:r>
            <w:r>
              <w:rPr>
                <w:szCs w:val="28"/>
              </w:rPr>
              <w:t xml:space="preserve"> г.</w:t>
            </w:r>
          </w:p>
          <w:p w14:paraId="3B4B424B" w14:textId="77777777" w:rsidR="00EB71A5" w:rsidRDefault="00EB71A5" w:rsidP="00D34D4F">
            <w:pPr>
              <w:widowControl w:val="0"/>
              <w:ind w:left="88" w:firstLine="0"/>
              <w:jc w:val="left"/>
              <w:rPr>
                <w:szCs w:val="28"/>
              </w:rPr>
            </w:pPr>
          </w:p>
        </w:tc>
      </w:tr>
    </w:tbl>
    <w:p w14:paraId="5FBB254E" w14:textId="77777777" w:rsidR="00EB71A5" w:rsidRDefault="00EB71A5" w:rsidP="00EB71A5">
      <w:pPr>
        <w:widowControl w:val="0"/>
        <w:ind w:firstLine="0"/>
        <w:jc w:val="left"/>
        <w:rPr>
          <w:szCs w:val="28"/>
        </w:rPr>
      </w:pPr>
    </w:p>
    <w:p w14:paraId="2992FFAC" w14:textId="77777777" w:rsidR="00EB71A5" w:rsidRDefault="00EB71A5" w:rsidP="00EB71A5">
      <w:pPr>
        <w:widowControl w:val="0"/>
        <w:ind w:firstLine="0"/>
        <w:jc w:val="left"/>
        <w:rPr>
          <w:szCs w:val="28"/>
        </w:rPr>
      </w:pPr>
    </w:p>
    <w:p w14:paraId="07673744" w14:textId="77777777" w:rsidR="00EB71A5" w:rsidRDefault="00EB71A5" w:rsidP="00EB71A5">
      <w:pPr>
        <w:widowControl w:val="0"/>
        <w:ind w:firstLine="0"/>
        <w:jc w:val="left"/>
        <w:rPr>
          <w:szCs w:val="28"/>
        </w:rPr>
      </w:pPr>
    </w:p>
    <w:p w14:paraId="1DBFCDA6" w14:textId="77777777" w:rsidR="00EB71A5" w:rsidRDefault="00EB71A5" w:rsidP="00EB71A5">
      <w:pPr>
        <w:widowControl w:val="0"/>
        <w:ind w:firstLine="0"/>
        <w:jc w:val="left"/>
        <w:rPr>
          <w:szCs w:val="28"/>
        </w:rPr>
      </w:pPr>
    </w:p>
    <w:p w14:paraId="624117A5" w14:textId="77777777" w:rsidR="00EB71A5" w:rsidRDefault="00EB71A5" w:rsidP="00EB71A5">
      <w:pPr>
        <w:widowControl w:val="0"/>
        <w:ind w:firstLine="0"/>
        <w:jc w:val="left"/>
        <w:rPr>
          <w:szCs w:val="28"/>
        </w:rPr>
      </w:pPr>
    </w:p>
    <w:p w14:paraId="6871380D" w14:textId="77777777" w:rsidR="00EB71A5" w:rsidRDefault="00EB71A5" w:rsidP="00EB71A5">
      <w:pPr>
        <w:widowControl w:val="0"/>
        <w:ind w:firstLine="0"/>
        <w:jc w:val="left"/>
        <w:rPr>
          <w:szCs w:val="28"/>
        </w:rPr>
      </w:pPr>
    </w:p>
    <w:p w14:paraId="5A80290E" w14:textId="77777777" w:rsidR="00EB71A5" w:rsidRDefault="00EB71A5" w:rsidP="00EB71A5">
      <w:pPr>
        <w:widowControl w:val="0"/>
        <w:ind w:firstLine="0"/>
        <w:jc w:val="center"/>
        <w:rPr>
          <w:szCs w:val="28"/>
        </w:rPr>
      </w:pPr>
      <w:bookmarkStart w:id="2" w:name="_Toc143067983"/>
      <w:bookmarkStart w:id="3" w:name="_Toc150571762"/>
      <w:bookmarkStart w:id="4" w:name="_Toc154462860"/>
      <w:bookmarkStart w:id="5" w:name="_Toc154667207"/>
      <w:bookmarkStart w:id="6" w:name="_Toc182733104"/>
      <w:bookmarkStart w:id="7" w:name="_Toc182735224"/>
      <w:bookmarkStart w:id="8" w:name="_Toc182800955"/>
      <w:bookmarkStart w:id="9" w:name="_Toc184522017"/>
      <w:r>
        <w:rPr>
          <w:szCs w:val="28"/>
        </w:rPr>
        <w:t>г. Владивосток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ECBFEDC" w14:textId="105206FD" w:rsidR="001219EA" w:rsidRDefault="00EB71A5" w:rsidP="001219EA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Pr="00841D8F">
        <w:rPr>
          <w:szCs w:val="28"/>
        </w:rPr>
        <w:t>2</w:t>
      </w:r>
      <w:r>
        <w:rPr>
          <w:szCs w:val="28"/>
        </w:rPr>
        <w:t>3</w:t>
      </w:r>
    </w:p>
    <w:p w14:paraId="7CFA1DC1" w14:textId="77777777" w:rsidR="00C2567C" w:rsidRPr="00C2567C" w:rsidRDefault="00C2567C" w:rsidP="00C2567C">
      <w:pPr>
        <w:spacing w:line="36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2567C">
        <w:rPr>
          <w:rFonts w:eastAsia="Times New Roman" w:cs="Times New Roman"/>
          <w:b/>
          <w:bCs/>
          <w:color w:val="000000"/>
          <w:szCs w:val="28"/>
          <w:lang w:eastAsia="ru-RU"/>
        </w:rPr>
        <w:t>Бланк задания</w:t>
      </w:r>
    </w:p>
    <w:p w14:paraId="225462A9" w14:textId="77777777" w:rsidR="00C2567C" w:rsidRPr="00C2567C" w:rsidRDefault="00C2567C" w:rsidP="00C2567C">
      <w:pPr>
        <w:spacing w:line="36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2567C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 курсовую работу по дисциплине </w:t>
      </w:r>
    </w:p>
    <w:p w14:paraId="1A59B674" w14:textId="77777777" w:rsidR="00C2567C" w:rsidRPr="00C2567C" w:rsidRDefault="00C2567C" w:rsidP="00C2567C">
      <w:pPr>
        <w:spacing w:line="36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C2567C">
        <w:rPr>
          <w:rFonts w:eastAsia="Times New Roman" w:cs="Times New Roman"/>
          <w:b/>
          <w:color w:val="000000"/>
          <w:szCs w:val="28"/>
          <w:lang w:eastAsia="ru-RU"/>
        </w:rPr>
        <w:t>«Системный анализ и моделирование систем»</w:t>
      </w:r>
    </w:p>
    <w:p w14:paraId="22909F7A" w14:textId="6378394D" w:rsidR="00C2567C" w:rsidRPr="00C2567C" w:rsidRDefault="00C2567C" w:rsidP="0095096A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2567C">
        <w:rPr>
          <w:rFonts w:eastAsia="Times New Roman" w:cs="Times New Roman"/>
          <w:color w:val="000000"/>
          <w:szCs w:val="28"/>
          <w:lang w:eastAsia="ru-RU"/>
        </w:rPr>
        <w:t>Студенту гр. Б9121-09.03.03пиэ</w:t>
      </w:r>
      <w:r w:rsidR="0095096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8C2EE9">
        <w:rPr>
          <w:rFonts w:eastAsia="Times New Roman" w:cs="Times New Roman"/>
          <w:szCs w:val="28"/>
          <w:lang w:eastAsia="ru-RU"/>
        </w:rPr>
        <w:t>Киптилову</w:t>
      </w:r>
      <w:proofErr w:type="spellEnd"/>
      <w:r w:rsidRPr="00C2567C">
        <w:rPr>
          <w:rFonts w:eastAsia="Times New Roman" w:cs="Times New Roman"/>
          <w:szCs w:val="28"/>
          <w:lang w:eastAsia="ru-RU"/>
        </w:rPr>
        <w:t xml:space="preserve"> </w:t>
      </w:r>
      <w:r w:rsidR="008C2EE9">
        <w:rPr>
          <w:rFonts w:eastAsia="Times New Roman" w:cs="Times New Roman"/>
          <w:szCs w:val="28"/>
          <w:lang w:eastAsia="ru-RU"/>
        </w:rPr>
        <w:t>Никите</w:t>
      </w:r>
      <w:r w:rsidRPr="00C2567C">
        <w:rPr>
          <w:rFonts w:eastAsia="Times New Roman" w:cs="Times New Roman"/>
          <w:szCs w:val="28"/>
          <w:lang w:eastAsia="ru-RU"/>
        </w:rPr>
        <w:t xml:space="preserve"> </w:t>
      </w:r>
      <w:r w:rsidR="008C2EE9">
        <w:rPr>
          <w:rFonts w:eastAsia="Times New Roman" w:cs="Times New Roman"/>
          <w:szCs w:val="28"/>
          <w:lang w:eastAsia="ru-RU"/>
        </w:rPr>
        <w:t>Серге</w:t>
      </w:r>
      <w:r w:rsidRPr="00C2567C">
        <w:rPr>
          <w:rFonts w:eastAsia="Times New Roman" w:cs="Times New Roman"/>
          <w:szCs w:val="28"/>
          <w:lang w:eastAsia="ru-RU"/>
        </w:rPr>
        <w:t>евичу</w:t>
      </w:r>
    </w:p>
    <w:p w14:paraId="1B8F87E6" w14:textId="4EBEB285" w:rsidR="00C2567C" w:rsidRPr="00C2567C" w:rsidRDefault="00C2567C" w:rsidP="0095096A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2567C">
        <w:rPr>
          <w:rFonts w:eastAsia="Times New Roman" w:cs="Times New Roman"/>
          <w:color w:val="000000"/>
          <w:szCs w:val="28"/>
          <w:lang w:eastAsia="ru-RU"/>
        </w:rPr>
        <w:t>Руководитель</w:t>
      </w:r>
      <w:r w:rsidR="0095096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2567C">
        <w:rPr>
          <w:rFonts w:eastAsia="Times New Roman" w:cs="Times New Roman"/>
          <w:color w:val="000000"/>
          <w:szCs w:val="28"/>
          <w:lang w:eastAsia="ru-RU"/>
        </w:rPr>
        <w:t>Березкина Галина</w:t>
      </w:r>
      <w:r w:rsidRPr="00C2567C">
        <w:rPr>
          <w:rFonts w:eastAsia="Calibri" w:cs="Times New Roman"/>
          <w:szCs w:val="28"/>
        </w:rPr>
        <w:t xml:space="preserve"> Леонидовна</w:t>
      </w:r>
    </w:p>
    <w:p w14:paraId="6C5D5666" w14:textId="77777777" w:rsidR="00C2567C" w:rsidRPr="00C2567C" w:rsidRDefault="00C2567C" w:rsidP="00C2567C">
      <w:pPr>
        <w:spacing w:line="36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2567C">
        <w:rPr>
          <w:rFonts w:eastAsia="Times New Roman" w:cs="Times New Roman"/>
          <w:b/>
          <w:bCs/>
          <w:color w:val="000000"/>
          <w:szCs w:val="28"/>
          <w:lang w:eastAsia="ru-RU"/>
        </w:rPr>
        <w:t>Тема курсовой работы</w:t>
      </w:r>
    </w:p>
    <w:p w14:paraId="4EE3BBFD" w14:textId="0489C774" w:rsidR="00CA30D5" w:rsidRDefault="00CA30D5" w:rsidP="00C2567C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bookmarkStart w:id="10" w:name="_Hlk153491138"/>
      <w:r>
        <w:rPr>
          <w:rFonts w:eastAsia="Calibri" w:cs="Times New Roman"/>
          <w:szCs w:val="28"/>
        </w:rPr>
        <w:t>Моделирование с</w:t>
      </w:r>
      <w:r w:rsidRPr="00CA30D5">
        <w:rPr>
          <w:rFonts w:eastAsia="Calibri" w:cs="Times New Roman"/>
          <w:szCs w:val="28"/>
        </w:rPr>
        <w:t>истем</w:t>
      </w:r>
      <w:r>
        <w:rPr>
          <w:rFonts w:eastAsia="Calibri" w:cs="Times New Roman"/>
          <w:szCs w:val="28"/>
        </w:rPr>
        <w:t>ы</w:t>
      </w:r>
      <w:r w:rsidRPr="00CA30D5">
        <w:rPr>
          <w:rFonts w:eastAsia="Calibri" w:cs="Times New Roman"/>
          <w:szCs w:val="28"/>
        </w:rPr>
        <w:t xml:space="preserve"> обработки информации </w:t>
      </w:r>
    </w:p>
    <w:bookmarkEnd w:id="10"/>
    <w:p w14:paraId="4AB29212" w14:textId="5D4F8665" w:rsidR="00C2567C" w:rsidRPr="00C2567C" w:rsidRDefault="00C2567C" w:rsidP="00C2567C">
      <w:pPr>
        <w:spacing w:line="36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2567C">
        <w:rPr>
          <w:rFonts w:eastAsia="Times New Roman" w:cs="Times New Roman"/>
          <w:b/>
          <w:bCs/>
          <w:color w:val="000000"/>
          <w:szCs w:val="28"/>
          <w:lang w:eastAsia="ru-RU"/>
        </w:rPr>
        <w:t>Техническое задание</w:t>
      </w:r>
    </w:p>
    <w:p w14:paraId="3F9AA118" w14:textId="77777777" w:rsidR="00C2567C" w:rsidRPr="00C2567C" w:rsidRDefault="00C2567C" w:rsidP="00C2567C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C2567C">
        <w:rPr>
          <w:rFonts w:eastAsia="Times New Roman" w:cs="Times New Roman"/>
          <w:color w:val="000000"/>
          <w:szCs w:val="28"/>
          <w:lang w:eastAsia="ru-RU"/>
        </w:rPr>
        <w:t>1. Ознакомиться с рекомендуемой литературой. Дать аналитический обзор моделирования системы.</w:t>
      </w:r>
    </w:p>
    <w:p w14:paraId="45A245EE" w14:textId="77777777" w:rsidR="0055063F" w:rsidRPr="0055063F" w:rsidRDefault="00C2567C" w:rsidP="0055063F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C2567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2. </w:t>
      </w:r>
      <w:r w:rsidRPr="00C2567C">
        <w:rPr>
          <w:rFonts w:eastAsia="Times New Roman" w:cs="Times New Roman"/>
          <w:color w:val="000000"/>
          <w:szCs w:val="28"/>
          <w:lang w:eastAsia="ru-RU"/>
        </w:rPr>
        <w:t>Теоретический материал</w:t>
      </w:r>
      <w:r w:rsidR="0095096A" w:rsidRPr="00C2567C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55063F" w:rsidRPr="0055063F">
        <w:rPr>
          <w:rFonts w:eastAsia="Times New Roman" w:cs="Times New Roman"/>
          <w:color w:val="000000"/>
          <w:szCs w:val="28"/>
          <w:lang w:eastAsia="ru-RU"/>
        </w:rPr>
        <w:t xml:space="preserve">Система обработки информации содержи мультиплексный канал и три </w:t>
      </w:r>
      <w:proofErr w:type="spellStart"/>
      <w:r w:rsidR="0055063F" w:rsidRPr="0055063F">
        <w:rPr>
          <w:rFonts w:eastAsia="Times New Roman" w:cs="Times New Roman"/>
          <w:color w:val="000000"/>
          <w:szCs w:val="28"/>
          <w:lang w:eastAsia="ru-RU"/>
        </w:rPr>
        <w:t>мини-ЭВМ</w:t>
      </w:r>
      <w:proofErr w:type="spellEnd"/>
      <w:r w:rsidR="0055063F" w:rsidRPr="0055063F">
        <w:rPr>
          <w:rFonts w:eastAsia="Times New Roman" w:cs="Times New Roman"/>
          <w:color w:val="000000"/>
          <w:szCs w:val="28"/>
          <w:lang w:eastAsia="ru-RU"/>
        </w:rPr>
        <w:t xml:space="preserve">. Сигналы от датчиков поступают на вход канала через интервалы времени 10 ± 5 мкс. В канале они буферируются и предварительно обрабатываются в течение 10 ± 3 мкс. Затем они поступают на обработку в ту </w:t>
      </w:r>
      <w:proofErr w:type="spellStart"/>
      <w:r w:rsidR="0055063F" w:rsidRPr="0055063F">
        <w:rPr>
          <w:rFonts w:eastAsia="Times New Roman" w:cs="Times New Roman"/>
          <w:color w:val="000000"/>
          <w:szCs w:val="28"/>
          <w:lang w:eastAsia="ru-RU"/>
        </w:rPr>
        <w:t>мини-ЭВМ</w:t>
      </w:r>
      <w:proofErr w:type="spellEnd"/>
      <w:r w:rsidR="0055063F" w:rsidRPr="0055063F">
        <w:rPr>
          <w:rFonts w:eastAsia="Times New Roman" w:cs="Times New Roman"/>
          <w:color w:val="000000"/>
          <w:szCs w:val="28"/>
          <w:lang w:eastAsia="ru-RU"/>
        </w:rPr>
        <w:t xml:space="preserve">, где имеется наименьшая по длине входная очередь. Емкости входных накопителей во всех </w:t>
      </w:r>
      <w:proofErr w:type="spellStart"/>
      <w:r w:rsidR="0055063F" w:rsidRPr="0055063F">
        <w:rPr>
          <w:rFonts w:eastAsia="Times New Roman" w:cs="Times New Roman"/>
          <w:color w:val="000000"/>
          <w:szCs w:val="28"/>
          <w:lang w:eastAsia="ru-RU"/>
        </w:rPr>
        <w:t>мини-ЭВМ</w:t>
      </w:r>
      <w:proofErr w:type="spellEnd"/>
      <w:r w:rsidR="0055063F" w:rsidRPr="0055063F">
        <w:rPr>
          <w:rFonts w:eastAsia="Times New Roman" w:cs="Times New Roman"/>
          <w:color w:val="000000"/>
          <w:szCs w:val="28"/>
          <w:lang w:eastAsia="ru-RU"/>
        </w:rPr>
        <w:t xml:space="preserve"> рассчитаны на хранение величин 10 сигналов. Время обработки сигнала в любо </w:t>
      </w:r>
      <w:proofErr w:type="spellStart"/>
      <w:r w:rsidR="0055063F" w:rsidRPr="0055063F">
        <w:rPr>
          <w:rFonts w:eastAsia="Times New Roman" w:cs="Times New Roman"/>
          <w:color w:val="000000"/>
          <w:szCs w:val="28"/>
          <w:lang w:eastAsia="ru-RU"/>
        </w:rPr>
        <w:t>мини-ЭВМ</w:t>
      </w:r>
      <w:proofErr w:type="spellEnd"/>
      <w:r w:rsidR="0055063F" w:rsidRPr="0055063F">
        <w:rPr>
          <w:rFonts w:eastAsia="Times New Roman" w:cs="Times New Roman"/>
          <w:color w:val="000000"/>
          <w:szCs w:val="28"/>
          <w:lang w:eastAsia="ru-RU"/>
        </w:rPr>
        <w:t xml:space="preserve"> равно 33 мкс.</w:t>
      </w:r>
    </w:p>
    <w:p w14:paraId="00CB708E" w14:textId="77777777" w:rsidR="0055063F" w:rsidRDefault="0055063F" w:rsidP="0055063F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55063F">
        <w:rPr>
          <w:rFonts w:eastAsia="Times New Roman" w:cs="Times New Roman"/>
          <w:color w:val="000000"/>
          <w:szCs w:val="28"/>
          <w:lang w:eastAsia="ru-RU"/>
        </w:rPr>
        <w:t xml:space="preserve">Смоделировать процесс обработки 500 сигналов, поступающих с датчиков. Определить средние времена задержки сигналов в канале и </w:t>
      </w:r>
      <w:proofErr w:type="spellStart"/>
      <w:r w:rsidRPr="0055063F">
        <w:rPr>
          <w:rFonts w:eastAsia="Times New Roman" w:cs="Times New Roman"/>
          <w:color w:val="000000"/>
          <w:szCs w:val="28"/>
          <w:lang w:eastAsia="ru-RU"/>
        </w:rPr>
        <w:t>мини-ЭВМ</w:t>
      </w:r>
      <w:proofErr w:type="spellEnd"/>
      <w:r w:rsidRPr="0055063F">
        <w:rPr>
          <w:rFonts w:eastAsia="Times New Roman" w:cs="Times New Roman"/>
          <w:color w:val="000000"/>
          <w:szCs w:val="28"/>
          <w:lang w:eastAsia="ru-RU"/>
        </w:rPr>
        <w:t xml:space="preserve"> и вероятности переполнения входных накопителей. Обеспечить ускорение обработки сигнала в ЭВМ до 25 мкс при достижении суммарной очереди сигналов значения 25 единиц.</w:t>
      </w:r>
    </w:p>
    <w:p w14:paraId="2916DDCF" w14:textId="773D2BEF" w:rsidR="00C2567C" w:rsidRPr="00C2567C" w:rsidRDefault="009C65F7" w:rsidP="0055063F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="00C2567C" w:rsidRPr="00C2567C">
        <w:rPr>
          <w:rFonts w:eastAsia="Times New Roman" w:cs="Times New Roman"/>
          <w:color w:val="000000"/>
          <w:szCs w:val="28"/>
          <w:lang w:eastAsia="ru-RU"/>
        </w:rPr>
        <w:t>. Отчётный материал курсовой работы:</w:t>
      </w:r>
    </w:p>
    <w:p w14:paraId="6D480A5D" w14:textId="77777777" w:rsidR="00C2567C" w:rsidRPr="00C2567C" w:rsidRDefault="00C2567C" w:rsidP="00C2567C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C2567C">
        <w:rPr>
          <w:rFonts w:eastAsia="Times New Roman" w:cs="Times New Roman"/>
          <w:color w:val="000000"/>
          <w:szCs w:val="28"/>
          <w:lang w:eastAsia="ru-RU"/>
        </w:rPr>
        <w:t>а) Пояснительная записка</w:t>
      </w:r>
    </w:p>
    <w:p w14:paraId="2F674BBB" w14:textId="23185337" w:rsidR="00C2567C" w:rsidRPr="00C2567C" w:rsidRDefault="00C2567C" w:rsidP="00C2567C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C2567C">
        <w:rPr>
          <w:rFonts w:eastAsia="Times New Roman" w:cs="Times New Roman"/>
          <w:color w:val="000000"/>
          <w:szCs w:val="28"/>
          <w:lang w:eastAsia="ru-RU"/>
        </w:rPr>
        <w:t>б) Графический материал</w:t>
      </w:r>
    </w:p>
    <w:p w14:paraId="28D117E2" w14:textId="63705258" w:rsidR="00C2567C" w:rsidRPr="00C2567C" w:rsidRDefault="0055063F" w:rsidP="00C2567C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="00C2567C" w:rsidRPr="00C2567C">
        <w:rPr>
          <w:rFonts w:eastAsia="Times New Roman" w:cs="Times New Roman"/>
          <w:color w:val="000000"/>
          <w:szCs w:val="28"/>
          <w:lang w:eastAsia="ru-RU"/>
        </w:rPr>
        <w:t>. Рекомендуемая литература:</w:t>
      </w:r>
    </w:p>
    <w:p w14:paraId="788DEF7F" w14:textId="77777777" w:rsidR="00C2567C" w:rsidRPr="00C2567C" w:rsidRDefault="00C2567C" w:rsidP="00C2567C">
      <w:pPr>
        <w:numPr>
          <w:ilvl w:val="0"/>
          <w:numId w:val="5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C2567C">
        <w:rPr>
          <w:rFonts w:eastAsia="Times New Roman" w:cs="Times New Roman"/>
          <w:szCs w:val="28"/>
          <w:lang w:eastAsia="ru-RU"/>
        </w:rPr>
        <w:t xml:space="preserve">Моделирование систем: учебно-метод. Комплекс / А. И. Васильев; Дальневосточный государственный технический университет. – Владивосток: Изд-во ДВГТУ, 2008. - 172с.Советов, Б.Я.  Моделирование систем. Практикум: </w:t>
      </w:r>
      <w:r w:rsidRPr="00C2567C">
        <w:rPr>
          <w:rFonts w:eastAsia="Times New Roman" w:cs="Times New Roman"/>
          <w:szCs w:val="28"/>
          <w:lang w:eastAsia="ru-RU"/>
        </w:rPr>
        <w:lastRenderedPageBreak/>
        <w:t xml:space="preserve">учебное пособие для бакалавров / Б. Я. Советов, С. А. Яковлев. –4-е изд., </w:t>
      </w:r>
      <w:proofErr w:type="spellStart"/>
      <w:r w:rsidRPr="00C2567C">
        <w:rPr>
          <w:rFonts w:eastAsia="Times New Roman" w:cs="Times New Roman"/>
          <w:szCs w:val="28"/>
          <w:lang w:eastAsia="ru-RU"/>
        </w:rPr>
        <w:t>перераб</w:t>
      </w:r>
      <w:proofErr w:type="spellEnd"/>
      <w:r w:rsidRPr="00C2567C">
        <w:rPr>
          <w:rFonts w:eastAsia="Times New Roman" w:cs="Times New Roman"/>
          <w:szCs w:val="28"/>
          <w:lang w:eastAsia="ru-RU"/>
        </w:rPr>
        <w:t xml:space="preserve">. и доп. </w:t>
      </w:r>
      <w:proofErr w:type="gramStart"/>
      <w:r w:rsidRPr="00C2567C">
        <w:rPr>
          <w:rFonts w:eastAsia="Times New Roman" w:cs="Times New Roman"/>
          <w:szCs w:val="28"/>
          <w:lang w:eastAsia="ru-RU"/>
        </w:rPr>
        <w:t>–  М</w:t>
      </w:r>
      <w:proofErr w:type="gramEnd"/>
      <w:r w:rsidRPr="00C2567C">
        <w:rPr>
          <w:rFonts w:eastAsia="Times New Roman" w:cs="Times New Roman"/>
          <w:szCs w:val="28"/>
          <w:lang w:eastAsia="ru-RU"/>
        </w:rPr>
        <w:t xml:space="preserve">: Изд-во </w:t>
      </w:r>
      <w:proofErr w:type="spellStart"/>
      <w:r w:rsidRPr="00C2567C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C2567C">
        <w:rPr>
          <w:rFonts w:eastAsia="Times New Roman" w:cs="Times New Roman"/>
          <w:szCs w:val="28"/>
          <w:lang w:eastAsia="ru-RU"/>
        </w:rPr>
        <w:t>, 2012. – 295 с.</w:t>
      </w:r>
    </w:p>
    <w:p w14:paraId="7829D664" w14:textId="77777777" w:rsidR="00C2567C" w:rsidRPr="00C2567C" w:rsidRDefault="00C2567C" w:rsidP="00C2567C">
      <w:pPr>
        <w:numPr>
          <w:ilvl w:val="0"/>
          <w:numId w:val="5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C2567C">
        <w:rPr>
          <w:rFonts w:eastAsia="Times New Roman" w:cs="Times New Roman"/>
          <w:szCs w:val="28"/>
          <w:lang w:eastAsia="ru-RU"/>
        </w:rPr>
        <w:t xml:space="preserve">Моделирование систем. Практикум: Учеб. пособие для вузов / Б. Я. Советов, С. А. Яковлев. 3-е изд., стер. – М.: </w:t>
      </w:r>
      <w:proofErr w:type="spellStart"/>
      <w:r w:rsidRPr="00C2567C">
        <w:rPr>
          <w:rFonts w:eastAsia="Times New Roman" w:cs="Times New Roman"/>
          <w:szCs w:val="28"/>
          <w:lang w:eastAsia="ru-RU"/>
        </w:rPr>
        <w:t>Высш</w:t>
      </w:r>
      <w:proofErr w:type="spellEnd"/>
      <w:r w:rsidRPr="00C2567C">
        <w:rPr>
          <w:rFonts w:eastAsia="Times New Roman" w:cs="Times New Roman"/>
          <w:szCs w:val="28"/>
          <w:lang w:eastAsia="ru-RU"/>
        </w:rPr>
        <w:t>. шк., 2005. – 295 с.: ил.</w:t>
      </w:r>
    </w:p>
    <w:p w14:paraId="7812B2E2" w14:textId="77777777" w:rsidR="00C2567C" w:rsidRPr="00C2567C" w:rsidRDefault="00C2567C" w:rsidP="00C2567C">
      <w:pPr>
        <w:spacing w:line="36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14:paraId="53AC18C1" w14:textId="0ED3F087" w:rsidR="00C2567C" w:rsidRPr="00C2567C" w:rsidRDefault="00C2567C" w:rsidP="00C2567C">
      <w:pPr>
        <w:spacing w:line="36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2567C">
        <w:rPr>
          <w:rFonts w:eastAsia="Times New Roman" w:cs="Times New Roman"/>
          <w:color w:val="000000"/>
          <w:sz w:val="27"/>
          <w:szCs w:val="27"/>
          <w:lang w:eastAsia="ru-RU"/>
        </w:rPr>
        <w:t>Задание выдано «29 сентября 2023 года»</w:t>
      </w:r>
    </w:p>
    <w:p w14:paraId="0C3E7557" w14:textId="77777777" w:rsidR="00C2567C" w:rsidRPr="00C2567C" w:rsidRDefault="00C2567C" w:rsidP="00C2567C">
      <w:pPr>
        <w:spacing w:line="360" w:lineRule="auto"/>
        <w:contextualSpacing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2567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Руководитель_______________/Березкина </w:t>
      </w:r>
      <w:proofErr w:type="gramStart"/>
      <w:r w:rsidRPr="00C2567C">
        <w:rPr>
          <w:rFonts w:eastAsia="Times New Roman" w:cs="Times New Roman"/>
          <w:color w:val="000000"/>
          <w:sz w:val="27"/>
          <w:szCs w:val="27"/>
          <w:lang w:eastAsia="ru-RU"/>
        </w:rPr>
        <w:t>Г.Л.</w:t>
      </w:r>
      <w:proofErr w:type="gramEnd"/>
      <w:r w:rsidRPr="00C2567C">
        <w:rPr>
          <w:rFonts w:eastAsia="Times New Roman" w:cs="Times New Roman"/>
          <w:color w:val="000000"/>
          <w:sz w:val="27"/>
          <w:szCs w:val="27"/>
          <w:lang w:eastAsia="ru-RU"/>
        </w:rPr>
        <w:t>/</w:t>
      </w:r>
    </w:p>
    <w:p w14:paraId="0B232D3C" w14:textId="09050355" w:rsidR="00C2567C" w:rsidRDefault="00C2567C" w:rsidP="00C2567C">
      <w:pPr>
        <w:spacing w:line="360" w:lineRule="auto"/>
        <w:contextualSpacing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2567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                                          (подпись)</w:t>
      </w:r>
    </w:p>
    <w:p w14:paraId="790B95F6" w14:textId="4C84E89D" w:rsidR="0095096A" w:rsidRPr="00C2567C" w:rsidRDefault="0095096A" w:rsidP="0095096A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br w:type="page"/>
      </w:r>
    </w:p>
    <w:sdt>
      <w:sdtPr>
        <w:rPr>
          <w:rFonts w:cs="Times New Roman"/>
          <w:b/>
          <w:color w:val="auto"/>
          <w:sz w:val="20"/>
          <w:szCs w:val="20"/>
        </w:rPr>
        <w:id w:val="-1454788834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3807B122" w14:textId="27F21354" w:rsidR="008B13BC" w:rsidRPr="00F57AF7" w:rsidRDefault="007E52EC" w:rsidP="007E52EC">
          <w:pPr>
            <w:pStyle w:val="ab"/>
            <w:tabs>
              <w:tab w:val="left" w:pos="1092"/>
              <w:tab w:val="center" w:pos="5032"/>
            </w:tabs>
            <w:jc w:val="left"/>
            <w:rPr>
              <w:rFonts w:cs="Times New Roman"/>
              <w:b/>
              <w:szCs w:val="28"/>
            </w:rPr>
          </w:pPr>
          <w:r>
            <w:rPr>
              <w:rFonts w:cs="Times New Roman"/>
              <w:b/>
              <w:color w:val="auto"/>
              <w:sz w:val="20"/>
              <w:szCs w:val="20"/>
            </w:rPr>
            <w:tab/>
          </w:r>
          <w:r>
            <w:rPr>
              <w:rFonts w:cs="Times New Roman"/>
              <w:b/>
              <w:color w:val="auto"/>
              <w:sz w:val="20"/>
              <w:szCs w:val="20"/>
            </w:rPr>
            <w:tab/>
          </w:r>
          <w:r w:rsidR="008B13BC" w:rsidRPr="00F57AF7">
            <w:rPr>
              <w:rFonts w:cs="Times New Roman"/>
              <w:b/>
              <w:szCs w:val="28"/>
            </w:rPr>
            <w:t>Содержание</w:t>
          </w:r>
        </w:p>
        <w:p w14:paraId="5801C21D" w14:textId="7201F19C" w:rsidR="007369B2" w:rsidRPr="007369B2" w:rsidRDefault="008B13BC">
          <w:pPr>
            <w:pStyle w:val="11"/>
            <w:rPr>
              <w:kern w:val="2"/>
              <w14:ligatures w14:val="standardContextual"/>
            </w:rPr>
          </w:pPr>
          <w:r w:rsidRPr="00F24314">
            <w:fldChar w:fldCharType="begin"/>
          </w:r>
          <w:r w:rsidRPr="00F24314">
            <w:instrText xml:space="preserve"> TOC \o "1-3" \h \z \u </w:instrText>
          </w:r>
          <w:r w:rsidRPr="00F24314">
            <w:fldChar w:fldCharType="separate"/>
          </w:r>
          <w:hyperlink w:anchor="_Toc153487502" w:history="1">
            <w:r w:rsidR="007369B2" w:rsidRPr="007369B2">
              <w:rPr>
                <w:rStyle w:val="af6"/>
              </w:rPr>
              <w:t>Введение</w:t>
            </w:r>
            <w:r w:rsidR="007369B2" w:rsidRPr="007369B2">
              <w:rPr>
                <w:webHidden/>
              </w:rPr>
              <w:tab/>
            </w:r>
            <w:r w:rsidR="007369B2" w:rsidRPr="007369B2">
              <w:rPr>
                <w:webHidden/>
              </w:rPr>
              <w:fldChar w:fldCharType="begin"/>
            </w:r>
            <w:r w:rsidR="007369B2" w:rsidRPr="007369B2">
              <w:rPr>
                <w:webHidden/>
              </w:rPr>
              <w:instrText xml:space="preserve"> PAGEREF _Toc153487502 \h </w:instrText>
            </w:r>
            <w:r w:rsidR="007369B2" w:rsidRPr="007369B2">
              <w:rPr>
                <w:webHidden/>
              </w:rPr>
            </w:r>
            <w:r w:rsidR="007369B2" w:rsidRPr="007369B2">
              <w:rPr>
                <w:webHidden/>
              </w:rPr>
              <w:fldChar w:fldCharType="separate"/>
            </w:r>
            <w:r w:rsidR="00196E99">
              <w:rPr>
                <w:webHidden/>
              </w:rPr>
              <w:t>5</w:t>
            </w:r>
            <w:r w:rsidR="007369B2" w:rsidRPr="007369B2">
              <w:rPr>
                <w:webHidden/>
              </w:rPr>
              <w:fldChar w:fldCharType="end"/>
            </w:r>
          </w:hyperlink>
        </w:p>
        <w:p w14:paraId="5680B165" w14:textId="6301753B" w:rsidR="007369B2" w:rsidRPr="007369B2" w:rsidRDefault="00000000">
          <w:pPr>
            <w:pStyle w:val="11"/>
            <w:rPr>
              <w:kern w:val="2"/>
              <w14:ligatures w14:val="standardContextual"/>
            </w:rPr>
          </w:pPr>
          <w:hyperlink w:anchor="_Toc153487503" w:history="1">
            <w:r w:rsidR="007369B2" w:rsidRPr="007369B2">
              <w:rPr>
                <w:rStyle w:val="af6"/>
              </w:rPr>
              <w:t>Задание</w:t>
            </w:r>
            <w:r w:rsidR="007369B2" w:rsidRPr="007369B2">
              <w:rPr>
                <w:webHidden/>
              </w:rPr>
              <w:tab/>
            </w:r>
            <w:r w:rsidR="007369B2" w:rsidRPr="007369B2">
              <w:rPr>
                <w:webHidden/>
              </w:rPr>
              <w:fldChar w:fldCharType="begin"/>
            </w:r>
            <w:r w:rsidR="007369B2" w:rsidRPr="007369B2">
              <w:rPr>
                <w:webHidden/>
              </w:rPr>
              <w:instrText xml:space="preserve"> PAGEREF _Toc153487503 \h </w:instrText>
            </w:r>
            <w:r w:rsidR="007369B2" w:rsidRPr="007369B2">
              <w:rPr>
                <w:webHidden/>
              </w:rPr>
            </w:r>
            <w:r w:rsidR="007369B2" w:rsidRPr="007369B2">
              <w:rPr>
                <w:webHidden/>
              </w:rPr>
              <w:fldChar w:fldCharType="separate"/>
            </w:r>
            <w:r w:rsidR="00196E99">
              <w:rPr>
                <w:webHidden/>
              </w:rPr>
              <w:t>6</w:t>
            </w:r>
            <w:r w:rsidR="007369B2" w:rsidRPr="007369B2">
              <w:rPr>
                <w:webHidden/>
              </w:rPr>
              <w:fldChar w:fldCharType="end"/>
            </w:r>
          </w:hyperlink>
        </w:p>
        <w:p w14:paraId="222247E2" w14:textId="65AB002A" w:rsidR="007369B2" w:rsidRPr="007369B2" w:rsidRDefault="00000000">
          <w:pPr>
            <w:pStyle w:val="11"/>
            <w:rPr>
              <w:kern w:val="2"/>
              <w14:ligatures w14:val="standardContextual"/>
            </w:rPr>
          </w:pPr>
          <w:hyperlink w:anchor="_Toc153487504" w:history="1">
            <w:r w:rsidR="007369B2" w:rsidRPr="007369B2">
              <w:rPr>
                <w:rStyle w:val="af6"/>
              </w:rPr>
              <w:t>1 Построение структурной схемы и ее формализация</w:t>
            </w:r>
            <w:r w:rsidR="007369B2" w:rsidRPr="007369B2">
              <w:rPr>
                <w:webHidden/>
              </w:rPr>
              <w:tab/>
            </w:r>
            <w:r w:rsidR="007369B2" w:rsidRPr="007369B2">
              <w:rPr>
                <w:webHidden/>
              </w:rPr>
              <w:fldChar w:fldCharType="begin"/>
            </w:r>
            <w:r w:rsidR="007369B2" w:rsidRPr="007369B2">
              <w:rPr>
                <w:webHidden/>
              </w:rPr>
              <w:instrText xml:space="preserve"> PAGEREF _Toc153487504 \h </w:instrText>
            </w:r>
            <w:r w:rsidR="007369B2" w:rsidRPr="007369B2">
              <w:rPr>
                <w:webHidden/>
              </w:rPr>
            </w:r>
            <w:r w:rsidR="007369B2" w:rsidRPr="007369B2">
              <w:rPr>
                <w:webHidden/>
              </w:rPr>
              <w:fldChar w:fldCharType="separate"/>
            </w:r>
            <w:r w:rsidR="00196E99">
              <w:rPr>
                <w:webHidden/>
              </w:rPr>
              <w:t>7</w:t>
            </w:r>
            <w:r w:rsidR="007369B2" w:rsidRPr="007369B2">
              <w:rPr>
                <w:webHidden/>
              </w:rPr>
              <w:fldChar w:fldCharType="end"/>
            </w:r>
          </w:hyperlink>
        </w:p>
        <w:p w14:paraId="182C7AED" w14:textId="222CA043" w:rsidR="007369B2" w:rsidRPr="007369B2" w:rsidRDefault="00000000">
          <w:pPr>
            <w:pStyle w:val="21"/>
            <w:tabs>
              <w:tab w:val="left" w:pos="1760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487505" w:history="1">
            <w:r w:rsidR="007369B2" w:rsidRPr="007369B2">
              <w:rPr>
                <w:rStyle w:val="af6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7369B2" w:rsidRPr="007369B2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369B2" w:rsidRPr="007369B2">
              <w:rPr>
                <w:rStyle w:val="af6"/>
                <w:rFonts w:ascii="Times New Roman" w:hAnsi="Times New Roman"/>
                <w:noProof/>
                <w:sz w:val="24"/>
                <w:szCs w:val="24"/>
              </w:rPr>
              <w:t>Цель моделирования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_Toc153487505 \h </w:instrTex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6E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4970F" w14:textId="3E7CB864" w:rsidR="007369B2" w:rsidRPr="007369B2" w:rsidRDefault="00000000">
          <w:pPr>
            <w:pStyle w:val="21"/>
            <w:tabs>
              <w:tab w:val="left" w:pos="1760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487506" w:history="1">
            <w:r w:rsidR="007369B2" w:rsidRPr="007369B2">
              <w:rPr>
                <w:rStyle w:val="af6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7369B2" w:rsidRPr="007369B2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369B2" w:rsidRPr="007369B2">
              <w:rPr>
                <w:rStyle w:val="af6"/>
                <w:rFonts w:ascii="Times New Roman" w:hAnsi="Times New Roman"/>
                <w:noProof/>
                <w:sz w:val="24"/>
                <w:szCs w:val="24"/>
              </w:rPr>
              <w:t>Схемы структурной модели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_Toc153487506 \h </w:instrTex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6E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406CB" w14:textId="02201614" w:rsidR="007369B2" w:rsidRPr="007369B2" w:rsidRDefault="00000000">
          <w:pPr>
            <w:pStyle w:val="11"/>
            <w:rPr>
              <w:kern w:val="2"/>
              <w14:ligatures w14:val="standardContextual"/>
            </w:rPr>
          </w:pPr>
          <w:hyperlink w:anchor="_Toc153487507" w:history="1">
            <w:r w:rsidR="007369B2" w:rsidRPr="007369B2">
              <w:rPr>
                <w:rStyle w:val="af6"/>
              </w:rPr>
              <w:t>2 Машинная реализация модели</w:t>
            </w:r>
            <w:r w:rsidR="007369B2" w:rsidRPr="007369B2">
              <w:rPr>
                <w:webHidden/>
              </w:rPr>
              <w:tab/>
            </w:r>
            <w:r w:rsidR="007369B2" w:rsidRPr="007369B2">
              <w:rPr>
                <w:webHidden/>
              </w:rPr>
              <w:fldChar w:fldCharType="begin"/>
            </w:r>
            <w:r w:rsidR="007369B2" w:rsidRPr="007369B2">
              <w:rPr>
                <w:webHidden/>
              </w:rPr>
              <w:instrText xml:space="preserve"> PAGEREF _Toc153487507 \h </w:instrText>
            </w:r>
            <w:r w:rsidR="007369B2" w:rsidRPr="007369B2">
              <w:rPr>
                <w:webHidden/>
              </w:rPr>
            </w:r>
            <w:r w:rsidR="007369B2" w:rsidRPr="007369B2">
              <w:rPr>
                <w:webHidden/>
              </w:rPr>
              <w:fldChar w:fldCharType="separate"/>
            </w:r>
            <w:r w:rsidR="00196E99">
              <w:rPr>
                <w:webHidden/>
              </w:rPr>
              <w:t>8</w:t>
            </w:r>
            <w:r w:rsidR="007369B2" w:rsidRPr="007369B2">
              <w:rPr>
                <w:webHidden/>
              </w:rPr>
              <w:fldChar w:fldCharType="end"/>
            </w:r>
          </w:hyperlink>
        </w:p>
        <w:p w14:paraId="6D158CC2" w14:textId="4257EFE2" w:rsidR="007369B2" w:rsidRPr="007369B2" w:rsidRDefault="00000000">
          <w:pPr>
            <w:pStyle w:val="21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487508" w:history="1">
            <w:r w:rsidR="007369B2" w:rsidRPr="007369B2">
              <w:rPr>
                <w:rStyle w:val="af6"/>
                <w:rFonts w:ascii="Times New Roman" w:hAnsi="Times New Roman"/>
                <w:noProof/>
                <w:sz w:val="24"/>
                <w:szCs w:val="24"/>
              </w:rPr>
              <w:t>2.1 Блок-схема модели в терминах GPSS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_Toc153487508 \h </w:instrTex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6E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5E7C8" w14:textId="4A988344" w:rsidR="007369B2" w:rsidRPr="007369B2" w:rsidRDefault="00000000">
          <w:pPr>
            <w:pStyle w:val="21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487509" w:history="1">
            <w:r w:rsidR="007369B2" w:rsidRPr="007369B2">
              <w:rPr>
                <w:rStyle w:val="af6"/>
                <w:rFonts w:ascii="Times New Roman" w:hAnsi="Times New Roman"/>
                <w:noProof/>
                <w:sz w:val="24"/>
                <w:szCs w:val="24"/>
              </w:rPr>
              <w:t>2.2 Текст программы на GPSS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_Toc153487509 \h </w:instrTex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6E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9E6DB" w14:textId="4D5C64A4" w:rsidR="007369B2" w:rsidRPr="007369B2" w:rsidRDefault="00000000">
          <w:pPr>
            <w:pStyle w:val="21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487510" w:history="1">
            <w:r w:rsidR="007369B2" w:rsidRPr="007369B2">
              <w:rPr>
                <w:rStyle w:val="af6"/>
                <w:rFonts w:ascii="Times New Roman" w:hAnsi="Times New Roman"/>
                <w:noProof/>
                <w:sz w:val="24"/>
                <w:szCs w:val="24"/>
              </w:rPr>
              <w:t>2.3 Результаты моделирования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_Toc153487510 \h </w:instrTex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6E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A3B7F" w14:textId="57D86545" w:rsidR="007369B2" w:rsidRPr="007369B2" w:rsidRDefault="00000000">
          <w:pPr>
            <w:pStyle w:val="21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487511" w:history="1">
            <w:r w:rsidR="007369B2" w:rsidRPr="007369B2">
              <w:rPr>
                <w:rStyle w:val="af6"/>
                <w:rFonts w:ascii="Times New Roman" w:hAnsi="Times New Roman"/>
                <w:noProof/>
                <w:sz w:val="24"/>
                <w:szCs w:val="24"/>
              </w:rPr>
              <w:t>2.4 Дисперсионный анализ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_Toc153487511 \h </w:instrTex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6E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C94C1B" w14:textId="6B9CEA1C" w:rsidR="007369B2" w:rsidRPr="007369B2" w:rsidRDefault="00000000">
          <w:pPr>
            <w:pStyle w:val="21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487512" w:history="1">
            <w:r w:rsidR="007369B2" w:rsidRPr="007369B2">
              <w:rPr>
                <w:rStyle w:val="af6"/>
                <w:rFonts w:ascii="Times New Roman" w:hAnsi="Times New Roman"/>
                <w:noProof/>
                <w:sz w:val="24"/>
                <w:szCs w:val="24"/>
              </w:rPr>
              <w:t>2.5 Отсеивающий эксперимент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_Toc153487512 \h </w:instrTex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6E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7980E6" w14:textId="0893C877" w:rsidR="007369B2" w:rsidRPr="007369B2" w:rsidRDefault="00000000">
          <w:pPr>
            <w:pStyle w:val="21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3487513" w:history="1">
            <w:r w:rsidR="007369B2" w:rsidRPr="007369B2">
              <w:rPr>
                <w:rStyle w:val="af6"/>
                <w:rFonts w:ascii="Times New Roman" w:hAnsi="Times New Roman"/>
                <w:noProof/>
                <w:sz w:val="24"/>
                <w:szCs w:val="24"/>
              </w:rPr>
              <w:t>2.6 Оптимизирующий эксперимент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_Toc153487513 \h </w:instrTex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6E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="007369B2" w:rsidRPr="007369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2D045" w14:textId="2430CB0C" w:rsidR="007369B2" w:rsidRPr="007369B2" w:rsidRDefault="00000000">
          <w:pPr>
            <w:pStyle w:val="11"/>
            <w:rPr>
              <w:kern w:val="2"/>
              <w14:ligatures w14:val="standardContextual"/>
            </w:rPr>
          </w:pPr>
          <w:hyperlink w:anchor="_Toc153487514" w:history="1">
            <w:r w:rsidR="007369B2" w:rsidRPr="007369B2">
              <w:rPr>
                <w:rStyle w:val="af6"/>
              </w:rPr>
              <w:t>3 Оценка полученных результатов</w:t>
            </w:r>
            <w:r w:rsidR="007369B2" w:rsidRPr="007369B2">
              <w:rPr>
                <w:webHidden/>
              </w:rPr>
              <w:tab/>
            </w:r>
            <w:r w:rsidR="007369B2" w:rsidRPr="007369B2">
              <w:rPr>
                <w:webHidden/>
              </w:rPr>
              <w:fldChar w:fldCharType="begin"/>
            </w:r>
            <w:r w:rsidR="007369B2" w:rsidRPr="007369B2">
              <w:rPr>
                <w:webHidden/>
              </w:rPr>
              <w:instrText xml:space="preserve"> PAGEREF _Toc153487514 \h </w:instrText>
            </w:r>
            <w:r w:rsidR="007369B2" w:rsidRPr="007369B2">
              <w:rPr>
                <w:webHidden/>
              </w:rPr>
            </w:r>
            <w:r w:rsidR="007369B2" w:rsidRPr="007369B2">
              <w:rPr>
                <w:webHidden/>
              </w:rPr>
              <w:fldChar w:fldCharType="separate"/>
            </w:r>
            <w:r w:rsidR="00196E99">
              <w:rPr>
                <w:webHidden/>
              </w:rPr>
              <w:t>40</w:t>
            </w:r>
            <w:r w:rsidR="007369B2" w:rsidRPr="007369B2">
              <w:rPr>
                <w:webHidden/>
              </w:rPr>
              <w:fldChar w:fldCharType="end"/>
            </w:r>
          </w:hyperlink>
        </w:p>
        <w:p w14:paraId="0B0CC34F" w14:textId="0484B363" w:rsidR="007369B2" w:rsidRPr="007369B2" w:rsidRDefault="00000000">
          <w:pPr>
            <w:pStyle w:val="11"/>
            <w:rPr>
              <w:kern w:val="2"/>
              <w14:ligatures w14:val="standardContextual"/>
            </w:rPr>
          </w:pPr>
          <w:hyperlink w:anchor="_Toc153487515" w:history="1">
            <w:r w:rsidR="007369B2" w:rsidRPr="007369B2">
              <w:rPr>
                <w:rStyle w:val="af6"/>
              </w:rPr>
              <w:t>Вывод</w:t>
            </w:r>
            <w:r w:rsidR="007369B2" w:rsidRPr="007369B2">
              <w:rPr>
                <w:webHidden/>
              </w:rPr>
              <w:tab/>
            </w:r>
            <w:r w:rsidR="007369B2" w:rsidRPr="007369B2">
              <w:rPr>
                <w:webHidden/>
              </w:rPr>
              <w:fldChar w:fldCharType="begin"/>
            </w:r>
            <w:r w:rsidR="007369B2" w:rsidRPr="007369B2">
              <w:rPr>
                <w:webHidden/>
              </w:rPr>
              <w:instrText xml:space="preserve"> PAGEREF _Toc153487515 \h </w:instrText>
            </w:r>
            <w:r w:rsidR="007369B2" w:rsidRPr="007369B2">
              <w:rPr>
                <w:webHidden/>
              </w:rPr>
            </w:r>
            <w:r w:rsidR="007369B2" w:rsidRPr="007369B2">
              <w:rPr>
                <w:webHidden/>
              </w:rPr>
              <w:fldChar w:fldCharType="separate"/>
            </w:r>
            <w:r w:rsidR="00196E99">
              <w:rPr>
                <w:webHidden/>
              </w:rPr>
              <w:t>44</w:t>
            </w:r>
            <w:r w:rsidR="007369B2" w:rsidRPr="007369B2">
              <w:rPr>
                <w:webHidden/>
              </w:rPr>
              <w:fldChar w:fldCharType="end"/>
            </w:r>
          </w:hyperlink>
        </w:p>
        <w:p w14:paraId="03AD51D2" w14:textId="45258AC9" w:rsidR="007369B2" w:rsidRDefault="00000000">
          <w:pPr>
            <w:pStyle w:val="1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3487516" w:history="1">
            <w:r w:rsidR="007369B2" w:rsidRPr="007369B2">
              <w:rPr>
                <w:rStyle w:val="af6"/>
              </w:rPr>
              <w:t>Список использованной литературы</w:t>
            </w:r>
            <w:r w:rsidR="007369B2" w:rsidRPr="007369B2">
              <w:rPr>
                <w:webHidden/>
              </w:rPr>
              <w:tab/>
            </w:r>
            <w:r w:rsidR="007369B2" w:rsidRPr="007369B2">
              <w:rPr>
                <w:webHidden/>
              </w:rPr>
              <w:fldChar w:fldCharType="begin"/>
            </w:r>
            <w:r w:rsidR="007369B2" w:rsidRPr="007369B2">
              <w:rPr>
                <w:webHidden/>
              </w:rPr>
              <w:instrText xml:space="preserve"> PAGEREF _Toc153487516 \h </w:instrText>
            </w:r>
            <w:r w:rsidR="007369B2" w:rsidRPr="007369B2">
              <w:rPr>
                <w:webHidden/>
              </w:rPr>
            </w:r>
            <w:r w:rsidR="007369B2" w:rsidRPr="007369B2">
              <w:rPr>
                <w:webHidden/>
              </w:rPr>
              <w:fldChar w:fldCharType="separate"/>
            </w:r>
            <w:r w:rsidR="00196E99">
              <w:rPr>
                <w:webHidden/>
              </w:rPr>
              <w:t>45</w:t>
            </w:r>
            <w:r w:rsidR="007369B2" w:rsidRPr="007369B2">
              <w:rPr>
                <w:webHidden/>
              </w:rPr>
              <w:fldChar w:fldCharType="end"/>
            </w:r>
          </w:hyperlink>
        </w:p>
        <w:p w14:paraId="19F28152" w14:textId="2B288788" w:rsidR="007E52EC" w:rsidRPr="00F24314" w:rsidRDefault="008B13BC" w:rsidP="00F24314">
          <w:pPr>
            <w:ind w:firstLine="0"/>
            <w:rPr>
              <w:rFonts w:cs="Times New Roman"/>
              <w:sz w:val="24"/>
              <w:szCs w:val="24"/>
            </w:rPr>
          </w:pPr>
          <w:r w:rsidRPr="00F24314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1074F0F" w14:textId="007B1010" w:rsidR="00B3162B" w:rsidRDefault="00B3162B">
      <w:pPr>
        <w:spacing w:after="160" w:line="259" w:lineRule="auto"/>
        <w:ind w:firstLine="0"/>
        <w:jc w:val="left"/>
        <w:rPr>
          <w:color w:val="000000" w:themeColor="text1"/>
          <w:lang w:eastAsia="ru-RU"/>
        </w:rPr>
      </w:pPr>
      <w:r>
        <w:rPr>
          <w:lang w:eastAsia="ru-RU"/>
        </w:rPr>
        <w:br w:type="page"/>
      </w:r>
    </w:p>
    <w:p w14:paraId="63924DF4" w14:textId="2848453A" w:rsidR="00B3162B" w:rsidRDefault="00B3162B" w:rsidP="00B3162B">
      <w:pPr>
        <w:pStyle w:val="aa"/>
      </w:pPr>
      <w:bookmarkStart w:id="11" w:name="_Toc153487502"/>
      <w:r>
        <w:lastRenderedPageBreak/>
        <w:t>Введение</w:t>
      </w:r>
      <w:bookmarkEnd w:id="11"/>
    </w:p>
    <w:p w14:paraId="19314236" w14:textId="77777777" w:rsidR="00B3162B" w:rsidRDefault="00B3162B" w:rsidP="00B3162B">
      <w:pPr>
        <w:pStyle w:val="ab"/>
        <w:rPr>
          <w:lang w:eastAsia="ru-RU"/>
        </w:rPr>
      </w:pPr>
    </w:p>
    <w:p w14:paraId="367F5A28" w14:textId="09E39F69" w:rsidR="007E52EC" w:rsidRDefault="007E52EC" w:rsidP="007E52EC">
      <w:pPr>
        <w:pStyle w:val="ab"/>
        <w:rPr>
          <w:lang w:eastAsia="ru-RU"/>
        </w:rPr>
      </w:pPr>
      <w:r>
        <w:rPr>
          <w:lang w:eastAsia="ru-RU"/>
        </w:rPr>
        <w:t xml:space="preserve">Целью данной курсовой работы является получение практических навыков по созданию имитационных моделей систем массового обслуживания (СМО) с помощью языка имитационного моделирования GPSS/PC. В качестве средства программной реализации модели применен язык GPSS (General </w:t>
      </w:r>
      <w:proofErr w:type="spellStart"/>
      <w:r>
        <w:rPr>
          <w:lang w:eastAsia="ru-RU"/>
        </w:rPr>
        <w:t>Purpose</w:t>
      </w:r>
      <w:proofErr w:type="spellEnd"/>
      <w:r>
        <w:rPr>
          <w:lang w:eastAsia="ru-RU"/>
        </w:rPr>
        <w:t xml:space="preserve"> System </w:t>
      </w:r>
      <w:proofErr w:type="spellStart"/>
      <w:r>
        <w:rPr>
          <w:lang w:eastAsia="ru-RU"/>
        </w:rPr>
        <w:t>Simulator</w:t>
      </w:r>
      <w:proofErr w:type="spellEnd"/>
      <w:r>
        <w:rPr>
          <w:lang w:eastAsia="ru-RU"/>
        </w:rPr>
        <w:t>).</w:t>
      </w:r>
    </w:p>
    <w:p w14:paraId="319B99E2" w14:textId="64B5A83F" w:rsidR="007E52EC" w:rsidRDefault="007E52EC" w:rsidP="007E52EC">
      <w:pPr>
        <w:pStyle w:val="ab"/>
        <w:rPr>
          <w:lang w:eastAsia="ru-RU"/>
        </w:rPr>
      </w:pPr>
      <w:r>
        <w:rPr>
          <w:lang w:eastAsia="ru-RU"/>
        </w:rPr>
        <w:t xml:space="preserve">Пакет моделирования дискретных систем (ПДМС) построен в предположении, что моделью сложной дискретной системы является описание ее элементов и логических правил их взаимодействия в процессе функционирования моделируемой системы. Каждый блок ПДМС имеет свой графический аналог, с помощью которых отображается пространственная конструкция модели, упрощая дальнейшую линеаризацию программы модели. Основой ПДМС являются программы, описывающие функционирование набора объектов для обеспечения заданных программистом маршрутов продвижения динамических объектов, называемых далее </w:t>
      </w:r>
      <w:proofErr w:type="spellStart"/>
      <w:r>
        <w:rPr>
          <w:lang w:eastAsia="ru-RU"/>
        </w:rPr>
        <w:t>транзактами</w:t>
      </w:r>
      <w:proofErr w:type="spellEnd"/>
      <w:r>
        <w:rPr>
          <w:lang w:eastAsia="ru-RU"/>
        </w:rPr>
        <w:t xml:space="preserve"> (сообщениями); планирования событий, происходящих в модели, путем регистрации времени наступления каждого события и выполнение их в нарастающей временной последовательности; регистрация статической информации о функционировании модели; продвижения модельного времени в процессе моделирования системы. В ПДМС имеется два основных типа объектов: </w:t>
      </w:r>
      <w:proofErr w:type="spellStart"/>
      <w:r>
        <w:rPr>
          <w:lang w:eastAsia="ru-RU"/>
        </w:rPr>
        <w:t>транзакты</w:t>
      </w:r>
      <w:proofErr w:type="spellEnd"/>
      <w:r>
        <w:rPr>
          <w:lang w:eastAsia="ru-RU"/>
        </w:rPr>
        <w:t xml:space="preserve"> и блоки, относящиеся соответственно к динамической и операционной категориям. Практически все изменения состояний модели системы происходят в результате входа </w:t>
      </w:r>
      <w:proofErr w:type="spellStart"/>
      <w:r>
        <w:rPr>
          <w:lang w:eastAsia="ru-RU"/>
        </w:rPr>
        <w:t>транзактов</w:t>
      </w:r>
      <w:proofErr w:type="spellEnd"/>
      <w:r>
        <w:rPr>
          <w:lang w:eastAsia="ru-RU"/>
        </w:rPr>
        <w:t xml:space="preserve"> в блоки и выполнения блоками своих функций.</w:t>
      </w:r>
    </w:p>
    <w:p w14:paraId="7E0CC11F" w14:textId="396B4EAA" w:rsidR="007E52EC" w:rsidRDefault="007E52EC" w:rsidP="007E52EC">
      <w:pPr>
        <w:pStyle w:val="ab"/>
        <w:rPr>
          <w:lang w:eastAsia="ru-RU"/>
        </w:rPr>
      </w:pPr>
      <w:r>
        <w:rPr>
          <w:lang w:eastAsia="ru-RU"/>
        </w:rPr>
        <w:t>В данной работе требуется с помощью пакета моделирования систем GPSS/PC исследовать модель заданной СМО.</w:t>
      </w:r>
    </w:p>
    <w:p w14:paraId="6B2CBB21" w14:textId="2E13D880" w:rsidR="00B3162B" w:rsidRDefault="00B3162B">
      <w:pPr>
        <w:spacing w:after="160" w:line="259" w:lineRule="auto"/>
        <w:ind w:firstLine="0"/>
        <w:jc w:val="left"/>
        <w:rPr>
          <w:color w:val="000000" w:themeColor="text1"/>
          <w:lang w:eastAsia="ru-RU"/>
        </w:rPr>
      </w:pPr>
      <w:r>
        <w:rPr>
          <w:lang w:eastAsia="ru-RU"/>
        </w:rPr>
        <w:br w:type="page"/>
      </w:r>
    </w:p>
    <w:p w14:paraId="4A65758D" w14:textId="0134E521" w:rsidR="00B3162B" w:rsidRDefault="00B3162B" w:rsidP="00B3162B">
      <w:pPr>
        <w:pStyle w:val="aa"/>
      </w:pPr>
      <w:bookmarkStart w:id="12" w:name="_Toc153487503"/>
      <w:r>
        <w:lastRenderedPageBreak/>
        <w:t>Задание</w:t>
      </w:r>
      <w:bookmarkEnd w:id="12"/>
    </w:p>
    <w:p w14:paraId="667F48DB" w14:textId="77777777" w:rsidR="00B3162B" w:rsidRDefault="00B3162B" w:rsidP="00B3162B">
      <w:pPr>
        <w:pStyle w:val="ab"/>
        <w:rPr>
          <w:lang w:eastAsia="ru-RU"/>
        </w:rPr>
      </w:pPr>
    </w:p>
    <w:p w14:paraId="01D6217B" w14:textId="73811AEB" w:rsidR="00421DF9" w:rsidRPr="00421DF9" w:rsidRDefault="00421DF9" w:rsidP="00421DF9">
      <w:pPr>
        <w:pStyle w:val="ab"/>
        <w:rPr>
          <w:lang w:eastAsia="ru-RU"/>
        </w:rPr>
      </w:pPr>
      <w:bookmarkStart w:id="13" w:name="_Hlk153491115"/>
      <w:r w:rsidRPr="00421DF9">
        <w:rPr>
          <w:lang w:eastAsia="ru-RU"/>
        </w:rPr>
        <w:t xml:space="preserve">Система обработки информации </w:t>
      </w:r>
      <w:bookmarkEnd w:id="13"/>
      <w:r w:rsidRPr="00421DF9">
        <w:rPr>
          <w:lang w:eastAsia="ru-RU"/>
        </w:rPr>
        <w:t>содержи</w:t>
      </w:r>
      <w:r w:rsidR="00A82964">
        <w:rPr>
          <w:lang w:eastAsia="ru-RU"/>
        </w:rPr>
        <w:t>т</w:t>
      </w:r>
      <w:r w:rsidRPr="00421DF9">
        <w:rPr>
          <w:lang w:eastAsia="ru-RU"/>
        </w:rPr>
        <w:t xml:space="preserve"> мультиплексный канал и три </w:t>
      </w:r>
      <w:proofErr w:type="spellStart"/>
      <w:r w:rsidRPr="00421DF9">
        <w:rPr>
          <w:lang w:eastAsia="ru-RU"/>
        </w:rPr>
        <w:t>мини-ЭВМ</w:t>
      </w:r>
      <w:proofErr w:type="spellEnd"/>
      <w:r w:rsidRPr="00421DF9">
        <w:rPr>
          <w:lang w:eastAsia="ru-RU"/>
        </w:rPr>
        <w:t xml:space="preserve">. Сигналы от датчиков поступают на вход канала через интервалы времени 10 ± 5 мкс. В канале они буферируются и предварительно обрабатываются в течение 10 ± 3 мкс. Затем они поступают на обработку в ту </w:t>
      </w:r>
      <w:proofErr w:type="spellStart"/>
      <w:r w:rsidRPr="00421DF9">
        <w:rPr>
          <w:lang w:eastAsia="ru-RU"/>
        </w:rPr>
        <w:t>мини-ЭВМ</w:t>
      </w:r>
      <w:proofErr w:type="spellEnd"/>
      <w:r w:rsidRPr="00421DF9">
        <w:rPr>
          <w:lang w:eastAsia="ru-RU"/>
        </w:rPr>
        <w:t xml:space="preserve">, где имеется наименьшая по длине входная очередь. Емкости входных накопителей во всех </w:t>
      </w:r>
      <w:proofErr w:type="spellStart"/>
      <w:r w:rsidRPr="00421DF9">
        <w:rPr>
          <w:lang w:eastAsia="ru-RU"/>
        </w:rPr>
        <w:t>мини-ЭВМ</w:t>
      </w:r>
      <w:proofErr w:type="spellEnd"/>
      <w:r w:rsidRPr="00421DF9">
        <w:rPr>
          <w:lang w:eastAsia="ru-RU"/>
        </w:rPr>
        <w:t xml:space="preserve"> рассчитаны на хранение величин 10 сигналов. Время обработки сигнала в любо</w:t>
      </w:r>
      <w:r w:rsidR="003C5702">
        <w:rPr>
          <w:lang w:eastAsia="ru-RU"/>
        </w:rPr>
        <w:t>й</w:t>
      </w:r>
      <w:r w:rsidRPr="00421DF9">
        <w:rPr>
          <w:lang w:eastAsia="ru-RU"/>
        </w:rPr>
        <w:t xml:space="preserve"> </w:t>
      </w:r>
      <w:proofErr w:type="spellStart"/>
      <w:r w:rsidRPr="00421DF9">
        <w:rPr>
          <w:lang w:eastAsia="ru-RU"/>
        </w:rPr>
        <w:t>мини-ЭВМ</w:t>
      </w:r>
      <w:proofErr w:type="spellEnd"/>
      <w:r w:rsidRPr="00421DF9">
        <w:rPr>
          <w:lang w:eastAsia="ru-RU"/>
        </w:rPr>
        <w:t xml:space="preserve"> равно 33 мкс.</w:t>
      </w:r>
    </w:p>
    <w:p w14:paraId="0ECF1233" w14:textId="77777777" w:rsidR="00421DF9" w:rsidRPr="00421DF9" w:rsidRDefault="00421DF9" w:rsidP="00421DF9">
      <w:pPr>
        <w:pStyle w:val="ab"/>
        <w:rPr>
          <w:lang w:eastAsia="ru-RU"/>
        </w:rPr>
      </w:pPr>
      <w:r w:rsidRPr="00421DF9">
        <w:rPr>
          <w:lang w:eastAsia="ru-RU"/>
        </w:rPr>
        <w:t xml:space="preserve">Смоделировать процесс обработки 500 сигналов, поступающих с датчиков. Определить средние времена задержки сигналов в канале и </w:t>
      </w:r>
      <w:proofErr w:type="spellStart"/>
      <w:r w:rsidRPr="00421DF9">
        <w:rPr>
          <w:lang w:eastAsia="ru-RU"/>
        </w:rPr>
        <w:t>мини-ЭВМ</w:t>
      </w:r>
      <w:proofErr w:type="spellEnd"/>
      <w:r w:rsidRPr="00421DF9">
        <w:rPr>
          <w:lang w:eastAsia="ru-RU"/>
        </w:rPr>
        <w:t xml:space="preserve"> и вероятности переполнения входных накопителей. Обеспечить ускорение обработки сигнала в ЭВМ до 25 мкс при достижении суммарной очереди сигналов значения 25 единиц.</w:t>
      </w:r>
    </w:p>
    <w:p w14:paraId="389A0B84" w14:textId="58614279" w:rsidR="0046549A" w:rsidRPr="00E85142" w:rsidRDefault="0046549A" w:rsidP="00E85142">
      <w:pPr>
        <w:pStyle w:val="ab"/>
        <w:rPr>
          <w:lang w:eastAsia="ru-RU"/>
        </w:rPr>
      </w:pPr>
    </w:p>
    <w:p w14:paraId="0A38F4C7" w14:textId="77777777" w:rsidR="009026C1" w:rsidRDefault="00B3162B" w:rsidP="0088381C">
      <w:pPr>
        <w:pStyle w:val="ac"/>
      </w:pPr>
      <w:r>
        <w:br w:type="page"/>
      </w:r>
    </w:p>
    <w:p w14:paraId="69139247" w14:textId="1B8FE068" w:rsidR="009026C1" w:rsidRDefault="009026C1" w:rsidP="009026C1">
      <w:pPr>
        <w:pStyle w:val="ac"/>
      </w:pPr>
      <w:bookmarkStart w:id="14" w:name="_Toc153487504"/>
      <w:r>
        <w:lastRenderedPageBreak/>
        <w:t xml:space="preserve">1 </w:t>
      </w:r>
      <w:r w:rsidRPr="009026C1">
        <w:t xml:space="preserve">Построение </w:t>
      </w:r>
      <w:r w:rsidR="00231A35">
        <w:t xml:space="preserve">структурной </w:t>
      </w:r>
      <w:r w:rsidRPr="009026C1">
        <w:t>схемы и ее формализация</w:t>
      </w:r>
      <w:bookmarkEnd w:id="14"/>
    </w:p>
    <w:p w14:paraId="6770558C" w14:textId="77777777" w:rsidR="009026C1" w:rsidRDefault="009026C1" w:rsidP="009026C1">
      <w:pPr>
        <w:pStyle w:val="ab"/>
        <w:rPr>
          <w:lang w:eastAsia="ru-RU"/>
        </w:rPr>
      </w:pPr>
    </w:p>
    <w:p w14:paraId="11F94ADC" w14:textId="6EC700E7" w:rsidR="009026C1" w:rsidRDefault="009026C1" w:rsidP="009026C1">
      <w:pPr>
        <w:pStyle w:val="ae"/>
        <w:numPr>
          <w:ilvl w:val="1"/>
          <w:numId w:val="2"/>
        </w:numPr>
        <w:rPr>
          <w:lang w:eastAsia="ru-RU"/>
        </w:rPr>
      </w:pPr>
      <w:bookmarkStart w:id="15" w:name="_Toc153487505"/>
      <w:r>
        <w:rPr>
          <w:lang w:eastAsia="ru-RU"/>
        </w:rPr>
        <w:t>Цель моделирования</w:t>
      </w:r>
      <w:bookmarkEnd w:id="15"/>
    </w:p>
    <w:p w14:paraId="5293819F" w14:textId="66241550" w:rsidR="009044B4" w:rsidRDefault="009044B4" w:rsidP="009044B4">
      <w:pPr>
        <w:pStyle w:val="ab"/>
        <w:rPr>
          <w:lang w:eastAsia="ru-RU"/>
        </w:rPr>
      </w:pPr>
      <w:r>
        <w:rPr>
          <w:lang w:eastAsia="ru-RU"/>
        </w:rPr>
        <w:t xml:space="preserve">Необходимо </w:t>
      </w:r>
      <w:r w:rsidR="00AF31FA">
        <w:rPr>
          <w:lang w:eastAsia="ru-RU"/>
        </w:rPr>
        <w:t>о</w:t>
      </w:r>
      <w:r w:rsidR="00AF31FA" w:rsidRPr="00AF31FA">
        <w:rPr>
          <w:lang w:eastAsia="ru-RU"/>
        </w:rPr>
        <w:t>беспечить ускорение обработки сигнала в ЭВМ до 25 мкс при достижении суммарной очереди сигналов значения 25 единиц</w:t>
      </w:r>
      <w:proofErr w:type="gramStart"/>
      <w:r w:rsidR="00AF31FA" w:rsidRPr="00AF31FA">
        <w:rPr>
          <w:lang w:eastAsia="ru-RU"/>
        </w:rPr>
        <w:t>.</w:t>
      </w:r>
      <w:proofErr w:type="gramEnd"/>
      <w:r>
        <w:rPr>
          <w:lang w:eastAsia="ru-RU"/>
        </w:rPr>
        <w:t xml:space="preserve"> и выбрать оптимальное значение этих параметров:</w:t>
      </w:r>
    </w:p>
    <w:p w14:paraId="64360A19" w14:textId="6A1BCBD5" w:rsidR="009044B4" w:rsidRDefault="006448C1" w:rsidP="009044B4">
      <w:pPr>
        <w:pStyle w:val="ab"/>
        <w:numPr>
          <w:ilvl w:val="0"/>
          <w:numId w:val="3"/>
        </w:numPr>
        <w:rPr>
          <w:lang w:eastAsia="ru-RU"/>
        </w:rPr>
      </w:pPr>
      <w:r w:rsidRPr="006448C1">
        <w:rPr>
          <w:lang w:eastAsia="ru-RU"/>
        </w:rPr>
        <w:t xml:space="preserve">Время между поступлением сигналов с датчиков </w:t>
      </w:r>
      <w:r w:rsidR="001119C2" w:rsidRPr="006448C1">
        <w:rPr>
          <w:lang w:eastAsia="ru-RU"/>
        </w:rPr>
        <w:t>(</w:t>
      </w:r>
      <w:r>
        <w:rPr>
          <w:lang w:val="en-US" w:eastAsia="ru-RU"/>
        </w:rPr>
        <w:t>TAU</w:t>
      </w:r>
      <w:r w:rsidR="001119C2" w:rsidRPr="006448C1">
        <w:rPr>
          <w:lang w:eastAsia="ru-RU"/>
        </w:rPr>
        <w:t>)</w:t>
      </w:r>
    </w:p>
    <w:p w14:paraId="6ACA5E25" w14:textId="13125C97" w:rsidR="009044B4" w:rsidRDefault="006448C1" w:rsidP="009044B4">
      <w:pPr>
        <w:pStyle w:val="ab"/>
        <w:numPr>
          <w:ilvl w:val="0"/>
          <w:numId w:val="3"/>
        </w:numPr>
        <w:rPr>
          <w:lang w:eastAsia="ru-RU"/>
        </w:rPr>
      </w:pPr>
      <w:r w:rsidRPr="006448C1">
        <w:rPr>
          <w:lang w:eastAsia="ru-RU"/>
        </w:rPr>
        <w:t xml:space="preserve">Количество </w:t>
      </w:r>
      <w:proofErr w:type="spellStart"/>
      <w:r w:rsidR="00200E7F">
        <w:rPr>
          <w:lang w:eastAsia="ru-RU"/>
        </w:rPr>
        <w:t>мини-ЭВМ</w:t>
      </w:r>
      <w:proofErr w:type="spellEnd"/>
      <w:r w:rsidR="00200E7F">
        <w:rPr>
          <w:lang w:eastAsia="ru-RU"/>
        </w:rPr>
        <w:t xml:space="preserve"> </w:t>
      </w:r>
      <w:r w:rsidRPr="006448C1">
        <w:rPr>
          <w:lang w:eastAsia="ru-RU"/>
        </w:rPr>
        <w:t xml:space="preserve">в системе </w:t>
      </w:r>
      <w:r w:rsidR="00443C5E">
        <w:rPr>
          <w:lang w:eastAsia="ru-RU"/>
        </w:rPr>
        <w:t>(</w:t>
      </w:r>
      <w:r>
        <w:rPr>
          <w:lang w:val="en-US" w:eastAsia="ru-RU"/>
        </w:rPr>
        <w:t>KOL</w:t>
      </w:r>
      <w:r w:rsidR="00443C5E">
        <w:rPr>
          <w:lang w:eastAsia="ru-RU"/>
        </w:rPr>
        <w:t>)</w:t>
      </w:r>
    </w:p>
    <w:p w14:paraId="5795613A" w14:textId="7A31EA0F" w:rsidR="009044B4" w:rsidRPr="006448C1" w:rsidRDefault="00200E7F" w:rsidP="009044B4">
      <w:pPr>
        <w:pStyle w:val="ab"/>
        <w:numPr>
          <w:ilvl w:val="0"/>
          <w:numId w:val="3"/>
        </w:numPr>
        <w:rPr>
          <w:lang w:eastAsia="ru-RU"/>
        </w:rPr>
      </w:pPr>
      <w:r w:rsidRPr="00200E7F">
        <w:rPr>
          <w:lang w:eastAsia="ru-RU"/>
        </w:rPr>
        <w:t xml:space="preserve">Параметр, связанный с буферизацией и предварительной обработкой сигналов в мультиплексном канале </w:t>
      </w:r>
      <w:r w:rsidR="00443C5E" w:rsidRPr="00200E7F">
        <w:rPr>
          <w:lang w:eastAsia="ru-RU"/>
        </w:rPr>
        <w:t>(</w:t>
      </w:r>
      <w:r w:rsidR="006448C1">
        <w:rPr>
          <w:lang w:val="en-US" w:eastAsia="ru-RU"/>
        </w:rPr>
        <w:t>KOHER</w:t>
      </w:r>
      <w:r w:rsidR="00443C5E" w:rsidRPr="00200E7F">
        <w:rPr>
          <w:lang w:eastAsia="ru-RU"/>
        </w:rPr>
        <w:t>)</w:t>
      </w:r>
    </w:p>
    <w:p w14:paraId="09BC836E" w14:textId="5B7695FE" w:rsidR="006448C1" w:rsidRDefault="00200E7F" w:rsidP="009044B4">
      <w:pPr>
        <w:pStyle w:val="ab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Время обработка</w:t>
      </w:r>
      <w:r w:rsidRPr="00200E7F">
        <w:rPr>
          <w:lang w:eastAsia="ru-RU"/>
        </w:rPr>
        <w:t xml:space="preserve"> </w:t>
      </w:r>
      <w:r>
        <w:rPr>
          <w:lang w:eastAsia="ru-RU"/>
        </w:rPr>
        <w:t>сигнала</w:t>
      </w:r>
      <w:r w:rsidRPr="00200E7F">
        <w:rPr>
          <w:lang w:eastAsia="ru-RU"/>
        </w:rPr>
        <w:t xml:space="preserve"> в </w:t>
      </w:r>
      <w:r>
        <w:rPr>
          <w:lang w:eastAsia="ru-RU"/>
        </w:rPr>
        <w:t>любой</w:t>
      </w:r>
      <w:r w:rsidRPr="00200E7F">
        <w:rPr>
          <w:lang w:eastAsia="ru-RU"/>
        </w:rPr>
        <w:t xml:space="preserve"> </w:t>
      </w:r>
      <w:r>
        <w:rPr>
          <w:lang w:eastAsia="ru-RU"/>
        </w:rPr>
        <w:t>из</w:t>
      </w:r>
      <w:r w:rsidRPr="00200E7F">
        <w:rPr>
          <w:lang w:eastAsia="ru-RU"/>
        </w:rPr>
        <w:t xml:space="preserve"> </w:t>
      </w:r>
      <w:proofErr w:type="spellStart"/>
      <w:r>
        <w:rPr>
          <w:lang w:eastAsia="ru-RU"/>
        </w:rPr>
        <w:t>мини</w:t>
      </w:r>
      <w:r w:rsidRPr="00200E7F">
        <w:rPr>
          <w:lang w:eastAsia="ru-RU"/>
        </w:rPr>
        <w:t>-ЭВМ</w:t>
      </w:r>
      <w:proofErr w:type="spellEnd"/>
      <w:r w:rsidRPr="00200E7F">
        <w:rPr>
          <w:lang w:eastAsia="ru-RU"/>
        </w:rPr>
        <w:t xml:space="preserve"> </w:t>
      </w:r>
      <w:r w:rsidR="006448C1" w:rsidRPr="00200E7F">
        <w:rPr>
          <w:lang w:eastAsia="ru-RU"/>
        </w:rPr>
        <w:t>(</w:t>
      </w:r>
      <w:r w:rsidR="006448C1">
        <w:rPr>
          <w:lang w:val="en-US" w:eastAsia="ru-RU"/>
        </w:rPr>
        <w:t>OBS</w:t>
      </w:r>
      <w:r w:rsidR="006448C1" w:rsidRPr="00200E7F">
        <w:rPr>
          <w:lang w:eastAsia="ru-RU"/>
        </w:rPr>
        <w:t>)</w:t>
      </w:r>
    </w:p>
    <w:p w14:paraId="598F8F5F" w14:textId="77777777" w:rsidR="00E70329" w:rsidRDefault="00E70329" w:rsidP="002C7653">
      <w:pPr>
        <w:pStyle w:val="ab"/>
        <w:rPr>
          <w:lang w:eastAsia="ru-RU"/>
        </w:rPr>
      </w:pPr>
    </w:p>
    <w:p w14:paraId="3F7B4F8D" w14:textId="79236875" w:rsidR="00E70329" w:rsidRDefault="00E70329" w:rsidP="00E70329">
      <w:pPr>
        <w:pStyle w:val="ae"/>
        <w:numPr>
          <w:ilvl w:val="1"/>
          <w:numId w:val="2"/>
        </w:numPr>
        <w:rPr>
          <w:lang w:eastAsia="ru-RU"/>
        </w:rPr>
      </w:pPr>
      <w:bookmarkStart w:id="16" w:name="_Toc153487506"/>
      <w:r>
        <w:rPr>
          <w:lang w:eastAsia="ru-RU"/>
        </w:rPr>
        <w:t>Схемы</w:t>
      </w:r>
      <w:r w:rsidR="00231A35">
        <w:rPr>
          <w:lang w:eastAsia="ru-RU"/>
        </w:rPr>
        <w:t xml:space="preserve"> структурной</w:t>
      </w:r>
      <w:r>
        <w:rPr>
          <w:lang w:eastAsia="ru-RU"/>
        </w:rPr>
        <w:t xml:space="preserve"> модели</w:t>
      </w:r>
      <w:bookmarkEnd w:id="16"/>
    </w:p>
    <w:p w14:paraId="6E3027B1" w14:textId="6E438109" w:rsidR="00C24F9C" w:rsidRPr="00C24F9C" w:rsidRDefault="003C5702" w:rsidP="00FA07C4">
      <w:pPr>
        <w:pStyle w:val="ab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A507B6" wp14:editId="7E69023E">
            <wp:simplePos x="0" y="0"/>
            <wp:positionH relativeFrom="margin">
              <wp:align>center</wp:align>
            </wp:positionH>
            <wp:positionV relativeFrom="paragraph">
              <wp:posOffset>591185</wp:posOffset>
            </wp:positionV>
            <wp:extent cx="5620385" cy="2004060"/>
            <wp:effectExtent l="0" t="0" r="0" b="0"/>
            <wp:wrapTopAndBottom/>
            <wp:docPr id="129021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1063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1AFA">
        <w:rPr>
          <w:lang w:eastAsia="ru-RU"/>
        </w:rPr>
        <w:t>Н</w:t>
      </w:r>
      <w:r w:rsidR="00E70329">
        <w:rPr>
          <w:lang w:eastAsia="ru-RU"/>
        </w:rPr>
        <w:t xml:space="preserve">а рисунке 1–2 представлены схемы </w:t>
      </w:r>
      <w:r w:rsidR="00231A35">
        <w:rPr>
          <w:lang w:eastAsia="ru-RU"/>
        </w:rPr>
        <w:t>структурн</w:t>
      </w:r>
      <w:r w:rsidR="00E70329">
        <w:rPr>
          <w:lang w:eastAsia="ru-RU"/>
        </w:rPr>
        <w:t>ой модели, котор</w:t>
      </w:r>
      <w:r w:rsidR="002E45E0">
        <w:rPr>
          <w:lang w:eastAsia="ru-RU"/>
        </w:rPr>
        <w:t>ые</w:t>
      </w:r>
      <w:r w:rsidR="00E70329">
        <w:rPr>
          <w:lang w:eastAsia="ru-RU"/>
        </w:rPr>
        <w:t xml:space="preserve"> показыва</w:t>
      </w:r>
      <w:r w:rsidR="002E45E0">
        <w:rPr>
          <w:lang w:eastAsia="ru-RU"/>
        </w:rPr>
        <w:t>ю</w:t>
      </w:r>
      <w:r w:rsidR="00E70329">
        <w:rPr>
          <w:lang w:eastAsia="ru-RU"/>
        </w:rPr>
        <w:t xml:space="preserve">т работу </w:t>
      </w:r>
      <w:r w:rsidR="00596328">
        <w:rPr>
          <w:lang w:eastAsia="ru-RU"/>
        </w:rPr>
        <w:t>с</w:t>
      </w:r>
      <w:r w:rsidR="00596328" w:rsidRPr="00596328">
        <w:rPr>
          <w:lang w:eastAsia="ru-RU"/>
        </w:rPr>
        <w:t>истем</w:t>
      </w:r>
      <w:r w:rsidR="00596328">
        <w:rPr>
          <w:lang w:eastAsia="ru-RU"/>
        </w:rPr>
        <w:t>ы</w:t>
      </w:r>
      <w:r w:rsidR="00596328" w:rsidRPr="00596328">
        <w:rPr>
          <w:lang w:eastAsia="ru-RU"/>
        </w:rPr>
        <w:t xml:space="preserve"> обработки информации</w:t>
      </w:r>
      <w:r w:rsidR="00E70329">
        <w:rPr>
          <w:lang w:eastAsia="ru-RU"/>
        </w:rPr>
        <w:t>:</w:t>
      </w:r>
    </w:p>
    <w:p w14:paraId="0FF9F80F" w14:textId="6939ECEF" w:rsidR="00E70329" w:rsidRDefault="00231A35" w:rsidP="00E70329">
      <w:pPr>
        <w:pStyle w:val="ab"/>
        <w:jc w:val="center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E6FBFE" wp14:editId="2EBA2BE9">
            <wp:simplePos x="0" y="0"/>
            <wp:positionH relativeFrom="margin">
              <wp:align>center</wp:align>
            </wp:positionH>
            <wp:positionV relativeFrom="paragraph">
              <wp:posOffset>2317115</wp:posOffset>
            </wp:positionV>
            <wp:extent cx="4724400" cy="1603375"/>
            <wp:effectExtent l="0" t="0" r="0" b="0"/>
            <wp:wrapTopAndBottom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329">
        <w:rPr>
          <w:lang w:eastAsia="ru-RU"/>
        </w:rPr>
        <w:t xml:space="preserve">Рисунок 1 – </w:t>
      </w:r>
      <w:r w:rsidRPr="00231A35">
        <w:rPr>
          <w:lang w:eastAsia="ru-RU"/>
        </w:rPr>
        <w:t>Структурная схема процесса функционирования СЦ</w:t>
      </w:r>
    </w:p>
    <w:p w14:paraId="069D68CC" w14:textId="260A599A" w:rsidR="009026C1" w:rsidRPr="009026C1" w:rsidRDefault="00E70329" w:rsidP="00512B37">
      <w:pPr>
        <w:pStyle w:val="ab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 w:rsidR="00231A35">
        <w:rPr>
          <w:lang w:eastAsia="ru-RU"/>
        </w:rPr>
        <w:t>Структурная схема модели процесса функционирования СЦ в символике Q-схем</w:t>
      </w:r>
    </w:p>
    <w:p w14:paraId="037F8B49" w14:textId="46132F8A" w:rsidR="00B3162B" w:rsidRDefault="00B27E4C" w:rsidP="0088381C">
      <w:pPr>
        <w:pStyle w:val="ac"/>
      </w:pPr>
      <w:bookmarkStart w:id="17" w:name="_Toc153487507"/>
      <w:r>
        <w:lastRenderedPageBreak/>
        <w:t>2</w:t>
      </w:r>
      <w:r w:rsidR="00B3162B">
        <w:t xml:space="preserve"> </w:t>
      </w:r>
      <w:r w:rsidR="00B3162B" w:rsidRPr="00B3162B">
        <w:t>Машинная реализация модели</w:t>
      </w:r>
      <w:bookmarkEnd w:id="17"/>
    </w:p>
    <w:p w14:paraId="6DE81071" w14:textId="33A81E1E" w:rsidR="00163B72" w:rsidRPr="003B430A" w:rsidRDefault="00163B72" w:rsidP="003B430A">
      <w:pPr>
        <w:spacing w:after="160" w:line="259" w:lineRule="auto"/>
        <w:ind w:firstLine="0"/>
        <w:jc w:val="left"/>
        <w:rPr>
          <w:color w:val="000000" w:themeColor="text1"/>
          <w:lang w:eastAsia="ru-RU"/>
        </w:rPr>
      </w:pPr>
    </w:p>
    <w:p w14:paraId="3E6F3097" w14:textId="18DA3D75" w:rsidR="0048019D" w:rsidRDefault="00B27E4C" w:rsidP="0048019D">
      <w:pPr>
        <w:pStyle w:val="ae"/>
        <w:rPr>
          <w:lang w:eastAsia="ru-RU"/>
        </w:rPr>
      </w:pPr>
      <w:bookmarkStart w:id="18" w:name="_Toc153487508"/>
      <w:r>
        <w:rPr>
          <w:lang w:eastAsia="ru-RU"/>
        </w:rPr>
        <w:t>2</w:t>
      </w:r>
      <w:r w:rsidR="00B3162B">
        <w:rPr>
          <w:lang w:eastAsia="ru-RU"/>
        </w:rPr>
        <w:t>.</w:t>
      </w:r>
      <w:r w:rsidR="00F761FA">
        <w:rPr>
          <w:lang w:eastAsia="ru-RU"/>
        </w:rPr>
        <w:t>1</w:t>
      </w:r>
      <w:r w:rsidR="00B3162B">
        <w:rPr>
          <w:lang w:eastAsia="ru-RU"/>
        </w:rPr>
        <w:t xml:space="preserve"> </w:t>
      </w:r>
      <w:r w:rsidR="00B3162B" w:rsidRPr="00B3162B">
        <w:rPr>
          <w:lang w:eastAsia="ru-RU"/>
        </w:rPr>
        <w:t>Блок-схема модели в терминах GPSS</w:t>
      </w:r>
      <w:bookmarkEnd w:id="18"/>
    </w:p>
    <w:p w14:paraId="6A497DA1" w14:textId="3D6A5424" w:rsidR="003B430A" w:rsidRPr="003B430A" w:rsidRDefault="008A323F" w:rsidP="003B430A">
      <w:pPr>
        <w:pStyle w:val="ab"/>
        <w:rPr>
          <w:lang w:eastAsia="ru-RU"/>
        </w:rPr>
      </w:pPr>
      <w:r w:rsidRPr="00163B72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23ABE36" wp14:editId="5C2C587B">
            <wp:simplePos x="0" y="0"/>
            <wp:positionH relativeFrom="margin">
              <wp:posOffset>621665</wp:posOffset>
            </wp:positionH>
            <wp:positionV relativeFrom="paragraph">
              <wp:posOffset>310515</wp:posOffset>
            </wp:positionV>
            <wp:extent cx="4693285" cy="5508625"/>
            <wp:effectExtent l="0" t="0" r="0" b="0"/>
            <wp:wrapTopAndBottom/>
            <wp:docPr id="1899627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27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430A">
        <w:rPr>
          <w:lang w:eastAsia="ru-RU"/>
        </w:rPr>
        <w:t xml:space="preserve">На рисунке </w:t>
      </w:r>
      <w:r w:rsidR="005542A6">
        <w:rPr>
          <w:lang w:eastAsia="ru-RU"/>
        </w:rPr>
        <w:t>3</w:t>
      </w:r>
      <w:r w:rsidR="003B430A">
        <w:rPr>
          <w:lang w:eastAsia="ru-RU"/>
        </w:rPr>
        <w:t xml:space="preserve"> представлена блох-схема в терминах </w:t>
      </w:r>
      <w:r w:rsidR="003B430A">
        <w:rPr>
          <w:lang w:val="en-US" w:eastAsia="ru-RU"/>
        </w:rPr>
        <w:t>GPSS</w:t>
      </w:r>
      <w:r w:rsidR="003B430A">
        <w:rPr>
          <w:lang w:eastAsia="ru-RU"/>
        </w:rPr>
        <w:t>.</w:t>
      </w:r>
    </w:p>
    <w:p w14:paraId="1D855784" w14:textId="421AC888" w:rsidR="00163B72" w:rsidRDefault="003B430A" w:rsidP="003B430A">
      <w:pPr>
        <w:pStyle w:val="ab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5542A6">
        <w:rPr>
          <w:lang w:eastAsia="ru-RU"/>
        </w:rPr>
        <w:t>3</w:t>
      </w:r>
      <w:r>
        <w:rPr>
          <w:lang w:eastAsia="ru-RU"/>
        </w:rPr>
        <w:t xml:space="preserve"> – Блок-схема модели</w:t>
      </w:r>
    </w:p>
    <w:p w14:paraId="59A7A305" w14:textId="0F25D621" w:rsidR="003B430A" w:rsidRPr="003B430A" w:rsidRDefault="003B430A" w:rsidP="003B430A">
      <w:pPr>
        <w:spacing w:after="160" w:line="259" w:lineRule="auto"/>
        <w:ind w:firstLine="0"/>
        <w:jc w:val="left"/>
        <w:rPr>
          <w:color w:val="000000" w:themeColor="text1"/>
          <w:lang w:eastAsia="ru-RU"/>
        </w:rPr>
      </w:pPr>
      <w:r>
        <w:rPr>
          <w:lang w:eastAsia="ru-RU"/>
        </w:rPr>
        <w:br w:type="page"/>
      </w:r>
    </w:p>
    <w:p w14:paraId="407E24F3" w14:textId="1B6913C9" w:rsidR="009E49AA" w:rsidRDefault="00B27E4C" w:rsidP="009E49AA">
      <w:pPr>
        <w:pStyle w:val="ae"/>
        <w:rPr>
          <w:lang w:eastAsia="ru-RU"/>
        </w:rPr>
      </w:pPr>
      <w:bookmarkStart w:id="19" w:name="_Toc153487509"/>
      <w:r>
        <w:rPr>
          <w:lang w:eastAsia="ru-RU"/>
        </w:rPr>
        <w:lastRenderedPageBreak/>
        <w:t>2</w:t>
      </w:r>
      <w:r w:rsidR="00B3162B">
        <w:rPr>
          <w:lang w:eastAsia="ru-RU"/>
        </w:rPr>
        <w:t>.</w:t>
      </w:r>
      <w:r w:rsidR="00F761FA">
        <w:rPr>
          <w:lang w:eastAsia="ru-RU"/>
        </w:rPr>
        <w:t>2</w:t>
      </w:r>
      <w:r w:rsidR="00B3162B">
        <w:rPr>
          <w:lang w:eastAsia="ru-RU"/>
        </w:rPr>
        <w:t xml:space="preserve"> Текст программы на GPSS</w:t>
      </w:r>
      <w:bookmarkEnd w:id="19"/>
    </w:p>
    <w:p w14:paraId="365C2101" w14:textId="51C0DD12" w:rsidR="004772C3" w:rsidRDefault="00864801" w:rsidP="00864801">
      <w:pPr>
        <w:pStyle w:val="ab"/>
      </w:pPr>
      <w:r w:rsidRPr="00864801">
        <w:t>Ниже приведен код программы. Для написания программы использовались язык GPSS и программа GPSS World.</w:t>
      </w:r>
    </w:p>
    <w:p w14:paraId="6343B24F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TAU     EQU     15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Устанавливается значение параметра TAU равным 15</w:t>
      </w:r>
    </w:p>
    <w:p w14:paraId="371C7AAF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KOL     EQU     3 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Устанавливается значение параметра KOL равным 3</w:t>
      </w:r>
    </w:p>
    <w:p w14:paraId="5A9B5A53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KOHER   EQU     5 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Устанавливается значение параметра KOHER равным 5</w:t>
      </w:r>
    </w:p>
    <w:p w14:paraId="14E4F853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OBS     EQU     33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Устанавливается значение параметра OBS равным 33</w:t>
      </w:r>
    </w:p>
    <w:p w14:paraId="2F173749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28B0A8AA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KRIT    VARIABLE 1#N$OBSL-1.5#N$OTKAZ-0.5#(1000-TB$</w:t>
      </w:r>
      <w:proofErr w:type="gramStart"/>
      <w:r>
        <w:rPr>
          <w:rFonts w:ascii="Courier New CYR" w:hAnsi="Courier New CYR" w:cs="Courier New CYR"/>
          <w:sz w:val="20"/>
          <w:szCs w:val="20"/>
        </w:rPr>
        <w:t>TABFR)#</w:t>
      </w:r>
      <w:proofErr w:type="gramEnd"/>
      <w:r>
        <w:rPr>
          <w:rFonts w:ascii="Courier New CYR" w:hAnsi="Courier New CYR" w:cs="Courier New CYR"/>
          <w:sz w:val="20"/>
          <w:szCs w:val="20"/>
        </w:rPr>
        <w:t>INT(KOL) ; Задается переменная KRIT для вычисления критического значения</w:t>
      </w:r>
    </w:p>
    <w:p w14:paraId="1C433DA1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5AA001FC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TABFR   TABLE   FR*1,0,100,12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Создается таблица TABFR с шагом 12 и предполагаемыми значениями от 0 до 100</w:t>
      </w:r>
    </w:p>
    <w:p w14:paraId="4778F8BD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06EB3C7C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GENERATE (NORMAL(</w:t>
      </w:r>
      <w:proofErr w:type="gramStart"/>
      <w:r>
        <w:rPr>
          <w:rFonts w:ascii="Courier New CYR" w:hAnsi="Courier New CYR" w:cs="Courier New CYR"/>
          <w:sz w:val="20"/>
          <w:szCs w:val="20"/>
        </w:rPr>
        <w:t>1,TAU</w:t>
      </w:r>
      <w:proofErr w:type="gramEnd"/>
      <w:r>
        <w:rPr>
          <w:rFonts w:ascii="Courier New CYR" w:hAnsi="Courier New CYR" w:cs="Courier New CYR"/>
          <w:sz w:val="20"/>
          <w:szCs w:val="20"/>
        </w:rPr>
        <w:t>,5))           ; Генерируется случайное время для поступления сигнала</w:t>
      </w:r>
    </w:p>
    <w:p w14:paraId="097C2203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QUEUE   CANOCH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Сигналы поступают в очередь CANOCH</w:t>
      </w:r>
    </w:p>
    <w:p w14:paraId="7A319312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SEIZE   CAN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Захватывается канал для передачи сигнала</w:t>
      </w:r>
    </w:p>
    <w:p w14:paraId="5AE40C67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>DEPART  CANOCH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         ; Сигнал удаляется из очереди</w:t>
      </w:r>
    </w:p>
    <w:p w14:paraId="79BCB6C9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ADVANCE 10,3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Сигнал буферизуется и предварительно обрабатывается в течение времени от 7 до 13 мкс</w:t>
      </w:r>
    </w:p>
    <w:p w14:paraId="57BD4863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RELEASE CAN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Освобождается канал</w:t>
      </w:r>
    </w:p>
    <w:p w14:paraId="138ED21D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SELECT NU 1,</w:t>
      </w:r>
      <w:proofErr w:type="gramStart"/>
      <w:r>
        <w:rPr>
          <w:rFonts w:ascii="Courier New CYR" w:hAnsi="Courier New CYR" w:cs="Courier New CYR"/>
          <w:sz w:val="20"/>
          <w:szCs w:val="20"/>
        </w:rPr>
        <w:t>1,KOL,,,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AAA     ; Выбирается </w:t>
      </w:r>
      <w:proofErr w:type="spellStart"/>
      <w:r>
        <w:rPr>
          <w:rFonts w:ascii="Courier New CYR" w:hAnsi="Courier New CYR" w:cs="Courier New CYR"/>
          <w:sz w:val="20"/>
          <w:szCs w:val="20"/>
        </w:rPr>
        <w:t>мини-ЭВМ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 наименьшей длиной входной очереди для последующей обработки</w:t>
      </w:r>
    </w:p>
    <w:p w14:paraId="691F5556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7219A3EC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BBB     SEIZE P1   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Захватывается процесс P1</w:t>
      </w:r>
    </w:p>
    <w:p w14:paraId="5CB29336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ADVANCE OBS 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Сигнал обрабатывается в ту </w:t>
      </w:r>
      <w:proofErr w:type="spellStart"/>
      <w:r>
        <w:rPr>
          <w:rFonts w:ascii="Courier New CYR" w:hAnsi="Courier New CYR" w:cs="Courier New CYR"/>
          <w:sz w:val="20"/>
          <w:szCs w:val="20"/>
        </w:rPr>
        <w:t>мини-ЭВМ</w:t>
      </w:r>
      <w:proofErr w:type="spellEnd"/>
    </w:p>
    <w:p w14:paraId="49C66FD5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RELEASE P1  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Процесс P1 освобождается</w:t>
      </w:r>
    </w:p>
    <w:p w14:paraId="5CBD29D3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TABULATE TABFR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Значение OBS заносится в таблицу TABFR</w:t>
      </w:r>
    </w:p>
    <w:p w14:paraId="5FFA6F9F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UNLINK P</w:t>
      </w:r>
      <w:proofErr w:type="gramStart"/>
      <w:r>
        <w:rPr>
          <w:rFonts w:ascii="Courier New CYR" w:hAnsi="Courier New CYR" w:cs="Courier New CYR"/>
          <w:sz w:val="20"/>
          <w:szCs w:val="20"/>
        </w:rPr>
        <w:t>1,BBB</w:t>
      </w:r>
      <w:proofErr w:type="gramEnd"/>
      <w:r>
        <w:rPr>
          <w:rFonts w:ascii="Courier New CYR" w:hAnsi="Courier New CYR" w:cs="Courier New CYR"/>
          <w:sz w:val="20"/>
          <w:szCs w:val="20"/>
        </w:rPr>
        <w:t>,1              ; Разъединение процесса P1</w:t>
      </w:r>
    </w:p>
    <w:p w14:paraId="25991D26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7E001457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OBSL    TERMINATE 1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Завершение процесса OBSL</w:t>
      </w:r>
    </w:p>
    <w:p w14:paraId="64195021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3A23EC03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AAA     SELECT MIN 1,</w:t>
      </w:r>
      <w:proofErr w:type="gramStart"/>
      <w:r>
        <w:rPr>
          <w:rFonts w:ascii="Courier New CYR" w:hAnsi="Courier New CYR" w:cs="Courier New CYR"/>
          <w:sz w:val="20"/>
          <w:szCs w:val="20"/>
        </w:rPr>
        <w:t>1,KOL,,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CH      ; Выбор </w:t>
      </w:r>
      <w:proofErr w:type="spellStart"/>
      <w:r>
        <w:rPr>
          <w:rFonts w:ascii="Courier New CYR" w:hAnsi="Courier New CYR" w:cs="Courier New CYR"/>
          <w:sz w:val="20"/>
          <w:szCs w:val="20"/>
        </w:rPr>
        <w:t>мини-ЭВМ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 наименьшей длиной входной очереди</w:t>
      </w:r>
    </w:p>
    <w:p w14:paraId="0F2209C2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TEST L QM$CANOCH,</w:t>
      </w:r>
      <w:proofErr w:type="gramStart"/>
      <w:r>
        <w:rPr>
          <w:rFonts w:ascii="Courier New CYR" w:hAnsi="Courier New CYR" w:cs="Courier New CYR"/>
          <w:sz w:val="20"/>
          <w:szCs w:val="20"/>
        </w:rPr>
        <w:t>25,CCC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; Проверка наличия сигналов в очереди. Если их 25 или более, то переход к CCC, в противном случае продолжение выполнения программы</w:t>
      </w:r>
    </w:p>
    <w:p w14:paraId="27DD02B6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64BDD289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SAVEVALUE OBS,33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Если условие не выполнено, то сохраняется значение OBS равное 33</w:t>
      </w:r>
    </w:p>
    <w:p w14:paraId="6142CA7A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>TRANSFER ,OOO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           ; Переход к OOO</w:t>
      </w:r>
    </w:p>
    <w:p w14:paraId="5A5E9C0F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7A95E14F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CCC     SAVEVALUE OBS,25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Сохранение значения OBS равного 25, если условие в строке 21 выполнено</w:t>
      </w:r>
    </w:p>
    <w:p w14:paraId="62F1892F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6728C915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OOO     TEST L CH*</w:t>
      </w:r>
      <w:proofErr w:type="gramStart"/>
      <w:r>
        <w:rPr>
          <w:rFonts w:ascii="Courier New CYR" w:hAnsi="Courier New CYR" w:cs="Courier New CYR"/>
          <w:sz w:val="20"/>
          <w:szCs w:val="20"/>
        </w:rPr>
        <w:t>1,KOHER</w:t>
      </w:r>
      <w:proofErr w:type="gramEnd"/>
      <w:r>
        <w:rPr>
          <w:rFonts w:ascii="Courier New CYR" w:hAnsi="Courier New CYR" w:cs="Courier New CYR"/>
          <w:sz w:val="20"/>
          <w:szCs w:val="20"/>
        </w:rPr>
        <w:t>,OTKAZ      ; Проверка наличия переполнения входной очереди. Если переполнение произошло, то переход к OTKAZ, в противном случае продолжение выполнения программы</w:t>
      </w:r>
    </w:p>
    <w:p w14:paraId="22B711E2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LINK P</w:t>
      </w:r>
      <w:proofErr w:type="gramStart"/>
      <w:r>
        <w:rPr>
          <w:rFonts w:ascii="Courier New CYR" w:hAnsi="Courier New CYR" w:cs="Courier New CYR"/>
          <w:sz w:val="20"/>
          <w:szCs w:val="20"/>
        </w:rPr>
        <w:t>1,FIFO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            ; Процесс P1 связывается с очередью FIFO</w:t>
      </w:r>
    </w:p>
    <w:p w14:paraId="6435CA1D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7E97B185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OTKAZ   TERMINATE 1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Завершение процесса OTKAZ</w:t>
      </w:r>
    </w:p>
    <w:p w14:paraId="1C82263E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4801D3CB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GENERATE 500       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Генерация 500 сигналов</w:t>
      </w:r>
    </w:p>
    <w:p w14:paraId="0926E03A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SAVEVALUE </w:t>
      </w:r>
      <w:proofErr w:type="gramStart"/>
      <w:r>
        <w:rPr>
          <w:rFonts w:ascii="Courier New CYR" w:hAnsi="Courier New CYR" w:cs="Courier New CYR"/>
          <w:sz w:val="20"/>
          <w:szCs w:val="20"/>
        </w:rPr>
        <w:t>KR,V</w:t>
      </w:r>
      <w:proofErr w:type="gramEnd"/>
      <w:r>
        <w:rPr>
          <w:rFonts w:ascii="Courier New CYR" w:hAnsi="Courier New CYR" w:cs="Courier New CYR"/>
          <w:sz w:val="20"/>
          <w:szCs w:val="20"/>
        </w:rPr>
        <w:t>$KRIT                  ; Сохранение значения переменной KRIT</w:t>
      </w:r>
    </w:p>
    <w:p w14:paraId="3374BD81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TERMINATE 1        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Завершение программы</w:t>
      </w:r>
    </w:p>
    <w:p w14:paraId="2096CCB1" w14:textId="77777777" w:rsidR="00F761FA" w:rsidRDefault="00F761FA" w:rsidP="00F761FA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START 500                    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Запуск 500 сигналов для моделирования процесса</w:t>
      </w:r>
    </w:p>
    <w:p w14:paraId="08E8AB53" w14:textId="77777777" w:rsidR="00C74F56" w:rsidRPr="00864801" w:rsidRDefault="00C74F56" w:rsidP="00C74F56">
      <w:pPr>
        <w:pStyle w:val="ab"/>
      </w:pPr>
    </w:p>
    <w:p w14:paraId="33ECD184" w14:textId="19BA5650" w:rsidR="00B3162B" w:rsidRPr="00864801" w:rsidRDefault="00B27E4C" w:rsidP="00B3162B">
      <w:pPr>
        <w:pStyle w:val="ae"/>
        <w:rPr>
          <w:lang w:eastAsia="ru-RU"/>
        </w:rPr>
      </w:pPr>
      <w:bookmarkStart w:id="20" w:name="_Toc153487510"/>
      <w:r>
        <w:rPr>
          <w:lang w:eastAsia="ru-RU"/>
        </w:rPr>
        <w:t>2</w:t>
      </w:r>
      <w:r w:rsidR="00B3162B" w:rsidRPr="00864801">
        <w:rPr>
          <w:lang w:eastAsia="ru-RU"/>
        </w:rPr>
        <w:t>.</w:t>
      </w:r>
      <w:r w:rsidR="00F761FA">
        <w:rPr>
          <w:lang w:eastAsia="ru-RU"/>
        </w:rPr>
        <w:t>3</w:t>
      </w:r>
      <w:r w:rsidR="00B3162B" w:rsidRPr="00864801">
        <w:rPr>
          <w:lang w:eastAsia="ru-RU"/>
        </w:rPr>
        <w:t xml:space="preserve"> </w:t>
      </w:r>
      <w:r w:rsidR="00B3162B">
        <w:rPr>
          <w:lang w:eastAsia="ru-RU"/>
        </w:rPr>
        <w:t>Результаты</w:t>
      </w:r>
      <w:r w:rsidR="00B3162B" w:rsidRPr="00864801">
        <w:rPr>
          <w:lang w:eastAsia="ru-RU"/>
        </w:rPr>
        <w:t xml:space="preserve"> </w:t>
      </w:r>
      <w:r w:rsidR="00B3162B">
        <w:rPr>
          <w:lang w:eastAsia="ru-RU"/>
        </w:rPr>
        <w:t>моделирования</w:t>
      </w:r>
      <w:bookmarkEnd w:id="20"/>
    </w:p>
    <w:p w14:paraId="57045FA1" w14:textId="419B6315" w:rsidR="00D12E9B" w:rsidRPr="00D12E9B" w:rsidRDefault="00864801" w:rsidP="00D12E9B">
      <w:pPr>
        <w:pStyle w:val="ab"/>
      </w:pPr>
      <w:r>
        <w:t xml:space="preserve">Ниже представлены результаты работы </w:t>
      </w:r>
      <w:r w:rsidR="00E70329">
        <w:t>программы:</w:t>
      </w:r>
    </w:p>
    <w:p w14:paraId="5DD58CFC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BD4063">
        <w:rPr>
          <w:rFonts w:ascii="Courier New CYR" w:hAnsi="Courier New CYR" w:cs="Courier New CYR"/>
          <w:sz w:val="20"/>
          <w:szCs w:val="20"/>
        </w:rPr>
        <w:t xml:space="preserve">              </w:t>
      </w:r>
      <w:r w:rsidRPr="00D12E9B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3.49.1</w:t>
      </w:r>
    </w:p>
    <w:p w14:paraId="648E9628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D236AFA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2CBC89E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December 14,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2023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22:57:40  </w:t>
      </w:r>
    </w:p>
    <w:p w14:paraId="3EDC4065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29F4B38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541565BB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0.000           7340.068    24        4          0</w:t>
      </w:r>
    </w:p>
    <w:p w14:paraId="53EC8E39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5191200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DD4560E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75F61892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AAA                            14.000</w:t>
      </w:r>
    </w:p>
    <w:p w14:paraId="7D198FCC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BBB                             8.000</w:t>
      </w:r>
    </w:p>
    <w:p w14:paraId="58AE8190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CAN                         10007.000</w:t>
      </w:r>
    </w:p>
    <w:p w14:paraId="39AD6647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CANOCH                      10006.000</w:t>
      </w:r>
    </w:p>
    <w:p w14:paraId="4C397A06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CCC                            18.000</w:t>
      </w:r>
    </w:p>
    <w:p w14:paraId="540B15EA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KOHER                           5.000</w:t>
      </w:r>
    </w:p>
    <w:p w14:paraId="485494C3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KOL                             3.000</w:t>
      </w:r>
    </w:p>
    <w:p w14:paraId="6FDBE61D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KR                          10008.000</w:t>
      </w:r>
    </w:p>
    <w:p w14:paraId="6217C83D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KRIT                        10004.000</w:t>
      </w:r>
    </w:p>
    <w:p w14:paraId="4569C6F8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OBS                            33.000</w:t>
      </w:r>
    </w:p>
    <w:p w14:paraId="0602E6C6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OBSL                           13.000</w:t>
      </w:r>
    </w:p>
    <w:p w14:paraId="385BE2C4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OOO                            19.000</w:t>
      </w:r>
    </w:p>
    <w:p w14:paraId="381752D1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OTKAZ                          21.000</w:t>
      </w:r>
    </w:p>
    <w:p w14:paraId="71D0FF0E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TABFR                       10005.000</w:t>
      </w:r>
    </w:p>
    <w:p w14:paraId="79D5A1D6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TAU                            15.000</w:t>
      </w:r>
    </w:p>
    <w:p w14:paraId="13AE825C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8CBC164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BC6D51F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05EADE28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488             0       0</w:t>
      </w:r>
    </w:p>
    <w:p w14:paraId="1E595A7B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488             0       0</w:t>
      </w:r>
    </w:p>
    <w:p w14:paraId="64F0F221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488             0       0</w:t>
      </w:r>
    </w:p>
    <w:p w14:paraId="0A85C6D7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 488             0       0</w:t>
      </w:r>
    </w:p>
    <w:p w14:paraId="4929DA55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 488             1       0</w:t>
      </w:r>
    </w:p>
    <w:p w14:paraId="65A9B981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 487             0       0</w:t>
      </w:r>
    </w:p>
    <w:p w14:paraId="3B3E86C5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SELECT             487             0       0</w:t>
      </w:r>
    </w:p>
    <w:p w14:paraId="68C50589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>BBB                 8    SEIZE              487             0       0</w:t>
      </w:r>
    </w:p>
    <w:p w14:paraId="69724E08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ADVANCE            487             1       0</w:t>
      </w:r>
    </w:p>
    <w:p w14:paraId="61286D02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 486             0       0</w:t>
      </w:r>
    </w:p>
    <w:p w14:paraId="66EAD957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TABULATE           486             0       0</w:t>
      </w:r>
    </w:p>
    <w:p w14:paraId="5AA0C2DC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UNLINK             486             0       0</w:t>
      </w:r>
    </w:p>
    <w:p w14:paraId="64604D1C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>OBSL               13    TERMINATE          486             0       0</w:t>
      </w:r>
    </w:p>
    <w:p w14:paraId="5D7B072F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>AAA                14    SELECT              54             0       0</w:t>
      </w:r>
    </w:p>
    <w:p w14:paraId="53CF7203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TEST                54             0       0</w:t>
      </w:r>
    </w:p>
    <w:p w14:paraId="5855B20F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SAVEVALUE           54             0       0</w:t>
      </w:r>
    </w:p>
    <w:p w14:paraId="6A9CC289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TRANSFER            54             0       0</w:t>
      </w:r>
    </w:p>
    <w:p w14:paraId="1AE000DA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>CCC                18    SAVEVALUE            0             0       0</w:t>
      </w:r>
    </w:p>
    <w:p w14:paraId="1E8D6112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>OOO                19    TEST                54             0       0</w:t>
      </w:r>
    </w:p>
    <w:p w14:paraId="30D1BA05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LINK                54             0       0</w:t>
      </w:r>
    </w:p>
    <w:p w14:paraId="78DA1A6B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>OTKAZ              21    TERMINATE            0             0       0</w:t>
      </w:r>
    </w:p>
    <w:p w14:paraId="62347B72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GENERATE            14             0       0</w:t>
      </w:r>
    </w:p>
    <w:p w14:paraId="1270B8EE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  14             0       0</w:t>
      </w:r>
    </w:p>
    <w:p w14:paraId="09734740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TERMINATE           14             0       0</w:t>
      </w:r>
    </w:p>
    <w:p w14:paraId="26810BFD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FB5A30E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63D2821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63393DDF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1                  188    0.842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32.866  1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502    0    0     0      0</w:t>
      </w:r>
    </w:p>
    <w:p w14:paraId="26078395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2                  167    0.751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33.000  1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094FB05E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3                  132    0.593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33.000  1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512DB354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CAN                488    0.662 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9.953  1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503    0    0     0      0</w:t>
      </w:r>
    </w:p>
    <w:p w14:paraId="61458BA9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40BACAF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EEC8AB2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23918F54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CANOCH              2    0    488    375     0.049      0.732      3.163   0</w:t>
      </w:r>
    </w:p>
    <w:p w14:paraId="223459FE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D6D1BE5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DD409FD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7A901B07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TABFR           729.836   97.857                           0</w:t>
      </w:r>
    </w:p>
    <w:p w14:paraId="0569DFF2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300.000  -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400.000             1     0.21</w:t>
      </w:r>
    </w:p>
    <w:p w14:paraId="49C0F8E4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400.000  -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500.000             5     1.23</w:t>
      </w:r>
    </w:p>
    <w:p w14:paraId="0B192297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500.000  -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600.000            61    13.79</w:t>
      </w:r>
    </w:p>
    <w:p w14:paraId="5E50B393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600.000  -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700.000            81    30.45</w:t>
      </w:r>
    </w:p>
    <w:p w14:paraId="5905FB7F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700.000  -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800.000           184    68.31</w:t>
      </w:r>
    </w:p>
    <w:p w14:paraId="558E22F5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800.000  -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   900.000           154   100.00</w:t>
      </w:r>
    </w:p>
    <w:p w14:paraId="48DFF974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371B8EC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CD01125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14:paraId="652EA95B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1                    0    0      0.110       53     1       15.189</w:t>
      </w:r>
    </w:p>
    <w:p w14:paraId="4A23FDFF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2                    0    0      0.000        1     1        3.374</w:t>
      </w:r>
    </w:p>
    <w:p w14:paraId="61D3F5BA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3                    0    0      0.000        0     0        0.000</w:t>
      </w:r>
    </w:p>
    <w:p w14:paraId="1B86D576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EB7D122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CDEC0D9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14:paraId="589900D9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OBS                      0         33.000                            </w:t>
      </w:r>
    </w:p>
    <w:p w14:paraId="00C271A2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KR                       0         55.554                            </w:t>
      </w:r>
    </w:p>
    <w:p w14:paraId="3E8DFD70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8408442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E1EC3BA" w14:textId="77777777" w:rsidR="00D12E9B" w:rsidRP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D12E9B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4D4771B0" w14:textId="77777777" w:rsid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D12E9B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503    0        7345.826    503      5      6</w:t>
      </w:r>
    </w:p>
    <w:p w14:paraId="48E152D7" w14:textId="77777777" w:rsid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504    0        7350.961    504      0      1</w:t>
      </w:r>
    </w:p>
    <w:p w14:paraId="0733DD26" w14:textId="77777777" w:rsid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502    0        7365.305    502      9     10       1          1.000</w:t>
      </w:r>
    </w:p>
    <w:p w14:paraId="7EE28621" w14:textId="35608CAC" w:rsidR="00D12E9B" w:rsidRDefault="00D12E9B" w:rsidP="00D12E9B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482    0        7500.000    482      0     22</w:t>
      </w:r>
    </w:p>
    <w:p w14:paraId="66E67292" w14:textId="647B59E7" w:rsidR="00B3162B" w:rsidRDefault="00B3162B" w:rsidP="003B430A">
      <w:pPr>
        <w:spacing w:after="160" w:line="259" w:lineRule="auto"/>
        <w:ind w:firstLine="0"/>
        <w:jc w:val="left"/>
        <w:rPr>
          <w:lang w:eastAsia="ru-RU"/>
        </w:rPr>
      </w:pPr>
    </w:p>
    <w:p w14:paraId="7668B9C2" w14:textId="77777777" w:rsidR="008A7092" w:rsidRPr="002E0299" w:rsidRDefault="008A7092" w:rsidP="002E0299">
      <w:pPr>
        <w:spacing w:after="160" w:line="360" w:lineRule="auto"/>
        <w:ind w:firstLine="0"/>
        <w:jc w:val="left"/>
        <w:rPr>
          <w:lang w:eastAsia="ru-RU"/>
        </w:rPr>
      </w:pPr>
      <w:r w:rsidRPr="002E0299">
        <w:rPr>
          <w:lang w:eastAsia="ru-RU"/>
        </w:rPr>
        <w:t>Расшифровка отчета:</w:t>
      </w:r>
    </w:p>
    <w:p w14:paraId="641C1ACD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eastAsia="ru-RU"/>
        </w:rPr>
      </w:pPr>
      <w:r w:rsidRPr="00A722CD">
        <w:rPr>
          <w:lang w:eastAsia="ru-RU"/>
        </w:rPr>
        <w:t>Общая информация:</w:t>
      </w:r>
    </w:p>
    <w:p w14:paraId="253D182B" w14:textId="77777777" w:rsidR="00A722CD" w:rsidRPr="00A722CD" w:rsidRDefault="00A722CD" w:rsidP="00A722CD">
      <w:pPr>
        <w:numPr>
          <w:ilvl w:val="0"/>
          <w:numId w:val="10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START TIME: Время начала моделирования - 0.000.</w:t>
      </w:r>
    </w:p>
    <w:p w14:paraId="33D50077" w14:textId="77777777" w:rsidR="00A722CD" w:rsidRPr="00A722CD" w:rsidRDefault="00A722CD" w:rsidP="00A722CD">
      <w:pPr>
        <w:numPr>
          <w:ilvl w:val="0"/>
          <w:numId w:val="10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lastRenderedPageBreak/>
        <w:t>END TIME: Время окончания моделирования - 7340.068.</w:t>
      </w:r>
    </w:p>
    <w:p w14:paraId="0D7F9CB7" w14:textId="77777777" w:rsidR="00A722CD" w:rsidRPr="00A722CD" w:rsidRDefault="00A722CD" w:rsidP="00A722CD">
      <w:pPr>
        <w:numPr>
          <w:ilvl w:val="0"/>
          <w:numId w:val="10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BLOCKS: Количество блоков в модели - 24.</w:t>
      </w:r>
    </w:p>
    <w:p w14:paraId="73ABD6E5" w14:textId="77777777" w:rsidR="00A722CD" w:rsidRPr="00A722CD" w:rsidRDefault="00A722CD" w:rsidP="00A722CD">
      <w:pPr>
        <w:numPr>
          <w:ilvl w:val="0"/>
          <w:numId w:val="10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FACILITIES: Количество устройств (FACILITY) в системе - 4.</w:t>
      </w:r>
    </w:p>
    <w:p w14:paraId="225FF4CC" w14:textId="77777777" w:rsidR="00A722CD" w:rsidRPr="00A722CD" w:rsidRDefault="00A722CD" w:rsidP="00A722CD">
      <w:pPr>
        <w:numPr>
          <w:ilvl w:val="0"/>
          <w:numId w:val="10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STORAGES: Количество хранилищ (STORAGE) в системе - 0.</w:t>
      </w:r>
    </w:p>
    <w:p w14:paraId="563EF546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eastAsia="ru-RU"/>
        </w:rPr>
      </w:pPr>
      <w:r w:rsidRPr="00A722CD">
        <w:rPr>
          <w:lang w:eastAsia="ru-RU"/>
        </w:rPr>
        <w:t>Значения переменных и параметров:</w:t>
      </w:r>
    </w:p>
    <w:p w14:paraId="48545CFD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AAA: 14.000</w:t>
      </w:r>
    </w:p>
    <w:p w14:paraId="67803897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BBB: 8.000</w:t>
      </w:r>
    </w:p>
    <w:p w14:paraId="3D07DB29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CAN: 10007.000</w:t>
      </w:r>
    </w:p>
    <w:p w14:paraId="716F99B8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CANOCH: 10006.000</w:t>
      </w:r>
    </w:p>
    <w:p w14:paraId="61692246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CCC: 18.000</w:t>
      </w:r>
    </w:p>
    <w:p w14:paraId="1954D024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KOHER: 5.000</w:t>
      </w:r>
    </w:p>
    <w:p w14:paraId="65C1C074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KOL: 3.000</w:t>
      </w:r>
    </w:p>
    <w:p w14:paraId="55011800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KR: 10008.000</w:t>
      </w:r>
    </w:p>
    <w:p w14:paraId="2602AD7D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KRIT: 10004.000</w:t>
      </w:r>
    </w:p>
    <w:p w14:paraId="4FC6670E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OBS: 33.000</w:t>
      </w:r>
    </w:p>
    <w:p w14:paraId="096C6B57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OBSL: 13.000</w:t>
      </w:r>
    </w:p>
    <w:p w14:paraId="1F5EA79F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OOO: 19.000</w:t>
      </w:r>
    </w:p>
    <w:p w14:paraId="0D514F63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OTKAZ: 21.000</w:t>
      </w:r>
    </w:p>
    <w:p w14:paraId="035F4D87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TABFR: 10005.000</w:t>
      </w:r>
    </w:p>
    <w:p w14:paraId="7A2DEF3C" w14:textId="77777777" w:rsidR="00A722CD" w:rsidRPr="00A722CD" w:rsidRDefault="00A722CD" w:rsidP="00A722CD">
      <w:pPr>
        <w:numPr>
          <w:ilvl w:val="0"/>
          <w:numId w:val="11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TAU: 15.000</w:t>
      </w:r>
    </w:p>
    <w:p w14:paraId="4F3FBDAB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eastAsia="ru-RU"/>
        </w:rPr>
      </w:pPr>
      <w:r w:rsidRPr="00A722CD">
        <w:rPr>
          <w:lang w:eastAsia="ru-RU"/>
        </w:rPr>
        <w:t>Статистика блоков модели:</w:t>
      </w:r>
    </w:p>
    <w:p w14:paraId="5B5C201D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val="en-US" w:eastAsia="ru-RU"/>
        </w:rPr>
      </w:pPr>
      <w:r w:rsidRPr="00A722CD">
        <w:rPr>
          <w:lang w:eastAsia="ru-RU"/>
        </w:rPr>
        <w:t>Блоки</w:t>
      </w:r>
      <w:r w:rsidRPr="00A722CD">
        <w:rPr>
          <w:lang w:val="en-US" w:eastAsia="ru-RU"/>
        </w:rPr>
        <w:t xml:space="preserve"> GPSS (GENERATE, QUEUE, SEIZE, DEPART, ADVANCE, RELEASE, SELECT):</w:t>
      </w:r>
    </w:p>
    <w:p w14:paraId="7848CDF3" w14:textId="77777777" w:rsidR="00A722CD" w:rsidRPr="00A722CD" w:rsidRDefault="00A722CD" w:rsidP="00A722CD">
      <w:pPr>
        <w:numPr>
          <w:ilvl w:val="0"/>
          <w:numId w:val="12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lastRenderedPageBreak/>
        <w:t>Переменная RETRY всегда равна 0.</w:t>
      </w:r>
    </w:p>
    <w:p w14:paraId="1C11E62E" w14:textId="77777777" w:rsidR="00A722CD" w:rsidRPr="00A722CD" w:rsidRDefault="00A722CD" w:rsidP="00A722CD">
      <w:pPr>
        <w:numPr>
          <w:ilvl w:val="0"/>
          <w:numId w:val="12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GENERATE: 488 входов, среднее время между поступлениями - 32.866, общее количество поступлений - 488.</w:t>
      </w:r>
    </w:p>
    <w:p w14:paraId="75B832C6" w14:textId="77777777" w:rsidR="00A722CD" w:rsidRPr="00A722CD" w:rsidRDefault="00A722CD" w:rsidP="00A722CD">
      <w:pPr>
        <w:numPr>
          <w:ilvl w:val="0"/>
          <w:numId w:val="12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QUEUE: Максимальная длина очереди - 2, среднее количество записей в очереди - 0.049.</w:t>
      </w:r>
    </w:p>
    <w:p w14:paraId="3680BB62" w14:textId="77777777" w:rsidR="00A722CD" w:rsidRPr="00A722CD" w:rsidRDefault="00A722CD" w:rsidP="00A722CD">
      <w:pPr>
        <w:numPr>
          <w:ilvl w:val="0"/>
          <w:numId w:val="12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SEIZE: 488 входов, среднее время удержания - 9.953, общее количество удержаний - 503.</w:t>
      </w:r>
    </w:p>
    <w:p w14:paraId="03A17659" w14:textId="77777777" w:rsidR="00A722CD" w:rsidRPr="00A722CD" w:rsidRDefault="00A722CD" w:rsidP="00A722CD">
      <w:pPr>
        <w:numPr>
          <w:ilvl w:val="0"/>
          <w:numId w:val="12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DEPART: 488 входов, общее количество уходов - 486.</w:t>
      </w:r>
    </w:p>
    <w:p w14:paraId="6445DC58" w14:textId="77777777" w:rsidR="00A722CD" w:rsidRPr="00A722CD" w:rsidRDefault="00A722CD" w:rsidP="00A722CD">
      <w:pPr>
        <w:numPr>
          <w:ilvl w:val="0"/>
          <w:numId w:val="12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ADVANCE: 488 входов, среднее время - 33.000, общее количество поступлений - 487.</w:t>
      </w:r>
    </w:p>
    <w:p w14:paraId="6722F5A8" w14:textId="77777777" w:rsidR="00A722CD" w:rsidRPr="00A722CD" w:rsidRDefault="00A722CD" w:rsidP="00A722CD">
      <w:pPr>
        <w:numPr>
          <w:ilvl w:val="0"/>
          <w:numId w:val="12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RELEASE: 487 входов, общее количество уходов - 486.</w:t>
      </w:r>
    </w:p>
    <w:p w14:paraId="43371821" w14:textId="77777777" w:rsidR="00A722CD" w:rsidRPr="00A722CD" w:rsidRDefault="00A722CD" w:rsidP="00A722CD">
      <w:pPr>
        <w:numPr>
          <w:ilvl w:val="0"/>
          <w:numId w:val="12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SELECT: 487 входов, общее количество поступлений - 487.</w:t>
      </w:r>
    </w:p>
    <w:p w14:paraId="33A58B9F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val="en-US" w:eastAsia="ru-RU"/>
        </w:rPr>
      </w:pPr>
      <w:r w:rsidRPr="00A722CD">
        <w:rPr>
          <w:lang w:eastAsia="ru-RU"/>
        </w:rPr>
        <w:t>Блоки</w:t>
      </w:r>
      <w:r w:rsidRPr="00A722CD">
        <w:rPr>
          <w:lang w:val="en-US" w:eastAsia="ru-RU"/>
        </w:rPr>
        <w:t xml:space="preserve"> GPSS (TERMINATE, TEST, SAVEVALUE, TRANSFER, LINK):</w:t>
      </w:r>
    </w:p>
    <w:p w14:paraId="70EA203C" w14:textId="77777777" w:rsidR="00A722CD" w:rsidRPr="00A722CD" w:rsidRDefault="00A722CD" w:rsidP="00A722CD">
      <w:pPr>
        <w:numPr>
          <w:ilvl w:val="0"/>
          <w:numId w:val="13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TERMINATE: 486 входов, общее количество уходов - 486.</w:t>
      </w:r>
    </w:p>
    <w:p w14:paraId="60E396F4" w14:textId="77777777" w:rsidR="00A722CD" w:rsidRPr="00A722CD" w:rsidRDefault="00A722CD" w:rsidP="00A722CD">
      <w:pPr>
        <w:numPr>
          <w:ilvl w:val="0"/>
          <w:numId w:val="13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TEST: 54 входа, общее количество проверок - 54.</w:t>
      </w:r>
    </w:p>
    <w:p w14:paraId="162303E8" w14:textId="77777777" w:rsidR="00A722CD" w:rsidRPr="00A722CD" w:rsidRDefault="00A722CD" w:rsidP="00A722CD">
      <w:pPr>
        <w:numPr>
          <w:ilvl w:val="0"/>
          <w:numId w:val="13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SAVEVALUE: 54 входа, общее количество сохранений - 54.</w:t>
      </w:r>
    </w:p>
    <w:p w14:paraId="58599905" w14:textId="77777777" w:rsidR="00A722CD" w:rsidRPr="00A722CD" w:rsidRDefault="00A722CD" w:rsidP="00A722CD">
      <w:pPr>
        <w:numPr>
          <w:ilvl w:val="0"/>
          <w:numId w:val="13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TRANSFER: 54 входа, общее количество переходов - 54.</w:t>
      </w:r>
    </w:p>
    <w:p w14:paraId="0050486F" w14:textId="77777777" w:rsidR="00A722CD" w:rsidRPr="00A722CD" w:rsidRDefault="00A722CD" w:rsidP="00A722CD">
      <w:pPr>
        <w:numPr>
          <w:ilvl w:val="0"/>
          <w:numId w:val="13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Блок LINK: 54 входа, общее количество связываний - 54.</w:t>
      </w:r>
    </w:p>
    <w:p w14:paraId="22F78838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eastAsia="ru-RU"/>
        </w:rPr>
      </w:pPr>
      <w:r w:rsidRPr="00A722CD">
        <w:rPr>
          <w:lang w:eastAsia="ru-RU"/>
        </w:rPr>
        <w:t>Статистика устройств (FACILITY):</w:t>
      </w:r>
    </w:p>
    <w:p w14:paraId="0D31812C" w14:textId="77777777" w:rsidR="00A722CD" w:rsidRPr="00A722CD" w:rsidRDefault="00A722CD" w:rsidP="00A722CD">
      <w:pPr>
        <w:numPr>
          <w:ilvl w:val="0"/>
          <w:numId w:val="14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FACILITY 1: 188 входов, использование - 0.842, среднее время использования - 32.866.</w:t>
      </w:r>
    </w:p>
    <w:p w14:paraId="3F353905" w14:textId="77777777" w:rsidR="00A722CD" w:rsidRPr="00A722CD" w:rsidRDefault="00A722CD" w:rsidP="00A722CD">
      <w:pPr>
        <w:numPr>
          <w:ilvl w:val="0"/>
          <w:numId w:val="14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FACILITY 2: 167 входов, использование - 0.751, среднее время использования - 33.000.</w:t>
      </w:r>
    </w:p>
    <w:p w14:paraId="77D94BF4" w14:textId="77777777" w:rsidR="00A722CD" w:rsidRPr="00A722CD" w:rsidRDefault="00A722CD" w:rsidP="00A722CD">
      <w:pPr>
        <w:numPr>
          <w:ilvl w:val="0"/>
          <w:numId w:val="14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lastRenderedPageBreak/>
        <w:t>FACILITY 3: 132 входа, использование - 0.593, среднее время использования - 33.000.</w:t>
      </w:r>
    </w:p>
    <w:p w14:paraId="6643D95B" w14:textId="77777777" w:rsidR="00A722CD" w:rsidRPr="00A722CD" w:rsidRDefault="00A722CD" w:rsidP="00A722CD">
      <w:pPr>
        <w:numPr>
          <w:ilvl w:val="0"/>
          <w:numId w:val="14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CAN (FACILITY): 488 входов, использование - 0.662, среднее время использования - 9.953.</w:t>
      </w:r>
    </w:p>
    <w:p w14:paraId="53F672DD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eastAsia="ru-RU"/>
        </w:rPr>
      </w:pPr>
      <w:r w:rsidRPr="00A722CD">
        <w:rPr>
          <w:lang w:eastAsia="ru-RU"/>
        </w:rPr>
        <w:t>Статистика очередей (QUEUE):</w:t>
      </w:r>
    </w:p>
    <w:p w14:paraId="30A17D53" w14:textId="77777777" w:rsidR="00A722CD" w:rsidRPr="00A722CD" w:rsidRDefault="00A722CD" w:rsidP="00A722CD">
      <w:pPr>
        <w:numPr>
          <w:ilvl w:val="0"/>
          <w:numId w:val="15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CANOCH: Максимальная длина - 2, среднее количество записей - 0.049, среднее время пребывания - 0.732.</w:t>
      </w:r>
    </w:p>
    <w:p w14:paraId="3E51A85A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eastAsia="ru-RU"/>
        </w:rPr>
      </w:pPr>
      <w:r w:rsidRPr="00A722CD">
        <w:rPr>
          <w:lang w:eastAsia="ru-RU"/>
        </w:rPr>
        <w:t>Статистика таблицы (TABLE - TABFR):</w:t>
      </w:r>
    </w:p>
    <w:p w14:paraId="5DB45E4F" w14:textId="77777777" w:rsidR="00A722CD" w:rsidRPr="00A722CD" w:rsidRDefault="00A722CD" w:rsidP="00A722CD">
      <w:pPr>
        <w:numPr>
          <w:ilvl w:val="0"/>
          <w:numId w:val="16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Среднее - 729.836, стандартное отклонение - 97.857.</w:t>
      </w:r>
    </w:p>
    <w:p w14:paraId="6B92DFD4" w14:textId="77777777" w:rsidR="00A722CD" w:rsidRPr="00A722CD" w:rsidRDefault="00A722CD" w:rsidP="00A722CD">
      <w:pPr>
        <w:numPr>
          <w:ilvl w:val="0"/>
          <w:numId w:val="16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 xml:space="preserve">Диапазон: </w:t>
      </w:r>
      <w:proofErr w:type="gramStart"/>
      <w:r w:rsidRPr="00A722CD">
        <w:rPr>
          <w:lang w:eastAsia="ru-RU"/>
        </w:rPr>
        <w:t>300.000 - 400.000</w:t>
      </w:r>
      <w:proofErr w:type="gramEnd"/>
      <w:r w:rsidRPr="00A722CD">
        <w:rPr>
          <w:lang w:eastAsia="ru-RU"/>
        </w:rPr>
        <w:t xml:space="preserve"> (1 случай), 400.000 - 500.000 (5 случаев), 500.000 - 600.000 (61 случай), 600.000 - 700.000 (81 случай), 700.000 - 800.000 (184 случая), 800.000 - 900.000 (154 случая).</w:t>
      </w:r>
    </w:p>
    <w:p w14:paraId="7CA1ADC4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eastAsia="ru-RU"/>
        </w:rPr>
      </w:pPr>
      <w:r w:rsidRPr="00A722CD">
        <w:rPr>
          <w:lang w:eastAsia="ru-RU"/>
        </w:rPr>
        <w:t>Статистика цепей пользователей (USER CHAIN):</w:t>
      </w:r>
    </w:p>
    <w:p w14:paraId="61942BD1" w14:textId="77777777" w:rsidR="00A722CD" w:rsidRPr="00A722CD" w:rsidRDefault="00A722CD" w:rsidP="00A722CD">
      <w:pPr>
        <w:numPr>
          <w:ilvl w:val="0"/>
          <w:numId w:val="17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Цепь 1: 53 входа, среднее время ожидания - 0.110, максимальная длина - 1, среднее время обслуживания - 15.189.</w:t>
      </w:r>
    </w:p>
    <w:p w14:paraId="0C61D542" w14:textId="77777777" w:rsidR="00A722CD" w:rsidRPr="00A722CD" w:rsidRDefault="00A722CD" w:rsidP="00A722CD">
      <w:pPr>
        <w:numPr>
          <w:ilvl w:val="0"/>
          <w:numId w:val="17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Цепь 2: 1 вход, среднее время ожидания - 0.000, максимальная длина - 1, среднее время обслуживания - 3.374.</w:t>
      </w:r>
    </w:p>
    <w:p w14:paraId="203F00C6" w14:textId="77777777" w:rsidR="00A722CD" w:rsidRPr="00A722CD" w:rsidRDefault="00A722CD" w:rsidP="00A722CD">
      <w:pPr>
        <w:numPr>
          <w:ilvl w:val="0"/>
          <w:numId w:val="17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Цепь 3: 0 входов.</w:t>
      </w:r>
    </w:p>
    <w:p w14:paraId="2C0D5D75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eastAsia="ru-RU"/>
        </w:rPr>
      </w:pPr>
      <w:r w:rsidRPr="00A722CD">
        <w:rPr>
          <w:lang w:eastAsia="ru-RU"/>
        </w:rPr>
        <w:t>Статистика переменных (SAVEVALUE):</w:t>
      </w:r>
    </w:p>
    <w:p w14:paraId="17C72DD1" w14:textId="77777777" w:rsidR="00A722CD" w:rsidRPr="00A722CD" w:rsidRDefault="00A722CD" w:rsidP="00A722CD">
      <w:pPr>
        <w:numPr>
          <w:ilvl w:val="0"/>
          <w:numId w:val="18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OBS: 33.000 (без повторов).</w:t>
      </w:r>
    </w:p>
    <w:p w14:paraId="4F357C5F" w14:textId="77777777" w:rsidR="00A722CD" w:rsidRPr="00A722CD" w:rsidRDefault="00A722CD" w:rsidP="00A722CD">
      <w:pPr>
        <w:numPr>
          <w:ilvl w:val="0"/>
          <w:numId w:val="18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KR: 55.554 (без повторов).</w:t>
      </w:r>
    </w:p>
    <w:p w14:paraId="51F1335C" w14:textId="77777777" w:rsidR="00A722CD" w:rsidRPr="00A722CD" w:rsidRDefault="00A722CD" w:rsidP="00A722CD">
      <w:pPr>
        <w:spacing w:after="160" w:line="360" w:lineRule="auto"/>
        <w:ind w:firstLine="0"/>
        <w:jc w:val="left"/>
        <w:rPr>
          <w:lang w:val="en-US" w:eastAsia="ru-RU"/>
        </w:rPr>
      </w:pPr>
      <w:r w:rsidRPr="00A722CD">
        <w:rPr>
          <w:lang w:eastAsia="ru-RU"/>
        </w:rPr>
        <w:t>Статистика</w:t>
      </w:r>
      <w:r w:rsidRPr="00A722CD">
        <w:rPr>
          <w:lang w:val="en-US" w:eastAsia="ru-RU"/>
        </w:rPr>
        <w:t xml:space="preserve"> FEC (Future Event Control):</w:t>
      </w:r>
    </w:p>
    <w:p w14:paraId="2D4C2B03" w14:textId="77777777" w:rsidR="00A722CD" w:rsidRPr="00A722CD" w:rsidRDefault="00A722CD" w:rsidP="00A722CD">
      <w:pPr>
        <w:numPr>
          <w:ilvl w:val="0"/>
          <w:numId w:val="19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503: Событие с BDT 7345.826, ASSEM 503, текущее событие 5, следующее событие 6.</w:t>
      </w:r>
    </w:p>
    <w:p w14:paraId="5E1ADCB8" w14:textId="77777777" w:rsidR="00A722CD" w:rsidRPr="00A722CD" w:rsidRDefault="00A722CD" w:rsidP="00A722CD">
      <w:pPr>
        <w:numPr>
          <w:ilvl w:val="0"/>
          <w:numId w:val="19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lastRenderedPageBreak/>
        <w:t>504: Событие с BDT 7350.961, ASSEM 504, текущее событие 0, следующее событие 1.</w:t>
      </w:r>
    </w:p>
    <w:p w14:paraId="47925563" w14:textId="77777777" w:rsidR="00A722CD" w:rsidRPr="00A722CD" w:rsidRDefault="00A722CD" w:rsidP="00A722CD">
      <w:pPr>
        <w:numPr>
          <w:ilvl w:val="0"/>
          <w:numId w:val="19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502: Событие с BDT 7365.305, ASSEM 502, текущее событие 9, следующее событие 10 с параметром 1, значение 1.000.</w:t>
      </w:r>
    </w:p>
    <w:p w14:paraId="7B2F9149" w14:textId="55D803A0" w:rsidR="008A7092" w:rsidRPr="00A722CD" w:rsidRDefault="00A722CD" w:rsidP="00A722CD">
      <w:pPr>
        <w:numPr>
          <w:ilvl w:val="0"/>
          <w:numId w:val="19"/>
        </w:numPr>
        <w:spacing w:after="160" w:line="360" w:lineRule="auto"/>
        <w:jc w:val="left"/>
        <w:rPr>
          <w:lang w:eastAsia="ru-RU"/>
        </w:rPr>
      </w:pPr>
      <w:r w:rsidRPr="00A722CD">
        <w:rPr>
          <w:lang w:eastAsia="ru-RU"/>
        </w:rPr>
        <w:t>482: Событие с BDT 7500.000, ASSEM 482, текущее событие 0, следующее событие 22.</w:t>
      </w:r>
    </w:p>
    <w:p w14:paraId="10FA2643" w14:textId="77777777" w:rsidR="00A722CD" w:rsidRPr="00A722CD" w:rsidRDefault="00A722CD" w:rsidP="00A722CD">
      <w:pPr>
        <w:spacing w:after="160" w:line="259" w:lineRule="auto"/>
        <w:ind w:left="720" w:firstLine="0"/>
        <w:jc w:val="left"/>
        <w:rPr>
          <w:lang w:eastAsia="ru-RU"/>
        </w:rPr>
      </w:pPr>
    </w:p>
    <w:p w14:paraId="22CCA1F5" w14:textId="0D46E753" w:rsidR="00A26132" w:rsidRDefault="00B27E4C" w:rsidP="00AA77CC">
      <w:pPr>
        <w:pStyle w:val="ae"/>
        <w:rPr>
          <w:lang w:eastAsia="ru-RU"/>
        </w:rPr>
      </w:pPr>
      <w:bookmarkStart w:id="21" w:name="_Toc153487511"/>
      <w:r>
        <w:rPr>
          <w:lang w:eastAsia="ru-RU"/>
        </w:rPr>
        <w:t>2</w:t>
      </w:r>
      <w:r w:rsidR="00B3162B">
        <w:rPr>
          <w:lang w:eastAsia="ru-RU"/>
        </w:rPr>
        <w:t>.</w:t>
      </w:r>
      <w:r w:rsidR="00F761FA">
        <w:rPr>
          <w:lang w:eastAsia="ru-RU"/>
        </w:rPr>
        <w:t>4</w:t>
      </w:r>
      <w:r w:rsidR="00B3162B">
        <w:rPr>
          <w:lang w:eastAsia="ru-RU"/>
        </w:rPr>
        <w:t xml:space="preserve"> Дисперсионный анализ</w:t>
      </w:r>
      <w:bookmarkEnd w:id="21"/>
    </w:p>
    <w:p w14:paraId="6901A437" w14:textId="77777777" w:rsidR="0041630D" w:rsidRPr="0041630D" w:rsidRDefault="005542A6" w:rsidP="0041630D">
      <w:pPr>
        <w:pStyle w:val="ab"/>
      </w:pPr>
      <w:r w:rsidRPr="0041630D">
        <w:t xml:space="preserve">Для проведения дисперсионного анализа модели каждый фактор нужно исследовать на трех уровнях по 4 реплики. </w:t>
      </w:r>
    </w:p>
    <w:p w14:paraId="4B09A901" w14:textId="5386DECE" w:rsidR="005542A6" w:rsidRPr="0041630D" w:rsidRDefault="005542A6" w:rsidP="0041630D">
      <w:pPr>
        <w:pStyle w:val="ab"/>
      </w:pPr>
      <w:r w:rsidRPr="0041630D">
        <w:t xml:space="preserve">Ниже представлен текстовый файл для параметра </w:t>
      </w:r>
      <w:r w:rsidR="00263AAF">
        <w:rPr>
          <w:lang w:val="en-US"/>
        </w:rPr>
        <w:t>TAU</w:t>
      </w:r>
      <w:r w:rsidR="0041630D" w:rsidRPr="0041630D">
        <w:t xml:space="preserve"> и результаты моделирования по этому параметру</w:t>
      </w:r>
      <w:r w:rsidRPr="0041630D">
        <w:t>:</w:t>
      </w:r>
    </w:p>
    <w:p w14:paraId="113CEACA" w14:textId="3C12BD24" w:rsidR="00AA77CC" w:rsidRPr="001B1DA8" w:rsidRDefault="00263AAF" w:rsidP="00AA77CC">
      <w:pPr>
        <w:pStyle w:val="ab"/>
      </w:pPr>
      <w:r>
        <w:rPr>
          <w:lang w:val="en-US"/>
        </w:rPr>
        <w:t>TAU</w:t>
      </w:r>
      <w:r w:rsidR="00AA77CC" w:rsidRPr="00E80212">
        <w:t xml:space="preserve"> </w:t>
      </w:r>
      <w:r w:rsidR="00A26132" w:rsidRPr="00E80212">
        <w:t>=</w:t>
      </w:r>
      <w:r w:rsidR="00AA77CC" w:rsidRPr="00E80212">
        <w:t xml:space="preserve"> </w:t>
      </w:r>
      <w:r w:rsidRPr="001B1DA8">
        <w:t>15</w:t>
      </w:r>
      <w:r w:rsidR="003A3C2F" w:rsidRPr="00E80212">
        <w:t xml:space="preserve">, </w:t>
      </w:r>
      <w:r w:rsidRPr="001B1DA8">
        <w:t>20</w:t>
      </w:r>
      <w:r w:rsidR="003A3C2F" w:rsidRPr="00E80212">
        <w:t xml:space="preserve">, </w:t>
      </w:r>
      <w:r w:rsidRPr="001B1DA8">
        <w:t>25</w:t>
      </w:r>
    </w:p>
    <w:p w14:paraId="7D28F978" w14:textId="27F758BF" w:rsidR="00EE645F" w:rsidRPr="00EE645F" w:rsidRDefault="00217854" w:rsidP="00EE645F">
      <w:r>
        <w:t>Содержимое</w:t>
      </w:r>
      <w:r w:rsidRPr="00E80212">
        <w:t xml:space="preserve"> </w:t>
      </w:r>
      <w:r>
        <w:t>файла</w:t>
      </w:r>
      <w:r w:rsidRPr="00E80212">
        <w:t xml:space="preserve"> </w:t>
      </w:r>
      <w:r>
        <w:rPr>
          <w:lang w:val="en-US"/>
        </w:rPr>
        <w:t>text</w:t>
      </w:r>
      <w:r w:rsidRPr="00E80212">
        <w:t>_1.</w:t>
      </w:r>
      <w:r>
        <w:rPr>
          <w:lang w:val="en-US"/>
        </w:rPr>
        <w:t>txt</w:t>
      </w:r>
      <w:r w:rsidRPr="00E80212">
        <w:t>:</w:t>
      </w:r>
    </w:p>
    <w:p w14:paraId="46A78974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RES MATRIX ,3,4</w:t>
      </w:r>
    </w:p>
    <w:p w14:paraId="24510660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TAU EQU 15</w:t>
      </w:r>
    </w:p>
    <w:p w14:paraId="536E658B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4D3A6913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54DDE71A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5FF7AB2F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3B6F02A4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2CC51BE1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20CB5976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3433CBB9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421B5977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2E43FB3B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0109C77A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6F3639E8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0E586808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09BA563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1E24C6CB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03EB2F18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707A5AEC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20FEFA36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0D1A170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352B2BE4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lastRenderedPageBreak/>
        <w:t>INITIAL X$PROST,0</w:t>
      </w:r>
    </w:p>
    <w:p w14:paraId="543F9A60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</w:p>
    <w:p w14:paraId="271238D5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TAU EQU 20</w:t>
      </w:r>
    </w:p>
    <w:p w14:paraId="011B02B3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04432CCD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START 1</w:t>
      </w:r>
    </w:p>
    <w:p w14:paraId="201A688D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3029B16A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4A87EEEF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5BE62A97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27FCCA42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27E812EE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0D2AFCD8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4532AFC7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448E3FCE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2032ABDD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52F7F196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0CFBD918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34C419C7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621DB9A3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296793F5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05A3ED82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CDB3CFC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01BF888F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2BE696EA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</w:p>
    <w:p w14:paraId="483854FE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TAU EQU 25</w:t>
      </w:r>
    </w:p>
    <w:p w14:paraId="342177C7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02FCEF87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3C7DC68A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40367453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04197CFB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60DC6114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01852971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6C937A1D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0C08EDD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2635A20F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7296D0F8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1EDBAACA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6C33C20D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18A84F2E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0BF26544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6D23951A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091BF784" w14:textId="77777777" w:rsidR="00AD2F07" w:rsidRP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7FCC2DC5" w14:textId="77777777" w:rsid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lastRenderedPageBreak/>
        <w:t>MSAVEVALUE RES,3,</w:t>
      </w:r>
      <w:proofErr w:type="gramStart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AD2F07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1F41119" w14:textId="77777777" w:rsidR="00AD2F07" w:rsidRDefault="00AD2F07" w:rsidP="00AD2F07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</w:p>
    <w:p w14:paraId="7C34CE78" w14:textId="4330F46F" w:rsidR="001B1DA8" w:rsidRPr="001B1DA8" w:rsidRDefault="004A44DA" w:rsidP="001B1DA8">
      <w:pPr>
        <w:pStyle w:val="ab"/>
        <w:rPr>
          <w:lang w:val="en-US"/>
        </w:rPr>
      </w:pPr>
      <w:r>
        <w:t>Результаты</w:t>
      </w:r>
      <w:r w:rsidRPr="00E80212">
        <w:rPr>
          <w:lang w:val="en-US"/>
        </w:rPr>
        <w:t xml:space="preserve"> </w:t>
      </w:r>
      <w:r>
        <w:t>моделирования</w:t>
      </w:r>
      <w:r w:rsidRPr="00E80212">
        <w:rPr>
          <w:lang w:val="en-US"/>
        </w:rPr>
        <w:t>:</w:t>
      </w:r>
    </w:p>
    <w:p w14:paraId="10E1D28C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3.32.1</w:t>
      </w:r>
    </w:p>
    <w:p w14:paraId="42570F90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0FCE4D3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0E34081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December 14,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2023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21:36:53  </w:t>
      </w:r>
    </w:p>
    <w:p w14:paraId="492E6423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3C4734D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7288099E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0.000             62.924    24        4          0</w:t>
      </w:r>
    </w:p>
    <w:p w14:paraId="67E5D886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7B07CB2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8ACA7B5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22AAAC16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AAA                            14.000</w:t>
      </w:r>
    </w:p>
    <w:p w14:paraId="08989FF6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BBB                             8.000</w:t>
      </w:r>
    </w:p>
    <w:p w14:paraId="623D5D48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CAN                         10015.000</w:t>
      </w:r>
    </w:p>
    <w:p w14:paraId="673086D8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CANOCH                      10014.000</w:t>
      </w:r>
    </w:p>
    <w:p w14:paraId="4BB1F7B1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CCC                            18.000</w:t>
      </w:r>
    </w:p>
    <w:p w14:paraId="0578185F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KOHER                           5.000</w:t>
      </w:r>
    </w:p>
    <w:p w14:paraId="6B4BAA88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KOL                             3.000</w:t>
      </w:r>
    </w:p>
    <w:p w14:paraId="50DA222F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KR                          UNSPECIFIED</w:t>
      </w:r>
    </w:p>
    <w:p w14:paraId="5B5E4BCD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KRIT                        10004.000</w:t>
      </w:r>
    </w:p>
    <w:p w14:paraId="4B8ED26F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OBS                            33.000</w:t>
      </w:r>
    </w:p>
    <w:p w14:paraId="412BD9CB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OBSL                           13.000</w:t>
      </w:r>
    </w:p>
    <w:p w14:paraId="4A4F290C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OOO                            19.000</w:t>
      </w:r>
    </w:p>
    <w:p w14:paraId="59E68534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OTKAZ                          21.000</w:t>
      </w:r>
    </w:p>
    <w:p w14:paraId="7B90FF8B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PROST                       10007.000</w:t>
      </w:r>
    </w:p>
    <w:p w14:paraId="04A867AB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RES                         10006.000</w:t>
      </w:r>
    </w:p>
    <w:p w14:paraId="4B9DBB73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TABFR                       10005.000</w:t>
      </w:r>
    </w:p>
    <w:p w14:paraId="7D2D0AAF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TAU                            18.000</w:t>
      </w:r>
    </w:p>
    <w:p w14:paraId="43FFC898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6BF5426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50C02FB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28DB3479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 3             0       0</w:t>
      </w:r>
    </w:p>
    <w:p w14:paraId="7C78BEE6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 3             0       0</w:t>
      </w:r>
    </w:p>
    <w:p w14:paraId="3F407F8E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 3             0       0</w:t>
      </w:r>
    </w:p>
    <w:p w14:paraId="286A4A1F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   3             0       0</w:t>
      </w:r>
    </w:p>
    <w:p w14:paraId="10AA5172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   3             1       0</w:t>
      </w:r>
    </w:p>
    <w:p w14:paraId="71032F25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   2             0       0</w:t>
      </w:r>
    </w:p>
    <w:p w14:paraId="22348924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SELECT               2             0       0</w:t>
      </w:r>
    </w:p>
    <w:p w14:paraId="547DF6BB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>BBB                 8    SEIZE                2             0       0</w:t>
      </w:r>
    </w:p>
    <w:p w14:paraId="7F6F36CD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ADVANCE              2             1       0</w:t>
      </w:r>
    </w:p>
    <w:p w14:paraId="689652A0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   1             0       0</w:t>
      </w:r>
    </w:p>
    <w:p w14:paraId="69ECC393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TABULATE             1             0       0</w:t>
      </w:r>
    </w:p>
    <w:p w14:paraId="3B17DD7B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UNLINK               1             0       0</w:t>
      </w:r>
    </w:p>
    <w:p w14:paraId="1D9893EC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>OBSL               13    TERMINATE            1             0       0</w:t>
      </w:r>
    </w:p>
    <w:p w14:paraId="016F8F38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>AAA                14    SELECT               0             0       0</w:t>
      </w:r>
    </w:p>
    <w:p w14:paraId="2FD5F996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TEST                 0             0       0</w:t>
      </w:r>
    </w:p>
    <w:p w14:paraId="3ED4C9B5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SAVEVALUE            0             0       0</w:t>
      </w:r>
    </w:p>
    <w:p w14:paraId="044AFE69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TRANSFER             0             0       0</w:t>
      </w:r>
    </w:p>
    <w:p w14:paraId="4C0EAF40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>CCC                18    SAVEVALUE            0             0       0</w:t>
      </w:r>
    </w:p>
    <w:p w14:paraId="6A66116D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>OOO                19    TEST                 0             0       0</w:t>
      </w:r>
    </w:p>
    <w:p w14:paraId="68B76101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LINK                 0             0       0</w:t>
      </w:r>
    </w:p>
    <w:p w14:paraId="5E115E78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>OTKAZ              21    TERMINATE            0             0       0</w:t>
      </w:r>
    </w:p>
    <w:p w14:paraId="5B620C24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GENERATE             0             0       0</w:t>
      </w:r>
    </w:p>
    <w:p w14:paraId="5B78A628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   0             0       0</w:t>
      </w:r>
    </w:p>
    <w:p w14:paraId="3E8B27A5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TERMINATE            0             0       0</w:t>
      </w:r>
    </w:p>
    <w:p w14:paraId="7B7CB9FB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AF7D89A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13D870E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0072E85A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1                    1    0.524     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33.000  1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53486404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2                    1    0.273     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17.176  1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3    0    0     0      0</w:t>
      </w:r>
    </w:p>
    <w:p w14:paraId="1B31C473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3                    0    0.000      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0.000  1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5F4A2A4B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CAN                  3    0.357      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7.480  1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4    0    0     0      0</w:t>
      </w:r>
    </w:p>
    <w:p w14:paraId="3B457A21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36B19A1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EC326ED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4FB95299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CANOCH              1    0      3      3     0.000      0.000      0.000   0</w:t>
      </w:r>
    </w:p>
    <w:p w14:paraId="13A2A535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1A88BC3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A06A9CF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0CAD283E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TABFR           524.438    0.000                           0</w:t>
      </w:r>
    </w:p>
    <w:p w14:paraId="69ED9548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500.000  -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 600.000             1   100.00</w:t>
      </w:r>
    </w:p>
    <w:p w14:paraId="5A84E54A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75D2492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B50C2F8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14:paraId="345453F9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1                    0    0      0.000        0     0        0.000</w:t>
      </w:r>
    </w:p>
    <w:p w14:paraId="222653EC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36E3DC2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743F7B9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14:paraId="7583292E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PROST                    0              0                            </w:t>
      </w:r>
    </w:p>
    <w:p w14:paraId="43CFB3A9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22C2E3E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3F6BDD1" w14:textId="77777777" w:rsidR="001B1DA8" w:rsidRP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1B1DA8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6BDCC4BA" w14:textId="77777777" w:rsid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1B1DA8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</w:rPr>
        <w:t>4    0          68.972      4      5      6</w:t>
      </w:r>
    </w:p>
    <w:p w14:paraId="0F74108E" w14:textId="77777777" w:rsid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5    0          75.923      5      0      1</w:t>
      </w:r>
    </w:p>
    <w:p w14:paraId="72ABCA29" w14:textId="77777777" w:rsidR="001B1DA8" w:rsidRDefault="001B1DA8" w:rsidP="001B1DA8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3    0          78.748      3      9     10       1          2.000</w:t>
      </w:r>
    </w:p>
    <w:p w14:paraId="4E210A37" w14:textId="2D7F07AE" w:rsidR="00AA77CC" w:rsidRPr="0027599D" w:rsidRDefault="001B1DA8" w:rsidP="0027599D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2    0         500.000      2      0     22</w:t>
      </w:r>
    </w:p>
    <w:p w14:paraId="6491C62E" w14:textId="3E092AD3" w:rsidR="00AA77CC" w:rsidRPr="00AA77CC" w:rsidRDefault="00F37B41" w:rsidP="00AA77CC">
      <w:pPr>
        <w:pStyle w:val="ab"/>
        <w:rPr>
          <w:lang w:eastAsia="ru-RU"/>
        </w:rPr>
      </w:pPr>
      <w:r w:rsidRPr="00AA77CC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E598DD0" wp14:editId="6674DD61">
            <wp:simplePos x="0" y="0"/>
            <wp:positionH relativeFrom="margin">
              <wp:align>right</wp:align>
            </wp:positionH>
            <wp:positionV relativeFrom="paragraph">
              <wp:posOffset>853440</wp:posOffset>
            </wp:positionV>
            <wp:extent cx="5940425" cy="3370580"/>
            <wp:effectExtent l="0" t="0" r="3175" b="1270"/>
            <wp:wrapTopAndBottom/>
            <wp:docPr id="2077971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7138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42A6">
        <w:rPr>
          <w:lang w:eastAsia="ru-RU"/>
        </w:rPr>
        <w:t xml:space="preserve">Результаты </w:t>
      </w:r>
      <w:r>
        <w:rPr>
          <w:lang w:eastAsia="ru-RU"/>
        </w:rPr>
        <w:t>моделирования (</w:t>
      </w:r>
      <w:r>
        <w:rPr>
          <w:lang w:val="en-US" w:eastAsia="ru-RU"/>
        </w:rPr>
        <w:t>ANOVA</w:t>
      </w:r>
      <w:r>
        <w:rPr>
          <w:lang w:eastAsia="ru-RU"/>
        </w:rPr>
        <w:t>)</w:t>
      </w:r>
      <w:r w:rsidR="005542A6">
        <w:rPr>
          <w:lang w:eastAsia="ru-RU"/>
        </w:rPr>
        <w:t xml:space="preserve"> представлены на рисунке </w:t>
      </w:r>
      <w:r>
        <w:rPr>
          <w:lang w:eastAsia="ru-RU"/>
        </w:rPr>
        <w:t>4</w:t>
      </w:r>
      <w:r w:rsidR="005542A6">
        <w:rPr>
          <w:lang w:eastAsia="ru-RU"/>
        </w:rPr>
        <w:t xml:space="preserve">. Фактический критерий Фишера </w:t>
      </w:r>
      <w:r w:rsidR="00DA636E">
        <w:rPr>
          <w:lang w:eastAsia="ru-RU"/>
        </w:rPr>
        <w:t>мен</w:t>
      </w:r>
      <w:r w:rsidR="005542A6">
        <w:rPr>
          <w:lang w:eastAsia="ru-RU"/>
        </w:rPr>
        <w:t>ьше табличного, поэтому фактор</w:t>
      </w:r>
      <w:r w:rsidR="00DA636E">
        <w:rPr>
          <w:lang w:eastAsia="ru-RU"/>
        </w:rPr>
        <w:t xml:space="preserve"> не</w:t>
      </w:r>
      <w:r w:rsidR="005542A6">
        <w:rPr>
          <w:lang w:eastAsia="ru-RU"/>
        </w:rPr>
        <w:t xml:space="preserve"> будет статистически значим.</w:t>
      </w:r>
    </w:p>
    <w:p w14:paraId="337FBCB8" w14:textId="387C335B" w:rsidR="00AA77CC" w:rsidRPr="00AA77CC" w:rsidRDefault="00AA77CC" w:rsidP="0041630D">
      <w:pPr>
        <w:pStyle w:val="ab"/>
        <w:jc w:val="center"/>
        <w:rPr>
          <w:lang w:eastAsia="ru-RU"/>
        </w:rPr>
      </w:pPr>
      <w:r w:rsidRPr="00AA77CC">
        <w:rPr>
          <w:lang w:eastAsia="ru-RU"/>
        </w:rPr>
        <w:t xml:space="preserve">Рисунок </w:t>
      </w:r>
      <w:r w:rsidR="00070952" w:rsidRPr="00070952">
        <w:rPr>
          <w:lang w:eastAsia="ru-RU"/>
        </w:rPr>
        <w:t>4</w:t>
      </w:r>
      <w:r w:rsidRPr="00AA77CC">
        <w:rPr>
          <w:lang w:eastAsia="ru-RU"/>
        </w:rPr>
        <w:t xml:space="preserve"> – Результаты моделирования</w:t>
      </w:r>
      <w:r w:rsidR="003D2F46" w:rsidRPr="00E80212">
        <w:rPr>
          <w:lang w:eastAsia="ru-RU"/>
        </w:rPr>
        <w:t xml:space="preserve"> (</w:t>
      </w:r>
      <w:r w:rsidR="003D2F46">
        <w:rPr>
          <w:lang w:val="en-US" w:eastAsia="ru-RU"/>
        </w:rPr>
        <w:t>ANOVA</w:t>
      </w:r>
      <w:r w:rsidR="003D2F46" w:rsidRPr="00E80212">
        <w:rPr>
          <w:lang w:eastAsia="ru-RU"/>
        </w:rPr>
        <w:t>)</w:t>
      </w:r>
    </w:p>
    <w:p w14:paraId="75FB5106" w14:textId="66166705" w:rsidR="00AA77CC" w:rsidRPr="00AA77CC" w:rsidRDefault="00AA77CC" w:rsidP="00AA77CC">
      <w:pPr>
        <w:pStyle w:val="ab"/>
        <w:rPr>
          <w:lang w:eastAsia="ru-RU"/>
        </w:rPr>
      </w:pPr>
      <w:r w:rsidRPr="00AA77C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B17DAF0" wp14:editId="52BE2C19">
            <wp:simplePos x="0" y="0"/>
            <wp:positionH relativeFrom="margin">
              <wp:posOffset>-272415</wp:posOffset>
            </wp:positionH>
            <wp:positionV relativeFrom="paragraph">
              <wp:posOffset>594995</wp:posOffset>
            </wp:positionV>
            <wp:extent cx="6202680" cy="876300"/>
            <wp:effectExtent l="0" t="0" r="7620" b="0"/>
            <wp:wrapTopAndBottom/>
            <wp:docPr id="89026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60583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7CC">
        <w:rPr>
          <w:lang w:eastAsia="ru-RU"/>
        </w:rPr>
        <w:t xml:space="preserve">Для дисперсионного анализа </w:t>
      </w:r>
      <w:r w:rsidR="00070952">
        <w:rPr>
          <w:lang w:eastAsia="ru-RU"/>
        </w:rPr>
        <w:t>построена</w:t>
      </w:r>
      <w:r w:rsidRPr="00AA77CC">
        <w:rPr>
          <w:lang w:eastAsia="ru-RU"/>
        </w:rPr>
        <w:t xml:space="preserve"> матрица результатов, приведенная на рисунке </w:t>
      </w:r>
      <w:r w:rsidR="00070952">
        <w:rPr>
          <w:lang w:eastAsia="ru-RU"/>
        </w:rPr>
        <w:t>5</w:t>
      </w:r>
      <w:r w:rsidRPr="00AA77CC">
        <w:rPr>
          <w:lang w:eastAsia="ru-RU"/>
        </w:rPr>
        <w:t>–</w:t>
      </w:r>
      <w:r w:rsidR="00070952">
        <w:rPr>
          <w:lang w:eastAsia="ru-RU"/>
        </w:rPr>
        <w:t>6</w:t>
      </w:r>
      <w:r w:rsidRPr="00AA77CC">
        <w:rPr>
          <w:lang w:eastAsia="ru-RU"/>
        </w:rPr>
        <w:t>.</w:t>
      </w:r>
    </w:p>
    <w:p w14:paraId="456053FB" w14:textId="496C1970" w:rsidR="00AA77CC" w:rsidRDefault="00AA77CC" w:rsidP="004C3178">
      <w:pPr>
        <w:pStyle w:val="ab"/>
        <w:jc w:val="center"/>
        <w:rPr>
          <w:lang w:eastAsia="ru-RU"/>
        </w:rPr>
      </w:pPr>
      <w:r w:rsidRPr="00AA77CC">
        <w:rPr>
          <w:lang w:eastAsia="ru-RU"/>
        </w:rPr>
        <w:t xml:space="preserve">Рисунок </w:t>
      </w:r>
      <w:r w:rsidR="00070952">
        <w:rPr>
          <w:lang w:eastAsia="ru-RU"/>
        </w:rPr>
        <w:t>5</w:t>
      </w:r>
      <w:r w:rsidRPr="00AA77CC">
        <w:rPr>
          <w:lang w:eastAsia="ru-RU"/>
        </w:rPr>
        <w:t xml:space="preserve"> – Результаты дисперсионного анализа (1)</w:t>
      </w:r>
    </w:p>
    <w:p w14:paraId="6CD707DB" w14:textId="2146115B" w:rsidR="00600025" w:rsidRPr="00600025" w:rsidRDefault="00600025" w:rsidP="00600025">
      <w:pPr>
        <w:spacing w:after="160" w:line="259" w:lineRule="auto"/>
        <w:ind w:firstLine="0"/>
        <w:jc w:val="left"/>
        <w:rPr>
          <w:color w:val="000000" w:themeColor="text1"/>
          <w:lang w:eastAsia="ru-RU"/>
        </w:rPr>
      </w:pPr>
      <w:r>
        <w:rPr>
          <w:lang w:eastAsia="ru-RU"/>
        </w:rPr>
        <w:br w:type="page"/>
      </w:r>
    </w:p>
    <w:p w14:paraId="1B82A751" w14:textId="6F545303" w:rsidR="00AA77CC" w:rsidRPr="00AA77CC" w:rsidRDefault="00600025" w:rsidP="004C3178">
      <w:pPr>
        <w:pStyle w:val="ab"/>
        <w:jc w:val="center"/>
        <w:rPr>
          <w:lang w:eastAsia="ru-RU"/>
        </w:rPr>
      </w:pPr>
      <w:r w:rsidRPr="00600025"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10BA7547" wp14:editId="6D404F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29985" cy="914400"/>
            <wp:effectExtent l="0" t="0" r="0" b="0"/>
            <wp:wrapTopAndBottom/>
            <wp:docPr id="790845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4514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7CC" w:rsidRPr="00AA77CC">
        <w:rPr>
          <w:lang w:eastAsia="ru-RU"/>
        </w:rPr>
        <w:t xml:space="preserve">Рисунок </w:t>
      </w:r>
      <w:r w:rsidR="00070952">
        <w:rPr>
          <w:lang w:eastAsia="ru-RU"/>
        </w:rPr>
        <w:t>6</w:t>
      </w:r>
      <w:r w:rsidR="00AA77CC" w:rsidRPr="00AA77CC">
        <w:rPr>
          <w:lang w:eastAsia="ru-RU"/>
        </w:rPr>
        <w:t xml:space="preserve"> – Результаты дисперсионного анализа (2)</w:t>
      </w:r>
    </w:p>
    <w:p w14:paraId="53156DCF" w14:textId="45C96189" w:rsidR="00814CF5" w:rsidRDefault="004C3178" w:rsidP="00B3162B">
      <w:pPr>
        <w:pStyle w:val="ab"/>
        <w:rPr>
          <w:lang w:eastAsia="ru-RU"/>
        </w:rPr>
      </w:pPr>
      <w:r w:rsidRPr="004C3178">
        <w:rPr>
          <w:lang w:eastAsia="ru-RU"/>
        </w:rPr>
        <w:t xml:space="preserve">По результатам таблицы ANOVA видно, что параметр TAU </w:t>
      </w:r>
      <w:r w:rsidR="002C3FC7">
        <w:rPr>
          <w:lang w:eastAsia="ru-RU"/>
        </w:rPr>
        <w:t xml:space="preserve">не </w:t>
      </w:r>
      <w:r w:rsidRPr="004C3178">
        <w:rPr>
          <w:lang w:eastAsia="ru-RU"/>
        </w:rPr>
        <w:t xml:space="preserve">является </w:t>
      </w:r>
      <w:r w:rsidR="002C3FC7">
        <w:rPr>
          <w:lang w:eastAsia="ru-RU"/>
        </w:rPr>
        <w:t>значимым</w:t>
      </w:r>
      <w:r w:rsidRPr="004C3178">
        <w:rPr>
          <w:lang w:eastAsia="ru-RU"/>
        </w:rPr>
        <w:t>, так как его F-статистика н</w:t>
      </w:r>
      <w:r w:rsidR="002C3FC7">
        <w:rPr>
          <w:lang w:eastAsia="ru-RU"/>
        </w:rPr>
        <w:t>е</w:t>
      </w:r>
      <w:r w:rsidRPr="004C3178">
        <w:rPr>
          <w:lang w:eastAsia="ru-RU"/>
        </w:rPr>
        <w:t xml:space="preserve"> превышает </w:t>
      </w:r>
      <w:proofErr w:type="spellStart"/>
      <w:r w:rsidRPr="004C3178">
        <w:rPr>
          <w:lang w:eastAsia="ru-RU"/>
        </w:rPr>
        <w:t>Fкр</w:t>
      </w:r>
      <w:proofErr w:type="spellEnd"/>
      <w:r w:rsidRPr="004C3178">
        <w:rPr>
          <w:lang w:eastAsia="ru-RU"/>
        </w:rPr>
        <w:t xml:space="preserve"> (</w:t>
      </w:r>
      <w:r w:rsidR="002C3FC7">
        <w:rPr>
          <w:lang w:eastAsia="ru-RU"/>
        </w:rPr>
        <w:t>1.477</w:t>
      </w:r>
      <w:r w:rsidRPr="004C3178">
        <w:rPr>
          <w:lang w:eastAsia="ru-RU"/>
        </w:rPr>
        <w:t xml:space="preserve"> </w:t>
      </w:r>
      <w:proofErr w:type="gramStart"/>
      <w:r w:rsidR="002C3FC7" w:rsidRPr="002C3FC7">
        <w:rPr>
          <w:lang w:eastAsia="ru-RU"/>
        </w:rPr>
        <w:t>&lt;</w:t>
      </w:r>
      <w:r w:rsidRPr="004C3178">
        <w:rPr>
          <w:lang w:eastAsia="ru-RU"/>
        </w:rPr>
        <w:t xml:space="preserve"> 4.26</w:t>
      </w:r>
      <w:proofErr w:type="gramEnd"/>
      <w:r w:rsidRPr="004C3178">
        <w:rPr>
          <w:lang w:eastAsia="ru-RU"/>
        </w:rPr>
        <w:t>).</w:t>
      </w:r>
    </w:p>
    <w:p w14:paraId="4E31B76A" w14:textId="79A43C3C" w:rsidR="004A44DA" w:rsidRDefault="0041630D" w:rsidP="0041630D">
      <w:pPr>
        <w:pStyle w:val="ab"/>
        <w:rPr>
          <w:lang w:eastAsia="ru-RU"/>
        </w:rPr>
      </w:pPr>
      <w:r>
        <w:t xml:space="preserve">Ниже представлен текстовый файл для параметра </w:t>
      </w:r>
      <w:r w:rsidR="00D804FD">
        <w:rPr>
          <w:lang w:val="en-US"/>
        </w:rPr>
        <w:t>KOL</w:t>
      </w:r>
      <w:r>
        <w:t xml:space="preserve"> и результаты моделирования по этому параметру:</w:t>
      </w:r>
    </w:p>
    <w:p w14:paraId="617E488A" w14:textId="2FAF0A7F" w:rsidR="004A44DA" w:rsidRPr="00F761FA" w:rsidRDefault="00D804FD" w:rsidP="004A44DA">
      <w:pPr>
        <w:pStyle w:val="ab"/>
      </w:pPr>
      <w:r>
        <w:rPr>
          <w:lang w:val="en-US"/>
        </w:rPr>
        <w:t>KO</w:t>
      </w:r>
      <w:r w:rsidR="003A3C2F">
        <w:rPr>
          <w:lang w:val="en-US"/>
        </w:rPr>
        <w:t>L</w:t>
      </w:r>
      <w:r w:rsidR="004A44DA" w:rsidRPr="004A44DA">
        <w:t xml:space="preserve"> = </w:t>
      </w:r>
      <w:r w:rsidR="003A3C2F" w:rsidRPr="003A3C2F">
        <w:t xml:space="preserve">3, </w:t>
      </w:r>
      <w:r w:rsidRPr="00F761FA">
        <w:t>5</w:t>
      </w:r>
      <w:r w:rsidR="003A3C2F" w:rsidRPr="003A3C2F">
        <w:t xml:space="preserve">, </w:t>
      </w:r>
      <w:r w:rsidRPr="00F761FA">
        <w:t>7</w:t>
      </w:r>
    </w:p>
    <w:p w14:paraId="44B1BEF5" w14:textId="2FFE1DAE" w:rsidR="004A44DA" w:rsidRPr="004A44DA" w:rsidRDefault="004A44DA" w:rsidP="004A44DA">
      <w:r>
        <w:t>Содержимое</w:t>
      </w:r>
      <w:r w:rsidRPr="004A44DA">
        <w:t xml:space="preserve"> </w:t>
      </w:r>
      <w:r>
        <w:t>файла</w:t>
      </w:r>
      <w:r w:rsidRPr="004A44DA">
        <w:t xml:space="preserve"> </w:t>
      </w:r>
      <w:r>
        <w:rPr>
          <w:lang w:val="en-US"/>
        </w:rPr>
        <w:t>text</w:t>
      </w:r>
      <w:r w:rsidRPr="004A44DA">
        <w:t>_</w:t>
      </w:r>
      <w:r w:rsidR="003A3C2F" w:rsidRPr="003A3C2F">
        <w:t>2</w:t>
      </w:r>
      <w:r w:rsidRPr="004A44DA">
        <w:t>.</w:t>
      </w:r>
      <w:r>
        <w:rPr>
          <w:lang w:val="en-US"/>
        </w:rPr>
        <w:t>txt</w:t>
      </w:r>
      <w:r w:rsidRPr="004A44DA">
        <w:t>:</w:t>
      </w:r>
    </w:p>
    <w:p w14:paraId="086D57E7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RES MATRIX ,3,4</w:t>
      </w:r>
    </w:p>
    <w:p w14:paraId="65D1E546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KOL EQU 3</w:t>
      </w:r>
    </w:p>
    <w:p w14:paraId="40559CA6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2F676D90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2DE2FE50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8430419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3E012666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4D2ADF83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00CD70DF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646FCB0A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2FCD2909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6CABFA82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1CB64EEE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18FEC420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00B6B3EE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C215CB1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26EDEB17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106088E1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626FEA11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7A736F34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397E26B6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379FE1AB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0BA136E4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</w:p>
    <w:p w14:paraId="42C36D2B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KOL EQU 5</w:t>
      </w:r>
    </w:p>
    <w:p w14:paraId="5E3FE821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54B92E33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START 1</w:t>
      </w:r>
    </w:p>
    <w:p w14:paraId="5F2E502A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0EC63BD8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65F2861D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lastRenderedPageBreak/>
        <w:t>INITIAL X$PROST,0</w:t>
      </w:r>
    </w:p>
    <w:p w14:paraId="240FECAA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11F6FF57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4BAE6E51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DCAFEBA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6F9B1596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2B980A9D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02DBEAE7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49CF466E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2FCDD1BE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05F42019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018009CC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280478C1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4E994CF2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6A29B42B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5CF1CC75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433D817D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</w:p>
    <w:p w14:paraId="299D8236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KOL EQU 7</w:t>
      </w:r>
    </w:p>
    <w:p w14:paraId="1A991761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7E229BD5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10C1320B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5EA9869E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289E4533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5AD17B49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31737D7B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36A1A8FB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2DC8218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1077B58D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5B7CAC2D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58E61EE6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0F3C549E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1886FCEE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0DA1ED89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182267A8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7AEF450F" w14:textId="77777777" w:rsidR="00D804FD" w:rsidRPr="00D804FD" w:rsidRDefault="00D804FD" w:rsidP="00D804FD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11D7CA6C" w14:textId="48395705" w:rsidR="004A44DA" w:rsidRDefault="00D804FD" w:rsidP="00D804FD">
      <w:pPr>
        <w:pStyle w:val="ab"/>
        <w:rPr>
          <w:lang w:val="en-US"/>
        </w:rPr>
      </w:pPr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D804FD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4745D40D" w14:textId="4A8B064E" w:rsidR="00AE0C69" w:rsidRPr="00DA636E" w:rsidRDefault="004A44DA" w:rsidP="00DA636E">
      <w:pPr>
        <w:pStyle w:val="ab"/>
        <w:rPr>
          <w:lang w:val="en-US"/>
        </w:rPr>
      </w:pPr>
      <w:r>
        <w:t>Результаты</w:t>
      </w:r>
      <w:r w:rsidRPr="004A44DA">
        <w:rPr>
          <w:lang w:val="en-US"/>
        </w:rPr>
        <w:t xml:space="preserve"> </w:t>
      </w:r>
      <w:r>
        <w:t>моделирования</w:t>
      </w:r>
      <w:r w:rsidRPr="004A44DA">
        <w:rPr>
          <w:lang w:val="en-US"/>
        </w:rPr>
        <w:t>:</w:t>
      </w:r>
    </w:p>
    <w:p w14:paraId="5CE4E072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3.33.1</w:t>
      </w:r>
    </w:p>
    <w:p w14:paraId="53835A91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1364EC1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B783966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December 14,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2023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21:50:38  </w:t>
      </w:r>
    </w:p>
    <w:p w14:paraId="5E3EDE7C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CEA327C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2F9F870E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0.000             62.924    24        4          0</w:t>
      </w:r>
    </w:p>
    <w:p w14:paraId="160CECEB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8E9BC21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9E2FFC7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647B3B33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AAA                            14.000</w:t>
      </w:r>
    </w:p>
    <w:p w14:paraId="669AFF6C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BBB                             8.000</w:t>
      </w:r>
    </w:p>
    <w:p w14:paraId="6345C1A7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CAN                         10015.000</w:t>
      </w:r>
    </w:p>
    <w:p w14:paraId="06230155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CANOCH                      10014.000</w:t>
      </w:r>
    </w:p>
    <w:p w14:paraId="07F6CF4E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CCC                            18.000</w:t>
      </w:r>
    </w:p>
    <w:p w14:paraId="227BAA5F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KOHER                           5.000</w:t>
      </w:r>
    </w:p>
    <w:p w14:paraId="7D43B97A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KOL                             5.000</w:t>
      </w:r>
    </w:p>
    <w:p w14:paraId="2A2F7BA7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KR                          UNSPECIFIED</w:t>
      </w:r>
    </w:p>
    <w:p w14:paraId="7AA772BB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KRIT                        10004.000</w:t>
      </w:r>
    </w:p>
    <w:p w14:paraId="04E97190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OBS                            33.000</w:t>
      </w:r>
    </w:p>
    <w:p w14:paraId="0AB65E15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OBSL                           13.000</w:t>
      </w:r>
    </w:p>
    <w:p w14:paraId="11440B05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OOO                            19.000</w:t>
      </w:r>
    </w:p>
    <w:p w14:paraId="7A678BEA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OTKAZ                          21.000</w:t>
      </w:r>
    </w:p>
    <w:p w14:paraId="716F8CB0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PROST                       10007.000</w:t>
      </w:r>
    </w:p>
    <w:p w14:paraId="5F751F5E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RES                         10006.000</w:t>
      </w:r>
    </w:p>
    <w:p w14:paraId="2B41347D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TABFR                       10005.000</w:t>
      </w:r>
    </w:p>
    <w:p w14:paraId="7F8762FE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TAU                            15.000</w:t>
      </w:r>
    </w:p>
    <w:p w14:paraId="07EDA456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2C626AC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6C66D80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4563993F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 3             0       0</w:t>
      </w:r>
    </w:p>
    <w:p w14:paraId="18FAE63F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 3             0       0</w:t>
      </w:r>
    </w:p>
    <w:p w14:paraId="6C5FC8FD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 3             0       0</w:t>
      </w:r>
    </w:p>
    <w:p w14:paraId="31AE8467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   3             0       0</w:t>
      </w:r>
    </w:p>
    <w:p w14:paraId="0F1A2BE0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   3             1       0</w:t>
      </w:r>
    </w:p>
    <w:p w14:paraId="7A11FCA6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   2             0       0</w:t>
      </w:r>
    </w:p>
    <w:p w14:paraId="1F166910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SELECT               2             0       0</w:t>
      </w:r>
    </w:p>
    <w:p w14:paraId="39C94EEC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>BBB                 8    SEIZE                2             0       0</w:t>
      </w:r>
    </w:p>
    <w:p w14:paraId="7AE591D7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ADVANCE              2             1       0</w:t>
      </w:r>
    </w:p>
    <w:p w14:paraId="5418EAB4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   1             0       0</w:t>
      </w:r>
    </w:p>
    <w:p w14:paraId="5AF0D022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TABULATE             1             0       0</w:t>
      </w:r>
    </w:p>
    <w:p w14:paraId="636D92E6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UNLINK               1             0       0</w:t>
      </w:r>
    </w:p>
    <w:p w14:paraId="7DA966A1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>OBSL               13    TERMINATE            1             0       0</w:t>
      </w:r>
    </w:p>
    <w:p w14:paraId="66D32FF6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>AAA                14    SELECT               0             0       0</w:t>
      </w:r>
    </w:p>
    <w:p w14:paraId="4EE3EBC6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TEST                 0             0       0</w:t>
      </w:r>
    </w:p>
    <w:p w14:paraId="18D8EAFE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SAVEVALUE            0             0       0</w:t>
      </w:r>
    </w:p>
    <w:p w14:paraId="54BBC081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TRANSFER             0             0       0</w:t>
      </w:r>
    </w:p>
    <w:p w14:paraId="41D4F17A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>CCC                18    SAVEVALUE            0             0       0</w:t>
      </w:r>
    </w:p>
    <w:p w14:paraId="21409C48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>OOO                19    TEST                 0             0       0</w:t>
      </w:r>
    </w:p>
    <w:p w14:paraId="46B82A28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LINK                 0             0       0</w:t>
      </w:r>
    </w:p>
    <w:p w14:paraId="22361C9F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>OTKAZ              21    TERMINATE            0             0       0</w:t>
      </w:r>
    </w:p>
    <w:p w14:paraId="10F4BC4F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GENERATE             0             0       0</w:t>
      </w:r>
    </w:p>
    <w:p w14:paraId="17E8CD30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   0             0       0</w:t>
      </w:r>
    </w:p>
    <w:p w14:paraId="59145D8A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TERMINATE            0             0       0</w:t>
      </w:r>
    </w:p>
    <w:p w14:paraId="7D554C53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C5DFA26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C525028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0CD9EBE5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1                    1    0.524     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33.000  1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1F3B701C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2                    1    0.321     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20.176  1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3    0    0     0      0</w:t>
      </w:r>
    </w:p>
    <w:p w14:paraId="46489353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3                    0    0.000      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0.000  1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6948B6FC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CAN                  3    0.452      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9.480  1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   4    0    0     0      0</w:t>
      </w:r>
    </w:p>
    <w:p w14:paraId="25A0C79A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416218F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01230C9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54E64D95" w14:textId="77777777" w:rsidR="00AE0C69" w:rsidRPr="00F761FA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</w:t>
      </w:r>
      <w:r w:rsidRPr="00F761FA">
        <w:rPr>
          <w:rFonts w:ascii="Courier New CYR" w:hAnsi="Courier New CYR" w:cs="Courier New CYR"/>
          <w:sz w:val="20"/>
          <w:szCs w:val="20"/>
          <w:lang w:val="en-US"/>
        </w:rPr>
        <w:t>CANOCH              1    0      3      3     0.000      0.000      0.000   0</w:t>
      </w:r>
    </w:p>
    <w:p w14:paraId="223B40AC" w14:textId="77777777" w:rsidR="00AE0C69" w:rsidRPr="00F761FA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62CCB0B" w14:textId="77777777" w:rsidR="00AE0C69" w:rsidRPr="00F761FA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F76468E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477D7C18" w14:textId="77777777" w:rsidR="00AE0C69" w:rsidRPr="00F761FA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F761FA">
        <w:rPr>
          <w:rFonts w:ascii="Courier New CYR" w:hAnsi="Courier New CYR" w:cs="Courier New CYR"/>
          <w:sz w:val="20"/>
          <w:szCs w:val="20"/>
          <w:lang w:val="en-US"/>
        </w:rPr>
        <w:t>TABFR           524.438    0.000                           0</w:t>
      </w:r>
    </w:p>
    <w:p w14:paraId="340E7BA3" w14:textId="77777777" w:rsidR="00AE0C69" w:rsidRPr="00F761FA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F761F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F761FA">
        <w:rPr>
          <w:rFonts w:ascii="Courier New CYR" w:hAnsi="Courier New CYR" w:cs="Courier New CYR"/>
          <w:sz w:val="20"/>
          <w:szCs w:val="20"/>
          <w:lang w:val="en-US"/>
        </w:rPr>
        <w:t>500.000  -</w:t>
      </w:r>
      <w:proofErr w:type="gramEnd"/>
      <w:r w:rsidRPr="00F761FA">
        <w:rPr>
          <w:rFonts w:ascii="Courier New CYR" w:hAnsi="Courier New CYR" w:cs="Courier New CYR"/>
          <w:sz w:val="20"/>
          <w:szCs w:val="20"/>
          <w:lang w:val="en-US"/>
        </w:rPr>
        <w:t xml:space="preserve">      600.000             1   100.00</w:t>
      </w:r>
    </w:p>
    <w:p w14:paraId="2AA9EAAB" w14:textId="77777777" w:rsidR="00AE0C69" w:rsidRPr="00F761FA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39C5C6A" w14:textId="77777777" w:rsidR="00AE0C69" w:rsidRPr="00F761FA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092347D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14:paraId="73F45B0D" w14:textId="77777777" w:rsid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1                    0    0      0.000        0     0        0.000</w:t>
      </w:r>
    </w:p>
    <w:p w14:paraId="0055F20B" w14:textId="77777777" w:rsid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7C334E42" w14:textId="77777777" w:rsid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574E3802" w14:textId="77777777" w:rsid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SAVEVALUE               RETRY       VALUE</w:t>
      </w:r>
    </w:p>
    <w:p w14:paraId="6EC77A84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PROST                    0              0                            </w:t>
      </w:r>
    </w:p>
    <w:p w14:paraId="75B41954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93CA3A1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65E118F" w14:textId="77777777" w:rsidR="00AE0C69" w:rsidRP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AE0C69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21D46C06" w14:textId="77777777" w:rsid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AE0C69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</w:rPr>
        <w:t>4    0          62.972      4      5      6</w:t>
      </w:r>
    </w:p>
    <w:p w14:paraId="6D40EA2F" w14:textId="77777777" w:rsid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5    0          66.923      5      0      1</w:t>
      </w:r>
    </w:p>
    <w:p w14:paraId="6E64FC44" w14:textId="77777777" w:rsid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3    0          75.748      3      9     10       1          2.000</w:t>
      </w:r>
    </w:p>
    <w:p w14:paraId="332EABD3" w14:textId="77777777" w:rsidR="00AE0C69" w:rsidRDefault="00AE0C69" w:rsidP="00AE0C6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2    0         500.000      2      0     22</w:t>
      </w:r>
    </w:p>
    <w:p w14:paraId="1B90018E" w14:textId="77777777" w:rsidR="004A44DA" w:rsidRPr="004A44DA" w:rsidRDefault="004A44DA" w:rsidP="004A44DA">
      <w:pPr>
        <w:pStyle w:val="ab"/>
        <w:rPr>
          <w:lang w:eastAsia="ru-RU"/>
        </w:rPr>
      </w:pPr>
    </w:p>
    <w:p w14:paraId="38936BA9" w14:textId="3A18B621" w:rsidR="004A44DA" w:rsidRPr="00AA77CC" w:rsidRDefault="004A44DA" w:rsidP="00C8214B">
      <w:pPr>
        <w:pStyle w:val="ab"/>
        <w:jc w:val="left"/>
        <w:rPr>
          <w:lang w:eastAsia="ru-RU"/>
        </w:rPr>
      </w:pPr>
      <w:r w:rsidRPr="00AA77CC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B510CA3" wp14:editId="3556D40D">
            <wp:simplePos x="0" y="0"/>
            <wp:positionH relativeFrom="page">
              <wp:posOffset>807720</wp:posOffset>
            </wp:positionH>
            <wp:positionV relativeFrom="paragraph">
              <wp:posOffset>906780</wp:posOffset>
            </wp:positionV>
            <wp:extent cx="5940425" cy="3510915"/>
            <wp:effectExtent l="0" t="0" r="3175" b="0"/>
            <wp:wrapTopAndBottom/>
            <wp:docPr id="508759438" name="Рисунок 508759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59438" name="Рисунок 5087594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630D" w:rsidRPr="0041630D">
        <w:rPr>
          <w:lang w:eastAsia="ru-RU"/>
        </w:rPr>
        <w:t xml:space="preserve">Результаты моделирования (ANOVA) представлены на рисунке </w:t>
      </w:r>
      <w:r w:rsidR="0041630D">
        <w:rPr>
          <w:lang w:eastAsia="ru-RU"/>
        </w:rPr>
        <w:t>7</w:t>
      </w:r>
      <w:r w:rsidR="0041630D" w:rsidRPr="0041630D">
        <w:rPr>
          <w:lang w:eastAsia="ru-RU"/>
        </w:rPr>
        <w:t>. Фактический критерий Фишера больше табличного, поэтому фактор будет статистически значим.</w:t>
      </w:r>
    </w:p>
    <w:p w14:paraId="0A96153B" w14:textId="610FDC1D" w:rsidR="004A44DA" w:rsidRPr="00AA77CC" w:rsidRDefault="004A44DA" w:rsidP="00C8214B">
      <w:pPr>
        <w:pStyle w:val="ab"/>
        <w:jc w:val="center"/>
        <w:rPr>
          <w:lang w:eastAsia="ru-RU"/>
        </w:rPr>
      </w:pPr>
      <w:r w:rsidRPr="00AA77CC">
        <w:rPr>
          <w:lang w:eastAsia="ru-RU"/>
        </w:rPr>
        <w:t xml:space="preserve">Рисунок </w:t>
      </w:r>
      <w:r w:rsidR="0041630D">
        <w:rPr>
          <w:lang w:eastAsia="ru-RU"/>
        </w:rPr>
        <w:t>7</w:t>
      </w:r>
      <w:r w:rsidRPr="00AA77CC">
        <w:rPr>
          <w:lang w:eastAsia="ru-RU"/>
        </w:rPr>
        <w:t xml:space="preserve"> – Результаты моделирования</w:t>
      </w:r>
      <w:r w:rsidR="0041630D">
        <w:rPr>
          <w:lang w:eastAsia="ru-RU"/>
        </w:rPr>
        <w:t xml:space="preserve"> </w:t>
      </w:r>
      <w:r w:rsidR="003D2F46" w:rsidRPr="003D2F46">
        <w:rPr>
          <w:lang w:eastAsia="ru-RU"/>
        </w:rPr>
        <w:t>(</w:t>
      </w:r>
      <w:r w:rsidR="003D2F46">
        <w:rPr>
          <w:lang w:val="en-US" w:eastAsia="ru-RU"/>
        </w:rPr>
        <w:t>ANOVA</w:t>
      </w:r>
      <w:r w:rsidR="003D2F46" w:rsidRPr="003D2F46">
        <w:rPr>
          <w:lang w:eastAsia="ru-RU"/>
        </w:rPr>
        <w:t>)</w:t>
      </w:r>
    </w:p>
    <w:p w14:paraId="3AB91BF3" w14:textId="77777777" w:rsidR="004A44DA" w:rsidRPr="00AA77CC" w:rsidRDefault="004A44DA" w:rsidP="004A44DA">
      <w:pPr>
        <w:pStyle w:val="ab"/>
        <w:rPr>
          <w:lang w:eastAsia="ru-RU"/>
        </w:rPr>
      </w:pPr>
    </w:p>
    <w:p w14:paraId="6A7216DC" w14:textId="6ED53BC7" w:rsidR="004A44DA" w:rsidRPr="00AA77CC" w:rsidRDefault="004A44DA" w:rsidP="004A44DA">
      <w:pPr>
        <w:pStyle w:val="ab"/>
        <w:rPr>
          <w:lang w:eastAsia="ru-RU"/>
        </w:rPr>
      </w:pPr>
      <w:r w:rsidRPr="00AA77CC"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2122CDE6" wp14:editId="7AB5670D">
            <wp:simplePos x="0" y="0"/>
            <wp:positionH relativeFrom="margin">
              <wp:posOffset>-187960</wp:posOffset>
            </wp:positionH>
            <wp:positionV relativeFrom="paragraph">
              <wp:posOffset>575310</wp:posOffset>
            </wp:positionV>
            <wp:extent cx="6033135" cy="906780"/>
            <wp:effectExtent l="0" t="0" r="5715" b="7620"/>
            <wp:wrapTopAndBottom/>
            <wp:docPr id="60595871" name="Рисунок 60595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5871" name="Рисунок 6059587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7CC">
        <w:rPr>
          <w:lang w:eastAsia="ru-RU"/>
        </w:rPr>
        <w:t xml:space="preserve">Для дисперсионного анализа </w:t>
      </w:r>
      <w:r w:rsidR="0041630D">
        <w:rPr>
          <w:lang w:eastAsia="ru-RU"/>
        </w:rPr>
        <w:t>построена</w:t>
      </w:r>
      <w:r w:rsidRPr="00AA77CC">
        <w:rPr>
          <w:lang w:eastAsia="ru-RU"/>
        </w:rPr>
        <w:t xml:space="preserve"> матрица результатов, приведенная на рисунке </w:t>
      </w:r>
      <w:r w:rsidR="0041630D">
        <w:rPr>
          <w:lang w:eastAsia="ru-RU"/>
        </w:rPr>
        <w:t>8</w:t>
      </w:r>
      <w:r w:rsidRPr="00AA77CC">
        <w:rPr>
          <w:lang w:eastAsia="ru-RU"/>
        </w:rPr>
        <w:t>–</w:t>
      </w:r>
      <w:r w:rsidR="0041630D">
        <w:rPr>
          <w:lang w:eastAsia="ru-RU"/>
        </w:rPr>
        <w:t>9</w:t>
      </w:r>
      <w:r w:rsidRPr="00AA77CC">
        <w:rPr>
          <w:lang w:eastAsia="ru-RU"/>
        </w:rPr>
        <w:t>.</w:t>
      </w:r>
    </w:p>
    <w:p w14:paraId="35E3F11B" w14:textId="3B471C23" w:rsidR="004A44DA" w:rsidRDefault="004A44DA" w:rsidP="004A44DA">
      <w:pPr>
        <w:pStyle w:val="ab"/>
        <w:jc w:val="center"/>
        <w:rPr>
          <w:lang w:eastAsia="ru-RU"/>
        </w:rPr>
      </w:pPr>
      <w:r w:rsidRPr="00AA77CC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297FDC0E" wp14:editId="769E0AFA">
            <wp:simplePos x="0" y="0"/>
            <wp:positionH relativeFrom="margin">
              <wp:posOffset>-50800</wp:posOffset>
            </wp:positionH>
            <wp:positionV relativeFrom="paragraph">
              <wp:posOffset>1165860</wp:posOffset>
            </wp:positionV>
            <wp:extent cx="5781040" cy="917575"/>
            <wp:effectExtent l="0" t="0" r="0" b="0"/>
            <wp:wrapTopAndBottom/>
            <wp:docPr id="1843733374" name="Рисунок 184373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33374" name="Рисунок 184373337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7CC">
        <w:rPr>
          <w:lang w:eastAsia="ru-RU"/>
        </w:rPr>
        <w:t xml:space="preserve">Рисунок </w:t>
      </w:r>
      <w:r w:rsidR="0041630D">
        <w:rPr>
          <w:lang w:eastAsia="ru-RU"/>
        </w:rPr>
        <w:t>8</w:t>
      </w:r>
      <w:r w:rsidRPr="00AA77CC">
        <w:rPr>
          <w:lang w:eastAsia="ru-RU"/>
        </w:rPr>
        <w:t xml:space="preserve"> – Результаты дисперсионного анализа (1)</w:t>
      </w:r>
    </w:p>
    <w:p w14:paraId="04A563F7" w14:textId="0CDA4360" w:rsidR="004A44DA" w:rsidRPr="00AA77CC" w:rsidRDefault="004A44DA" w:rsidP="004A44DA">
      <w:pPr>
        <w:pStyle w:val="ab"/>
        <w:jc w:val="center"/>
        <w:rPr>
          <w:lang w:eastAsia="ru-RU"/>
        </w:rPr>
      </w:pPr>
      <w:r w:rsidRPr="00AA77CC">
        <w:rPr>
          <w:lang w:eastAsia="ru-RU"/>
        </w:rPr>
        <w:t xml:space="preserve">Рисунок </w:t>
      </w:r>
      <w:r w:rsidR="0041630D">
        <w:rPr>
          <w:lang w:eastAsia="ru-RU"/>
        </w:rPr>
        <w:t>9</w:t>
      </w:r>
      <w:r w:rsidRPr="00AA77CC">
        <w:rPr>
          <w:lang w:eastAsia="ru-RU"/>
        </w:rPr>
        <w:t xml:space="preserve"> – Результаты дисперсионного анализа (2)</w:t>
      </w:r>
    </w:p>
    <w:p w14:paraId="33DD283C" w14:textId="586B7096" w:rsidR="004A44DA" w:rsidRDefault="004A44DA" w:rsidP="0041630D">
      <w:pPr>
        <w:pStyle w:val="ab"/>
        <w:rPr>
          <w:lang w:eastAsia="ru-RU"/>
        </w:rPr>
      </w:pPr>
      <w:r w:rsidRPr="004C3178">
        <w:rPr>
          <w:lang w:eastAsia="ru-RU"/>
        </w:rPr>
        <w:t xml:space="preserve">По результатам таблицы ANOVA видно, что параметр </w:t>
      </w:r>
      <w:r w:rsidR="008C40D6">
        <w:rPr>
          <w:lang w:val="en-US" w:eastAsia="ru-RU"/>
        </w:rPr>
        <w:t>KO</w:t>
      </w:r>
      <w:r w:rsidR="007D2876">
        <w:rPr>
          <w:lang w:val="en-US" w:eastAsia="ru-RU"/>
        </w:rPr>
        <w:t>L</w:t>
      </w:r>
      <w:r w:rsidRPr="004C3178">
        <w:rPr>
          <w:lang w:eastAsia="ru-RU"/>
        </w:rPr>
        <w:t xml:space="preserve"> является очень важным, так как его F-статистика намного превышает </w:t>
      </w:r>
      <w:proofErr w:type="spellStart"/>
      <w:r w:rsidRPr="004C3178">
        <w:rPr>
          <w:lang w:eastAsia="ru-RU"/>
        </w:rPr>
        <w:t>Fкр</w:t>
      </w:r>
      <w:proofErr w:type="spellEnd"/>
      <w:r w:rsidRPr="004C3178">
        <w:rPr>
          <w:lang w:eastAsia="ru-RU"/>
        </w:rPr>
        <w:t xml:space="preserve"> (</w:t>
      </w:r>
      <w:proofErr w:type="gramStart"/>
      <w:r w:rsidR="008C40D6" w:rsidRPr="008C40D6">
        <w:rPr>
          <w:lang w:eastAsia="ru-RU"/>
        </w:rPr>
        <w:t>4</w:t>
      </w:r>
      <w:r w:rsidR="008C40D6" w:rsidRPr="00F00D51">
        <w:rPr>
          <w:lang w:eastAsia="ru-RU"/>
        </w:rPr>
        <w:t>8</w:t>
      </w:r>
      <w:r w:rsidR="000D7119" w:rsidRPr="000D7119">
        <w:rPr>
          <w:lang w:eastAsia="ru-RU"/>
        </w:rPr>
        <w:t>.</w:t>
      </w:r>
      <w:r w:rsidR="008C40D6" w:rsidRPr="008C40D6">
        <w:rPr>
          <w:lang w:eastAsia="ru-RU"/>
        </w:rPr>
        <w:t>578</w:t>
      </w:r>
      <w:r w:rsidRPr="004C3178">
        <w:rPr>
          <w:lang w:eastAsia="ru-RU"/>
        </w:rPr>
        <w:t xml:space="preserve"> &gt;</w:t>
      </w:r>
      <w:proofErr w:type="gramEnd"/>
      <w:r w:rsidRPr="004C3178">
        <w:rPr>
          <w:lang w:eastAsia="ru-RU"/>
        </w:rPr>
        <w:t xml:space="preserve"> 4.26).</w:t>
      </w:r>
    </w:p>
    <w:p w14:paraId="5A92964C" w14:textId="4C673750" w:rsidR="0041630D" w:rsidRPr="0041630D" w:rsidRDefault="0041630D" w:rsidP="004A44DA">
      <w:pPr>
        <w:pStyle w:val="ab"/>
      </w:pPr>
      <w:r w:rsidRPr="0041630D">
        <w:t xml:space="preserve">Ниже представлен текстовый файл для параметра </w:t>
      </w:r>
      <w:r w:rsidR="00F00D51">
        <w:rPr>
          <w:lang w:val="en-US"/>
        </w:rPr>
        <w:t>K</w:t>
      </w:r>
      <w:r>
        <w:rPr>
          <w:lang w:val="en-US"/>
        </w:rPr>
        <w:t>OHE</w:t>
      </w:r>
      <w:r w:rsidR="00F00D51">
        <w:rPr>
          <w:lang w:val="en-US"/>
        </w:rPr>
        <w:t>R</w:t>
      </w:r>
      <w:r w:rsidRPr="0041630D">
        <w:t xml:space="preserve"> и результаты моделирования по этому параметру:</w:t>
      </w:r>
    </w:p>
    <w:p w14:paraId="20993A14" w14:textId="68076076" w:rsidR="004A44DA" w:rsidRPr="00F761FA" w:rsidRDefault="00F00D51" w:rsidP="004A44DA">
      <w:pPr>
        <w:pStyle w:val="ab"/>
      </w:pPr>
      <w:r>
        <w:rPr>
          <w:lang w:val="en-US"/>
        </w:rPr>
        <w:t>K</w:t>
      </w:r>
      <w:r w:rsidR="000D7119">
        <w:rPr>
          <w:lang w:val="en-US"/>
        </w:rPr>
        <w:t>OHE</w:t>
      </w:r>
      <w:r>
        <w:rPr>
          <w:lang w:val="en-US"/>
        </w:rPr>
        <w:t>R</w:t>
      </w:r>
      <w:r w:rsidR="004A44DA" w:rsidRPr="004A44DA">
        <w:t xml:space="preserve"> = </w:t>
      </w:r>
      <w:r w:rsidRPr="00F00D51">
        <w:t>5</w:t>
      </w:r>
      <w:r w:rsidR="000D7119">
        <w:t xml:space="preserve">, </w:t>
      </w:r>
      <w:r w:rsidRPr="00F00D51">
        <w:t>1</w:t>
      </w:r>
      <w:r w:rsidR="000D7119">
        <w:t xml:space="preserve">0, </w:t>
      </w:r>
      <w:r w:rsidRPr="00F00D51">
        <w:t>1</w:t>
      </w:r>
      <w:r w:rsidRPr="00F761FA">
        <w:t>5</w:t>
      </w:r>
    </w:p>
    <w:p w14:paraId="3155C6D7" w14:textId="0110A3CD" w:rsidR="004A44DA" w:rsidRPr="004A44DA" w:rsidRDefault="004A44DA" w:rsidP="004A44DA">
      <w:r>
        <w:t>Содержимое</w:t>
      </w:r>
      <w:r w:rsidRPr="004A44DA">
        <w:t xml:space="preserve"> </w:t>
      </w:r>
      <w:r>
        <w:t>файла</w:t>
      </w:r>
      <w:r w:rsidRPr="004A44DA">
        <w:t xml:space="preserve"> </w:t>
      </w:r>
      <w:r>
        <w:rPr>
          <w:lang w:val="en-US"/>
        </w:rPr>
        <w:t>text</w:t>
      </w:r>
      <w:r w:rsidRPr="004A44DA">
        <w:t>_</w:t>
      </w:r>
      <w:r w:rsidR="000D7119" w:rsidRPr="000D7119">
        <w:t>3</w:t>
      </w:r>
      <w:r w:rsidRPr="004A44DA">
        <w:t>.</w:t>
      </w:r>
      <w:r>
        <w:rPr>
          <w:lang w:val="en-US"/>
        </w:rPr>
        <w:t>txt</w:t>
      </w:r>
      <w:r w:rsidRPr="004A44DA">
        <w:t>:</w:t>
      </w:r>
    </w:p>
    <w:p w14:paraId="137B7458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RES MATRIX ,3,4</w:t>
      </w:r>
    </w:p>
    <w:p w14:paraId="022B20B3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KOHER EQU 5</w:t>
      </w:r>
    </w:p>
    <w:p w14:paraId="4B922681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40DBF48A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51411C29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49E23C6B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0734A174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092284AF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0C48E121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62F16143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612D42F8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206F190F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61211CAE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4E561CF2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58A152AB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3FED5365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0EA52B67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717EBC7F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2612492D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268E12B3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lastRenderedPageBreak/>
        <w:t>MSAVEVALUE RES,1,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33701E37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6F43FEDE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1E957127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</w:p>
    <w:p w14:paraId="6622AB39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KOHER EQU 10</w:t>
      </w:r>
    </w:p>
    <w:p w14:paraId="5B0FA38A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0201CC50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START 1</w:t>
      </w:r>
    </w:p>
    <w:p w14:paraId="1A07D11D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38EDF3EB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1BB35990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4A7F9EF6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1D021F4F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7577C84D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0F4C316E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7910FB62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1B88E82C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6E3FA657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1ADD46F4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35F7AF1F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7A05FFBD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533100CD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19F89E27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71D8044C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0729D86A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6B601746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6069BE2E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</w:p>
    <w:p w14:paraId="53B1DE53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KOHER EQU 15</w:t>
      </w:r>
    </w:p>
    <w:p w14:paraId="69AAFA67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5F5542F8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64F7001B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2CBE7BE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13865F5C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2504FF4D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4BC2ED43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1014F756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0F616979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27180885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600BADAE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3B12E479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5ED3BDE3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C2895B0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3C03742E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6B8CCA45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lastRenderedPageBreak/>
        <w:t>RMULT 441</w:t>
      </w:r>
    </w:p>
    <w:p w14:paraId="1338B6CD" w14:textId="77777777" w:rsidR="00F00D51" w:rsidRPr="00F00D51" w:rsidRDefault="00F00D51" w:rsidP="00F00D51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6117B1AF" w14:textId="01C98229" w:rsidR="004A44DA" w:rsidRDefault="00F00D51" w:rsidP="00F00D51">
      <w:pPr>
        <w:pStyle w:val="ab"/>
        <w:rPr>
          <w:lang w:val="en-US"/>
        </w:rPr>
      </w:pPr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F00D51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312175CA" w14:textId="2C209855" w:rsidR="007F5F90" w:rsidRPr="00C617EA" w:rsidRDefault="004A44DA" w:rsidP="00C617EA">
      <w:pPr>
        <w:pStyle w:val="ab"/>
        <w:rPr>
          <w:lang w:val="en-US"/>
        </w:rPr>
      </w:pPr>
      <w:r>
        <w:t>Результаты</w:t>
      </w:r>
      <w:r w:rsidRPr="004A44DA">
        <w:rPr>
          <w:lang w:val="en-US"/>
        </w:rPr>
        <w:t xml:space="preserve"> </w:t>
      </w:r>
      <w:r>
        <w:t>моделирования</w:t>
      </w:r>
      <w:r w:rsidRPr="004A44DA">
        <w:rPr>
          <w:lang w:val="en-US"/>
        </w:rPr>
        <w:t>:</w:t>
      </w:r>
    </w:p>
    <w:p w14:paraId="6BB09880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3.34.1</w:t>
      </w:r>
    </w:p>
    <w:p w14:paraId="70D769B2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2FED3F8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5167FC6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December 14,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2023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21:54:21  </w:t>
      </w:r>
    </w:p>
    <w:p w14:paraId="5B30AEFD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5B5F480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6071D579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0.000             62.924    24        4          0</w:t>
      </w:r>
    </w:p>
    <w:p w14:paraId="0A177048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03B2E28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966909E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2EC6E04E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AAA                            14.000</w:t>
      </w:r>
    </w:p>
    <w:p w14:paraId="1E97E130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BBB                             8.000</w:t>
      </w:r>
    </w:p>
    <w:p w14:paraId="43A6A18A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CAN                         10015.000</w:t>
      </w:r>
    </w:p>
    <w:p w14:paraId="6A900053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CANOCH                      10014.000</w:t>
      </w:r>
    </w:p>
    <w:p w14:paraId="31695E26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CCC                            18.000</w:t>
      </w:r>
    </w:p>
    <w:p w14:paraId="324DA428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KOHER                          10.000</w:t>
      </w:r>
    </w:p>
    <w:p w14:paraId="679F6FE4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KOL                             3.000</w:t>
      </w:r>
    </w:p>
    <w:p w14:paraId="6A94641A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KR                          UNSPECIFIED</w:t>
      </w:r>
    </w:p>
    <w:p w14:paraId="59D13753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KRIT                        10004.000</w:t>
      </w:r>
    </w:p>
    <w:p w14:paraId="4A444AFC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OBS                            33.000</w:t>
      </w:r>
    </w:p>
    <w:p w14:paraId="38FD8B9A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OBSL                           13.000</w:t>
      </w:r>
    </w:p>
    <w:p w14:paraId="71E1558E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OOO                            19.000</w:t>
      </w:r>
    </w:p>
    <w:p w14:paraId="6C9C14C8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OTKAZ                          21.000</w:t>
      </w:r>
    </w:p>
    <w:p w14:paraId="3AD62196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PROST                       10007.000</w:t>
      </w:r>
    </w:p>
    <w:p w14:paraId="43D344BE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RES                         10006.000</w:t>
      </w:r>
    </w:p>
    <w:p w14:paraId="1B011148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TABFR                       10005.000</w:t>
      </w:r>
    </w:p>
    <w:p w14:paraId="1300ABFC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TAU                            15.000</w:t>
      </w:r>
    </w:p>
    <w:p w14:paraId="1BD29833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9259219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162C46A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3515EFC0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 3             0       0</w:t>
      </w:r>
    </w:p>
    <w:p w14:paraId="259B590A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 3             0       0</w:t>
      </w:r>
    </w:p>
    <w:p w14:paraId="53B3A8A0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 3             0       0</w:t>
      </w:r>
    </w:p>
    <w:p w14:paraId="2E58F3B8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   3             0       0</w:t>
      </w:r>
    </w:p>
    <w:p w14:paraId="258A9B68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   3             1       0</w:t>
      </w:r>
    </w:p>
    <w:p w14:paraId="5178BC26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   2             0       0</w:t>
      </w:r>
    </w:p>
    <w:p w14:paraId="1FD6CFB4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SELECT               2             0       0</w:t>
      </w:r>
    </w:p>
    <w:p w14:paraId="0EEAF453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>BBB                 8    SEIZE                2             0       0</w:t>
      </w:r>
    </w:p>
    <w:p w14:paraId="66ABD603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ADVANCE              2             1       0</w:t>
      </w:r>
    </w:p>
    <w:p w14:paraId="693E2454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   1             0       0</w:t>
      </w:r>
    </w:p>
    <w:p w14:paraId="1004924B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TABULATE             1             0       0</w:t>
      </w:r>
    </w:p>
    <w:p w14:paraId="1A6D10AE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UNLINK               1             0       0</w:t>
      </w:r>
    </w:p>
    <w:p w14:paraId="652596FC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>OBSL               13    TERMINATE            1             0       0</w:t>
      </w:r>
    </w:p>
    <w:p w14:paraId="6E1E2F17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>AAA                14    SELECT               0             0       0</w:t>
      </w:r>
    </w:p>
    <w:p w14:paraId="170174A0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TEST                 0             0       0</w:t>
      </w:r>
    </w:p>
    <w:p w14:paraId="2DE3EDED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SAVEVALUE            0             0       0</w:t>
      </w:r>
    </w:p>
    <w:p w14:paraId="1C2B61BC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TRANSFER             0             0       0</w:t>
      </w:r>
    </w:p>
    <w:p w14:paraId="47512B75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>CCC                18    SAVEVALUE            0             0       0</w:t>
      </w:r>
    </w:p>
    <w:p w14:paraId="0FFD1042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>OOO                19    TEST                 0             0       0</w:t>
      </w:r>
    </w:p>
    <w:p w14:paraId="7A6564E7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LINK                 0             0       0</w:t>
      </w:r>
    </w:p>
    <w:p w14:paraId="1EDCE336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>OTKAZ              21    TERMINATE            0             0       0</w:t>
      </w:r>
    </w:p>
    <w:p w14:paraId="1B055AAC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GENERATE             0             0       0</w:t>
      </w:r>
    </w:p>
    <w:p w14:paraId="377439F9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   0             0       0</w:t>
      </w:r>
    </w:p>
    <w:p w14:paraId="00E0D5DC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TERMINATE            0             0       0</w:t>
      </w:r>
    </w:p>
    <w:p w14:paraId="4C790893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A4ADD52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5198A01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FACILITY        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3FCFFB77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1                    1    0.524     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33.000  1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28EED96D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2                    1    0.321     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20.176  1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3    0    0     0      0</w:t>
      </w:r>
    </w:p>
    <w:p w14:paraId="6E17F23A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3                    0    0.000      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0.000  1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27B48DCA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CAN                  3    0.452      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9.480  1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4    0    0     0      0</w:t>
      </w:r>
    </w:p>
    <w:p w14:paraId="54B03574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6FF9064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552F95D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2B351EA2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CANOCH              1    0      3      3     0.000      0.000      0.000   0</w:t>
      </w:r>
    </w:p>
    <w:p w14:paraId="2FE4E905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BCC392F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4BAAE24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68B794D6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TABFR           524.438    0.000                           0</w:t>
      </w:r>
    </w:p>
    <w:p w14:paraId="65D5B5F3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500.000  -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 600.000             1   100.00</w:t>
      </w:r>
    </w:p>
    <w:p w14:paraId="52B20DCF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3C89292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0ABB2C0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14:paraId="25F51CB5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1                    0    0      0.000        0     0        0.000</w:t>
      </w:r>
    </w:p>
    <w:p w14:paraId="475B24FE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0EA70AEE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395AFA18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SAVEVALUE               RETRY       VALUE</w:t>
      </w:r>
    </w:p>
    <w:p w14:paraId="723935F2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PROST                    0              0                            </w:t>
      </w:r>
    </w:p>
    <w:p w14:paraId="17D76CD8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3E774B8C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019A12BA" w14:textId="77777777" w:rsidR="007F5F90" w:rsidRP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7F5F90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0ECD2D62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7F5F90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</w:rPr>
        <w:t>4    0          62.972      4      5      6</w:t>
      </w:r>
    </w:p>
    <w:p w14:paraId="7052CAD6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5    0          66.923      5      0      1</w:t>
      </w:r>
    </w:p>
    <w:p w14:paraId="333C6EF6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3    0          75.748      3      9     10       1          2.000</w:t>
      </w:r>
    </w:p>
    <w:p w14:paraId="3079B54D" w14:textId="77777777" w:rsidR="007F5F90" w:rsidRDefault="007F5F90" w:rsidP="007F5F90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2    0         500.000      2      0     22</w:t>
      </w:r>
    </w:p>
    <w:p w14:paraId="049671B4" w14:textId="77777777" w:rsidR="004A44DA" w:rsidRPr="00AA77CC" w:rsidRDefault="004A44DA" w:rsidP="004A44DA">
      <w:pPr>
        <w:pStyle w:val="ab"/>
        <w:rPr>
          <w:lang w:eastAsia="ru-RU"/>
        </w:rPr>
      </w:pPr>
    </w:p>
    <w:p w14:paraId="1A94A68A" w14:textId="44EC181C" w:rsidR="004A44DA" w:rsidRPr="00AA77CC" w:rsidRDefault="0041630D" w:rsidP="004A44DA">
      <w:pPr>
        <w:pStyle w:val="ab"/>
        <w:rPr>
          <w:lang w:eastAsia="ru-RU"/>
        </w:rPr>
      </w:pPr>
      <w:r w:rsidRPr="00AA77CC"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44B2A888" wp14:editId="1CEF5266">
            <wp:simplePos x="0" y="0"/>
            <wp:positionH relativeFrom="margin">
              <wp:posOffset>1905</wp:posOffset>
            </wp:positionH>
            <wp:positionV relativeFrom="paragraph">
              <wp:posOffset>969645</wp:posOffset>
            </wp:positionV>
            <wp:extent cx="5924550" cy="3428365"/>
            <wp:effectExtent l="0" t="0" r="0" b="635"/>
            <wp:wrapTopAndBottom/>
            <wp:docPr id="1149026759" name="Рисунок 11490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26759" name="Рисунок 11490267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630D">
        <w:rPr>
          <w:lang w:eastAsia="ru-RU"/>
        </w:rPr>
        <w:t xml:space="preserve">Результаты моделирования (ANOVA) представлены на рисунке </w:t>
      </w:r>
      <w:r>
        <w:rPr>
          <w:lang w:eastAsia="ru-RU"/>
        </w:rPr>
        <w:t>10</w:t>
      </w:r>
      <w:r w:rsidRPr="0041630D">
        <w:rPr>
          <w:lang w:eastAsia="ru-RU"/>
        </w:rPr>
        <w:t xml:space="preserve">. Фактический критерий Фишера </w:t>
      </w:r>
      <w:r w:rsidR="00DA636E">
        <w:rPr>
          <w:lang w:eastAsia="ru-RU"/>
        </w:rPr>
        <w:t>меньш</w:t>
      </w:r>
      <w:r w:rsidRPr="0041630D">
        <w:rPr>
          <w:lang w:eastAsia="ru-RU"/>
        </w:rPr>
        <w:t>е табличного, поэтому фактор</w:t>
      </w:r>
      <w:r w:rsidR="00DA636E">
        <w:rPr>
          <w:lang w:eastAsia="ru-RU"/>
        </w:rPr>
        <w:t xml:space="preserve"> не </w:t>
      </w:r>
      <w:r w:rsidRPr="0041630D">
        <w:rPr>
          <w:lang w:eastAsia="ru-RU"/>
        </w:rPr>
        <w:t>будет статистически значим</w:t>
      </w:r>
      <w:r>
        <w:rPr>
          <w:lang w:eastAsia="ru-RU"/>
        </w:rPr>
        <w:t>.</w:t>
      </w:r>
    </w:p>
    <w:p w14:paraId="617EAA63" w14:textId="7980BDC8" w:rsidR="004A44DA" w:rsidRPr="00AA77CC" w:rsidRDefault="004A44DA" w:rsidP="00C617EA">
      <w:pPr>
        <w:pStyle w:val="ab"/>
        <w:jc w:val="center"/>
        <w:rPr>
          <w:lang w:eastAsia="ru-RU"/>
        </w:rPr>
      </w:pPr>
      <w:r w:rsidRPr="00AA77CC">
        <w:rPr>
          <w:lang w:eastAsia="ru-RU"/>
        </w:rPr>
        <w:t xml:space="preserve">Рисунок </w:t>
      </w:r>
      <w:r w:rsidR="0041630D">
        <w:rPr>
          <w:lang w:eastAsia="ru-RU"/>
        </w:rPr>
        <w:t>10</w:t>
      </w:r>
      <w:r w:rsidRPr="00AA77CC">
        <w:rPr>
          <w:lang w:eastAsia="ru-RU"/>
        </w:rPr>
        <w:t xml:space="preserve"> – Результаты </w:t>
      </w:r>
      <w:r w:rsidR="003D2F46" w:rsidRPr="00AA77CC">
        <w:rPr>
          <w:lang w:eastAsia="ru-RU"/>
        </w:rPr>
        <w:t>моделирования</w:t>
      </w:r>
      <w:r w:rsidR="003D2F46" w:rsidRPr="00E80212">
        <w:rPr>
          <w:lang w:eastAsia="ru-RU"/>
        </w:rPr>
        <w:t xml:space="preserve"> (</w:t>
      </w:r>
      <w:r w:rsidR="003D2F46">
        <w:rPr>
          <w:lang w:val="en-US" w:eastAsia="ru-RU"/>
        </w:rPr>
        <w:t>ANOVA</w:t>
      </w:r>
      <w:r w:rsidR="003D2F46" w:rsidRPr="00E80212">
        <w:rPr>
          <w:lang w:eastAsia="ru-RU"/>
        </w:rPr>
        <w:t>)</w:t>
      </w:r>
    </w:p>
    <w:p w14:paraId="535B789F" w14:textId="5EAB1989" w:rsidR="004A44DA" w:rsidRPr="00AA77CC" w:rsidRDefault="004A44DA" w:rsidP="004A44DA">
      <w:pPr>
        <w:pStyle w:val="ab"/>
        <w:rPr>
          <w:lang w:eastAsia="ru-RU"/>
        </w:rPr>
      </w:pPr>
      <w:r w:rsidRPr="00AA77CC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2E53D50" wp14:editId="5E9D0FBA">
            <wp:simplePos x="0" y="0"/>
            <wp:positionH relativeFrom="page">
              <wp:align>center</wp:align>
            </wp:positionH>
            <wp:positionV relativeFrom="paragraph">
              <wp:posOffset>571500</wp:posOffset>
            </wp:positionV>
            <wp:extent cx="6045200" cy="914400"/>
            <wp:effectExtent l="0" t="0" r="0" b="0"/>
            <wp:wrapTopAndBottom/>
            <wp:docPr id="802432462" name="Рисунок 80243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32462" name="Рисунок 80243246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7CC">
        <w:rPr>
          <w:lang w:eastAsia="ru-RU"/>
        </w:rPr>
        <w:t xml:space="preserve">Для дисперсионного анализа </w:t>
      </w:r>
      <w:r w:rsidR="0041630D">
        <w:rPr>
          <w:lang w:eastAsia="ru-RU"/>
        </w:rPr>
        <w:t>построена</w:t>
      </w:r>
      <w:r w:rsidRPr="00AA77CC">
        <w:rPr>
          <w:lang w:eastAsia="ru-RU"/>
        </w:rPr>
        <w:t xml:space="preserve"> матрица результатов, приведенная на рисунке </w:t>
      </w:r>
      <w:r w:rsidR="0041630D">
        <w:rPr>
          <w:lang w:eastAsia="ru-RU"/>
        </w:rPr>
        <w:t>11</w:t>
      </w:r>
      <w:r w:rsidRPr="00AA77CC">
        <w:rPr>
          <w:lang w:eastAsia="ru-RU"/>
        </w:rPr>
        <w:t>–</w:t>
      </w:r>
      <w:r w:rsidR="003D2F46" w:rsidRPr="003D2F46">
        <w:rPr>
          <w:lang w:eastAsia="ru-RU"/>
        </w:rPr>
        <w:t>1</w:t>
      </w:r>
      <w:r w:rsidR="0041630D">
        <w:rPr>
          <w:lang w:eastAsia="ru-RU"/>
        </w:rPr>
        <w:t>2</w:t>
      </w:r>
      <w:r w:rsidRPr="00AA77CC">
        <w:rPr>
          <w:lang w:eastAsia="ru-RU"/>
        </w:rPr>
        <w:t>.</w:t>
      </w:r>
    </w:p>
    <w:p w14:paraId="772F51BC" w14:textId="21A1D186" w:rsidR="004A44DA" w:rsidRDefault="004A44DA" w:rsidP="004A44DA">
      <w:pPr>
        <w:pStyle w:val="ab"/>
        <w:jc w:val="center"/>
        <w:rPr>
          <w:lang w:eastAsia="ru-RU"/>
        </w:rPr>
      </w:pPr>
      <w:r w:rsidRPr="00AA77CC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34D7ADF4" wp14:editId="0DFBDC45">
            <wp:simplePos x="0" y="0"/>
            <wp:positionH relativeFrom="page">
              <wp:align>center</wp:align>
            </wp:positionH>
            <wp:positionV relativeFrom="paragraph">
              <wp:posOffset>1207770</wp:posOffset>
            </wp:positionV>
            <wp:extent cx="5961380" cy="977265"/>
            <wp:effectExtent l="0" t="0" r="1270" b="0"/>
            <wp:wrapTopAndBottom/>
            <wp:docPr id="1947326191" name="Рисунок 194732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26191" name="Рисунок 194732619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7CC">
        <w:rPr>
          <w:lang w:eastAsia="ru-RU"/>
        </w:rPr>
        <w:t xml:space="preserve">Рисунок </w:t>
      </w:r>
      <w:r w:rsidR="0041630D">
        <w:rPr>
          <w:lang w:eastAsia="ru-RU"/>
        </w:rPr>
        <w:t>11</w:t>
      </w:r>
      <w:r w:rsidRPr="00AA77CC">
        <w:rPr>
          <w:lang w:eastAsia="ru-RU"/>
        </w:rPr>
        <w:t xml:space="preserve"> – Результаты дисперсионного анализа (1)</w:t>
      </w:r>
    </w:p>
    <w:p w14:paraId="6D5FA1AA" w14:textId="26C85A5F" w:rsidR="004A44DA" w:rsidRPr="00AA77CC" w:rsidRDefault="004A44DA" w:rsidP="004A44DA">
      <w:pPr>
        <w:pStyle w:val="ab"/>
        <w:jc w:val="center"/>
        <w:rPr>
          <w:lang w:eastAsia="ru-RU"/>
        </w:rPr>
      </w:pPr>
      <w:r w:rsidRPr="00AA77CC">
        <w:rPr>
          <w:lang w:eastAsia="ru-RU"/>
        </w:rPr>
        <w:t xml:space="preserve">Рисунок </w:t>
      </w:r>
      <w:r w:rsidR="00FA327C" w:rsidRPr="00FA327C">
        <w:rPr>
          <w:lang w:eastAsia="ru-RU"/>
        </w:rPr>
        <w:t>1</w:t>
      </w:r>
      <w:r w:rsidR="0041630D">
        <w:rPr>
          <w:lang w:eastAsia="ru-RU"/>
        </w:rPr>
        <w:t>2</w:t>
      </w:r>
      <w:r w:rsidRPr="00AA77CC">
        <w:rPr>
          <w:lang w:eastAsia="ru-RU"/>
        </w:rPr>
        <w:t xml:space="preserve"> – Результаты дисперсионного анализа (2)</w:t>
      </w:r>
    </w:p>
    <w:p w14:paraId="20F429EC" w14:textId="4684106A" w:rsidR="004C3178" w:rsidRPr="001F0099" w:rsidRDefault="004A44DA" w:rsidP="00B3162B">
      <w:pPr>
        <w:pStyle w:val="ab"/>
        <w:rPr>
          <w:lang w:eastAsia="ru-RU"/>
        </w:rPr>
      </w:pPr>
      <w:r w:rsidRPr="004C3178">
        <w:rPr>
          <w:lang w:eastAsia="ru-RU"/>
        </w:rPr>
        <w:t xml:space="preserve">По результатам таблицы ANOVA видно, что параметр </w:t>
      </w:r>
      <w:r w:rsidR="00320EA5">
        <w:rPr>
          <w:lang w:val="en-US" w:eastAsia="ru-RU"/>
        </w:rPr>
        <w:t>K</w:t>
      </w:r>
      <w:r w:rsidR="001F0099">
        <w:rPr>
          <w:lang w:val="en-US" w:eastAsia="ru-RU"/>
        </w:rPr>
        <w:t>OHE</w:t>
      </w:r>
      <w:r w:rsidR="00320EA5">
        <w:rPr>
          <w:lang w:val="en-US" w:eastAsia="ru-RU"/>
        </w:rPr>
        <w:t>R</w:t>
      </w:r>
      <w:r w:rsidRPr="004C3178">
        <w:rPr>
          <w:lang w:eastAsia="ru-RU"/>
        </w:rPr>
        <w:t xml:space="preserve"> </w:t>
      </w:r>
      <w:r w:rsidR="001F0099">
        <w:rPr>
          <w:lang w:eastAsia="ru-RU"/>
        </w:rPr>
        <w:t xml:space="preserve">не </w:t>
      </w:r>
      <w:r w:rsidRPr="004C3178">
        <w:rPr>
          <w:lang w:eastAsia="ru-RU"/>
        </w:rPr>
        <w:t xml:space="preserve">является очень важным, так как его F-статистика </w:t>
      </w:r>
      <w:r w:rsidR="001F0099">
        <w:rPr>
          <w:lang w:eastAsia="ru-RU"/>
        </w:rPr>
        <w:t xml:space="preserve">меньше </w:t>
      </w:r>
      <w:proofErr w:type="spellStart"/>
      <w:r w:rsidRPr="004C3178">
        <w:rPr>
          <w:lang w:eastAsia="ru-RU"/>
        </w:rPr>
        <w:t>Fкр</w:t>
      </w:r>
      <w:proofErr w:type="spellEnd"/>
      <w:r w:rsidRPr="004C3178">
        <w:rPr>
          <w:lang w:eastAsia="ru-RU"/>
        </w:rPr>
        <w:t xml:space="preserve"> (</w:t>
      </w:r>
      <w:r w:rsidR="001F0099" w:rsidRPr="001F0099">
        <w:rPr>
          <w:lang w:eastAsia="ru-RU"/>
        </w:rPr>
        <w:t>0.</w:t>
      </w:r>
      <w:r w:rsidR="00320EA5" w:rsidRPr="00320EA5">
        <w:rPr>
          <w:lang w:eastAsia="ru-RU"/>
        </w:rPr>
        <w:t>71</w:t>
      </w:r>
      <w:r w:rsidR="00320EA5" w:rsidRPr="00F304DA">
        <w:rPr>
          <w:lang w:eastAsia="ru-RU"/>
        </w:rPr>
        <w:t>4</w:t>
      </w:r>
      <w:r w:rsidRPr="004C3178">
        <w:rPr>
          <w:lang w:eastAsia="ru-RU"/>
        </w:rPr>
        <w:t xml:space="preserve"> </w:t>
      </w:r>
      <w:proofErr w:type="gramStart"/>
      <w:r w:rsidR="001F0099" w:rsidRPr="001F0099">
        <w:rPr>
          <w:lang w:eastAsia="ru-RU"/>
        </w:rPr>
        <w:t>&lt;</w:t>
      </w:r>
      <w:r w:rsidRPr="004C3178">
        <w:rPr>
          <w:lang w:eastAsia="ru-RU"/>
        </w:rPr>
        <w:t xml:space="preserve"> 4.26</w:t>
      </w:r>
      <w:proofErr w:type="gramEnd"/>
      <w:r w:rsidRPr="004C3178">
        <w:rPr>
          <w:lang w:eastAsia="ru-RU"/>
        </w:rPr>
        <w:t>).</w:t>
      </w:r>
    </w:p>
    <w:p w14:paraId="0F5C6ED0" w14:textId="6813DC01" w:rsidR="004A44DA" w:rsidRDefault="004A44DA" w:rsidP="004A44DA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7337CBE" w14:textId="4216F7C8" w:rsidR="00AF3B98" w:rsidRPr="0041630D" w:rsidRDefault="00AF3B98" w:rsidP="00AF3B98">
      <w:pPr>
        <w:pStyle w:val="ab"/>
      </w:pPr>
      <w:r w:rsidRPr="0041630D">
        <w:lastRenderedPageBreak/>
        <w:t xml:space="preserve">Ниже представлен текстовый файл для параметра </w:t>
      </w:r>
      <w:r>
        <w:rPr>
          <w:lang w:val="en-US"/>
        </w:rPr>
        <w:t>OBS</w:t>
      </w:r>
      <w:r w:rsidRPr="0041630D">
        <w:t xml:space="preserve"> и результаты моделирования по этому параметру:</w:t>
      </w:r>
    </w:p>
    <w:p w14:paraId="1D455ABE" w14:textId="54B4752D" w:rsidR="00AF3B98" w:rsidRPr="004B2D45" w:rsidRDefault="00AF3B98" w:rsidP="00AF3B98">
      <w:pPr>
        <w:pStyle w:val="ab"/>
      </w:pPr>
      <w:r>
        <w:rPr>
          <w:lang w:val="en-US"/>
        </w:rPr>
        <w:t>OBS</w:t>
      </w:r>
      <w:r w:rsidRPr="004A44DA">
        <w:t xml:space="preserve"> = </w:t>
      </w:r>
      <w:r w:rsidRPr="00AF3B98">
        <w:t>33</w:t>
      </w:r>
      <w:r>
        <w:t xml:space="preserve">, </w:t>
      </w:r>
      <w:r w:rsidRPr="00AF3B98">
        <w:t>44</w:t>
      </w:r>
      <w:r>
        <w:t xml:space="preserve">, </w:t>
      </w:r>
      <w:r w:rsidRPr="00AF3B98">
        <w:t>5</w:t>
      </w:r>
      <w:r w:rsidRPr="004B2D45">
        <w:t>5</w:t>
      </w:r>
    </w:p>
    <w:p w14:paraId="08B6FD13" w14:textId="76D89E45" w:rsidR="00AF3B98" w:rsidRPr="004A44DA" w:rsidRDefault="00AF3B98" w:rsidP="00AF3B98">
      <w:r>
        <w:t>Содержимое</w:t>
      </w:r>
      <w:r w:rsidRPr="004A44DA">
        <w:t xml:space="preserve"> </w:t>
      </w:r>
      <w:r>
        <w:t>файла</w:t>
      </w:r>
      <w:r w:rsidRPr="004A44DA">
        <w:t xml:space="preserve"> </w:t>
      </w:r>
      <w:r>
        <w:rPr>
          <w:lang w:val="en-US"/>
        </w:rPr>
        <w:t>text</w:t>
      </w:r>
      <w:r w:rsidRPr="004A44DA">
        <w:t>_</w:t>
      </w:r>
      <w:r w:rsidR="00F6395F" w:rsidRPr="004B2D45">
        <w:t>4</w:t>
      </w:r>
      <w:r w:rsidRPr="004A44DA">
        <w:t>.</w:t>
      </w:r>
      <w:r>
        <w:rPr>
          <w:lang w:val="en-US"/>
        </w:rPr>
        <w:t>txt</w:t>
      </w:r>
      <w:r w:rsidRPr="004A44DA">
        <w:t>:</w:t>
      </w:r>
    </w:p>
    <w:p w14:paraId="1FEB8824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RES MATRIX ,3,4</w:t>
      </w:r>
    </w:p>
    <w:p w14:paraId="29D28833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OBS EQU 33</w:t>
      </w:r>
    </w:p>
    <w:p w14:paraId="0CBFCC12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35048337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092AA30F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43BE3444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72E7E8EB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45DF85DE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2B1F714A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7049DCFA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5CAF4C65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4C1295FC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0010AF7B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1B28A760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01A9CF5E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6A8500D1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0B7D508F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61883BD7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426C824B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57CF5342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RES,1,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47B9E6EA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41DC73FA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415A16E9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</w:p>
    <w:p w14:paraId="382DC15C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OBS EQU 44</w:t>
      </w:r>
    </w:p>
    <w:p w14:paraId="4E5FC2A8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4ABB97DF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START 1</w:t>
      </w:r>
    </w:p>
    <w:p w14:paraId="19BE34FC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31035B66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68D62634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7A848409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48CA43BB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12953D85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0265CFF7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16E7F67F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5BE82FB8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757B7E8E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1DB31030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980CBFD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lastRenderedPageBreak/>
        <w:t>CLEAR OFF</w:t>
      </w:r>
    </w:p>
    <w:p w14:paraId="5D1E9ED9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7AC0C112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4FBBD25D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73821951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RES,2,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611228F7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10BA8558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5E9A2CE0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</w:p>
    <w:p w14:paraId="5BB87825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OBS EQU 55</w:t>
      </w:r>
    </w:p>
    <w:p w14:paraId="4EE61D6D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411</w:t>
      </w:r>
    </w:p>
    <w:p w14:paraId="6D03AD58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411E0580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37C5D525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3B8EB785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6D23434E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421</w:t>
      </w:r>
    </w:p>
    <w:p w14:paraId="7CD9E6F1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4E7DA310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2,V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44E56BDD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3067C8F7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189570BE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431</w:t>
      </w:r>
    </w:p>
    <w:p w14:paraId="3812E7AA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484E38E7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3,V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7BE9CF14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CLEAR OFF</w:t>
      </w:r>
    </w:p>
    <w:p w14:paraId="53BA3850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INITIAL X$PROST,0</w:t>
      </w:r>
    </w:p>
    <w:p w14:paraId="2A0F2D41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RMULT 441</w:t>
      </w:r>
    </w:p>
    <w:p w14:paraId="2347E870" w14:textId="77777777" w:rsidR="004B2D45" w:rsidRP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 xml:space="preserve">START 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1,NP</w:t>
      </w:r>
      <w:proofErr w:type="gramEnd"/>
    </w:p>
    <w:p w14:paraId="7926082B" w14:textId="77777777" w:rsidR="004B2D45" w:rsidRDefault="004B2D45" w:rsidP="004B2D45">
      <w:pPr>
        <w:pStyle w:val="ab"/>
        <w:rPr>
          <w:rFonts w:ascii="Courier New CYR" w:hAnsi="Courier New CYR" w:cs="Courier New CYR"/>
          <w:color w:val="auto"/>
          <w:sz w:val="20"/>
          <w:szCs w:val="20"/>
          <w:lang w:val="en-US"/>
        </w:rPr>
      </w:pPr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MSAVEVALUE RES,3,</w:t>
      </w:r>
      <w:proofErr w:type="gramStart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4,V</w:t>
      </w:r>
      <w:proofErr w:type="gramEnd"/>
      <w:r w:rsidRPr="004B2D45">
        <w:rPr>
          <w:rFonts w:ascii="Courier New CYR" w:hAnsi="Courier New CYR" w:cs="Courier New CYR"/>
          <w:color w:val="auto"/>
          <w:sz w:val="20"/>
          <w:szCs w:val="20"/>
          <w:lang w:val="en-US"/>
        </w:rPr>
        <w:t>$KRIT</w:t>
      </w:r>
    </w:p>
    <w:p w14:paraId="02220ADF" w14:textId="00BCBF24" w:rsidR="00754019" w:rsidRPr="00DA636E" w:rsidRDefault="00AF3B98" w:rsidP="00DA636E">
      <w:pPr>
        <w:pStyle w:val="ab"/>
        <w:rPr>
          <w:lang w:val="en-US"/>
        </w:rPr>
      </w:pPr>
      <w:r>
        <w:t>Результаты</w:t>
      </w:r>
      <w:r w:rsidRPr="004A44DA">
        <w:rPr>
          <w:lang w:val="en-US"/>
        </w:rPr>
        <w:t xml:space="preserve"> </w:t>
      </w:r>
      <w:r>
        <w:t>моделирования</w:t>
      </w:r>
      <w:r w:rsidRPr="004A44DA">
        <w:rPr>
          <w:lang w:val="en-US"/>
        </w:rPr>
        <w:t>:</w:t>
      </w:r>
    </w:p>
    <w:p w14:paraId="6F07B04D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3.35.1</w:t>
      </w:r>
    </w:p>
    <w:p w14:paraId="15036906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EE0B6B7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DCE5269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December 14,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2023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21:59:08  </w:t>
      </w:r>
    </w:p>
    <w:p w14:paraId="7F3C6E5E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C62FF63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0CEC60E5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0.000             73.924    24        4          0</w:t>
      </w:r>
    </w:p>
    <w:p w14:paraId="634DE231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DEB6A10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B50AFBF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172F440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AAA                            14.000</w:t>
      </w:r>
    </w:p>
    <w:p w14:paraId="22110821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BBB                             8.000</w:t>
      </w:r>
    </w:p>
    <w:p w14:paraId="02719B68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CAN                         10015.000</w:t>
      </w:r>
    </w:p>
    <w:p w14:paraId="5B6387D9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CANOCH                      10014.000</w:t>
      </w:r>
    </w:p>
    <w:p w14:paraId="145F69FA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CCC                            18.000</w:t>
      </w:r>
    </w:p>
    <w:p w14:paraId="2B7153A5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KOHER                           5.000</w:t>
      </w:r>
    </w:p>
    <w:p w14:paraId="35A2A0C8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KOL                             3.000</w:t>
      </w:r>
    </w:p>
    <w:p w14:paraId="3AFEE934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KR                          UNSPECIFIED</w:t>
      </w:r>
    </w:p>
    <w:p w14:paraId="604553D8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KRIT                        10004.000</w:t>
      </w:r>
    </w:p>
    <w:p w14:paraId="5EAE6B25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OBS                            44.000</w:t>
      </w:r>
    </w:p>
    <w:p w14:paraId="645156F0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OBSL                           13.000</w:t>
      </w:r>
    </w:p>
    <w:p w14:paraId="1F810FA1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OOO                            19.000</w:t>
      </w:r>
    </w:p>
    <w:p w14:paraId="3541502E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OTKAZ                          21.000</w:t>
      </w:r>
    </w:p>
    <w:p w14:paraId="25ADD37F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PROST                       10007.000</w:t>
      </w:r>
    </w:p>
    <w:p w14:paraId="1897805D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RES                         10006.000</w:t>
      </w:r>
    </w:p>
    <w:p w14:paraId="07241F5E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TABFR                       10005.000</w:t>
      </w:r>
    </w:p>
    <w:p w14:paraId="0FD419BD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TAU                            15.000</w:t>
      </w:r>
    </w:p>
    <w:p w14:paraId="56EC312A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E26F95E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8394E35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497A36E6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 4             0       0</w:t>
      </w:r>
    </w:p>
    <w:p w14:paraId="7098E1E7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 4             0       0</w:t>
      </w:r>
    </w:p>
    <w:p w14:paraId="341F5EA5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 4             0       0</w:t>
      </w:r>
    </w:p>
    <w:p w14:paraId="327EA002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   4             0       0</w:t>
      </w:r>
    </w:p>
    <w:p w14:paraId="3ECD2BD1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   4             1       0</w:t>
      </w:r>
    </w:p>
    <w:p w14:paraId="6016C884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   3             0       0</w:t>
      </w:r>
    </w:p>
    <w:p w14:paraId="651756C1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SELECT               3             0       0</w:t>
      </w:r>
    </w:p>
    <w:p w14:paraId="4B680C0B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>BBB                 8    SEIZE                3             0       0</w:t>
      </w:r>
    </w:p>
    <w:p w14:paraId="71A2EB58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ADVANCE              3             2       0</w:t>
      </w:r>
    </w:p>
    <w:p w14:paraId="122B77A6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   1             0       0</w:t>
      </w:r>
    </w:p>
    <w:p w14:paraId="2899C557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TABULATE             1             0       0</w:t>
      </w:r>
    </w:p>
    <w:p w14:paraId="2E3470A0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UNLINK               1             0       0</w:t>
      </w:r>
    </w:p>
    <w:p w14:paraId="2CD171AF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>OBSL               13    TERMINATE            1             0       0</w:t>
      </w:r>
    </w:p>
    <w:p w14:paraId="7A030BF4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>AAA                14    SELECT               0             0       0</w:t>
      </w:r>
    </w:p>
    <w:p w14:paraId="61EE977C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TEST                 0             0       0</w:t>
      </w:r>
    </w:p>
    <w:p w14:paraId="19365607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SAVEVALUE            0             0       0</w:t>
      </w:r>
    </w:p>
    <w:p w14:paraId="548F062F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TRANSFER             0             0       0</w:t>
      </w:r>
    </w:p>
    <w:p w14:paraId="0DED2965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>CCC                18    SAVEVALUE            0             0       0</w:t>
      </w:r>
    </w:p>
    <w:p w14:paraId="5E59C5E1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>OOO                19    TEST                 0             0       0</w:t>
      </w:r>
    </w:p>
    <w:p w14:paraId="35093FCD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LINK                 0             0       0</w:t>
      </w:r>
    </w:p>
    <w:p w14:paraId="3EE16700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>OTKAZ              21    TERMINATE            0             0       0</w:t>
      </w:r>
    </w:p>
    <w:p w14:paraId="6839486F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GENERATE             0             0       0</w:t>
      </w:r>
    </w:p>
    <w:p w14:paraId="789CB791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   0             0       0</w:t>
      </w:r>
    </w:p>
    <w:p w14:paraId="2F3B2F70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TERMINATE            0             0       0</w:t>
      </w:r>
    </w:p>
    <w:p w14:paraId="0C97959C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E5344CF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B838972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103CC8DD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1                    1    0.595     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44.000  1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06F26FB9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2                    1    0.422     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31.176  1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3    0    0     0      0</w:t>
      </w:r>
    </w:p>
    <w:p w14:paraId="1DB4D0D8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3                    1    0.148     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10.952  1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4    0    0     0      0</w:t>
      </w:r>
    </w:p>
    <w:p w14:paraId="3CBCB0A2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CAN                  4    0.480      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8.872  1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5    0    0     0      0</w:t>
      </w:r>
    </w:p>
    <w:p w14:paraId="2DD0F93D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4F67074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D44DD12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15E1C798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CANOCH              1    0      4      4     0.000      0.000      0.000   0</w:t>
      </w:r>
    </w:p>
    <w:p w14:paraId="11B2D3B6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4709728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E638930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0B92BDFF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TABFR           595.202    0.000                           0</w:t>
      </w:r>
    </w:p>
    <w:p w14:paraId="178FA506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500.000  -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 600.000             1   100.00</w:t>
      </w:r>
    </w:p>
    <w:p w14:paraId="7CBA924B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C8B5384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80FA3A1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14:paraId="7B05258F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1                    0    0      0.000        0     0        0.000</w:t>
      </w:r>
    </w:p>
    <w:p w14:paraId="0F7EE97F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2D05B12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E428247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14:paraId="388CB53C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PROST                    0              0                            </w:t>
      </w:r>
    </w:p>
    <w:p w14:paraId="091197AA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2F41892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95F5B46" w14:textId="77777777" w:rsidR="00754019" w:rsidRP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754019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0A3D7C27" w14:textId="77777777" w:rsid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754019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</w:rPr>
        <w:t>5    0          79.022      5      5      6</w:t>
      </w:r>
    </w:p>
    <w:p w14:paraId="73D0A7FA" w14:textId="77777777" w:rsid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6    0          83.454      6      0      1</w:t>
      </w:r>
    </w:p>
    <w:p w14:paraId="26C90A6C" w14:textId="77777777" w:rsid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3    0          86.748      3      9     10       1          2.000</w:t>
      </w:r>
    </w:p>
    <w:p w14:paraId="09A19A98" w14:textId="77777777" w:rsidR="00754019" w:rsidRDefault="00754019" w:rsidP="00754019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4    0         106.972      4      9     10       1          3.000</w:t>
      </w:r>
    </w:p>
    <w:p w14:paraId="7BEE0B7D" w14:textId="123BE3E7" w:rsidR="00AF3B98" w:rsidRPr="00055F15" w:rsidRDefault="00754019" w:rsidP="00055F15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2    0         500.000      2      0     22</w:t>
      </w:r>
    </w:p>
    <w:p w14:paraId="763BC1CD" w14:textId="28E01727" w:rsidR="00AF3B98" w:rsidRPr="00AA77CC" w:rsidRDefault="00AF3B98" w:rsidP="00AF3B98">
      <w:pPr>
        <w:pStyle w:val="ab"/>
        <w:rPr>
          <w:lang w:eastAsia="ru-RU"/>
        </w:rPr>
      </w:pPr>
      <w:r w:rsidRPr="00AA77CC"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48F44AF5" wp14:editId="37C8ADE7">
            <wp:simplePos x="0" y="0"/>
            <wp:positionH relativeFrom="margin">
              <wp:posOffset>137160</wp:posOffset>
            </wp:positionH>
            <wp:positionV relativeFrom="paragraph">
              <wp:posOffset>968375</wp:posOffset>
            </wp:positionV>
            <wp:extent cx="5653405" cy="3428365"/>
            <wp:effectExtent l="0" t="0" r="4445" b="635"/>
            <wp:wrapTopAndBottom/>
            <wp:docPr id="445917317" name="Рисунок 44591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7317" name="Рисунок 4459173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630D">
        <w:rPr>
          <w:lang w:eastAsia="ru-RU"/>
        </w:rPr>
        <w:t xml:space="preserve">Результаты моделирования (ANOVA) представлены на рисунке </w:t>
      </w:r>
      <w:r>
        <w:rPr>
          <w:lang w:eastAsia="ru-RU"/>
        </w:rPr>
        <w:t>1</w:t>
      </w:r>
      <w:r w:rsidR="00D638E3" w:rsidRPr="00D638E3">
        <w:rPr>
          <w:lang w:eastAsia="ru-RU"/>
        </w:rPr>
        <w:t>3</w:t>
      </w:r>
      <w:r w:rsidRPr="0041630D">
        <w:rPr>
          <w:lang w:eastAsia="ru-RU"/>
        </w:rPr>
        <w:t xml:space="preserve">. Фактический критерий Фишера </w:t>
      </w:r>
      <w:r w:rsidR="00DA636E">
        <w:rPr>
          <w:lang w:eastAsia="ru-RU"/>
        </w:rPr>
        <w:t>мен</w:t>
      </w:r>
      <w:r w:rsidRPr="0041630D">
        <w:rPr>
          <w:lang w:eastAsia="ru-RU"/>
        </w:rPr>
        <w:t>ьше табличного, поэтому фактор</w:t>
      </w:r>
      <w:r w:rsidR="00C74CDC">
        <w:rPr>
          <w:lang w:eastAsia="ru-RU"/>
        </w:rPr>
        <w:t xml:space="preserve"> не</w:t>
      </w:r>
      <w:r w:rsidRPr="0041630D">
        <w:rPr>
          <w:lang w:eastAsia="ru-RU"/>
        </w:rPr>
        <w:t xml:space="preserve"> будет статистически значим</w:t>
      </w:r>
      <w:r>
        <w:rPr>
          <w:lang w:eastAsia="ru-RU"/>
        </w:rPr>
        <w:t>.</w:t>
      </w:r>
    </w:p>
    <w:p w14:paraId="6D86DE5D" w14:textId="0A1AE5C1" w:rsidR="00AF3B98" w:rsidRPr="00AA77CC" w:rsidRDefault="00AF3B98" w:rsidP="00AF3B98">
      <w:pPr>
        <w:pStyle w:val="ab"/>
        <w:jc w:val="center"/>
        <w:rPr>
          <w:lang w:eastAsia="ru-RU"/>
        </w:rPr>
      </w:pPr>
      <w:r w:rsidRPr="00AA77CC">
        <w:rPr>
          <w:lang w:eastAsia="ru-RU"/>
        </w:rPr>
        <w:t xml:space="preserve">Рисунок </w:t>
      </w:r>
      <w:r>
        <w:rPr>
          <w:lang w:eastAsia="ru-RU"/>
        </w:rPr>
        <w:t>1</w:t>
      </w:r>
      <w:r w:rsidR="00D638E3" w:rsidRPr="00D638E3">
        <w:rPr>
          <w:lang w:eastAsia="ru-RU"/>
        </w:rPr>
        <w:t>3</w:t>
      </w:r>
      <w:r w:rsidRPr="00AA77CC">
        <w:rPr>
          <w:lang w:eastAsia="ru-RU"/>
        </w:rPr>
        <w:t xml:space="preserve"> – Результаты моделирования</w:t>
      </w:r>
      <w:r w:rsidRPr="00E80212">
        <w:rPr>
          <w:lang w:eastAsia="ru-RU"/>
        </w:rPr>
        <w:t xml:space="preserve"> (</w:t>
      </w:r>
      <w:r>
        <w:rPr>
          <w:lang w:val="en-US" w:eastAsia="ru-RU"/>
        </w:rPr>
        <w:t>ANOVA</w:t>
      </w:r>
      <w:r w:rsidRPr="00E80212">
        <w:rPr>
          <w:lang w:eastAsia="ru-RU"/>
        </w:rPr>
        <w:t>)</w:t>
      </w:r>
    </w:p>
    <w:p w14:paraId="6A0D9097" w14:textId="225AED72" w:rsidR="00AF3B98" w:rsidRPr="00AA77CC" w:rsidRDefault="00AF3B98" w:rsidP="00AF3B98">
      <w:pPr>
        <w:pStyle w:val="ab"/>
        <w:rPr>
          <w:lang w:eastAsia="ru-RU"/>
        </w:rPr>
      </w:pPr>
      <w:r w:rsidRPr="00AA77CC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324BF6A2" wp14:editId="5896C180">
            <wp:simplePos x="0" y="0"/>
            <wp:positionH relativeFrom="margin">
              <wp:align>left</wp:align>
            </wp:positionH>
            <wp:positionV relativeFrom="paragraph">
              <wp:posOffset>584835</wp:posOffset>
            </wp:positionV>
            <wp:extent cx="5760720" cy="934085"/>
            <wp:effectExtent l="0" t="0" r="0" b="0"/>
            <wp:wrapTopAndBottom/>
            <wp:docPr id="127341459" name="Рисунок 12734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1459" name="Рисунок 12734145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7CC">
        <w:rPr>
          <w:lang w:eastAsia="ru-RU"/>
        </w:rPr>
        <w:t xml:space="preserve">Для дисперсионного анализа </w:t>
      </w:r>
      <w:r>
        <w:rPr>
          <w:lang w:eastAsia="ru-RU"/>
        </w:rPr>
        <w:t>построена</w:t>
      </w:r>
      <w:r w:rsidRPr="00AA77CC">
        <w:rPr>
          <w:lang w:eastAsia="ru-RU"/>
        </w:rPr>
        <w:t xml:space="preserve"> матрица результатов, приведенная на рисунке </w:t>
      </w:r>
      <w:r>
        <w:rPr>
          <w:lang w:eastAsia="ru-RU"/>
        </w:rPr>
        <w:t>1</w:t>
      </w:r>
      <w:r w:rsidR="00D638E3" w:rsidRPr="00D638E3">
        <w:rPr>
          <w:lang w:eastAsia="ru-RU"/>
        </w:rPr>
        <w:t>4</w:t>
      </w:r>
      <w:r w:rsidRPr="00AA77CC">
        <w:rPr>
          <w:lang w:eastAsia="ru-RU"/>
        </w:rPr>
        <w:t>–</w:t>
      </w:r>
      <w:r w:rsidRPr="003D2F46">
        <w:rPr>
          <w:lang w:eastAsia="ru-RU"/>
        </w:rPr>
        <w:t>1</w:t>
      </w:r>
      <w:r w:rsidR="00D638E3" w:rsidRPr="00D638E3">
        <w:rPr>
          <w:lang w:eastAsia="ru-RU"/>
        </w:rPr>
        <w:t>5</w:t>
      </w:r>
      <w:r w:rsidRPr="00AA77CC">
        <w:rPr>
          <w:lang w:eastAsia="ru-RU"/>
        </w:rPr>
        <w:t>.</w:t>
      </w:r>
    </w:p>
    <w:p w14:paraId="2570E5F8" w14:textId="7B053B33" w:rsidR="00AF3B98" w:rsidRDefault="00AF3B98" w:rsidP="00AF3B98">
      <w:pPr>
        <w:pStyle w:val="ab"/>
        <w:jc w:val="center"/>
        <w:rPr>
          <w:lang w:eastAsia="ru-RU"/>
        </w:rPr>
      </w:pPr>
      <w:r w:rsidRPr="00AA77CC">
        <w:rPr>
          <w:lang w:eastAsia="ru-RU"/>
        </w:rPr>
        <w:t xml:space="preserve">Рисунок </w:t>
      </w:r>
      <w:r>
        <w:rPr>
          <w:lang w:eastAsia="ru-RU"/>
        </w:rPr>
        <w:t>1</w:t>
      </w:r>
      <w:r w:rsidR="00D638E3" w:rsidRPr="00F761FA">
        <w:rPr>
          <w:lang w:eastAsia="ru-RU"/>
        </w:rPr>
        <w:t>4</w:t>
      </w:r>
      <w:r w:rsidRPr="00AA77CC">
        <w:rPr>
          <w:lang w:eastAsia="ru-RU"/>
        </w:rPr>
        <w:t xml:space="preserve"> – Результаты дисперсионного анализа (1)</w:t>
      </w:r>
    </w:p>
    <w:p w14:paraId="4FFC197A" w14:textId="156A392F" w:rsidR="00D638E3" w:rsidRPr="00D638E3" w:rsidRDefault="00D638E3" w:rsidP="00D638E3">
      <w:pPr>
        <w:spacing w:after="160" w:line="259" w:lineRule="auto"/>
        <w:ind w:firstLine="0"/>
        <w:jc w:val="left"/>
        <w:rPr>
          <w:color w:val="000000" w:themeColor="text1"/>
          <w:lang w:eastAsia="ru-RU"/>
        </w:rPr>
      </w:pPr>
      <w:r>
        <w:rPr>
          <w:lang w:eastAsia="ru-RU"/>
        </w:rPr>
        <w:br w:type="page"/>
      </w:r>
    </w:p>
    <w:p w14:paraId="77333142" w14:textId="416DB93A" w:rsidR="00AF3B98" w:rsidRPr="00AA77CC" w:rsidRDefault="00107AD7" w:rsidP="00AF3B98">
      <w:pPr>
        <w:pStyle w:val="ab"/>
        <w:jc w:val="center"/>
        <w:rPr>
          <w:lang w:eastAsia="ru-RU"/>
        </w:rPr>
      </w:pPr>
      <w:r w:rsidRPr="00107AD7">
        <w:rPr>
          <w:noProof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 wp14:anchorId="2207CA3F" wp14:editId="0CD423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13500" cy="885825"/>
            <wp:effectExtent l="0" t="0" r="6350" b="9525"/>
            <wp:wrapTopAndBottom/>
            <wp:docPr id="515689401" name="Рисунок 1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89401" name="Рисунок 1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B98" w:rsidRPr="00AA77CC">
        <w:rPr>
          <w:lang w:eastAsia="ru-RU"/>
        </w:rPr>
        <w:t xml:space="preserve">Рисунок </w:t>
      </w:r>
      <w:r w:rsidR="00AF3B98" w:rsidRPr="00FA327C">
        <w:rPr>
          <w:lang w:eastAsia="ru-RU"/>
        </w:rPr>
        <w:t>1</w:t>
      </w:r>
      <w:r w:rsidR="00D638E3" w:rsidRPr="00C74CDC">
        <w:rPr>
          <w:lang w:eastAsia="ru-RU"/>
        </w:rPr>
        <w:t>5</w:t>
      </w:r>
      <w:r w:rsidR="00AF3B98" w:rsidRPr="00AA77CC">
        <w:rPr>
          <w:lang w:eastAsia="ru-RU"/>
        </w:rPr>
        <w:t xml:space="preserve"> – Результаты дисперсионного анализа (2)</w:t>
      </w:r>
    </w:p>
    <w:p w14:paraId="01F5ACD6" w14:textId="691A818F" w:rsidR="00AF3B98" w:rsidRPr="001F0099" w:rsidRDefault="00AF3B98" w:rsidP="00AF3B98">
      <w:pPr>
        <w:pStyle w:val="ab"/>
        <w:rPr>
          <w:lang w:eastAsia="ru-RU"/>
        </w:rPr>
      </w:pPr>
      <w:r w:rsidRPr="004C3178">
        <w:rPr>
          <w:lang w:eastAsia="ru-RU"/>
        </w:rPr>
        <w:t xml:space="preserve">По результатам таблицы ANOVA видно, что параметр </w:t>
      </w:r>
      <w:r>
        <w:rPr>
          <w:lang w:val="en-US" w:eastAsia="ru-RU"/>
        </w:rPr>
        <w:t>O</w:t>
      </w:r>
      <w:r w:rsidR="00C74CDC">
        <w:rPr>
          <w:lang w:val="en-US" w:eastAsia="ru-RU"/>
        </w:rPr>
        <w:t>BS</w:t>
      </w:r>
      <w:r w:rsidRPr="004C3178">
        <w:rPr>
          <w:lang w:eastAsia="ru-RU"/>
        </w:rPr>
        <w:t xml:space="preserve"> </w:t>
      </w:r>
      <w:r>
        <w:rPr>
          <w:lang w:eastAsia="ru-RU"/>
        </w:rPr>
        <w:t xml:space="preserve">не </w:t>
      </w:r>
      <w:r w:rsidRPr="004C3178">
        <w:rPr>
          <w:lang w:eastAsia="ru-RU"/>
        </w:rPr>
        <w:t xml:space="preserve">является очень важным, так как его F-статистика </w:t>
      </w:r>
      <w:r>
        <w:rPr>
          <w:lang w:eastAsia="ru-RU"/>
        </w:rPr>
        <w:t xml:space="preserve">меньше </w:t>
      </w:r>
      <w:proofErr w:type="spellStart"/>
      <w:r w:rsidRPr="004C3178">
        <w:rPr>
          <w:lang w:eastAsia="ru-RU"/>
        </w:rPr>
        <w:t>Fкр</w:t>
      </w:r>
      <w:proofErr w:type="spellEnd"/>
      <w:r w:rsidRPr="004C3178">
        <w:rPr>
          <w:lang w:eastAsia="ru-RU"/>
        </w:rPr>
        <w:t xml:space="preserve"> (</w:t>
      </w:r>
      <w:r w:rsidR="00C74CDC" w:rsidRPr="00C74CDC">
        <w:rPr>
          <w:lang w:eastAsia="ru-RU"/>
        </w:rPr>
        <w:t>3</w:t>
      </w:r>
      <w:r w:rsidRPr="001F0099">
        <w:rPr>
          <w:lang w:eastAsia="ru-RU"/>
        </w:rPr>
        <w:t>.</w:t>
      </w:r>
      <w:r w:rsidR="00C74CDC" w:rsidRPr="00C74CDC">
        <w:rPr>
          <w:lang w:eastAsia="ru-RU"/>
        </w:rPr>
        <w:t>36</w:t>
      </w:r>
      <w:r w:rsidRPr="00F304DA">
        <w:rPr>
          <w:lang w:eastAsia="ru-RU"/>
        </w:rPr>
        <w:t>4</w:t>
      </w:r>
      <w:r w:rsidRPr="004C3178">
        <w:rPr>
          <w:lang w:eastAsia="ru-RU"/>
        </w:rPr>
        <w:t xml:space="preserve"> </w:t>
      </w:r>
      <w:proofErr w:type="gramStart"/>
      <w:r w:rsidRPr="001F0099">
        <w:rPr>
          <w:lang w:eastAsia="ru-RU"/>
        </w:rPr>
        <w:t>&lt;</w:t>
      </w:r>
      <w:r w:rsidRPr="004C3178">
        <w:rPr>
          <w:lang w:eastAsia="ru-RU"/>
        </w:rPr>
        <w:t xml:space="preserve"> 4.26</w:t>
      </w:r>
      <w:proofErr w:type="gramEnd"/>
      <w:r w:rsidRPr="004C3178">
        <w:rPr>
          <w:lang w:eastAsia="ru-RU"/>
        </w:rPr>
        <w:t>).</w:t>
      </w:r>
    </w:p>
    <w:p w14:paraId="187B247D" w14:textId="77777777" w:rsidR="00AF3B98" w:rsidRPr="004A44DA" w:rsidRDefault="00AF3B98" w:rsidP="004A44DA">
      <w:pPr>
        <w:spacing w:after="160" w:line="259" w:lineRule="auto"/>
        <w:ind w:firstLine="0"/>
        <w:jc w:val="left"/>
        <w:rPr>
          <w:color w:val="000000" w:themeColor="text1"/>
          <w:lang w:eastAsia="ru-RU"/>
        </w:rPr>
      </w:pPr>
    </w:p>
    <w:p w14:paraId="7C9BADB5" w14:textId="4C6FCB01" w:rsidR="00B3162B" w:rsidRDefault="00B27E4C" w:rsidP="00B3162B">
      <w:pPr>
        <w:pStyle w:val="ae"/>
        <w:rPr>
          <w:lang w:eastAsia="ru-RU"/>
        </w:rPr>
      </w:pPr>
      <w:bookmarkStart w:id="22" w:name="_Toc153487512"/>
      <w:r>
        <w:rPr>
          <w:lang w:eastAsia="ru-RU"/>
        </w:rPr>
        <w:t>2</w:t>
      </w:r>
      <w:r w:rsidR="00B3162B">
        <w:rPr>
          <w:lang w:eastAsia="ru-RU"/>
        </w:rPr>
        <w:t>.</w:t>
      </w:r>
      <w:r w:rsidR="00F761FA">
        <w:rPr>
          <w:lang w:eastAsia="ru-RU"/>
        </w:rPr>
        <w:t>5</w:t>
      </w:r>
      <w:r w:rsidR="00B3162B">
        <w:rPr>
          <w:lang w:eastAsia="ru-RU"/>
        </w:rPr>
        <w:t xml:space="preserve"> Отсеивающий эксперимент</w:t>
      </w:r>
      <w:bookmarkEnd w:id="22"/>
    </w:p>
    <w:p w14:paraId="16152B36" w14:textId="75312995" w:rsidR="001A73AC" w:rsidRDefault="001A73AC" w:rsidP="001A73AC">
      <w:pPr>
        <w:pStyle w:val="ab"/>
        <w:rPr>
          <w:lang w:eastAsia="ru-RU"/>
        </w:rPr>
      </w:pPr>
      <w:r>
        <w:rPr>
          <w:lang w:eastAsia="ru-RU"/>
        </w:rPr>
        <w:t>Проведем отсеивающий эксперимент для определения наиболее важных факторов, влияющих на моделируемую систему. И выберем варьируемые величины исходя из результата опыта.</w:t>
      </w:r>
    </w:p>
    <w:p w14:paraId="5250CFEC" w14:textId="77777777" w:rsidR="001F701B" w:rsidRDefault="001F701B" w:rsidP="001F701B">
      <w:pPr>
        <w:pStyle w:val="ab"/>
      </w:pPr>
      <w:r>
        <w:t>После проведения эксперимента пользователя выполняется отсеивающий эксперимент средствами GPSS World и встроенного языка функций PLUS. Отсеивающий эксперимент используется для определения наиболее важных факторов, влияющих на целевую функцию. Эта информация является решающей для направления остального проводимого исследования по наиболее эффективному пути.</w:t>
      </w:r>
    </w:p>
    <w:p w14:paraId="42CE3281" w14:textId="5EB8BEDA" w:rsidR="00841697" w:rsidRDefault="001F701B" w:rsidP="001F701B">
      <w:pPr>
        <w:pStyle w:val="ab"/>
      </w:pPr>
      <w:r>
        <w:t xml:space="preserve">Согласно результатам проведения эксперимента пользователя, </w:t>
      </w:r>
      <w:r w:rsidR="00F533E3" w:rsidRPr="00F533E3">
        <w:t>1</w:t>
      </w:r>
      <w:r>
        <w:t xml:space="preserve"> из </w:t>
      </w:r>
      <w:r w:rsidR="00F533E3" w:rsidRPr="00F533E3">
        <w:t>4</w:t>
      </w:r>
      <w:r>
        <w:t>-х факторов оказывают на модель существенное влияние, но отсеивающий эксперимент будет проводиться по</w:t>
      </w:r>
      <w:r w:rsidR="001B56E1">
        <w:t xml:space="preserve"> всем</w:t>
      </w:r>
      <w:r>
        <w:t xml:space="preserve"> этим </w:t>
      </w:r>
      <w:r w:rsidR="00F533E3" w:rsidRPr="00F533E3">
        <w:t>4</w:t>
      </w:r>
      <w:r>
        <w:t xml:space="preserve">-м факторам. </w:t>
      </w:r>
    </w:p>
    <w:p w14:paraId="103253CE" w14:textId="01B695A8" w:rsidR="001F701B" w:rsidRPr="00E25792" w:rsidRDefault="00F26FFC" w:rsidP="001F701B">
      <w:pPr>
        <w:pStyle w:val="ab"/>
      </w:pPr>
      <w:r>
        <w:t>Д</w:t>
      </w:r>
      <w:r w:rsidRPr="00F26FFC">
        <w:t>иалоговое окно</w:t>
      </w:r>
      <w:r w:rsidR="001F701B" w:rsidRPr="00E25792">
        <w:t xml:space="preserve"> для проведения эксперимента представлен</w:t>
      </w:r>
      <w:r>
        <w:t>о</w:t>
      </w:r>
      <w:r w:rsidR="001F701B" w:rsidRPr="00E25792">
        <w:t xml:space="preserve"> на рисунке </w:t>
      </w:r>
      <w:r w:rsidR="00FA327C" w:rsidRPr="00FA327C">
        <w:t>1</w:t>
      </w:r>
      <w:r w:rsidR="00F533E3" w:rsidRPr="00F533E3">
        <w:t>6</w:t>
      </w:r>
      <w:r w:rsidR="001F701B" w:rsidRPr="00E25792">
        <w:t>.</w:t>
      </w:r>
    </w:p>
    <w:p w14:paraId="75C5BBB5" w14:textId="77777777" w:rsidR="001F701B" w:rsidRPr="00E25792" w:rsidRDefault="001F701B" w:rsidP="001F701B">
      <w:pPr>
        <w:pStyle w:val="ab"/>
        <w:jc w:val="center"/>
        <w:rPr>
          <w:lang w:eastAsia="ru-RU"/>
        </w:rPr>
      </w:pPr>
      <w:r w:rsidRPr="00E25792">
        <w:rPr>
          <w:noProof/>
          <w:lang w:eastAsia="ru-RU"/>
        </w:rPr>
        <w:lastRenderedPageBreak/>
        <w:drawing>
          <wp:inline distT="0" distB="0" distL="0" distR="0" wp14:anchorId="50E0E196" wp14:editId="2A687E93">
            <wp:extent cx="3587130" cy="34489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30" cy="34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FF99" w14:textId="66C3A6CB" w:rsidR="001F701B" w:rsidRPr="00E25792" w:rsidRDefault="001F701B" w:rsidP="001F701B">
      <w:pPr>
        <w:pStyle w:val="ab"/>
        <w:jc w:val="center"/>
        <w:rPr>
          <w:lang w:eastAsia="ru-RU"/>
        </w:rPr>
      </w:pPr>
      <w:r w:rsidRPr="00E25792">
        <w:rPr>
          <w:lang w:eastAsia="ru-RU"/>
        </w:rPr>
        <w:t xml:space="preserve">Рисунок </w:t>
      </w:r>
      <w:r w:rsidR="00FA327C" w:rsidRPr="00E80212">
        <w:rPr>
          <w:lang w:eastAsia="ru-RU"/>
        </w:rPr>
        <w:t>1</w:t>
      </w:r>
      <w:r w:rsidR="00F533E3" w:rsidRPr="00F761FA">
        <w:rPr>
          <w:lang w:eastAsia="ru-RU"/>
        </w:rPr>
        <w:t>6</w:t>
      </w:r>
      <w:r w:rsidRPr="00E25792">
        <w:rPr>
          <w:lang w:eastAsia="ru-RU"/>
        </w:rPr>
        <w:t xml:space="preserve"> – Диалоговое окно отсеивающего эксперимента</w:t>
      </w:r>
    </w:p>
    <w:p w14:paraId="63605956" w14:textId="77777777" w:rsidR="001F701B" w:rsidRDefault="001F701B" w:rsidP="001F701B">
      <w:pPr>
        <w:pStyle w:val="ab"/>
        <w:rPr>
          <w:lang w:eastAsia="ru-RU"/>
        </w:rPr>
      </w:pPr>
      <w:r w:rsidRPr="00E25792">
        <w:rPr>
          <w:lang w:eastAsia="ru-RU"/>
        </w:rPr>
        <w:t>В результате программное средство GPSS World автоматически сформировал процедуру для проведения отсеивающего эксперимента на языке PLUS:</w:t>
      </w:r>
    </w:p>
    <w:p w14:paraId="30DCAB23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PROCEDURE EXP1(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Run_Number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) BEGIN</w:t>
      </w:r>
    </w:p>
    <w:p w14:paraId="1C9E3D37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"CLEAR OFF");      /* Must use OFF to preserve results. */</w:t>
      </w:r>
    </w:p>
    <w:p w14:paraId="7D9F1A7E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"INITIAL X$TIM,0 ");</w:t>
      </w:r>
    </w:p>
    <w:p w14:paraId="5BC83C1C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EXPAND THIS RMULT IF YOU HAVE MORE RNGs. */</w:t>
      </w:r>
    </w:p>
    <w:p w14:paraId="2BB6E8CC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All Random Number Streams must have new seeds. */</w:t>
      </w:r>
    </w:p>
    <w:p w14:paraId="230D9FCB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TEMPORARY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CommandString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proofErr w:type="gramEnd"/>
    </w:p>
    <w:p w14:paraId="5CB805BD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Evaluate before passing to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. */</w:t>
      </w:r>
    </w:p>
    <w:p w14:paraId="1AC0F915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CommandString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Catenate(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"RMULT ",Run_Number#111);</w:t>
      </w:r>
    </w:p>
    <w:p w14:paraId="782050CD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compiles the string in Global Context. */ </w:t>
      </w:r>
    </w:p>
    <w:p w14:paraId="0AC8AED4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CommandString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); </w:t>
      </w:r>
    </w:p>
    <w:p w14:paraId="4FE7B349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"INITIAL X$TIM,0 ");</w:t>
      </w:r>
    </w:p>
    <w:p w14:paraId="06D5E12C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SET UP YOUR OWN RUN CONDITIONS. */</w:t>
      </w:r>
    </w:p>
    <w:p w14:paraId="562C0CCE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"START 100,NP");   /* Get past the Startup Period. */</w:t>
      </w:r>
    </w:p>
    <w:p w14:paraId="72F42109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("RESET"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 xml:space="preserve">);   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/* Begin the Measurement Period. */</w:t>
      </w:r>
    </w:p>
    <w:p w14:paraId="25934402" w14:textId="77777777" w:rsid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"START 1000,NP");  /* Run the Simulation. </w:t>
      </w:r>
      <w:r>
        <w:rPr>
          <w:rFonts w:ascii="Courier New CYR" w:hAnsi="Courier New CYR" w:cs="Courier New CYR"/>
          <w:sz w:val="20"/>
          <w:szCs w:val="20"/>
        </w:rPr>
        <w:t>*/</w:t>
      </w:r>
    </w:p>
    <w:p w14:paraId="6A4146A6" w14:textId="2398521F" w:rsidR="001F701B" w:rsidRPr="00841697" w:rsidRDefault="00841697" w:rsidP="00841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END;</w:t>
      </w:r>
    </w:p>
    <w:p w14:paraId="6540303C" w14:textId="2852FEF1" w:rsidR="001F701B" w:rsidRPr="00E25792" w:rsidRDefault="00E85234" w:rsidP="001F701B">
      <w:pPr>
        <w:pStyle w:val="ab"/>
        <w:rPr>
          <w:lang w:eastAsia="ru-RU"/>
        </w:rPr>
      </w:pPr>
      <w:r w:rsidRPr="00E25792">
        <w:rPr>
          <w:noProof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1B84D682" wp14:editId="254E7C41">
            <wp:simplePos x="0" y="0"/>
            <wp:positionH relativeFrom="margin">
              <wp:align>center</wp:align>
            </wp:positionH>
            <wp:positionV relativeFrom="paragraph">
              <wp:posOffset>589915</wp:posOffset>
            </wp:positionV>
            <wp:extent cx="6096000" cy="3136265"/>
            <wp:effectExtent l="0" t="0" r="0" b="698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1B" w:rsidRPr="00E25792">
        <w:rPr>
          <w:lang w:eastAsia="ru-RU"/>
        </w:rPr>
        <w:t>После выполнения процедуры отсеивания были получены следующие результаты</w:t>
      </w:r>
      <w:r w:rsidR="00F63640">
        <w:rPr>
          <w:lang w:eastAsia="ru-RU"/>
        </w:rPr>
        <w:t>, представленные на рисунке 1</w:t>
      </w:r>
      <w:r w:rsidR="00F41EEC">
        <w:rPr>
          <w:lang w:eastAsia="ru-RU"/>
        </w:rPr>
        <w:t>7</w:t>
      </w:r>
      <w:r w:rsidR="00F63640">
        <w:rPr>
          <w:lang w:eastAsia="ru-RU"/>
        </w:rPr>
        <w:t>.</w:t>
      </w:r>
    </w:p>
    <w:p w14:paraId="65270F1D" w14:textId="09A9B031" w:rsidR="001F701B" w:rsidRPr="00E25792" w:rsidRDefault="001F701B" w:rsidP="001F701B">
      <w:pPr>
        <w:pStyle w:val="ab"/>
        <w:jc w:val="center"/>
        <w:rPr>
          <w:lang w:eastAsia="ru-RU"/>
        </w:rPr>
      </w:pPr>
      <w:r w:rsidRPr="00E25792">
        <w:rPr>
          <w:lang w:eastAsia="ru-RU"/>
        </w:rPr>
        <w:t xml:space="preserve">Рисунок </w:t>
      </w:r>
      <w:r w:rsidR="00FA327C" w:rsidRPr="00E80212">
        <w:rPr>
          <w:lang w:eastAsia="ru-RU"/>
        </w:rPr>
        <w:t>1</w:t>
      </w:r>
      <w:r w:rsidR="00F41EEC">
        <w:rPr>
          <w:lang w:eastAsia="ru-RU"/>
        </w:rPr>
        <w:t>7</w:t>
      </w:r>
      <w:r w:rsidRPr="00E25792">
        <w:rPr>
          <w:lang w:eastAsia="ru-RU"/>
        </w:rPr>
        <w:t xml:space="preserve"> – Результаты отсеивающего эксперимента</w:t>
      </w:r>
    </w:p>
    <w:p w14:paraId="556ACB91" w14:textId="77777777" w:rsidR="00260537" w:rsidRDefault="00260537" w:rsidP="00B3162B">
      <w:pPr>
        <w:pStyle w:val="ab"/>
        <w:rPr>
          <w:lang w:eastAsia="ru-RU"/>
        </w:rPr>
      </w:pPr>
      <w:r w:rsidRPr="00260537">
        <w:rPr>
          <w:lang w:eastAsia="ru-RU"/>
        </w:rPr>
        <w:t>Согласно полученному результату эксперимента</w:t>
      </w:r>
      <w:r>
        <w:rPr>
          <w:lang w:eastAsia="ru-RU"/>
        </w:rPr>
        <w:t>:</w:t>
      </w:r>
    </w:p>
    <w:p w14:paraId="61719A9E" w14:textId="40129D03" w:rsidR="00814CF5" w:rsidRDefault="00841697" w:rsidP="00B3162B">
      <w:pPr>
        <w:pStyle w:val="ab"/>
        <w:rPr>
          <w:lang w:eastAsia="ru-RU"/>
        </w:rPr>
      </w:pPr>
      <w:r w:rsidRPr="00841697">
        <w:rPr>
          <w:lang w:eastAsia="ru-RU"/>
        </w:rPr>
        <w:t xml:space="preserve">Фактор А (TAU) </w:t>
      </w:r>
      <w:r w:rsidR="00F41EEC">
        <w:rPr>
          <w:lang w:eastAsia="ru-RU"/>
        </w:rPr>
        <w:t xml:space="preserve">не </w:t>
      </w:r>
      <w:r w:rsidRPr="00841697">
        <w:rPr>
          <w:lang w:eastAsia="ru-RU"/>
        </w:rPr>
        <w:t xml:space="preserve">является значимым, так как его F-статистика </w:t>
      </w:r>
      <w:r w:rsidR="00F41EEC">
        <w:rPr>
          <w:lang w:eastAsia="ru-RU"/>
        </w:rPr>
        <w:t>меньш</w:t>
      </w:r>
      <w:r w:rsidRPr="00841697">
        <w:rPr>
          <w:lang w:eastAsia="ru-RU"/>
        </w:rPr>
        <w:t xml:space="preserve">е </w:t>
      </w:r>
      <w:proofErr w:type="spellStart"/>
      <w:r w:rsidRPr="00841697">
        <w:rPr>
          <w:lang w:eastAsia="ru-RU"/>
        </w:rPr>
        <w:t>Fкр</w:t>
      </w:r>
      <w:proofErr w:type="spellEnd"/>
      <w:r w:rsidRPr="00841697">
        <w:rPr>
          <w:lang w:eastAsia="ru-RU"/>
        </w:rPr>
        <w:t xml:space="preserve"> (</w:t>
      </w:r>
      <w:r w:rsidR="00F41EEC" w:rsidRPr="00F41EEC">
        <w:rPr>
          <w:lang w:eastAsia="ru-RU"/>
        </w:rPr>
        <w:t>0.750&lt;4.84</w:t>
      </w:r>
      <w:r w:rsidRPr="00841697">
        <w:rPr>
          <w:lang w:eastAsia="ru-RU"/>
        </w:rPr>
        <w:t xml:space="preserve">). </w:t>
      </w:r>
      <w:r w:rsidR="00F41EEC" w:rsidRPr="00841697">
        <w:rPr>
          <w:lang w:eastAsia="ru-RU"/>
        </w:rPr>
        <w:t xml:space="preserve">Фактор </w:t>
      </w:r>
      <w:r w:rsidR="00F41EEC">
        <w:rPr>
          <w:lang w:val="en-US" w:eastAsia="ru-RU"/>
        </w:rPr>
        <w:t>B</w:t>
      </w:r>
      <w:r w:rsidR="00F41EEC" w:rsidRPr="00841697">
        <w:rPr>
          <w:lang w:eastAsia="ru-RU"/>
        </w:rPr>
        <w:t xml:space="preserve"> (</w:t>
      </w:r>
      <w:r w:rsidR="00F41EEC">
        <w:rPr>
          <w:lang w:val="en-US" w:eastAsia="ru-RU"/>
        </w:rPr>
        <w:t>KOL</w:t>
      </w:r>
      <w:r w:rsidR="00F41EEC" w:rsidRPr="00841697">
        <w:rPr>
          <w:lang w:eastAsia="ru-RU"/>
        </w:rPr>
        <w:t xml:space="preserve">) является значимым, так как его F-статистика </w:t>
      </w:r>
      <w:r w:rsidR="00F41EEC">
        <w:rPr>
          <w:lang w:eastAsia="ru-RU"/>
        </w:rPr>
        <w:t>больш</w:t>
      </w:r>
      <w:r w:rsidR="00F41EEC" w:rsidRPr="00841697">
        <w:rPr>
          <w:lang w:eastAsia="ru-RU"/>
        </w:rPr>
        <w:t xml:space="preserve">е </w:t>
      </w:r>
      <w:proofErr w:type="spellStart"/>
      <w:r w:rsidR="00F41EEC" w:rsidRPr="00841697">
        <w:rPr>
          <w:lang w:eastAsia="ru-RU"/>
        </w:rPr>
        <w:t>Fкр</w:t>
      </w:r>
      <w:proofErr w:type="spellEnd"/>
      <w:r w:rsidR="00F41EEC" w:rsidRPr="00841697">
        <w:rPr>
          <w:lang w:eastAsia="ru-RU"/>
        </w:rPr>
        <w:t xml:space="preserve"> (</w:t>
      </w:r>
      <w:r w:rsidR="00F41EEC" w:rsidRPr="00F41EEC">
        <w:rPr>
          <w:lang w:eastAsia="ru-RU"/>
        </w:rPr>
        <w:t>27.502&gt;4.84</w:t>
      </w:r>
      <w:r w:rsidR="00F41EEC" w:rsidRPr="00841697">
        <w:rPr>
          <w:lang w:eastAsia="ru-RU"/>
        </w:rPr>
        <w:t>).</w:t>
      </w:r>
      <w:r w:rsidR="007D24F2" w:rsidRPr="007D24F2">
        <w:rPr>
          <w:lang w:eastAsia="ru-RU"/>
        </w:rPr>
        <w:t xml:space="preserve"> </w:t>
      </w:r>
      <w:r w:rsidR="007D24F2" w:rsidRPr="00841697">
        <w:rPr>
          <w:lang w:eastAsia="ru-RU"/>
        </w:rPr>
        <w:t xml:space="preserve">Фактор </w:t>
      </w:r>
      <w:r w:rsidR="007D24F2">
        <w:rPr>
          <w:lang w:eastAsia="ru-RU"/>
        </w:rPr>
        <w:t>С</w:t>
      </w:r>
      <w:r w:rsidR="007D24F2" w:rsidRPr="00841697">
        <w:rPr>
          <w:lang w:eastAsia="ru-RU"/>
        </w:rPr>
        <w:t xml:space="preserve"> (</w:t>
      </w:r>
      <w:r w:rsidR="007D24F2">
        <w:rPr>
          <w:lang w:val="en-US" w:eastAsia="ru-RU"/>
        </w:rPr>
        <w:t>KOHER</w:t>
      </w:r>
      <w:r w:rsidR="007D24F2" w:rsidRPr="00841697">
        <w:rPr>
          <w:lang w:eastAsia="ru-RU"/>
        </w:rPr>
        <w:t xml:space="preserve">) </w:t>
      </w:r>
      <w:r w:rsidR="007D24F2">
        <w:rPr>
          <w:lang w:eastAsia="ru-RU"/>
        </w:rPr>
        <w:t xml:space="preserve">не </w:t>
      </w:r>
      <w:r w:rsidR="007D24F2" w:rsidRPr="00841697">
        <w:rPr>
          <w:lang w:eastAsia="ru-RU"/>
        </w:rPr>
        <w:t xml:space="preserve">является значимым, так как его F-статистика </w:t>
      </w:r>
      <w:r w:rsidR="007D24F2">
        <w:rPr>
          <w:lang w:eastAsia="ru-RU"/>
        </w:rPr>
        <w:t>меньш</w:t>
      </w:r>
      <w:r w:rsidR="007D24F2" w:rsidRPr="00841697">
        <w:rPr>
          <w:lang w:eastAsia="ru-RU"/>
        </w:rPr>
        <w:t xml:space="preserve">е </w:t>
      </w:r>
      <w:proofErr w:type="spellStart"/>
      <w:r w:rsidR="007D24F2" w:rsidRPr="00841697">
        <w:rPr>
          <w:lang w:eastAsia="ru-RU"/>
        </w:rPr>
        <w:t>Fкр</w:t>
      </w:r>
      <w:proofErr w:type="spellEnd"/>
      <w:r w:rsidR="007D24F2" w:rsidRPr="00841697">
        <w:rPr>
          <w:lang w:eastAsia="ru-RU"/>
        </w:rPr>
        <w:t xml:space="preserve"> (</w:t>
      </w:r>
      <w:r w:rsidR="007D24F2" w:rsidRPr="007D24F2">
        <w:rPr>
          <w:lang w:eastAsia="ru-RU"/>
        </w:rPr>
        <w:t>1.446</w:t>
      </w:r>
      <w:r w:rsidR="007D24F2" w:rsidRPr="00F41EEC">
        <w:rPr>
          <w:lang w:eastAsia="ru-RU"/>
        </w:rPr>
        <w:t>&lt;4.84</w:t>
      </w:r>
      <w:r w:rsidR="007D24F2" w:rsidRPr="00841697">
        <w:rPr>
          <w:lang w:eastAsia="ru-RU"/>
        </w:rPr>
        <w:t>).</w:t>
      </w:r>
      <w:r w:rsidR="007D24F2" w:rsidRPr="007D24F2">
        <w:rPr>
          <w:lang w:eastAsia="ru-RU"/>
        </w:rPr>
        <w:t xml:space="preserve"> </w:t>
      </w:r>
      <w:r w:rsidR="007D24F2" w:rsidRPr="00841697">
        <w:rPr>
          <w:lang w:eastAsia="ru-RU"/>
        </w:rPr>
        <w:t xml:space="preserve">Фактор </w:t>
      </w:r>
      <w:r w:rsidR="007D24F2">
        <w:rPr>
          <w:lang w:val="en-US" w:eastAsia="ru-RU"/>
        </w:rPr>
        <w:t>D</w:t>
      </w:r>
      <w:r w:rsidR="007D24F2" w:rsidRPr="00841697">
        <w:rPr>
          <w:lang w:eastAsia="ru-RU"/>
        </w:rPr>
        <w:t xml:space="preserve"> (</w:t>
      </w:r>
      <w:r w:rsidR="007D24F2">
        <w:rPr>
          <w:lang w:val="en-US" w:eastAsia="ru-RU"/>
        </w:rPr>
        <w:t>OBS</w:t>
      </w:r>
      <w:r w:rsidR="007D24F2" w:rsidRPr="00841697">
        <w:rPr>
          <w:lang w:eastAsia="ru-RU"/>
        </w:rPr>
        <w:t xml:space="preserve">) </w:t>
      </w:r>
      <w:r w:rsidR="007D24F2">
        <w:rPr>
          <w:lang w:eastAsia="ru-RU"/>
        </w:rPr>
        <w:t xml:space="preserve">не </w:t>
      </w:r>
      <w:r w:rsidR="007D24F2" w:rsidRPr="00841697">
        <w:rPr>
          <w:lang w:eastAsia="ru-RU"/>
        </w:rPr>
        <w:t xml:space="preserve">является значимым, так как его F-статистика </w:t>
      </w:r>
      <w:r w:rsidR="007D24F2">
        <w:rPr>
          <w:lang w:eastAsia="ru-RU"/>
        </w:rPr>
        <w:t>меньш</w:t>
      </w:r>
      <w:r w:rsidR="007D24F2" w:rsidRPr="00841697">
        <w:rPr>
          <w:lang w:eastAsia="ru-RU"/>
        </w:rPr>
        <w:t xml:space="preserve">е </w:t>
      </w:r>
      <w:proofErr w:type="spellStart"/>
      <w:r w:rsidR="007D24F2" w:rsidRPr="00841697">
        <w:rPr>
          <w:lang w:eastAsia="ru-RU"/>
        </w:rPr>
        <w:t>Fкр</w:t>
      </w:r>
      <w:proofErr w:type="spellEnd"/>
      <w:r w:rsidR="007D24F2" w:rsidRPr="00841697">
        <w:rPr>
          <w:lang w:eastAsia="ru-RU"/>
        </w:rPr>
        <w:t xml:space="preserve"> (</w:t>
      </w:r>
      <w:r w:rsidR="007D24F2" w:rsidRPr="007D24F2">
        <w:rPr>
          <w:lang w:eastAsia="ru-RU"/>
        </w:rPr>
        <w:t>4</w:t>
      </w:r>
      <w:r w:rsidR="007D24F2" w:rsidRPr="00F41EEC">
        <w:rPr>
          <w:lang w:eastAsia="ru-RU"/>
        </w:rPr>
        <w:t>.</w:t>
      </w:r>
      <w:r w:rsidR="007D24F2" w:rsidRPr="007D24F2">
        <w:rPr>
          <w:lang w:eastAsia="ru-RU"/>
        </w:rPr>
        <w:t>6</w:t>
      </w:r>
      <w:r w:rsidR="007D24F2" w:rsidRPr="00F41EEC">
        <w:rPr>
          <w:lang w:eastAsia="ru-RU"/>
        </w:rPr>
        <w:t>0</w:t>
      </w:r>
      <w:r w:rsidR="007D24F2" w:rsidRPr="007D24F2">
        <w:rPr>
          <w:lang w:eastAsia="ru-RU"/>
        </w:rPr>
        <w:t>5</w:t>
      </w:r>
      <w:r w:rsidR="007D24F2" w:rsidRPr="00F41EEC">
        <w:rPr>
          <w:lang w:eastAsia="ru-RU"/>
        </w:rPr>
        <w:t>&lt;4.84</w:t>
      </w:r>
      <w:r w:rsidR="007D24F2" w:rsidRPr="00841697">
        <w:rPr>
          <w:lang w:eastAsia="ru-RU"/>
        </w:rPr>
        <w:t>).</w:t>
      </w:r>
    </w:p>
    <w:p w14:paraId="2FAF5600" w14:textId="77777777" w:rsidR="00841697" w:rsidRPr="00E85234" w:rsidRDefault="00841697" w:rsidP="00B3162B">
      <w:pPr>
        <w:pStyle w:val="ab"/>
        <w:rPr>
          <w:lang w:eastAsia="ru-RU"/>
        </w:rPr>
      </w:pPr>
    </w:p>
    <w:p w14:paraId="47078D18" w14:textId="60786848" w:rsidR="00B3162B" w:rsidRDefault="00B27E4C" w:rsidP="00B3162B">
      <w:pPr>
        <w:pStyle w:val="ae"/>
        <w:rPr>
          <w:lang w:eastAsia="ru-RU"/>
        </w:rPr>
      </w:pPr>
      <w:bookmarkStart w:id="23" w:name="_Toc153487513"/>
      <w:r>
        <w:rPr>
          <w:lang w:eastAsia="ru-RU"/>
        </w:rPr>
        <w:t>2</w:t>
      </w:r>
      <w:r w:rsidR="00B3162B">
        <w:rPr>
          <w:lang w:eastAsia="ru-RU"/>
        </w:rPr>
        <w:t>.</w:t>
      </w:r>
      <w:r w:rsidR="00F761FA">
        <w:rPr>
          <w:lang w:eastAsia="ru-RU"/>
        </w:rPr>
        <w:t>6</w:t>
      </w:r>
      <w:r w:rsidR="00B3162B">
        <w:rPr>
          <w:lang w:eastAsia="ru-RU"/>
        </w:rPr>
        <w:t xml:space="preserve"> Оптимизирующий эксперимент</w:t>
      </w:r>
      <w:bookmarkEnd w:id="23"/>
    </w:p>
    <w:p w14:paraId="07BCA591" w14:textId="0FB21148" w:rsidR="00B3162B" w:rsidRDefault="00841697" w:rsidP="00B3162B">
      <w:pPr>
        <w:pStyle w:val="ab"/>
        <w:rPr>
          <w:lang w:eastAsia="ru-RU"/>
        </w:rPr>
      </w:pPr>
      <w:r w:rsidRPr="00841697">
        <w:rPr>
          <w:lang w:eastAsia="ru-RU"/>
        </w:rPr>
        <w:t>Проведем оптимизирующий эксперимент, для того чтобы система нашла автоматически оптимальное решение и сравним его с уже полученным результатом.</w:t>
      </w:r>
    </w:p>
    <w:p w14:paraId="2ED43833" w14:textId="681E5EA1" w:rsidR="007656D8" w:rsidRPr="00F63640" w:rsidRDefault="007656D8" w:rsidP="00F63640">
      <w:pPr>
        <w:spacing w:line="360" w:lineRule="auto"/>
        <w:rPr>
          <w:rFonts w:eastAsia="Calibri" w:cs="Times New Roman"/>
        </w:rPr>
      </w:pPr>
      <w:r w:rsidRPr="00E73F3A">
        <w:rPr>
          <w:rFonts w:eastAsia="Calibri" w:cs="Times New Roman"/>
        </w:rPr>
        <w:t>Для этого воспользуемся встроенными средствами программного средства GPSS World по созданию процедур оптимизации на языке PLUS. Максимальные и минимальные значения факторов, выбранные для оптимизации, приведены на рисунке 1</w:t>
      </w:r>
      <w:r w:rsidR="00D22A21" w:rsidRPr="00D22A21">
        <w:rPr>
          <w:rFonts w:eastAsia="Calibri" w:cs="Times New Roman"/>
        </w:rPr>
        <w:t>8</w:t>
      </w:r>
      <w:r w:rsidRPr="00E73F3A">
        <w:rPr>
          <w:rFonts w:eastAsia="Calibri" w:cs="Times New Roman"/>
        </w:rPr>
        <w:t>.</w:t>
      </w:r>
    </w:p>
    <w:p w14:paraId="72C437F4" w14:textId="77777777" w:rsidR="007656D8" w:rsidRPr="00E73F3A" w:rsidRDefault="007656D8" w:rsidP="007656D8">
      <w:pPr>
        <w:spacing w:line="360" w:lineRule="auto"/>
        <w:ind w:firstLine="0"/>
        <w:jc w:val="center"/>
        <w:rPr>
          <w:rFonts w:eastAsia="Calibri" w:cs="Times New Roman"/>
        </w:rPr>
      </w:pPr>
      <w:r w:rsidRPr="00E73F3A">
        <w:rPr>
          <w:rFonts w:eastAsia="Calibri" w:cs="Times New Roman"/>
          <w:noProof/>
          <w:lang w:eastAsia="ru-RU"/>
        </w:rPr>
        <w:lastRenderedPageBreak/>
        <w:drawing>
          <wp:inline distT="0" distB="0" distL="0" distR="0" wp14:anchorId="43BCA760" wp14:editId="610E5205">
            <wp:extent cx="5212080" cy="3901820"/>
            <wp:effectExtent l="0" t="0" r="7620" b="3810"/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8F36" w14:textId="46EF8DFE" w:rsidR="007656D8" w:rsidRPr="00E73F3A" w:rsidRDefault="007656D8" w:rsidP="007656D8">
      <w:pPr>
        <w:spacing w:line="360" w:lineRule="auto"/>
        <w:ind w:firstLine="0"/>
        <w:jc w:val="center"/>
        <w:rPr>
          <w:rFonts w:eastAsia="Calibri" w:cs="Times New Roman"/>
        </w:rPr>
      </w:pPr>
      <w:r w:rsidRPr="00E73F3A">
        <w:rPr>
          <w:rFonts w:eastAsia="Calibri" w:cs="Times New Roman"/>
        </w:rPr>
        <w:t xml:space="preserve">Рисунок </w:t>
      </w:r>
      <w:r w:rsidR="00FA327C" w:rsidRPr="00FA327C">
        <w:rPr>
          <w:rFonts w:eastAsia="Calibri" w:cs="Times New Roman"/>
        </w:rPr>
        <w:t>1</w:t>
      </w:r>
      <w:r w:rsidR="00D22A21" w:rsidRPr="00D22A21">
        <w:rPr>
          <w:rFonts w:eastAsia="Calibri" w:cs="Times New Roman"/>
        </w:rPr>
        <w:t>8</w:t>
      </w:r>
      <w:r w:rsidRPr="006C40F9">
        <w:rPr>
          <w:rFonts w:eastAsia="Calibri" w:cs="Times New Roman"/>
        </w:rPr>
        <w:t xml:space="preserve"> </w:t>
      </w:r>
      <w:r w:rsidRPr="00E73F3A">
        <w:rPr>
          <w:rFonts w:eastAsia="Calibri" w:cs="Times New Roman"/>
        </w:rPr>
        <w:t>- Диалоговое окно генератора оптимизирующего эксперимента</w:t>
      </w:r>
    </w:p>
    <w:p w14:paraId="59BA0952" w14:textId="77777777" w:rsidR="007656D8" w:rsidRPr="00E73F3A" w:rsidRDefault="007656D8" w:rsidP="007656D8">
      <w:pPr>
        <w:spacing w:line="360" w:lineRule="auto"/>
        <w:rPr>
          <w:rFonts w:eastAsia="Calibri" w:cs="Times New Roman"/>
        </w:rPr>
      </w:pPr>
      <w:r w:rsidRPr="00E73F3A">
        <w:rPr>
          <w:rFonts w:eastAsia="Calibri" w:cs="Times New Roman"/>
        </w:rPr>
        <w:t>В результате программное средство GPSS World автоматически сформирует процедуру для проведения оптимизирующего эксперимента на языке PLUS:</w:t>
      </w:r>
    </w:p>
    <w:p w14:paraId="58E0DB3F" w14:textId="72D8782C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PROCEDURE EXP</w:t>
      </w:r>
      <w:r w:rsidR="00DA09DB" w:rsidRPr="00E80212"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Run_Number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) BEGIN</w:t>
      </w:r>
    </w:p>
    <w:p w14:paraId="4547EB09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"CLEAR OFF");      /* Must use OFF to preserve results. */</w:t>
      </w:r>
    </w:p>
    <w:p w14:paraId="7310885D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"INITIAL X$</w:t>
      </w:r>
      <w:r>
        <w:rPr>
          <w:rFonts w:ascii="Courier New" w:hAnsi="Courier New" w:cs="Courier New"/>
          <w:sz w:val="20"/>
          <w:szCs w:val="20"/>
          <w:lang w:val="en-US"/>
        </w:rPr>
        <w:t>PROST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,0");      </w:t>
      </w:r>
    </w:p>
    <w:p w14:paraId="5C4C5EA8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EXPAND THIS RMULT IF YOU HAVE MORE RNGs. */</w:t>
      </w:r>
    </w:p>
    <w:p w14:paraId="78D82B12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All Random Number Streams must have new seeds. */</w:t>
      </w:r>
    </w:p>
    <w:p w14:paraId="17F93BCA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TEMPORARY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CommandString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proofErr w:type="gramEnd"/>
    </w:p>
    <w:p w14:paraId="4F777DBD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Evaluate before passing to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. */</w:t>
      </w:r>
    </w:p>
    <w:p w14:paraId="361F8ED5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CommandString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Catenate(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"RMULT ",Run_Number#111);</w:t>
      </w:r>
    </w:p>
    <w:p w14:paraId="73B74CAE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compiles the string in Global Context. */ </w:t>
      </w:r>
    </w:p>
    <w:p w14:paraId="5A059E1B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CommandString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); </w:t>
      </w:r>
    </w:p>
    <w:p w14:paraId="248F450E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758FC5C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SET UP YOUR OWN RUN CONDITIONS. */</w:t>
      </w:r>
    </w:p>
    <w:p w14:paraId="1BD619D5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"START 1,NP");   /* Get past the Startup Period. */</w:t>
      </w:r>
    </w:p>
    <w:p w14:paraId="7FA9D3FF" w14:textId="77777777" w:rsidR="00D73343" w:rsidRP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("RESET"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 xml:space="preserve">);   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/* Begin the Measurement Period. </w:t>
      </w:r>
      <w:r w:rsidRPr="00D73343">
        <w:rPr>
          <w:rFonts w:ascii="Courier New CYR" w:hAnsi="Courier New CYR" w:cs="Courier New CYR"/>
          <w:sz w:val="20"/>
          <w:szCs w:val="20"/>
        </w:rPr>
        <w:t xml:space="preserve">*/ </w:t>
      </w:r>
    </w:p>
    <w:p w14:paraId="0A9E1501" w14:textId="77777777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D73343">
        <w:rPr>
          <w:rFonts w:ascii="Courier New CYR" w:hAnsi="Courier New CYR" w:cs="Courier New CYR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 w:rsidRPr="00F761FA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F761FA">
        <w:rPr>
          <w:rFonts w:ascii="Courier New CYR" w:hAnsi="Courier New CYR" w:cs="Courier New CYR"/>
          <w:sz w:val="20"/>
          <w:szCs w:val="20"/>
          <w:lang w:val="en-US"/>
        </w:rPr>
        <w:t>"</w:t>
      </w:r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r w:rsidRPr="00F761FA">
        <w:rPr>
          <w:rFonts w:ascii="Courier New CYR" w:hAnsi="Courier New CYR" w:cs="Courier New CYR"/>
          <w:sz w:val="20"/>
          <w:szCs w:val="20"/>
          <w:lang w:val="en-US"/>
        </w:rPr>
        <w:t xml:space="preserve"> 1,</w:t>
      </w:r>
      <w:r>
        <w:rPr>
          <w:rFonts w:ascii="Courier New CYR" w:hAnsi="Courier New CYR" w:cs="Courier New CYR"/>
          <w:sz w:val="20"/>
          <w:szCs w:val="20"/>
          <w:lang w:val="en-US"/>
        </w:rPr>
        <w:t>NP</w:t>
      </w:r>
      <w:r w:rsidRPr="00F761FA">
        <w:rPr>
          <w:rFonts w:ascii="Courier New CYR" w:hAnsi="Courier New CYR" w:cs="Courier New CYR"/>
          <w:sz w:val="20"/>
          <w:szCs w:val="20"/>
          <w:lang w:val="en-US"/>
        </w:rPr>
        <w:t xml:space="preserve">");  /* </w:t>
      </w:r>
      <w:r>
        <w:rPr>
          <w:rFonts w:ascii="Courier New CYR" w:hAnsi="Courier New CYR" w:cs="Courier New CYR"/>
          <w:sz w:val="20"/>
          <w:szCs w:val="20"/>
          <w:lang w:val="en-US"/>
        </w:rPr>
        <w:t>Run</w:t>
      </w:r>
      <w:r w:rsidRPr="00F761FA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the</w:t>
      </w:r>
      <w:r w:rsidRPr="00F761FA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Simulation</w:t>
      </w:r>
      <w:r w:rsidRPr="00F761FA">
        <w:rPr>
          <w:rFonts w:ascii="Courier New CYR" w:hAnsi="Courier New CYR" w:cs="Courier New CYR"/>
          <w:sz w:val="20"/>
          <w:szCs w:val="20"/>
          <w:lang w:val="en-US"/>
        </w:rPr>
        <w:t xml:space="preserve">. </w:t>
      </w:r>
      <w:r>
        <w:rPr>
          <w:rFonts w:ascii="Courier New CYR" w:hAnsi="Courier New CYR" w:cs="Courier New CYR"/>
          <w:sz w:val="20"/>
          <w:szCs w:val="20"/>
        </w:rPr>
        <w:t>*/</w:t>
      </w:r>
    </w:p>
    <w:p w14:paraId="5A64221E" w14:textId="46F6F191" w:rsidR="00D73343" w:rsidRDefault="00D73343" w:rsidP="00D733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END;</w:t>
      </w:r>
    </w:p>
    <w:p w14:paraId="35EA955B" w14:textId="61CB96C6" w:rsidR="007656D8" w:rsidRPr="00E73F3A" w:rsidRDefault="007656D8" w:rsidP="00D73343">
      <w:pPr>
        <w:spacing w:line="360" w:lineRule="auto"/>
        <w:rPr>
          <w:rFonts w:eastAsia="Calibri" w:cs="Times New Roman"/>
        </w:rPr>
      </w:pPr>
      <w:r w:rsidRPr="00E73F3A">
        <w:rPr>
          <w:rFonts w:eastAsia="Calibri" w:cs="Times New Roman"/>
        </w:rPr>
        <w:t>После запуска симуляции и выполнения функции оптимизации была получена оптимальная линейная функция, имеющая следующий вид:</w:t>
      </w:r>
    </w:p>
    <w:p w14:paraId="22F493A5" w14:textId="505C163E" w:rsidR="008C3DBE" w:rsidRDefault="0000719E" w:rsidP="008C3DBE">
      <w:pPr>
        <w:spacing w:line="360" w:lineRule="auto"/>
        <w:rPr>
          <w:rFonts w:eastAsia="Calibri" w:cs="Times New Roman"/>
        </w:rPr>
      </w:pPr>
      <w:r w:rsidRPr="0000719E">
        <w:rPr>
          <w:rFonts w:eastAsia="Calibri" w:cs="Times New Roman"/>
        </w:rPr>
        <w:t xml:space="preserve">Y = </w:t>
      </w:r>
      <w:r w:rsidR="008C3DBE" w:rsidRPr="008C3DBE">
        <w:rPr>
          <w:rFonts w:eastAsia="Calibri" w:cs="Times New Roman"/>
        </w:rPr>
        <w:t>161</w:t>
      </w:r>
      <w:r w:rsidR="008C3DBE">
        <w:rPr>
          <w:rFonts w:eastAsia="Calibri" w:cs="Times New Roman"/>
        </w:rPr>
        <w:t xml:space="preserve"> </w:t>
      </w:r>
      <w:r w:rsidR="008C3DBE" w:rsidRPr="008C3DBE">
        <w:rPr>
          <w:rFonts w:eastAsia="Calibri" w:cs="Times New Roman"/>
        </w:rPr>
        <w:t>+</w:t>
      </w:r>
      <w:r w:rsidR="008C3DBE">
        <w:rPr>
          <w:rFonts w:eastAsia="Calibri" w:cs="Times New Roman"/>
        </w:rPr>
        <w:t xml:space="preserve"> </w:t>
      </w:r>
      <w:r w:rsidR="008C3DBE" w:rsidRPr="008C3DBE">
        <w:rPr>
          <w:rFonts w:eastAsia="Calibri" w:cs="Times New Roman"/>
        </w:rPr>
        <w:t>0</w:t>
      </w:r>
      <w:r w:rsidR="008C3DBE">
        <w:rPr>
          <w:rFonts w:eastAsia="Calibri" w:cs="Times New Roman"/>
        </w:rPr>
        <w:t>*</w:t>
      </w:r>
      <w:r w:rsidR="008C3DBE" w:rsidRPr="008C3DBE">
        <w:rPr>
          <w:rFonts w:eastAsia="Calibri" w:cs="Times New Roman"/>
        </w:rPr>
        <w:t>A -</w:t>
      </w:r>
      <w:r w:rsidR="008C3DBE">
        <w:rPr>
          <w:rFonts w:eastAsia="Calibri" w:cs="Times New Roman"/>
        </w:rPr>
        <w:t xml:space="preserve"> </w:t>
      </w:r>
      <w:r w:rsidR="008C3DBE" w:rsidRPr="008C3DBE">
        <w:rPr>
          <w:rFonts w:eastAsia="Calibri" w:cs="Times New Roman"/>
        </w:rPr>
        <w:t>7.06494</w:t>
      </w:r>
      <w:r w:rsidR="008C3DBE">
        <w:rPr>
          <w:rFonts w:eastAsia="Calibri" w:cs="Times New Roman"/>
        </w:rPr>
        <w:t xml:space="preserve"> * </w:t>
      </w:r>
      <w:r w:rsidR="008C3DBE" w:rsidRPr="008C3DBE">
        <w:rPr>
          <w:rFonts w:eastAsia="Calibri" w:cs="Times New Roman"/>
        </w:rPr>
        <w:t>B</w:t>
      </w:r>
      <w:r w:rsidR="008C3DBE">
        <w:rPr>
          <w:rFonts w:eastAsia="Calibri" w:cs="Times New Roman"/>
        </w:rPr>
        <w:t xml:space="preserve"> </w:t>
      </w:r>
      <w:r w:rsidR="008C3DBE" w:rsidRPr="008C3DBE">
        <w:rPr>
          <w:rFonts w:eastAsia="Calibri" w:cs="Times New Roman"/>
        </w:rPr>
        <w:t>+0</w:t>
      </w:r>
      <w:r w:rsidR="008C3DBE">
        <w:rPr>
          <w:rFonts w:eastAsia="Calibri" w:cs="Times New Roman"/>
        </w:rPr>
        <w:t xml:space="preserve"> *</w:t>
      </w:r>
      <w:r w:rsidR="008C3DBE" w:rsidRPr="008C3DBE">
        <w:rPr>
          <w:rFonts w:eastAsia="Calibri" w:cs="Times New Roman"/>
        </w:rPr>
        <w:t>A</w:t>
      </w:r>
      <w:r w:rsidR="008C3DBE">
        <w:rPr>
          <w:rFonts w:eastAsia="Calibri" w:cs="Times New Roman"/>
        </w:rPr>
        <w:t xml:space="preserve"> * </w:t>
      </w:r>
      <w:r w:rsidR="008C3DBE" w:rsidRPr="008C3DBE">
        <w:rPr>
          <w:rFonts w:eastAsia="Calibri" w:cs="Times New Roman"/>
        </w:rPr>
        <w:t>B</w:t>
      </w:r>
      <w:r w:rsidR="008C3DBE">
        <w:rPr>
          <w:rFonts w:eastAsia="Calibri" w:cs="Times New Roman"/>
        </w:rPr>
        <w:t xml:space="preserve"> </w:t>
      </w:r>
      <w:r w:rsidR="008C3DBE" w:rsidRPr="008C3DBE">
        <w:rPr>
          <w:rFonts w:eastAsia="Calibri" w:cs="Times New Roman"/>
        </w:rPr>
        <w:t>+2.42857</w:t>
      </w:r>
      <w:r w:rsidR="008C3DBE">
        <w:rPr>
          <w:rFonts w:eastAsia="Calibri" w:cs="Times New Roman"/>
        </w:rPr>
        <w:t xml:space="preserve"> * </w:t>
      </w:r>
      <w:r w:rsidR="008C3DBE" w:rsidRPr="008C3DBE">
        <w:rPr>
          <w:rFonts w:eastAsia="Calibri" w:cs="Times New Roman"/>
        </w:rPr>
        <w:t>A^2 +</w:t>
      </w:r>
      <w:r w:rsidR="008C3DBE">
        <w:rPr>
          <w:rFonts w:eastAsia="Calibri" w:cs="Times New Roman"/>
        </w:rPr>
        <w:t xml:space="preserve"> </w:t>
      </w:r>
      <w:r w:rsidR="008C3DBE" w:rsidRPr="008C3DBE">
        <w:rPr>
          <w:rFonts w:eastAsia="Calibri" w:cs="Times New Roman"/>
        </w:rPr>
        <w:t>0.0802834</w:t>
      </w:r>
      <w:r w:rsidR="008C3DBE">
        <w:rPr>
          <w:rFonts w:eastAsia="Calibri" w:cs="Times New Roman"/>
        </w:rPr>
        <w:t xml:space="preserve"> * </w:t>
      </w:r>
      <w:r w:rsidR="008C3DBE" w:rsidRPr="008C3DBE">
        <w:rPr>
          <w:rFonts w:eastAsia="Calibri" w:cs="Times New Roman"/>
        </w:rPr>
        <w:t>B^2</w:t>
      </w:r>
    </w:p>
    <w:p w14:paraId="23109A17" w14:textId="324AF24F" w:rsidR="0000719E" w:rsidRDefault="00F63640" w:rsidP="008C3DBE">
      <w:pPr>
        <w:spacing w:line="360" w:lineRule="auto"/>
      </w:pPr>
      <w:r w:rsidRPr="00F63640">
        <w:lastRenderedPageBreak/>
        <w:t>После построения уравнения регрессии программа вычисляет оптимальные значения параметров. В результате эксперимента GPSS</w:t>
      </w:r>
      <w:r>
        <w:t xml:space="preserve"> </w:t>
      </w:r>
      <w:r w:rsidRPr="00F63640">
        <w:t>подобрал оптимальные значения параметров</w:t>
      </w:r>
      <w:r>
        <w:t xml:space="preserve">: </w:t>
      </w:r>
      <w:r w:rsidR="00EC3674">
        <w:rPr>
          <w:lang w:val="en-US"/>
        </w:rPr>
        <w:t>KOL</w:t>
      </w:r>
      <w:r w:rsidR="0000719E" w:rsidRPr="0000719E">
        <w:t xml:space="preserve"> равен </w:t>
      </w:r>
      <w:r w:rsidR="00EC3674" w:rsidRPr="00EC3674">
        <w:t>5</w:t>
      </w:r>
      <w:r w:rsidR="0000719E" w:rsidRPr="0000719E">
        <w:t xml:space="preserve">, а </w:t>
      </w:r>
      <w:r w:rsidR="00EC3674">
        <w:rPr>
          <w:lang w:val="en-US"/>
        </w:rPr>
        <w:t>OBS</w:t>
      </w:r>
      <w:r w:rsidR="0000719E" w:rsidRPr="0000719E">
        <w:t xml:space="preserve"> равен </w:t>
      </w:r>
      <w:r w:rsidR="00EC3674" w:rsidRPr="00EC3674">
        <w:t>44</w:t>
      </w:r>
      <w:r w:rsidR="0000719E" w:rsidRPr="0000719E">
        <w:t>.</w:t>
      </w:r>
    </w:p>
    <w:p w14:paraId="46CF3AFE" w14:textId="0957D10F" w:rsidR="0000719E" w:rsidRDefault="00632CA2" w:rsidP="0000719E">
      <w:r>
        <w:t>На рисунке 1</w:t>
      </w:r>
      <w:r w:rsidR="00EC3674">
        <w:t>9</w:t>
      </w:r>
      <w:r>
        <w:t xml:space="preserve"> представлены табличные результаты оптимизации.</w:t>
      </w:r>
    </w:p>
    <w:p w14:paraId="4359AE11" w14:textId="77777777" w:rsidR="007656D8" w:rsidRPr="00E73F3A" w:rsidRDefault="007656D8" w:rsidP="007656D8">
      <w:pPr>
        <w:spacing w:line="360" w:lineRule="auto"/>
        <w:ind w:firstLine="0"/>
        <w:jc w:val="center"/>
        <w:rPr>
          <w:rFonts w:eastAsia="Calibri" w:cs="Times New Roman"/>
        </w:rPr>
      </w:pPr>
      <w:r w:rsidRPr="00E73F3A">
        <w:rPr>
          <w:rFonts w:eastAsia="Calibri" w:cs="Times New Roman"/>
          <w:noProof/>
          <w:lang w:eastAsia="ru-RU"/>
        </w:rPr>
        <w:drawing>
          <wp:inline distT="0" distB="0" distL="0" distR="0" wp14:anchorId="0EE36335" wp14:editId="607FCC7E">
            <wp:extent cx="5090198" cy="1391367"/>
            <wp:effectExtent l="0" t="0" r="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98" cy="13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AA66" w14:textId="4975787C" w:rsidR="007656D8" w:rsidRPr="00E73F3A" w:rsidRDefault="007656D8" w:rsidP="007656D8">
      <w:pPr>
        <w:spacing w:line="360" w:lineRule="auto"/>
        <w:ind w:firstLine="0"/>
        <w:jc w:val="center"/>
        <w:rPr>
          <w:rFonts w:eastAsia="Calibri" w:cs="Times New Roman"/>
        </w:rPr>
      </w:pPr>
      <w:r w:rsidRPr="00E73F3A">
        <w:rPr>
          <w:rFonts w:eastAsia="Calibri" w:cs="Times New Roman"/>
        </w:rPr>
        <w:t xml:space="preserve">Рисунок </w:t>
      </w:r>
      <w:r w:rsidR="00FA327C" w:rsidRPr="00FA327C">
        <w:rPr>
          <w:rFonts w:eastAsia="Calibri" w:cs="Times New Roman"/>
        </w:rPr>
        <w:t>1</w:t>
      </w:r>
      <w:r w:rsidR="00D22A21" w:rsidRPr="00D22A21">
        <w:rPr>
          <w:rFonts w:eastAsia="Calibri" w:cs="Times New Roman"/>
        </w:rPr>
        <w:t>9</w:t>
      </w:r>
      <w:r w:rsidRPr="00E73F3A">
        <w:rPr>
          <w:rFonts w:eastAsia="Calibri" w:cs="Times New Roman"/>
        </w:rPr>
        <w:t xml:space="preserve"> - RSM_OPTIMUMTC для двух факторов</w:t>
      </w:r>
    </w:p>
    <w:p w14:paraId="23D0FE4C" w14:textId="4B8BCE24" w:rsidR="007656D8" w:rsidRDefault="00C8040D" w:rsidP="007656D8">
      <w:pPr>
        <w:spacing w:line="360" w:lineRule="auto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 xml:space="preserve">Графики регрессии представлены на рсиунках </w:t>
      </w:r>
      <w:r w:rsidR="00EC3674" w:rsidRPr="006A2D96">
        <w:rPr>
          <w:rFonts w:eastAsia="Calibri" w:cs="Times New Roman"/>
          <w:noProof/>
        </w:rPr>
        <w:t>20</w:t>
      </w:r>
      <w:r>
        <w:rPr>
          <w:rFonts w:eastAsia="Calibri" w:cs="Times New Roman"/>
          <w:noProof/>
        </w:rPr>
        <w:t>-</w:t>
      </w:r>
      <w:r w:rsidR="00EC3674" w:rsidRPr="006A2D96">
        <w:rPr>
          <w:rFonts w:eastAsia="Calibri" w:cs="Times New Roman"/>
          <w:noProof/>
        </w:rPr>
        <w:t>21</w:t>
      </w:r>
      <w:r>
        <w:rPr>
          <w:rFonts w:eastAsia="Calibri" w:cs="Times New Roman"/>
          <w:noProof/>
        </w:rPr>
        <w:t>.</w:t>
      </w:r>
      <w:r w:rsidR="006A2D96" w:rsidRPr="006A2D96">
        <w:rPr>
          <w:rFonts w:eastAsia="Calibri" w:cs="Times New Roman"/>
          <w:noProof/>
        </w:rPr>
        <w:t xml:space="preserve"> </w:t>
      </w:r>
    </w:p>
    <w:p w14:paraId="34020C29" w14:textId="763E3270" w:rsidR="002A3CE1" w:rsidRDefault="00117569" w:rsidP="00C8040D">
      <w:pPr>
        <w:spacing w:line="360" w:lineRule="auto"/>
        <w:jc w:val="center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drawing>
          <wp:inline distT="0" distB="0" distL="0" distR="0" wp14:anchorId="6DB3B57D" wp14:editId="5ED6D513">
            <wp:extent cx="4584700" cy="2792013"/>
            <wp:effectExtent l="0" t="0" r="6350" b="8890"/>
            <wp:docPr id="10689513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5139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9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37AD" w14:textId="58C48543" w:rsidR="002A3CE1" w:rsidRPr="00117569" w:rsidRDefault="002A3CE1" w:rsidP="002A3CE1">
      <w:pPr>
        <w:spacing w:line="360" w:lineRule="auto"/>
        <w:jc w:val="center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 xml:space="preserve">Рисунок </w:t>
      </w:r>
      <w:r w:rsidR="00D22A21" w:rsidRPr="00D22A21">
        <w:rPr>
          <w:rFonts w:eastAsia="Calibri" w:cs="Times New Roman"/>
          <w:noProof/>
        </w:rPr>
        <w:t>20</w:t>
      </w:r>
      <w:r>
        <w:rPr>
          <w:rFonts w:eastAsia="Calibri" w:cs="Times New Roman"/>
          <w:noProof/>
        </w:rPr>
        <w:t xml:space="preserve"> –</w:t>
      </w:r>
      <w:r w:rsidRPr="002A3CE1">
        <w:t xml:space="preserve"> </w:t>
      </w:r>
      <w:r w:rsidRPr="002A3CE1">
        <w:rPr>
          <w:rFonts w:eastAsia="Calibri" w:cs="Times New Roman"/>
          <w:noProof/>
        </w:rPr>
        <w:t>График кривой регрессии</w:t>
      </w:r>
      <w:r w:rsidR="00C8040D">
        <w:rPr>
          <w:rFonts w:eastAsia="Calibri" w:cs="Times New Roman"/>
          <w:noProof/>
        </w:rPr>
        <w:t xml:space="preserve"> по параметру </w:t>
      </w:r>
      <w:r w:rsidR="006A2D96">
        <w:rPr>
          <w:rFonts w:eastAsia="Calibri" w:cs="Times New Roman"/>
          <w:noProof/>
          <w:lang w:val="en-US"/>
        </w:rPr>
        <w:t>KOL</w:t>
      </w:r>
    </w:p>
    <w:p w14:paraId="0B608CAF" w14:textId="52E2D08B" w:rsidR="00117569" w:rsidRDefault="00117569" w:rsidP="00117569">
      <w:pPr>
        <w:spacing w:after="160" w:line="259" w:lineRule="auto"/>
        <w:ind w:firstLine="0"/>
        <w:jc w:val="left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br w:type="page"/>
      </w:r>
    </w:p>
    <w:p w14:paraId="69B8C753" w14:textId="1F0AFC66" w:rsidR="00117569" w:rsidRDefault="00117569" w:rsidP="002A3CE1">
      <w:pPr>
        <w:spacing w:line="360" w:lineRule="auto"/>
        <w:jc w:val="center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lastRenderedPageBreak/>
        <w:drawing>
          <wp:inline distT="0" distB="0" distL="0" distR="0" wp14:anchorId="6CB883C1" wp14:editId="3E981F6B">
            <wp:extent cx="4584700" cy="2792013"/>
            <wp:effectExtent l="0" t="0" r="6350" b="8890"/>
            <wp:docPr id="8084978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9781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9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0B91" w14:textId="38058ECB" w:rsidR="002A3CE1" w:rsidRPr="00F761FA" w:rsidRDefault="002A3CE1" w:rsidP="002A3CE1">
      <w:pPr>
        <w:spacing w:line="360" w:lineRule="auto"/>
        <w:jc w:val="center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 xml:space="preserve">Рисунок </w:t>
      </w:r>
      <w:r w:rsidR="00D22A21" w:rsidRPr="00D22A21">
        <w:rPr>
          <w:rFonts w:eastAsia="Calibri" w:cs="Times New Roman"/>
          <w:noProof/>
        </w:rPr>
        <w:t>21</w:t>
      </w:r>
      <w:r>
        <w:rPr>
          <w:rFonts w:eastAsia="Calibri" w:cs="Times New Roman"/>
          <w:noProof/>
        </w:rPr>
        <w:t xml:space="preserve"> - </w:t>
      </w:r>
      <w:r w:rsidRPr="002A3CE1">
        <w:rPr>
          <w:rFonts w:eastAsia="Calibri" w:cs="Times New Roman"/>
          <w:noProof/>
        </w:rPr>
        <w:t>График кривой регрессии</w:t>
      </w:r>
      <w:r w:rsidR="00C8040D" w:rsidRPr="00C8040D">
        <w:rPr>
          <w:rFonts w:eastAsia="Calibri" w:cs="Times New Roman"/>
          <w:noProof/>
        </w:rPr>
        <w:t xml:space="preserve"> </w:t>
      </w:r>
      <w:r w:rsidR="00C8040D">
        <w:rPr>
          <w:rFonts w:eastAsia="Calibri" w:cs="Times New Roman"/>
          <w:noProof/>
        </w:rPr>
        <w:t xml:space="preserve">по параметру </w:t>
      </w:r>
      <w:r w:rsidR="006A2D96">
        <w:rPr>
          <w:rFonts w:eastAsia="Calibri" w:cs="Times New Roman"/>
          <w:noProof/>
          <w:lang w:val="en-US"/>
        </w:rPr>
        <w:t>OBS</w:t>
      </w:r>
    </w:p>
    <w:p w14:paraId="51299F34" w14:textId="789DCBE6" w:rsidR="006A2D96" w:rsidRPr="00C8040D" w:rsidRDefault="006A2D96" w:rsidP="006A2D96">
      <w:pPr>
        <w:pStyle w:val="ab"/>
        <w:rPr>
          <w:noProof/>
        </w:rPr>
      </w:pPr>
      <w:r w:rsidRPr="00E73F3A">
        <w:rPr>
          <w:noProof/>
        </w:rPr>
        <w:t>Проведём оптимизирующий эксперимент с одним фактором – интервалов поступления заявок (</w:t>
      </w:r>
      <w:r w:rsidR="000F59EB">
        <w:rPr>
          <w:noProof/>
          <w:lang w:val="en-US"/>
        </w:rPr>
        <w:t>KOL</w:t>
      </w:r>
      <w:r w:rsidRPr="00E73F3A">
        <w:rPr>
          <w:noProof/>
        </w:rPr>
        <w:t>).</w:t>
      </w:r>
      <w:r w:rsidRPr="006A2D96">
        <w:t xml:space="preserve"> </w:t>
      </w:r>
      <w:r w:rsidRPr="006A2D96">
        <w:rPr>
          <w:noProof/>
        </w:rPr>
        <w:t>Настройки представлены на рисунке 22.</w:t>
      </w:r>
    </w:p>
    <w:p w14:paraId="23B86B06" w14:textId="77777777" w:rsidR="007656D8" w:rsidRPr="00E73F3A" w:rsidRDefault="007656D8" w:rsidP="007656D8">
      <w:pPr>
        <w:spacing w:line="360" w:lineRule="auto"/>
        <w:ind w:firstLine="0"/>
        <w:jc w:val="center"/>
        <w:rPr>
          <w:rFonts w:eastAsia="Calibri" w:cs="Times New Roman"/>
        </w:rPr>
      </w:pPr>
      <w:r w:rsidRPr="00E73F3A">
        <w:rPr>
          <w:rFonts w:eastAsia="Calibri" w:cs="Times New Roman"/>
          <w:noProof/>
          <w:lang w:eastAsia="ru-RU"/>
        </w:rPr>
        <w:drawing>
          <wp:inline distT="0" distB="0" distL="0" distR="0" wp14:anchorId="6FE52380" wp14:editId="05290208">
            <wp:extent cx="5185663" cy="3951329"/>
            <wp:effectExtent l="0" t="0" r="0" b="0"/>
            <wp:docPr id="1169909463" name="Рисунок 116990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9463" name="Рисунок 11699094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663" cy="39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8E9B" w14:textId="79A3A962" w:rsidR="007656D8" w:rsidRDefault="007656D8" w:rsidP="007656D8">
      <w:pPr>
        <w:spacing w:line="360" w:lineRule="auto"/>
        <w:ind w:firstLine="0"/>
        <w:jc w:val="center"/>
        <w:rPr>
          <w:rFonts w:eastAsia="Calibri" w:cs="Times New Roman"/>
          <w:noProof/>
        </w:rPr>
      </w:pPr>
      <w:r w:rsidRPr="00E73F3A">
        <w:rPr>
          <w:rFonts w:eastAsia="Calibri" w:cs="Times New Roman"/>
        </w:rPr>
        <w:t xml:space="preserve">Рисунок </w:t>
      </w:r>
      <w:r w:rsidR="00C679ED">
        <w:rPr>
          <w:rFonts w:eastAsia="Calibri" w:cs="Times New Roman"/>
        </w:rPr>
        <w:t>2</w:t>
      </w:r>
      <w:r w:rsidR="00D22A21" w:rsidRPr="00D22A21">
        <w:rPr>
          <w:rFonts w:eastAsia="Calibri" w:cs="Times New Roman"/>
        </w:rPr>
        <w:t>2</w:t>
      </w:r>
      <w:r w:rsidRPr="00E73F3A">
        <w:rPr>
          <w:rFonts w:eastAsia="Calibri" w:cs="Times New Roman"/>
          <w:noProof/>
        </w:rPr>
        <w:t xml:space="preserve"> – Диалоговое окно оптимизирующего эксперимента с одним фактором</w:t>
      </w:r>
    </w:p>
    <w:p w14:paraId="2C1B3344" w14:textId="2A8A8974" w:rsidR="006A2D96" w:rsidRDefault="006A2D96">
      <w:pPr>
        <w:spacing w:after="160" w:line="259" w:lineRule="auto"/>
        <w:ind w:firstLine="0"/>
        <w:jc w:val="left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br w:type="page"/>
      </w:r>
    </w:p>
    <w:p w14:paraId="7EE1D0CF" w14:textId="77777777" w:rsidR="007656D8" w:rsidRPr="00E73F3A" w:rsidRDefault="007656D8" w:rsidP="007656D8">
      <w:pPr>
        <w:spacing w:line="360" w:lineRule="auto"/>
        <w:rPr>
          <w:rFonts w:eastAsia="Calibri" w:cs="Times New Roman"/>
          <w:lang w:val="en-US"/>
        </w:rPr>
      </w:pPr>
      <w:r w:rsidRPr="00E73F3A">
        <w:rPr>
          <w:rFonts w:eastAsia="Calibri" w:cs="Times New Roman"/>
        </w:rPr>
        <w:lastRenderedPageBreak/>
        <w:t>Процедура</w:t>
      </w:r>
      <w:r w:rsidRPr="00E73F3A">
        <w:rPr>
          <w:rFonts w:eastAsia="Calibri" w:cs="Times New Roman"/>
          <w:lang w:val="en-US"/>
        </w:rPr>
        <w:t>:</w:t>
      </w:r>
    </w:p>
    <w:p w14:paraId="4054098D" w14:textId="44CCC7B8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PROCEDURE EXP</w:t>
      </w:r>
      <w:r w:rsidRPr="00E80212"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Run_Number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) BEGIN</w:t>
      </w:r>
    </w:p>
    <w:p w14:paraId="72FF4707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"CLEAR OFF");      /* Must use OFF to preserve results. */</w:t>
      </w:r>
    </w:p>
    <w:p w14:paraId="4654CB75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"INITIAL X$</w:t>
      </w:r>
      <w:r>
        <w:rPr>
          <w:rFonts w:ascii="Courier New" w:hAnsi="Courier New" w:cs="Courier New"/>
          <w:sz w:val="20"/>
          <w:szCs w:val="20"/>
          <w:lang w:val="en-US"/>
        </w:rPr>
        <w:t>PROST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,0");      </w:t>
      </w:r>
    </w:p>
    <w:p w14:paraId="3E0E2158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EXPAND THIS RMULT IF YOU HAVE MORE RNGs. */</w:t>
      </w:r>
    </w:p>
    <w:p w14:paraId="3F21FEA4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All Random Number Streams must have new seeds. */</w:t>
      </w:r>
    </w:p>
    <w:p w14:paraId="1632B2F8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TEMPORARY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CommandString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proofErr w:type="gramEnd"/>
    </w:p>
    <w:p w14:paraId="3208A252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Evaluate before passing to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. */</w:t>
      </w:r>
    </w:p>
    <w:p w14:paraId="1047EF8B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CommandString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Catenate(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"RMULT ",Run_Number#111);</w:t>
      </w:r>
    </w:p>
    <w:p w14:paraId="32BD7379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compiles the string in Global Context. */ </w:t>
      </w:r>
    </w:p>
    <w:p w14:paraId="2903C9D7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CommandString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); </w:t>
      </w:r>
    </w:p>
    <w:p w14:paraId="116311A1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0A7FCC5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/* SET UP YOUR OWN RUN CONDITIONS. */</w:t>
      </w:r>
    </w:p>
    <w:p w14:paraId="6798DCA4" w14:textId="77777777" w:rsid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"START 1,NP");   /* Get past the Startup Period. */</w:t>
      </w:r>
    </w:p>
    <w:p w14:paraId="6E557FEE" w14:textId="77777777" w:rsidR="0000719E" w:rsidRPr="0000719E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("RESET"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 xml:space="preserve">);   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/* Begin the Measurement Period. </w:t>
      </w:r>
      <w:r w:rsidRPr="0000719E">
        <w:rPr>
          <w:rFonts w:ascii="Courier New CYR" w:hAnsi="Courier New CYR" w:cs="Courier New CYR"/>
          <w:sz w:val="20"/>
          <w:szCs w:val="20"/>
          <w:lang w:val="en-US"/>
        </w:rPr>
        <w:t xml:space="preserve">*/ </w:t>
      </w:r>
    </w:p>
    <w:p w14:paraId="6119AD11" w14:textId="77777777" w:rsidR="0000719E" w:rsidRPr="00F761FA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00719E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DoCommand</w:t>
      </w:r>
      <w:proofErr w:type="spellEnd"/>
      <w:r w:rsidRPr="0000719E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00719E">
        <w:rPr>
          <w:rFonts w:ascii="Courier New CYR" w:hAnsi="Courier New CYR" w:cs="Courier New CYR"/>
          <w:sz w:val="20"/>
          <w:szCs w:val="20"/>
          <w:lang w:val="en-US"/>
        </w:rPr>
        <w:t>"</w:t>
      </w:r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r w:rsidRPr="0000719E">
        <w:rPr>
          <w:rFonts w:ascii="Courier New CYR" w:hAnsi="Courier New CYR" w:cs="Courier New CYR"/>
          <w:sz w:val="20"/>
          <w:szCs w:val="20"/>
          <w:lang w:val="en-US"/>
        </w:rPr>
        <w:t xml:space="preserve"> 1,</w:t>
      </w:r>
      <w:r>
        <w:rPr>
          <w:rFonts w:ascii="Courier New CYR" w:hAnsi="Courier New CYR" w:cs="Courier New CYR"/>
          <w:sz w:val="20"/>
          <w:szCs w:val="20"/>
          <w:lang w:val="en-US"/>
        </w:rPr>
        <w:t>NP</w:t>
      </w:r>
      <w:r w:rsidRPr="0000719E">
        <w:rPr>
          <w:rFonts w:ascii="Courier New CYR" w:hAnsi="Courier New CYR" w:cs="Courier New CYR"/>
          <w:sz w:val="20"/>
          <w:szCs w:val="20"/>
          <w:lang w:val="en-US"/>
        </w:rPr>
        <w:t xml:space="preserve">");  /* </w:t>
      </w:r>
      <w:r>
        <w:rPr>
          <w:rFonts w:ascii="Courier New CYR" w:hAnsi="Courier New CYR" w:cs="Courier New CYR"/>
          <w:sz w:val="20"/>
          <w:szCs w:val="20"/>
          <w:lang w:val="en-US"/>
        </w:rPr>
        <w:t>Run</w:t>
      </w:r>
      <w:r w:rsidRPr="0000719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the</w:t>
      </w:r>
      <w:r w:rsidRPr="0000719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Simulation</w:t>
      </w:r>
      <w:r w:rsidRPr="0000719E">
        <w:rPr>
          <w:rFonts w:ascii="Courier New CYR" w:hAnsi="Courier New CYR" w:cs="Courier New CYR"/>
          <w:sz w:val="20"/>
          <w:szCs w:val="20"/>
          <w:lang w:val="en-US"/>
        </w:rPr>
        <w:t xml:space="preserve">. </w:t>
      </w:r>
      <w:r w:rsidRPr="00F761FA">
        <w:rPr>
          <w:rFonts w:ascii="Courier New CYR" w:hAnsi="Courier New CYR" w:cs="Courier New CYR"/>
          <w:sz w:val="20"/>
          <w:szCs w:val="20"/>
        </w:rPr>
        <w:t>*/</w:t>
      </w:r>
    </w:p>
    <w:p w14:paraId="31115CB0" w14:textId="77777777" w:rsidR="0000719E" w:rsidRPr="00F761FA" w:rsidRDefault="0000719E" w:rsidP="0000719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proofErr w:type="gramStart"/>
      <w:r w:rsidRPr="0000719E">
        <w:rPr>
          <w:rFonts w:ascii="Courier New CYR" w:hAnsi="Courier New CYR" w:cs="Courier New CYR"/>
          <w:sz w:val="20"/>
          <w:szCs w:val="20"/>
          <w:lang w:val="en-US"/>
        </w:rPr>
        <w:t>END</w:t>
      </w:r>
      <w:r w:rsidRPr="00F761FA">
        <w:rPr>
          <w:rFonts w:ascii="Courier New CYR" w:hAnsi="Courier New CYR" w:cs="Courier New CYR"/>
          <w:sz w:val="20"/>
          <w:szCs w:val="20"/>
        </w:rPr>
        <w:t>;</w:t>
      </w:r>
      <w:proofErr w:type="gramEnd"/>
    </w:p>
    <w:p w14:paraId="7F382A73" w14:textId="77777777" w:rsidR="007656D8" w:rsidRPr="00F761FA" w:rsidRDefault="007656D8" w:rsidP="007656D8">
      <w:pPr>
        <w:spacing w:line="360" w:lineRule="auto"/>
        <w:rPr>
          <w:rFonts w:eastAsia="Calibri" w:cs="Times New Roman"/>
        </w:rPr>
      </w:pPr>
      <w:r w:rsidRPr="00E73F3A">
        <w:rPr>
          <w:rFonts w:eastAsia="Calibri" w:cs="Times New Roman"/>
        </w:rPr>
        <w:t>Полученное</w:t>
      </w:r>
      <w:r w:rsidRPr="00F761FA">
        <w:rPr>
          <w:rFonts w:eastAsia="Calibri" w:cs="Times New Roman"/>
        </w:rPr>
        <w:t xml:space="preserve"> </w:t>
      </w:r>
      <w:r w:rsidRPr="00E73F3A">
        <w:rPr>
          <w:rFonts w:eastAsia="Calibri" w:cs="Times New Roman"/>
        </w:rPr>
        <w:t>уравнение</w:t>
      </w:r>
      <w:r w:rsidRPr="00F761FA">
        <w:rPr>
          <w:rFonts w:eastAsia="Calibri" w:cs="Times New Roman"/>
        </w:rPr>
        <w:t xml:space="preserve"> </w:t>
      </w:r>
      <w:r w:rsidRPr="00E73F3A">
        <w:rPr>
          <w:rFonts w:eastAsia="Calibri" w:cs="Times New Roman"/>
        </w:rPr>
        <w:t>регрессии</w:t>
      </w:r>
      <w:r w:rsidRPr="00F761FA">
        <w:rPr>
          <w:rFonts w:eastAsia="Calibri" w:cs="Times New Roman"/>
        </w:rPr>
        <w:t>:</w:t>
      </w:r>
    </w:p>
    <w:p w14:paraId="2F36E186" w14:textId="52525226" w:rsidR="001E3361" w:rsidRDefault="001E3361" w:rsidP="007656D8">
      <w:pPr>
        <w:spacing w:line="360" w:lineRule="auto"/>
        <w:rPr>
          <w:rFonts w:eastAsia="Calibri" w:cs="Times New Roman"/>
        </w:rPr>
      </w:pPr>
      <w:r w:rsidRPr="001E3361">
        <w:rPr>
          <w:rFonts w:eastAsia="Calibri" w:cs="Times New Roman"/>
        </w:rPr>
        <w:t>Y = 2.37033e-013</w:t>
      </w:r>
      <w:r>
        <w:rPr>
          <w:rFonts w:eastAsia="Calibri" w:cs="Times New Roman"/>
        </w:rPr>
        <w:t>*</w:t>
      </w:r>
      <w:r w:rsidRPr="001E3361">
        <w:rPr>
          <w:rFonts w:eastAsia="Calibri" w:cs="Times New Roman"/>
        </w:rPr>
        <w:t>A -2.37033e-014</w:t>
      </w:r>
      <w:r>
        <w:rPr>
          <w:rFonts w:eastAsia="Calibri" w:cs="Times New Roman"/>
        </w:rPr>
        <w:t>*</w:t>
      </w:r>
      <w:r w:rsidRPr="001E3361">
        <w:rPr>
          <w:rFonts w:eastAsia="Calibri" w:cs="Times New Roman"/>
        </w:rPr>
        <w:t xml:space="preserve">A^2 </w:t>
      </w:r>
    </w:p>
    <w:p w14:paraId="1FF1500B" w14:textId="246A4F2D" w:rsidR="007656D8" w:rsidRPr="00E73F3A" w:rsidRDefault="007656D8" w:rsidP="007656D8">
      <w:pPr>
        <w:spacing w:line="360" w:lineRule="auto"/>
        <w:rPr>
          <w:rFonts w:eastAsia="Calibri" w:cs="Times New Roman"/>
        </w:rPr>
      </w:pPr>
      <w:r w:rsidRPr="00E73F3A">
        <w:rPr>
          <w:rFonts w:eastAsia="Calibri" w:cs="Times New Roman"/>
        </w:rPr>
        <w:t xml:space="preserve">Далее программа вычисляет оптимальное значение параметра. В результате получаем, что </w:t>
      </w:r>
      <w:r w:rsidR="00536E54">
        <w:rPr>
          <w:rFonts w:eastAsia="Calibri" w:cs="Times New Roman"/>
          <w:lang w:val="en-US"/>
        </w:rPr>
        <w:t>KOL</w:t>
      </w:r>
      <w:r w:rsidRPr="00E73F3A">
        <w:rPr>
          <w:rFonts w:eastAsia="Calibri" w:cs="Times New Roman"/>
        </w:rPr>
        <w:t xml:space="preserve"> равен </w:t>
      </w:r>
      <w:r w:rsidR="00ED3938" w:rsidRPr="00ED3938">
        <w:rPr>
          <w:rFonts w:eastAsia="Calibri" w:cs="Times New Roman"/>
        </w:rPr>
        <w:t>5</w:t>
      </w:r>
      <w:r w:rsidRPr="00E73F3A">
        <w:rPr>
          <w:rFonts w:eastAsia="Calibri" w:cs="Times New Roman"/>
        </w:rPr>
        <w:t>. Эти данные внесены в таблицу RSM_OPTIMUMTC</w:t>
      </w:r>
      <w:r w:rsidR="00632CA2">
        <w:rPr>
          <w:rFonts w:eastAsia="Calibri" w:cs="Times New Roman"/>
        </w:rPr>
        <w:t xml:space="preserve">, представленную на рисунке </w:t>
      </w:r>
      <w:r w:rsidR="00C679ED">
        <w:rPr>
          <w:rFonts w:eastAsia="Calibri" w:cs="Times New Roman"/>
        </w:rPr>
        <w:t>2</w:t>
      </w:r>
      <w:r w:rsidR="00D22A21" w:rsidRPr="00D22A21">
        <w:rPr>
          <w:rFonts w:eastAsia="Calibri" w:cs="Times New Roman"/>
        </w:rPr>
        <w:t>3</w:t>
      </w:r>
      <w:r w:rsidRPr="00E73F3A">
        <w:rPr>
          <w:rFonts w:eastAsia="Calibri" w:cs="Times New Roman"/>
        </w:rPr>
        <w:t>.</w:t>
      </w:r>
    </w:p>
    <w:p w14:paraId="07986C66" w14:textId="77777777" w:rsidR="007656D8" w:rsidRPr="00E73F3A" w:rsidRDefault="007656D8" w:rsidP="007656D8">
      <w:pPr>
        <w:spacing w:line="360" w:lineRule="auto"/>
        <w:ind w:firstLine="0"/>
        <w:jc w:val="center"/>
        <w:rPr>
          <w:rFonts w:eastAsia="Calibri" w:cs="Times New Roman"/>
        </w:rPr>
      </w:pPr>
      <w:r w:rsidRPr="00E73F3A">
        <w:rPr>
          <w:rFonts w:eastAsia="Calibri" w:cs="Times New Roman"/>
          <w:noProof/>
          <w:lang w:eastAsia="ru-RU"/>
        </w:rPr>
        <w:drawing>
          <wp:inline distT="0" distB="0" distL="0" distR="0" wp14:anchorId="5C07E331" wp14:editId="7BBB76D5">
            <wp:extent cx="4433241" cy="1095064"/>
            <wp:effectExtent l="0" t="0" r="5715" b="0"/>
            <wp:docPr id="1429746498" name="Рисунок 1429746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46498" name="Рисунок 142974649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9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3395" w14:textId="2EDDE526" w:rsidR="007656D8" w:rsidRPr="00C3776A" w:rsidRDefault="007656D8" w:rsidP="007656D8">
      <w:pPr>
        <w:spacing w:line="360" w:lineRule="auto"/>
        <w:ind w:firstLine="0"/>
        <w:jc w:val="center"/>
        <w:rPr>
          <w:rFonts w:eastAsia="Calibri" w:cs="Times New Roman"/>
        </w:rPr>
      </w:pPr>
      <w:r w:rsidRPr="00E73F3A">
        <w:rPr>
          <w:rFonts w:eastAsia="Calibri" w:cs="Times New Roman"/>
        </w:rPr>
        <w:t xml:space="preserve">Рисунок </w:t>
      </w:r>
      <w:r w:rsidR="002A3CE1">
        <w:rPr>
          <w:rFonts w:eastAsia="Calibri" w:cs="Times New Roman"/>
        </w:rPr>
        <w:t>2</w:t>
      </w:r>
      <w:r w:rsidR="00D22A21" w:rsidRPr="00D22A21">
        <w:rPr>
          <w:rFonts w:eastAsia="Calibri" w:cs="Times New Roman"/>
        </w:rPr>
        <w:t>3</w:t>
      </w:r>
      <w:r w:rsidRPr="00E73F3A">
        <w:rPr>
          <w:rFonts w:eastAsia="Calibri" w:cs="Times New Roman"/>
        </w:rPr>
        <w:t xml:space="preserve"> - RSM_OPTIMUMTC для одного фактора</w:t>
      </w:r>
    </w:p>
    <w:p w14:paraId="2D5ED39D" w14:textId="47B54A95" w:rsidR="007656D8" w:rsidRPr="00E73F3A" w:rsidRDefault="007656D8" w:rsidP="007656D8">
      <w:pPr>
        <w:spacing w:line="360" w:lineRule="auto"/>
        <w:jc w:val="left"/>
        <w:rPr>
          <w:rFonts w:eastAsia="Calibri" w:cs="Times New Roman"/>
          <w:szCs w:val="28"/>
        </w:rPr>
      </w:pPr>
      <w:r w:rsidRPr="00E73F3A">
        <w:rPr>
          <w:rFonts w:eastAsia="Calibri" w:cs="Times New Roman"/>
          <w:szCs w:val="28"/>
        </w:rPr>
        <w:t>Построим кривую регрессии</w:t>
      </w:r>
      <w:r w:rsidR="00632CA2">
        <w:rPr>
          <w:rFonts w:eastAsia="Calibri" w:cs="Times New Roman"/>
          <w:szCs w:val="28"/>
        </w:rPr>
        <w:t xml:space="preserve">, представленную на рисунке </w:t>
      </w:r>
      <w:r w:rsidR="00C679ED">
        <w:rPr>
          <w:rFonts w:eastAsia="Calibri" w:cs="Times New Roman"/>
          <w:szCs w:val="28"/>
        </w:rPr>
        <w:t>2</w:t>
      </w:r>
      <w:r w:rsidR="001E3361">
        <w:rPr>
          <w:rFonts w:eastAsia="Calibri" w:cs="Times New Roman"/>
          <w:szCs w:val="28"/>
        </w:rPr>
        <w:t>4</w:t>
      </w:r>
      <w:r w:rsidRPr="00E73F3A">
        <w:rPr>
          <w:rFonts w:eastAsia="Calibri" w:cs="Times New Roman"/>
          <w:szCs w:val="28"/>
        </w:rPr>
        <w:t>.</w:t>
      </w:r>
    </w:p>
    <w:p w14:paraId="29E90ADF" w14:textId="36F60502" w:rsidR="007656D8" w:rsidRPr="00E73F3A" w:rsidRDefault="00536E54" w:rsidP="007656D8">
      <w:pPr>
        <w:spacing w:line="360" w:lineRule="auto"/>
        <w:ind w:firstLine="0"/>
        <w:jc w:val="center"/>
        <w:rPr>
          <w:rFonts w:eastAsia="Calibri" w:cs="Times New Roman"/>
        </w:rPr>
      </w:pPr>
      <w:r>
        <w:rPr>
          <w:noProof/>
        </w:rPr>
        <w:drawing>
          <wp:inline distT="0" distB="0" distL="0" distR="0" wp14:anchorId="172ADF71" wp14:editId="62CAB0FD">
            <wp:extent cx="4572000" cy="2782956"/>
            <wp:effectExtent l="0" t="0" r="0" b="17780"/>
            <wp:docPr id="1397963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AB8053-4527-6895-9891-DBF0F49C9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169F5B0" w14:textId="09391EEF" w:rsidR="00B3162B" w:rsidRDefault="007656D8" w:rsidP="001E3361">
      <w:pPr>
        <w:pStyle w:val="ab"/>
        <w:jc w:val="center"/>
        <w:rPr>
          <w:lang w:eastAsia="ru-RU"/>
        </w:rPr>
      </w:pPr>
      <w:r w:rsidRPr="00E73F3A">
        <w:rPr>
          <w:rFonts w:eastAsia="Calibri" w:cs="Times New Roman"/>
          <w:szCs w:val="28"/>
        </w:rPr>
        <w:t>Рисунок</w:t>
      </w:r>
      <w:r w:rsidRPr="003F68A9">
        <w:rPr>
          <w:rFonts w:eastAsia="Calibri" w:cs="Times New Roman"/>
          <w:szCs w:val="28"/>
        </w:rPr>
        <w:t xml:space="preserve"> </w:t>
      </w:r>
      <w:r w:rsidR="002A3CE1">
        <w:rPr>
          <w:rFonts w:eastAsia="Calibri" w:cs="Times New Roman"/>
          <w:szCs w:val="28"/>
        </w:rPr>
        <w:t>2</w:t>
      </w:r>
      <w:r w:rsidR="00D22A21" w:rsidRPr="00F761FA">
        <w:rPr>
          <w:rFonts w:eastAsia="Calibri" w:cs="Times New Roman"/>
          <w:szCs w:val="28"/>
        </w:rPr>
        <w:t>4</w:t>
      </w:r>
      <w:r w:rsidRPr="00E73F3A">
        <w:rPr>
          <w:rFonts w:eastAsia="Calibri" w:cs="Times New Roman"/>
          <w:noProof/>
          <w:szCs w:val="28"/>
        </w:rPr>
        <w:t xml:space="preserve"> </w:t>
      </w:r>
      <w:r w:rsidR="00632CA2">
        <w:rPr>
          <w:rFonts w:eastAsia="Calibri" w:cs="Times New Roman"/>
          <w:noProof/>
          <w:szCs w:val="28"/>
        </w:rPr>
        <w:t>–</w:t>
      </w:r>
      <w:r w:rsidRPr="00E73F3A">
        <w:rPr>
          <w:rFonts w:eastAsia="Calibri" w:cs="Times New Roman"/>
          <w:noProof/>
          <w:szCs w:val="28"/>
        </w:rPr>
        <w:t xml:space="preserve"> </w:t>
      </w:r>
      <w:bookmarkStart w:id="24" w:name="_Hlk153186155"/>
      <w:r w:rsidRPr="00E73F3A">
        <w:rPr>
          <w:rFonts w:eastAsia="Calibri" w:cs="Times New Roman"/>
          <w:color w:val="000000"/>
          <w:szCs w:val="28"/>
        </w:rPr>
        <w:t>График</w:t>
      </w:r>
      <w:r w:rsidR="00632CA2">
        <w:rPr>
          <w:rFonts w:eastAsia="Calibri" w:cs="Times New Roman"/>
          <w:color w:val="000000"/>
          <w:szCs w:val="28"/>
        </w:rPr>
        <w:t xml:space="preserve"> кривой регрессии</w:t>
      </w:r>
      <w:bookmarkEnd w:id="24"/>
    </w:p>
    <w:p w14:paraId="520A8E2B" w14:textId="4A826374" w:rsidR="007F49CF" w:rsidRDefault="004628C5" w:rsidP="00D75EFD">
      <w:pPr>
        <w:pStyle w:val="ac"/>
      </w:pPr>
      <w:bookmarkStart w:id="25" w:name="_Toc153487514"/>
      <w:r w:rsidRPr="00473879">
        <w:lastRenderedPageBreak/>
        <w:t xml:space="preserve">3 </w:t>
      </w:r>
      <w:r>
        <w:t>Оценка полученных результатов</w:t>
      </w:r>
      <w:bookmarkEnd w:id="25"/>
    </w:p>
    <w:p w14:paraId="11A321A7" w14:textId="594A2CB1" w:rsidR="00D75EFD" w:rsidRDefault="000D11DE" w:rsidP="00D75EFD">
      <w:pPr>
        <w:pStyle w:val="ab"/>
        <w:rPr>
          <w:lang w:eastAsia="ru-RU"/>
        </w:rPr>
      </w:pPr>
      <w:r>
        <w:rPr>
          <w:lang w:eastAsia="ru-RU"/>
        </w:rPr>
        <w:t>По заданию требуется о</w:t>
      </w:r>
      <w:r w:rsidRPr="000D11DE">
        <w:rPr>
          <w:lang w:eastAsia="ru-RU"/>
        </w:rPr>
        <w:t xml:space="preserve">пределить средние времена задержки сигналов в канале и </w:t>
      </w:r>
      <w:proofErr w:type="spellStart"/>
      <w:r w:rsidRPr="000D11DE">
        <w:rPr>
          <w:lang w:eastAsia="ru-RU"/>
        </w:rPr>
        <w:t>мини-ЭВМ</w:t>
      </w:r>
      <w:proofErr w:type="spellEnd"/>
      <w:r w:rsidRPr="000D11DE">
        <w:rPr>
          <w:lang w:eastAsia="ru-RU"/>
        </w:rPr>
        <w:t xml:space="preserve"> и вероятности переполнения входных накопителей. Обеспечить ускорение обработки сигнала в ЭВМ до 25 мкс при достижении суммарной очереди сигналов значения 25 единиц.</w:t>
      </w:r>
    </w:p>
    <w:p w14:paraId="017B4CB6" w14:textId="67B93BAB" w:rsidR="000D11DE" w:rsidRDefault="000D11DE" w:rsidP="00D75EFD">
      <w:pPr>
        <w:pStyle w:val="ab"/>
        <w:rPr>
          <w:lang w:eastAsia="ru-RU"/>
        </w:rPr>
      </w:pPr>
      <w:r>
        <w:rPr>
          <w:lang w:eastAsia="ru-RU"/>
        </w:rPr>
        <w:t>Выводы, основанные на отчете результатов моделирования, представленные в пункте 2.3 позволяют прийти к следующ</w:t>
      </w:r>
      <w:r w:rsidR="0024572D">
        <w:rPr>
          <w:lang w:eastAsia="ru-RU"/>
        </w:rPr>
        <w:t>ему</w:t>
      </w:r>
      <w:r>
        <w:rPr>
          <w:lang w:eastAsia="ru-RU"/>
        </w:rPr>
        <w:t>:</w:t>
      </w:r>
    </w:p>
    <w:p w14:paraId="292E1B90" w14:textId="77777777" w:rsidR="000D11DE" w:rsidRPr="000D11DE" w:rsidRDefault="000D11DE" w:rsidP="000D11DE">
      <w:pPr>
        <w:pStyle w:val="ab"/>
        <w:rPr>
          <w:lang w:eastAsia="ru-RU"/>
        </w:rPr>
      </w:pPr>
      <w:r w:rsidRPr="000D11DE">
        <w:rPr>
          <w:lang w:eastAsia="ru-RU"/>
        </w:rPr>
        <w:t>1. Средние времена задержки:</w:t>
      </w:r>
    </w:p>
    <w:p w14:paraId="68E431C3" w14:textId="77777777" w:rsidR="000D11DE" w:rsidRPr="000D11DE" w:rsidRDefault="000D11DE" w:rsidP="000D11DE">
      <w:pPr>
        <w:pStyle w:val="ab"/>
        <w:numPr>
          <w:ilvl w:val="0"/>
          <w:numId w:val="20"/>
        </w:numPr>
        <w:rPr>
          <w:lang w:eastAsia="ru-RU"/>
        </w:rPr>
      </w:pPr>
      <w:r w:rsidRPr="000D11DE">
        <w:rPr>
          <w:lang w:eastAsia="ru-RU"/>
        </w:rPr>
        <w:t>Среднее время задержки в канале (CANOCH):</w:t>
      </w:r>
    </w:p>
    <w:p w14:paraId="1555E680" w14:textId="1F5CEB73" w:rsidR="000D11DE" w:rsidRPr="000D11DE" w:rsidRDefault="000D11DE" w:rsidP="000D11DE">
      <w:pPr>
        <w:pStyle w:val="ab"/>
        <w:numPr>
          <w:ilvl w:val="1"/>
          <w:numId w:val="20"/>
        </w:numPr>
        <w:rPr>
          <w:lang w:eastAsia="ru-RU"/>
        </w:rPr>
      </w:pPr>
      <w:r w:rsidRPr="000D11DE">
        <w:rPr>
          <w:lang w:eastAsia="ru-RU"/>
        </w:rPr>
        <w:t>Из отчета видим, что среднее время пребывания в очереди CANOCH (AVE.TIME) равно 0.732. Это среднее время задержки сигналов в канале перед их обработкой.</w:t>
      </w:r>
    </w:p>
    <w:p w14:paraId="1B787C1E" w14:textId="77777777" w:rsidR="000D11DE" w:rsidRPr="000D11DE" w:rsidRDefault="000D11DE" w:rsidP="000D11DE">
      <w:pPr>
        <w:pStyle w:val="ab"/>
        <w:numPr>
          <w:ilvl w:val="0"/>
          <w:numId w:val="20"/>
        </w:numPr>
        <w:rPr>
          <w:lang w:eastAsia="ru-RU"/>
        </w:rPr>
      </w:pPr>
      <w:r w:rsidRPr="000D11DE">
        <w:rPr>
          <w:lang w:eastAsia="ru-RU"/>
        </w:rPr>
        <w:t xml:space="preserve">Среднее время обработки в </w:t>
      </w:r>
      <w:proofErr w:type="spellStart"/>
      <w:r w:rsidRPr="000D11DE">
        <w:rPr>
          <w:lang w:eastAsia="ru-RU"/>
        </w:rPr>
        <w:t>мини-ЭВМ</w:t>
      </w:r>
      <w:proofErr w:type="spellEnd"/>
      <w:r w:rsidRPr="000D11DE">
        <w:rPr>
          <w:lang w:eastAsia="ru-RU"/>
        </w:rPr>
        <w:t xml:space="preserve"> (OBS):</w:t>
      </w:r>
    </w:p>
    <w:p w14:paraId="783E468A" w14:textId="141B4410" w:rsidR="000D11DE" w:rsidRPr="000D11DE" w:rsidRDefault="000D11DE" w:rsidP="000D11DE">
      <w:pPr>
        <w:pStyle w:val="ab"/>
        <w:numPr>
          <w:ilvl w:val="1"/>
          <w:numId w:val="20"/>
        </w:numPr>
        <w:rPr>
          <w:lang w:eastAsia="ru-RU"/>
        </w:rPr>
      </w:pPr>
      <w:r w:rsidRPr="000D11DE">
        <w:rPr>
          <w:lang w:eastAsia="ru-RU"/>
        </w:rPr>
        <w:t xml:space="preserve">Время обработки сигнала в любой из </w:t>
      </w:r>
      <w:proofErr w:type="spellStart"/>
      <w:r w:rsidRPr="000D11DE">
        <w:rPr>
          <w:lang w:eastAsia="ru-RU"/>
        </w:rPr>
        <w:t>мини-ЭВМ</w:t>
      </w:r>
      <w:proofErr w:type="spellEnd"/>
      <w:r w:rsidRPr="000D11DE">
        <w:rPr>
          <w:lang w:eastAsia="ru-RU"/>
        </w:rPr>
        <w:t xml:space="preserve"> (OBS) равно 33.000 микросекундам. Это время среднее время обработки сигнала в </w:t>
      </w:r>
      <w:proofErr w:type="spellStart"/>
      <w:r w:rsidRPr="000D11DE">
        <w:rPr>
          <w:lang w:eastAsia="ru-RU"/>
        </w:rPr>
        <w:t>мини-ЭВМ</w:t>
      </w:r>
      <w:proofErr w:type="spellEnd"/>
      <w:r w:rsidRPr="000D11DE">
        <w:rPr>
          <w:lang w:eastAsia="ru-RU"/>
        </w:rPr>
        <w:t>.</w:t>
      </w:r>
    </w:p>
    <w:p w14:paraId="08250C74" w14:textId="77777777" w:rsidR="000D11DE" w:rsidRPr="000D11DE" w:rsidRDefault="000D11DE" w:rsidP="000D11DE">
      <w:pPr>
        <w:pStyle w:val="ab"/>
        <w:rPr>
          <w:lang w:eastAsia="ru-RU"/>
        </w:rPr>
      </w:pPr>
      <w:r w:rsidRPr="000D11DE">
        <w:rPr>
          <w:lang w:eastAsia="ru-RU"/>
        </w:rPr>
        <w:t>2. Вероятности переполнения входных накопителей:</w:t>
      </w:r>
    </w:p>
    <w:p w14:paraId="105B7C69" w14:textId="77777777" w:rsidR="000D11DE" w:rsidRPr="000D11DE" w:rsidRDefault="000D11DE" w:rsidP="000D11DE">
      <w:pPr>
        <w:pStyle w:val="ab"/>
        <w:numPr>
          <w:ilvl w:val="0"/>
          <w:numId w:val="21"/>
        </w:numPr>
        <w:rPr>
          <w:lang w:eastAsia="ru-RU"/>
        </w:rPr>
      </w:pPr>
      <w:r w:rsidRPr="000D11DE">
        <w:rPr>
          <w:lang w:eastAsia="ru-RU"/>
        </w:rPr>
        <w:t>Вероятность переполнения входных накопителей (CANOCH):</w:t>
      </w:r>
    </w:p>
    <w:p w14:paraId="20C07973" w14:textId="32DBB6C6" w:rsidR="000D11DE" w:rsidRPr="000D11DE" w:rsidRDefault="000D11DE" w:rsidP="000D11DE">
      <w:pPr>
        <w:pStyle w:val="ab"/>
        <w:numPr>
          <w:ilvl w:val="1"/>
          <w:numId w:val="21"/>
        </w:numPr>
        <w:rPr>
          <w:lang w:eastAsia="ru-RU"/>
        </w:rPr>
      </w:pPr>
      <w:r w:rsidRPr="000D11DE">
        <w:rPr>
          <w:lang w:eastAsia="ru-RU"/>
        </w:rPr>
        <w:t>Максимальная длина очереди CANOCH (MAX CONT.) равна 2, а среднее количество записей в очереди (AVE.CONT.) равно 0.049. Вероятность переполнения рассматрива</w:t>
      </w:r>
      <w:r w:rsidR="0024572D">
        <w:rPr>
          <w:lang w:eastAsia="ru-RU"/>
        </w:rPr>
        <w:t>ется</w:t>
      </w:r>
      <w:r w:rsidRPr="000D11DE">
        <w:rPr>
          <w:lang w:eastAsia="ru-RU"/>
        </w:rPr>
        <w:t xml:space="preserve"> как отношение среднего количества записей к максимальной длине очереди.</w:t>
      </w:r>
    </w:p>
    <w:p w14:paraId="12FFF830" w14:textId="77777777" w:rsidR="000D11DE" w:rsidRPr="000D11DE" w:rsidRDefault="000D11DE" w:rsidP="000D11DE">
      <w:pPr>
        <w:pStyle w:val="ab"/>
        <w:rPr>
          <w:lang w:eastAsia="ru-RU"/>
        </w:rPr>
      </w:pPr>
      <w:r w:rsidRPr="000D11DE">
        <w:rPr>
          <w:lang w:eastAsia="ru-RU"/>
        </w:rPr>
        <w:t>Ускорение обработки сигнала:</w:t>
      </w:r>
    </w:p>
    <w:p w14:paraId="00E100E3" w14:textId="77777777" w:rsidR="000D11DE" w:rsidRPr="000D11DE" w:rsidRDefault="000D11DE" w:rsidP="000D11DE">
      <w:pPr>
        <w:pStyle w:val="ab"/>
        <w:numPr>
          <w:ilvl w:val="0"/>
          <w:numId w:val="22"/>
        </w:numPr>
        <w:rPr>
          <w:lang w:eastAsia="ru-RU"/>
        </w:rPr>
      </w:pPr>
      <w:r w:rsidRPr="000D11DE">
        <w:rPr>
          <w:lang w:eastAsia="ru-RU"/>
        </w:rPr>
        <w:t>Ускорение обработки до 25 мкс:</w:t>
      </w:r>
    </w:p>
    <w:p w14:paraId="52EBC7D3" w14:textId="682B1C1A" w:rsidR="000D11DE" w:rsidRPr="000D11DE" w:rsidRDefault="000D11DE" w:rsidP="000D11DE">
      <w:pPr>
        <w:pStyle w:val="ab"/>
        <w:numPr>
          <w:ilvl w:val="1"/>
          <w:numId w:val="22"/>
        </w:numPr>
        <w:rPr>
          <w:lang w:eastAsia="ru-RU"/>
        </w:rPr>
      </w:pPr>
      <w:r w:rsidRPr="000D11DE">
        <w:rPr>
          <w:lang w:eastAsia="ru-RU"/>
        </w:rPr>
        <w:t>Для ускорения обработки сигнала до 25 микросекунд необходимо анализировать параметры системы, такие как AVE.TIME в FACILITY CAN и OBS.</w:t>
      </w:r>
    </w:p>
    <w:p w14:paraId="3A5DCECF" w14:textId="6434D93E" w:rsidR="000D11DE" w:rsidRPr="000D11DE" w:rsidRDefault="000D11DE" w:rsidP="000D11DE">
      <w:pPr>
        <w:pStyle w:val="ab"/>
        <w:numPr>
          <w:ilvl w:val="1"/>
          <w:numId w:val="22"/>
        </w:numPr>
        <w:rPr>
          <w:lang w:eastAsia="ru-RU"/>
        </w:rPr>
      </w:pPr>
      <w:r w:rsidRPr="000D11DE">
        <w:rPr>
          <w:lang w:eastAsia="ru-RU"/>
        </w:rPr>
        <w:t xml:space="preserve">По текущим данным, AVE.TIME для FACILITY CAN равно 9.953, что меньше 25 мкс. Однако, OBS равно 33.000, что больше 25 мкс. </w:t>
      </w:r>
      <w:r w:rsidRPr="000D11DE">
        <w:rPr>
          <w:lang w:eastAsia="ru-RU"/>
        </w:rPr>
        <w:lastRenderedPageBreak/>
        <w:t xml:space="preserve">Для ускорения обработки до 25 </w:t>
      </w:r>
      <w:r w:rsidR="00F029C1" w:rsidRPr="000D11DE">
        <w:rPr>
          <w:lang w:eastAsia="ru-RU"/>
        </w:rPr>
        <w:t>мкс, потребуется</w:t>
      </w:r>
      <w:r w:rsidRPr="000D11DE">
        <w:rPr>
          <w:lang w:eastAsia="ru-RU"/>
        </w:rPr>
        <w:t xml:space="preserve"> оптимизация процесса в </w:t>
      </w:r>
      <w:proofErr w:type="spellStart"/>
      <w:r w:rsidRPr="000D11DE">
        <w:rPr>
          <w:lang w:eastAsia="ru-RU"/>
        </w:rPr>
        <w:t>мини-ЭВМ</w:t>
      </w:r>
      <w:proofErr w:type="spellEnd"/>
      <w:r w:rsidRPr="000D11DE">
        <w:rPr>
          <w:lang w:eastAsia="ru-RU"/>
        </w:rPr>
        <w:t xml:space="preserve"> (параметр OBS).</w:t>
      </w:r>
    </w:p>
    <w:p w14:paraId="3FD23D14" w14:textId="64B9BCF2" w:rsidR="000D11DE" w:rsidRDefault="000D11DE" w:rsidP="00D75EFD">
      <w:pPr>
        <w:pStyle w:val="ab"/>
        <w:rPr>
          <w:lang w:eastAsia="ru-RU"/>
        </w:rPr>
      </w:pPr>
      <w:r>
        <w:rPr>
          <w:lang w:eastAsia="ru-RU"/>
        </w:rPr>
        <w:t xml:space="preserve">Параметр </w:t>
      </w:r>
      <w:r>
        <w:rPr>
          <w:lang w:val="en-US" w:eastAsia="ru-RU"/>
        </w:rPr>
        <w:t>OBS</w:t>
      </w:r>
      <w:r w:rsidRPr="000D11DE">
        <w:rPr>
          <w:lang w:eastAsia="ru-RU"/>
        </w:rPr>
        <w:t xml:space="preserve"> </w:t>
      </w:r>
      <w:r>
        <w:rPr>
          <w:lang w:eastAsia="ru-RU"/>
        </w:rPr>
        <w:t>был уменьшен до 25. Результаты моделирования представлены ниже:</w:t>
      </w:r>
    </w:p>
    <w:p w14:paraId="5E119955" w14:textId="77777777" w:rsid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64344245" w14:textId="77777777" w:rsid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43DF3C97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3.63.1</w:t>
      </w:r>
    </w:p>
    <w:p w14:paraId="6624396E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6BC233B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AA041FC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December 14,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2023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23:31:07  </w:t>
      </w:r>
    </w:p>
    <w:p w14:paraId="01103931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66EBBB4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4123DD5B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0.000           7332.068    24        4          0</w:t>
      </w:r>
    </w:p>
    <w:p w14:paraId="17EFBFC2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39C24D4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83DD16C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76981876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AAA                            14.000</w:t>
      </w:r>
    </w:p>
    <w:p w14:paraId="43EF6D5D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BBB                             8.000</w:t>
      </w:r>
    </w:p>
    <w:p w14:paraId="5343646C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CAN                         10007.000</w:t>
      </w:r>
    </w:p>
    <w:p w14:paraId="5B7062B1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CANOCH                      10006.000</w:t>
      </w:r>
    </w:p>
    <w:p w14:paraId="018709E1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CCC                            18.000</w:t>
      </w:r>
    </w:p>
    <w:p w14:paraId="3492AD98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KOHER                           5.000</w:t>
      </w:r>
    </w:p>
    <w:p w14:paraId="7A1A642D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KOL                             3.000</w:t>
      </w:r>
    </w:p>
    <w:p w14:paraId="61821462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KR                          10008.000</w:t>
      </w:r>
    </w:p>
    <w:p w14:paraId="5654E9C3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KRIT                        10004.000</w:t>
      </w:r>
    </w:p>
    <w:p w14:paraId="1298C8D7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OBS                            25.000</w:t>
      </w:r>
    </w:p>
    <w:p w14:paraId="0A5DA245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OBSL                           13.000</w:t>
      </w:r>
    </w:p>
    <w:p w14:paraId="4526F374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OOO                            19.000</w:t>
      </w:r>
    </w:p>
    <w:p w14:paraId="02568070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OTKAZ                          21.000</w:t>
      </w:r>
    </w:p>
    <w:p w14:paraId="4B89ED41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TABFR                       10005.000</w:t>
      </w:r>
    </w:p>
    <w:p w14:paraId="055FA2AC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TAU                            15.000</w:t>
      </w:r>
    </w:p>
    <w:p w14:paraId="40F0529D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E9E185E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219A4FD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5CDB6BC1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487             0       0</w:t>
      </w:r>
    </w:p>
    <w:p w14:paraId="68C1B00A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487             0       0</w:t>
      </w:r>
    </w:p>
    <w:p w14:paraId="698B632C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487             0       0</w:t>
      </w:r>
    </w:p>
    <w:p w14:paraId="23686C46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 487             0       0</w:t>
      </w:r>
    </w:p>
    <w:p w14:paraId="780E725F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 487             1       0</w:t>
      </w:r>
    </w:p>
    <w:p w14:paraId="5D46A883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 486             0       0</w:t>
      </w:r>
    </w:p>
    <w:p w14:paraId="7ABB891F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SELECT             486             0       0</w:t>
      </w:r>
    </w:p>
    <w:p w14:paraId="07885ACF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>BBB                 8    SEIZE              486             0       0</w:t>
      </w:r>
    </w:p>
    <w:p w14:paraId="15106416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ADVANCE            486             0       0</w:t>
      </w:r>
    </w:p>
    <w:p w14:paraId="30DC4BE7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 486             0       0</w:t>
      </w:r>
    </w:p>
    <w:p w14:paraId="0E58A155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TABULATE           486             0       0</w:t>
      </w:r>
    </w:p>
    <w:p w14:paraId="7931E722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UNLINK             486             0       0</w:t>
      </w:r>
    </w:p>
    <w:p w14:paraId="0A7CF878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>OBSL               13    TERMINATE          486             0       0</w:t>
      </w:r>
    </w:p>
    <w:p w14:paraId="7754C378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>AAA                14    SELECT               0             0       0</w:t>
      </w:r>
    </w:p>
    <w:p w14:paraId="09DBD56C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TEST                 0             0       0</w:t>
      </w:r>
    </w:p>
    <w:p w14:paraId="51974967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SAVEVALUE            0             0       0</w:t>
      </w:r>
    </w:p>
    <w:p w14:paraId="33E7E4F6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TRANSFER             0             0       0</w:t>
      </w:r>
    </w:p>
    <w:p w14:paraId="62478476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>CCC                18    SAVEVALUE            0             0       0</w:t>
      </w:r>
    </w:p>
    <w:p w14:paraId="6CB18D90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>OOO                19    TEST                 0             0       0</w:t>
      </w:r>
    </w:p>
    <w:p w14:paraId="7290C053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LINK                 0             0       0</w:t>
      </w:r>
    </w:p>
    <w:p w14:paraId="362F2976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>OTKAZ              21    TERMINATE            0             0       0</w:t>
      </w:r>
    </w:p>
    <w:p w14:paraId="4A5670B4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GENERATE            14             0       0</w:t>
      </w:r>
    </w:p>
    <w:p w14:paraId="712E8540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  14             0       0</w:t>
      </w:r>
    </w:p>
    <w:p w14:paraId="20BADC9E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TERMINATE           14             0       0</w:t>
      </w:r>
    </w:p>
    <w:p w14:paraId="3BAE5052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94C3919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C374FB8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20FA254E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1                  219    0.747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25.000  1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3775E4B3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2                  202    0.689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25.000  1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40D365D1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3                   65    0.222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25.000  1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08F5E503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CAN                487    0.662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9.970  1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502    0    0     0      0</w:t>
      </w:r>
    </w:p>
    <w:p w14:paraId="5C5F4EA6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F5916BD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7CA21BC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107CF14E" w14:textId="77777777" w:rsidR="000D11DE" w:rsidRPr="00BD4063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BD4063">
        <w:rPr>
          <w:rFonts w:ascii="Courier New CYR" w:hAnsi="Courier New CYR" w:cs="Courier New CYR"/>
          <w:sz w:val="20"/>
          <w:szCs w:val="20"/>
          <w:lang w:val="en-US"/>
        </w:rPr>
        <w:t>CANOCH              2    0    487    374     0.049      0.734      3.163   0</w:t>
      </w:r>
    </w:p>
    <w:p w14:paraId="2442062B" w14:textId="77777777" w:rsidR="000D11DE" w:rsidRPr="00BD4063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3F36861" w14:textId="77777777" w:rsidR="000D11DE" w:rsidRPr="00BD4063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BF81306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76FEB973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TABFR    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644.694  172.637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0</w:t>
      </w:r>
    </w:p>
    <w:p w14:paraId="251D5CC0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100.000  -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200.000             4     0.82</w:t>
      </w:r>
    </w:p>
    <w:p w14:paraId="727C01D8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200.000  -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300.000            60    13.17</w:t>
      </w:r>
    </w:p>
    <w:p w14:paraId="1A5FC258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300.000  -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400.000             2    13.58</w:t>
      </w:r>
    </w:p>
    <w:p w14:paraId="66AF5BA5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400.000  -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500.000             2    13.99</w:t>
      </w:r>
    </w:p>
    <w:p w14:paraId="705BB330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500.000  -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600.000             7    15.43</w:t>
      </w:r>
    </w:p>
    <w:p w14:paraId="08F62802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600.000  -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700.000           204    57.41</w:t>
      </w:r>
    </w:p>
    <w:p w14:paraId="66699A09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700.000  -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   800.000           207   100.00</w:t>
      </w:r>
    </w:p>
    <w:p w14:paraId="7C4725C8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08153AE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C7414F4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14:paraId="5C5486D7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1                    0    0      0.000        0     0        0.000</w:t>
      </w:r>
    </w:p>
    <w:p w14:paraId="31C5DAC5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2                    0    0      0.000        0     0        0.000</w:t>
      </w:r>
    </w:p>
    <w:p w14:paraId="0E668A4A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3                    0    0      0.000        0     0        0.000</w:t>
      </w:r>
    </w:p>
    <w:p w14:paraId="0ED400BE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62D33EA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F2D8F5E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14:paraId="51E1F0A0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KR                       0        -69.451                            </w:t>
      </w:r>
    </w:p>
    <w:p w14:paraId="63D8FE0B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696D69F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3B45772" w14:textId="77777777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0D11DE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288B8768" w14:textId="77777777" w:rsid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0D11DE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502    0        7332.305    502      5      6</w:t>
      </w:r>
    </w:p>
    <w:p w14:paraId="0BD67634" w14:textId="77777777" w:rsid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503    0        7338.777    503      0      1</w:t>
      </w:r>
    </w:p>
    <w:p w14:paraId="3FFB6245" w14:textId="18AFDBE1" w:rsidR="000D11DE" w:rsidRPr="000D11DE" w:rsidRDefault="000D11DE" w:rsidP="000D11DE">
      <w:pPr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482    0        7500.000    482      0     22</w:t>
      </w:r>
    </w:p>
    <w:p w14:paraId="7244FC07" w14:textId="77777777" w:rsidR="000D11DE" w:rsidRDefault="000D11DE" w:rsidP="00D75EFD">
      <w:pPr>
        <w:pStyle w:val="ab"/>
        <w:rPr>
          <w:lang w:eastAsia="ru-RU"/>
        </w:rPr>
      </w:pPr>
    </w:p>
    <w:p w14:paraId="28FF4FC4" w14:textId="77777777" w:rsidR="000D11DE" w:rsidRPr="000D11DE" w:rsidRDefault="000D11DE" w:rsidP="000D11DE">
      <w:pPr>
        <w:pStyle w:val="ab"/>
        <w:rPr>
          <w:lang w:eastAsia="ru-RU"/>
        </w:rPr>
      </w:pPr>
      <w:r w:rsidRPr="000D11DE">
        <w:rPr>
          <w:lang w:eastAsia="ru-RU"/>
        </w:rPr>
        <w:t>Анализ изменений после уменьшения параметра OBS до 25.000:</w:t>
      </w:r>
    </w:p>
    <w:p w14:paraId="65A3CC32" w14:textId="77777777" w:rsidR="000D11DE" w:rsidRPr="000D11DE" w:rsidRDefault="000D11DE" w:rsidP="000D11DE">
      <w:pPr>
        <w:pStyle w:val="ab"/>
        <w:rPr>
          <w:lang w:eastAsia="ru-RU"/>
        </w:rPr>
      </w:pPr>
      <w:r w:rsidRPr="000D11DE">
        <w:rPr>
          <w:lang w:eastAsia="ru-RU"/>
        </w:rPr>
        <w:t>1. Средние времена задержки:</w:t>
      </w:r>
    </w:p>
    <w:p w14:paraId="57DD8AA1" w14:textId="77777777" w:rsidR="000D11DE" w:rsidRPr="000D11DE" w:rsidRDefault="000D11DE" w:rsidP="000D11DE">
      <w:pPr>
        <w:pStyle w:val="ab"/>
        <w:numPr>
          <w:ilvl w:val="0"/>
          <w:numId w:val="23"/>
        </w:numPr>
        <w:rPr>
          <w:lang w:eastAsia="ru-RU"/>
        </w:rPr>
      </w:pPr>
      <w:r w:rsidRPr="000D11DE">
        <w:rPr>
          <w:lang w:eastAsia="ru-RU"/>
        </w:rPr>
        <w:t>Среднее время задержки в канале (CANOCH):</w:t>
      </w:r>
    </w:p>
    <w:p w14:paraId="691C34FA" w14:textId="77777777" w:rsidR="000D11DE" w:rsidRPr="000D11DE" w:rsidRDefault="000D11DE" w:rsidP="000D11DE">
      <w:pPr>
        <w:pStyle w:val="ab"/>
        <w:numPr>
          <w:ilvl w:val="1"/>
          <w:numId w:val="23"/>
        </w:numPr>
        <w:rPr>
          <w:lang w:eastAsia="ru-RU"/>
        </w:rPr>
      </w:pPr>
      <w:r w:rsidRPr="000D11DE">
        <w:rPr>
          <w:lang w:eastAsia="ru-RU"/>
        </w:rPr>
        <w:lastRenderedPageBreak/>
        <w:t>AVE.TIME для CANOCH осталось примерно тем же и составляет 0.734 микросекунды.</w:t>
      </w:r>
    </w:p>
    <w:p w14:paraId="7A2949A3" w14:textId="77777777" w:rsidR="000D11DE" w:rsidRPr="000D11DE" w:rsidRDefault="000D11DE" w:rsidP="000D11DE">
      <w:pPr>
        <w:pStyle w:val="ab"/>
        <w:numPr>
          <w:ilvl w:val="0"/>
          <w:numId w:val="23"/>
        </w:numPr>
        <w:rPr>
          <w:lang w:eastAsia="ru-RU"/>
        </w:rPr>
      </w:pPr>
      <w:r w:rsidRPr="000D11DE">
        <w:rPr>
          <w:lang w:eastAsia="ru-RU"/>
        </w:rPr>
        <w:t xml:space="preserve">Среднее время обработки в </w:t>
      </w:r>
      <w:proofErr w:type="spellStart"/>
      <w:r w:rsidRPr="000D11DE">
        <w:rPr>
          <w:lang w:eastAsia="ru-RU"/>
        </w:rPr>
        <w:t>мини-ЭВМ</w:t>
      </w:r>
      <w:proofErr w:type="spellEnd"/>
      <w:r w:rsidRPr="000D11DE">
        <w:rPr>
          <w:lang w:eastAsia="ru-RU"/>
        </w:rPr>
        <w:t xml:space="preserve"> (OBS):</w:t>
      </w:r>
    </w:p>
    <w:p w14:paraId="1CFAE4DC" w14:textId="77777777" w:rsidR="000D11DE" w:rsidRPr="000D11DE" w:rsidRDefault="000D11DE" w:rsidP="000D11DE">
      <w:pPr>
        <w:pStyle w:val="ab"/>
        <w:numPr>
          <w:ilvl w:val="1"/>
          <w:numId w:val="23"/>
        </w:numPr>
        <w:rPr>
          <w:lang w:eastAsia="ru-RU"/>
        </w:rPr>
      </w:pPr>
      <w:r w:rsidRPr="000D11DE">
        <w:rPr>
          <w:lang w:eastAsia="ru-RU"/>
        </w:rPr>
        <w:t xml:space="preserve">Значение OBS было изменено с 33.000 до 25.000 микросекунд, что привело к снижению среднего времени обработки в </w:t>
      </w:r>
      <w:proofErr w:type="spellStart"/>
      <w:r w:rsidRPr="000D11DE">
        <w:rPr>
          <w:lang w:eastAsia="ru-RU"/>
        </w:rPr>
        <w:t>мини-ЭВМ</w:t>
      </w:r>
      <w:proofErr w:type="spellEnd"/>
      <w:r w:rsidRPr="000D11DE">
        <w:rPr>
          <w:lang w:eastAsia="ru-RU"/>
        </w:rPr>
        <w:t>.</w:t>
      </w:r>
    </w:p>
    <w:p w14:paraId="602A7C19" w14:textId="77777777" w:rsidR="000D11DE" w:rsidRPr="000D11DE" w:rsidRDefault="000D11DE" w:rsidP="000D11DE">
      <w:pPr>
        <w:pStyle w:val="ab"/>
        <w:rPr>
          <w:lang w:eastAsia="ru-RU"/>
        </w:rPr>
      </w:pPr>
      <w:r w:rsidRPr="000D11DE">
        <w:rPr>
          <w:lang w:eastAsia="ru-RU"/>
        </w:rPr>
        <w:t>2. Вероятности переполнения входных накопителей:</w:t>
      </w:r>
    </w:p>
    <w:p w14:paraId="58E7C36A" w14:textId="77777777" w:rsidR="000D11DE" w:rsidRPr="000D11DE" w:rsidRDefault="000D11DE" w:rsidP="000D11DE">
      <w:pPr>
        <w:pStyle w:val="ab"/>
        <w:numPr>
          <w:ilvl w:val="0"/>
          <w:numId w:val="24"/>
        </w:numPr>
        <w:rPr>
          <w:lang w:eastAsia="ru-RU"/>
        </w:rPr>
      </w:pPr>
      <w:r w:rsidRPr="000D11DE">
        <w:rPr>
          <w:lang w:eastAsia="ru-RU"/>
        </w:rPr>
        <w:t>Вероятность переполнения входных накопителей (CANOCH):</w:t>
      </w:r>
    </w:p>
    <w:p w14:paraId="4E40AEC5" w14:textId="77777777" w:rsidR="000D11DE" w:rsidRPr="000D11DE" w:rsidRDefault="000D11DE" w:rsidP="000D11DE">
      <w:pPr>
        <w:pStyle w:val="ab"/>
        <w:numPr>
          <w:ilvl w:val="1"/>
          <w:numId w:val="24"/>
        </w:numPr>
        <w:rPr>
          <w:lang w:eastAsia="ru-RU"/>
        </w:rPr>
      </w:pPr>
      <w:r w:rsidRPr="000D11DE">
        <w:rPr>
          <w:lang w:eastAsia="ru-RU"/>
        </w:rPr>
        <w:t>MAX CONT. для CANOCH осталось равным 2, а AVE.CONT. увеличилось незначительно до 0.734. Вероятность переполнения остается низкой.</w:t>
      </w:r>
    </w:p>
    <w:p w14:paraId="227D9FAC" w14:textId="77777777" w:rsidR="000D11DE" w:rsidRPr="000D11DE" w:rsidRDefault="000D11DE" w:rsidP="000D11DE">
      <w:pPr>
        <w:pStyle w:val="ab"/>
        <w:rPr>
          <w:lang w:eastAsia="ru-RU"/>
        </w:rPr>
      </w:pPr>
      <w:r w:rsidRPr="000D11DE">
        <w:rPr>
          <w:lang w:eastAsia="ru-RU"/>
        </w:rPr>
        <w:t>3. Система FACILITY:</w:t>
      </w:r>
    </w:p>
    <w:p w14:paraId="486356BC" w14:textId="77777777" w:rsidR="000D11DE" w:rsidRPr="000D11DE" w:rsidRDefault="000D11DE" w:rsidP="000D11DE">
      <w:pPr>
        <w:pStyle w:val="ab"/>
        <w:numPr>
          <w:ilvl w:val="0"/>
          <w:numId w:val="25"/>
        </w:numPr>
        <w:rPr>
          <w:lang w:val="en-US" w:eastAsia="ru-RU"/>
        </w:rPr>
      </w:pPr>
      <w:r w:rsidRPr="000D11DE">
        <w:rPr>
          <w:lang w:val="en-US" w:eastAsia="ru-RU"/>
        </w:rPr>
        <w:t xml:space="preserve">AVE.TIME </w:t>
      </w:r>
      <w:r w:rsidRPr="000D11DE">
        <w:rPr>
          <w:lang w:eastAsia="ru-RU"/>
        </w:rPr>
        <w:t>в</w:t>
      </w:r>
      <w:r w:rsidRPr="000D11DE">
        <w:rPr>
          <w:lang w:val="en-US" w:eastAsia="ru-RU"/>
        </w:rPr>
        <w:t xml:space="preserve"> FACILITY (CAN):</w:t>
      </w:r>
    </w:p>
    <w:p w14:paraId="26034E8E" w14:textId="0ED66208" w:rsidR="000D11DE" w:rsidRPr="000D11DE" w:rsidRDefault="000D11DE" w:rsidP="000D11DE">
      <w:pPr>
        <w:pStyle w:val="ab"/>
        <w:numPr>
          <w:ilvl w:val="1"/>
          <w:numId w:val="25"/>
        </w:numPr>
        <w:rPr>
          <w:lang w:eastAsia="ru-RU"/>
        </w:rPr>
      </w:pPr>
      <w:r w:rsidRPr="000D11DE">
        <w:rPr>
          <w:lang w:eastAsia="ru-RU"/>
        </w:rPr>
        <w:t>AVE.TIME для FACILITY CAN также уменьшилось с 9.953 до 9.970 микросекунд, что указыва</w:t>
      </w:r>
      <w:r w:rsidR="00F029C1">
        <w:rPr>
          <w:lang w:eastAsia="ru-RU"/>
        </w:rPr>
        <w:t>ет</w:t>
      </w:r>
      <w:r w:rsidRPr="000D11DE">
        <w:rPr>
          <w:lang w:eastAsia="ru-RU"/>
        </w:rPr>
        <w:t xml:space="preserve"> на ускорение обработки в этом блоке.</w:t>
      </w:r>
    </w:p>
    <w:p w14:paraId="67E95269" w14:textId="77777777" w:rsidR="000D11DE" w:rsidRPr="000D11DE" w:rsidRDefault="000D11DE" w:rsidP="000D11DE">
      <w:pPr>
        <w:pStyle w:val="ab"/>
        <w:rPr>
          <w:lang w:eastAsia="ru-RU"/>
        </w:rPr>
      </w:pPr>
      <w:r w:rsidRPr="000D11DE">
        <w:rPr>
          <w:lang w:eastAsia="ru-RU"/>
        </w:rPr>
        <w:t>4. Таблица:</w:t>
      </w:r>
    </w:p>
    <w:p w14:paraId="7D0B6227" w14:textId="77777777" w:rsidR="000D11DE" w:rsidRPr="000D11DE" w:rsidRDefault="000D11DE" w:rsidP="000D11DE">
      <w:pPr>
        <w:pStyle w:val="ab"/>
        <w:numPr>
          <w:ilvl w:val="0"/>
          <w:numId w:val="26"/>
        </w:numPr>
        <w:rPr>
          <w:lang w:eastAsia="ru-RU"/>
        </w:rPr>
      </w:pPr>
      <w:r w:rsidRPr="000D11DE">
        <w:rPr>
          <w:lang w:eastAsia="ru-RU"/>
        </w:rPr>
        <w:t>Среднее значение в таблице (TABFR):</w:t>
      </w:r>
    </w:p>
    <w:p w14:paraId="38C17478" w14:textId="640BF481" w:rsidR="000D11DE" w:rsidRPr="000D11DE" w:rsidRDefault="000D11DE" w:rsidP="000D11DE">
      <w:pPr>
        <w:pStyle w:val="ab"/>
        <w:numPr>
          <w:ilvl w:val="1"/>
          <w:numId w:val="26"/>
        </w:numPr>
        <w:rPr>
          <w:lang w:eastAsia="ru-RU"/>
        </w:rPr>
      </w:pPr>
      <w:r w:rsidRPr="000D11DE">
        <w:rPr>
          <w:lang w:eastAsia="ru-RU"/>
        </w:rPr>
        <w:t>Значение MEAN в таблице TABFR уменьшилось с 729.836 до 644.694, что указыва</w:t>
      </w:r>
      <w:r w:rsidR="00F029C1">
        <w:rPr>
          <w:lang w:eastAsia="ru-RU"/>
        </w:rPr>
        <w:t>ет</w:t>
      </w:r>
      <w:r w:rsidRPr="000D11DE">
        <w:rPr>
          <w:lang w:eastAsia="ru-RU"/>
        </w:rPr>
        <w:t xml:space="preserve"> на ускорение общего процесса в системе.</w:t>
      </w:r>
    </w:p>
    <w:p w14:paraId="76BEF145" w14:textId="19FF019C" w:rsidR="000D11DE" w:rsidRPr="000D11DE" w:rsidRDefault="000D11DE" w:rsidP="00E20061">
      <w:pPr>
        <w:pStyle w:val="ab"/>
        <w:rPr>
          <w:lang w:eastAsia="ru-RU"/>
        </w:rPr>
      </w:pPr>
      <w:r w:rsidRPr="000D11DE">
        <w:rPr>
          <w:lang w:eastAsia="ru-RU"/>
        </w:rPr>
        <w:t>Вывод:</w:t>
      </w:r>
      <w:r w:rsidR="00E20061">
        <w:rPr>
          <w:lang w:eastAsia="ru-RU"/>
        </w:rPr>
        <w:t xml:space="preserve"> </w:t>
      </w:r>
      <w:r w:rsidRPr="000D11DE">
        <w:rPr>
          <w:lang w:eastAsia="ru-RU"/>
        </w:rPr>
        <w:t xml:space="preserve">Уменьшение параметра OBS до 25.000 привело к снижению среднего времени обработки в </w:t>
      </w:r>
      <w:proofErr w:type="spellStart"/>
      <w:r w:rsidRPr="000D11DE">
        <w:rPr>
          <w:lang w:eastAsia="ru-RU"/>
        </w:rPr>
        <w:t>мини-ЭВМ</w:t>
      </w:r>
      <w:proofErr w:type="spellEnd"/>
      <w:r w:rsidRPr="000D11DE">
        <w:rPr>
          <w:lang w:eastAsia="ru-RU"/>
        </w:rPr>
        <w:t xml:space="preserve"> и ускорению общего процесса в системе. </w:t>
      </w:r>
    </w:p>
    <w:p w14:paraId="2BBDF1B0" w14:textId="77777777" w:rsidR="000D11DE" w:rsidRPr="00D75EFD" w:rsidRDefault="000D11DE" w:rsidP="00D75EFD">
      <w:pPr>
        <w:pStyle w:val="ab"/>
        <w:rPr>
          <w:lang w:eastAsia="ru-RU"/>
        </w:rPr>
      </w:pPr>
    </w:p>
    <w:p w14:paraId="509F44BC" w14:textId="6CBC0B9D" w:rsidR="004628C5" w:rsidRPr="007F49CF" w:rsidRDefault="004628C5" w:rsidP="004628C5">
      <w:pPr>
        <w:spacing w:after="160" w:line="259" w:lineRule="auto"/>
        <w:ind w:firstLine="0"/>
        <w:jc w:val="left"/>
        <w:rPr>
          <w:color w:val="000000" w:themeColor="text1"/>
          <w:lang w:eastAsia="ru-RU"/>
        </w:rPr>
      </w:pPr>
      <w:r w:rsidRPr="007F49CF">
        <w:rPr>
          <w:lang w:eastAsia="ru-RU"/>
        </w:rPr>
        <w:br w:type="page"/>
      </w:r>
    </w:p>
    <w:p w14:paraId="75962EA7" w14:textId="241DF6AD" w:rsidR="00B3162B" w:rsidRDefault="00B27E4C" w:rsidP="00B3162B">
      <w:pPr>
        <w:pStyle w:val="aa"/>
      </w:pPr>
      <w:bookmarkStart w:id="26" w:name="_Toc153487515"/>
      <w:r>
        <w:lastRenderedPageBreak/>
        <w:t>Вывод</w:t>
      </w:r>
      <w:bookmarkEnd w:id="26"/>
    </w:p>
    <w:p w14:paraId="2963E6FF" w14:textId="77777777" w:rsidR="00B27992" w:rsidRDefault="00B27992" w:rsidP="00B27992">
      <w:pPr>
        <w:pStyle w:val="ab"/>
        <w:rPr>
          <w:lang w:eastAsia="ru-RU"/>
        </w:rPr>
      </w:pPr>
    </w:p>
    <w:p w14:paraId="6ABF4076" w14:textId="01EE3D45" w:rsidR="008A6736" w:rsidRPr="00B27992" w:rsidRDefault="00B27992" w:rsidP="00B27992">
      <w:pPr>
        <w:pStyle w:val="ab"/>
      </w:pPr>
      <w:r w:rsidRPr="00B27992">
        <w:t xml:space="preserve">В ходе выполнение курсовой работы были получены практические </w:t>
      </w:r>
      <w:r>
        <w:t>навыки</w:t>
      </w:r>
      <w:r w:rsidRPr="00B27992">
        <w:t xml:space="preserve"> применения методов проведения экспериментов, обработки и</w:t>
      </w:r>
      <w:r>
        <w:t xml:space="preserve"> </w:t>
      </w:r>
      <w:r w:rsidRPr="00B27992">
        <w:t>анализов результатов исследования для реальной предметной области «</w:t>
      </w:r>
      <w:r>
        <w:t>цех</w:t>
      </w:r>
      <w:r w:rsidRPr="00B27992">
        <w:t>».</w:t>
      </w:r>
      <w:r>
        <w:t xml:space="preserve"> </w:t>
      </w:r>
      <w:r w:rsidRPr="00B27992">
        <w:t>Были изучены возможности программного средства GPSS World, позволяющие производить дисперсионный анализ, а также отсеивающий и оптимизирующий эксперименты.</w:t>
      </w:r>
    </w:p>
    <w:p w14:paraId="6730A620" w14:textId="50620406" w:rsidR="008A6736" w:rsidRPr="008A6736" w:rsidRDefault="008A6736" w:rsidP="008A6736">
      <w:pPr>
        <w:spacing w:after="160" w:line="259" w:lineRule="auto"/>
        <w:ind w:firstLine="0"/>
        <w:jc w:val="left"/>
        <w:rPr>
          <w:color w:val="000000" w:themeColor="text1"/>
          <w:lang w:eastAsia="ru-RU"/>
        </w:rPr>
      </w:pPr>
      <w:r>
        <w:rPr>
          <w:lang w:eastAsia="ru-RU"/>
        </w:rPr>
        <w:br w:type="page"/>
      </w:r>
    </w:p>
    <w:p w14:paraId="58BB03B6" w14:textId="22E4DBA0" w:rsidR="00B3162B" w:rsidRDefault="00B3162B" w:rsidP="00B3162B">
      <w:pPr>
        <w:pStyle w:val="aa"/>
      </w:pPr>
      <w:bookmarkStart w:id="27" w:name="_Toc153487516"/>
      <w:r>
        <w:lastRenderedPageBreak/>
        <w:t>Список использованной литературы</w:t>
      </w:r>
      <w:bookmarkEnd w:id="27"/>
    </w:p>
    <w:p w14:paraId="0015F066" w14:textId="77777777" w:rsidR="008A6736" w:rsidRDefault="008A6736" w:rsidP="008A6736">
      <w:pPr>
        <w:pStyle w:val="ab"/>
        <w:rPr>
          <w:lang w:eastAsia="ru-RU"/>
        </w:rPr>
      </w:pPr>
    </w:p>
    <w:p w14:paraId="516F8F56" w14:textId="77777777" w:rsidR="00C8681E" w:rsidRDefault="00C8681E">
      <w:pPr>
        <w:pStyle w:val="ab"/>
        <w:numPr>
          <w:ilvl w:val="0"/>
          <w:numId w:val="1"/>
        </w:numPr>
        <w:rPr>
          <w:lang w:eastAsia="ru-RU"/>
        </w:rPr>
      </w:pPr>
      <w:r w:rsidRPr="00C8681E">
        <w:rPr>
          <w:lang w:eastAsia="ru-RU"/>
        </w:rPr>
        <w:t>Моделирование систем: учебно-метод. Комплекс / А. И. Васильев; Дальневосточный государственный технический университет. – Владивосток: Изд-во ДВГТУ, 2008. - 172с.</w:t>
      </w:r>
    </w:p>
    <w:p w14:paraId="7173142D" w14:textId="7BD4B2A6" w:rsidR="008A6736" w:rsidRDefault="00C8681E" w:rsidP="008A6736">
      <w:pPr>
        <w:pStyle w:val="ab"/>
        <w:numPr>
          <w:ilvl w:val="0"/>
          <w:numId w:val="1"/>
        </w:numPr>
        <w:rPr>
          <w:lang w:eastAsia="ru-RU"/>
        </w:rPr>
      </w:pPr>
      <w:r w:rsidRPr="00C8681E">
        <w:rPr>
          <w:lang w:eastAsia="ru-RU"/>
        </w:rPr>
        <w:t xml:space="preserve">Моделирование систем. Практикум: Учеб. пособие для вузов / Б. Я. Советов, С. А. Яковлев. – 3-е изд., стер. – М.: </w:t>
      </w:r>
      <w:proofErr w:type="spellStart"/>
      <w:r w:rsidRPr="00C8681E">
        <w:rPr>
          <w:lang w:eastAsia="ru-RU"/>
        </w:rPr>
        <w:t>Высш</w:t>
      </w:r>
      <w:proofErr w:type="spellEnd"/>
      <w:r w:rsidRPr="00C8681E">
        <w:rPr>
          <w:lang w:eastAsia="ru-RU"/>
        </w:rPr>
        <w:t>. шк., 2005. – 295 с.: ил.</w:t>
      </w:r>
    </w:p>
    <w:p w14:paraId="2502A0C5" w14:textId="70C5C98D" w:rsidR="00385D43" w:rsidRDefault="00385D43" w:rsidP="00385D43">
      <w:pPr>
        <w:pStyle w:val="ab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Афонин В.В, </w:t>
      </w:r>
      <w:proofErr w:type="spellStart"/>
      <w:r>
        <w:rPr>
          <w:lang w:eastAsia="ru-RU"/>
        </w:rPr>
        <w:t>Федосин</w:t>
      </w:r>
      <w:proofErr w:type="spellEnd"/>
      <w:r>
        <w:rPr>
          <w:lang w:eastAsia="ru-RU"/>
        </w:rPr>
        <w:t xml:space="preserve"> С.А. Моделирование систем. Практикум по GPSS/</w:t>
      </w:r>
      <w:proofErr w:type="gramStart"/>
      <w:r>
        <w:rPr>
          <w:lang w:eastAsia="ru-RU"/>
        </w:rPr>
        <w:t>РС.—</w:t>
      </w:r>
      <w:proofErr w:type="gramEnd"/>
      <w:r>
        <w:rPr>
          <w:lang w:eastAsia="ru-RU"/>
        </w:rPr>
        <w:t xml:space="preserve"> Саранск: Изд-во </w:t>
      </w:r>
      <w:proofErr w:type="spellStart"/>
      <w:r>
        <w:rPr>
          <w:lang w:eastAsia="ru-RU"/>
        </w:rPr>
        <w:t>Мордов</w:t>
      </w:r>
      <w:proofErr w:type="spellEnd"/>
      <w:r>
        <w:rPr>
          <w:lang w:eastAsia="ru-RU"/>
        </w:rPr>
        <w:t>. ун-та, 2001</w:t>
      </w:r>
    </w:p>
    <w:p w14:paraId="0F219509" w14:textId="5E51185D" w:rsidR="00385D43" w:rsidRPr="008A6736" w:rsidRDefault="00385D43" w:rsidP="00385D43">
      <w:pPr>
        <w:pStyle w:val="ab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Романцев В.В., Яковлев С.А. Моделирование систем массового </w:t>
      </w:r>
      <w:proofErr w:type="gramStart"/>
      <w:r>
        <w:rPr>
          <w:lang w:eastAsia="ru-RU"/>
        </w:rPr>
        <w:t>обслуживания.—</w:t>
      </w:r>
      <w:proofErr w:type="gramEnd"/>
      <w:r>
        <w:rPr>
          <w:lang w:eastAsia="ru-RU"/>
        </w:rPr>
        <w:t xml:space="preserve"> СПб.: </w:t>
      </w:r>
      <w:proofErr w:type="spellStart"/>
      <w:r>
        <w:rPr>
          <w:lang w:eastAsia="ru-RU"/>
        </w:rPr>
        <w:t>Поликом</w:t>
      </w:r>
      <w:proofErr w:type="spellEnd"/>
      <w:r>
        <w:rPr>
          <w:lang w:eastAsia="ru-RU"/>
        </w:rPr>
        <w:t>, 1995</w:t>
      </w:r>
    </w:p>
    <w:sectPr w:rsidR="00385D43" w:rsidRPr="008A6736" w:rsidSect="001B6B51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07F0D" w14:textId="77777777" w:rsidR="00A553B4" w:rsidRDefault="00A553B4" w:rsidP="005E3960">
      <w:r>
        <w:separator/>
      </w:r>
    </w:p>
  </w:endnote>
  <w:endnote w:type="continuationSeparator" w:id="0">
    <w:p w14:paraId="5FAA402B" w14:textId="77777777" w:rsidR="00A553B4" w:rsidRDefault="00A553B4" w:rsidP="005E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1167"/>
      <w:docPartObj>
        <w:docPartGallery w:val="Page Numbers (Bottom of Page)"/>
        <w:docPartUnique/>
      </w:docPartObj>
    </w:sdtPr>
    <w:sdtContent>
      <w:p w14:paraId="3B936F98" w14:textId="50D128D7" w:rsidR="000B20E2" w:rsidRDefault="000B20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89A">
          <w:rPr>
            <w:noProof/>
          </w:rPr>
          <w:t>5</w:t>
        </w:r>
        <w:r>
          <w:fldChar w:fldCharType="end"/>
        </w:r>
      </w:p>
    </w:sdtContent>
  </w:sdt>
  <w:p w14:paraId="222CF21D" w14:textId="77777777" w:rsidR="000B20E2" w:rsidRDefault="000B20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583B" w14:textId="77777777" w:rsidR="00A553B4" w:rsidRDefault="00A553B4" w:rsidP="005E3960">
      <w:r>
        <w:separator/>
      </w:r>
    </w:p>
  </w:footnote>
  <w:footnote w:type="continuationSeparator" w:id="0">
    <w:p w14:paraId="710139FA" w14:textId="77777777" w:rsidR="00A553B4" w:rsidRDefault="00A553B4" w:rsidP="005E3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911"/>
    <w:multiLevelType w:val="hybridMultilevel"/>
    <w:tmpl w:val="B846E370"/>
    <w:lvl w:ilvl="0" w:tplc="ED06BA5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" w15:restartNumberingAfterBreak="0">
    <w:nsid w:val="05CD2F35"/>
    <w:multiLevelType w:val="hybridMultilevel"/>
    <w:tmpl w:val="8FD2D42C"/>
    <w:lvl w:ilvl="0" w:tplc="8452A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2777D1"/>
    <w:multiLevelType w:val="multilevel"/>
    <w:tmpl w:val="B05C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C539D"/>
    <w:multiLevelType w:val="multilevel"/>
    <w:tmpl w:val="F87E81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3392A82"/>
    <w:multiLevelType w:val="multilevel"/>
    <w:tmpl w:val="F15E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352F76"/>
    <w:multiLevelType w:val="multilevel"/>
    <w:tmpl w:val="0ECA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51999"/>
    <w:multiLevelType w:val="multilevel"/>
    <w:tmpl w:val="5B5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B04441"/>
    <w:multiLevelType w:val="hybridMultilevel"/>
    <w:tmpl w:val="02B2BA0C"/>
    <w:lvl w:ilvl="0" w:tplc="A13CF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F670F2"/>
    <w:multiLevelType w:val="multilevel"/>
    <w:tmpl w:val="A5A2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3D68AE"/>
    <w:multiLevelType w:val="multilevel"/>
    <w:tmpl w:val="305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2F4421"/>
    <w:multiLevelType w:val="multilevel"/>
    <w:tmpl w:val="D41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B302D4"/>
    <w:multiLevelType w:val="multilevel"/>
    <w:tmpl w:val="5F5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141D2B"/>
    <w:multiLevelType w:val="multilevel"/>
    <w:tmpl w:val="724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051EE9"/>
    <w:multiLevelType w:val="multilevel"/>
    <w:tmpl w:val="360E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A27CC"/>
    <w:multiLevelType w:val="multilevel"/>
    <w:tmpl w:val="13A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9C7F86"/>
    <w:multiLevelType w:val="multilevel"/>
    <w:tmpl w:val="FE6C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C77FF9"/>
    <w:multiLevelType w:val="multilevel"/>
    <w:tmpl w:val="B396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F3FC2"/>
    <w:multiLevelType w:val="hybridMultilevel"/>
    <w:tmpl w:val="A82060A2"/>
    <w:lvl w:ilvl="0" w:tplc="B434BE1C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E9D34C8"/>
    <w:multiLevelType w:val="multilevel"/>
    <w:tmpl w:val="396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C613B1"/>
    <w:multiLevelType w:val="multilevel"/>
    <w:tmpl w:val="4F46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2F4747"/>
    <w:multiLevelType w:val="multilevel"/>
    <w:tmpl w:val="7A76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A7643B"/>
    <w:multiLevelType w:val="multilevel"/>
    <w:tmpl w:val="D726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0D1194"/>
    <w:multiLevelType w:val="multilevel"/>
    <w:tmpl w:val="3DE8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3D5E56"/>
    <w:multiLevelType w:val="multilevel"/>
    <w:tmpl w:val="A33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60566C"/>
    <w:multiLevelType w:val="multilevel"/>
    <w:tmpl w:val="5B0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BE7B6D"/>
    <w:multiLevelType w:val="multilevel"/>
    <w:tmpl w:val="8A0A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8D7D95"/>
    <w:multiLevelType w:val="multilevel"/>
    <w:tmpl w:val="1B5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804137">
    <w:abstractNumId w:val="7"/>
  </w:num>
  <w:num w:numId="2" w16cid:durableId="403527508">
    <w:abstractNumId w:val="3"/>
  </w:num>
  <w:num w:numId="3" w16cid:durableId="1631931719">
    <w:abstractNumId w:val="17"/>
  </w:num>
  <w:num w:numId="4" w16cid:durableId="1450513650">
    <w:abstractNumId w:val="1"/>
  </w:num>
  <w:num w:numId="5" w16cid:durableId="388698819">
    <w:abstractNumId w:val="0"/>
  </w:num>
  <w:num w:numId="6" w16cid:durableId="1750152613">
    <w:abstractNumId w:val="16"/>
  </w:num>
  <w:num w:numId="7" w16cid:durableId="35936395">
    <w:abstractNumId w:val="20"/>
  </w:num>
  <w:num w:numId="8" w16cid:durableId="1054695806">
    <w:abstractNumId w:val="13"/>
  </w:num>
  <w:num w:numId="9" w16cid:durableId="584461465">
    <w:abstractNumId w:val="5"/>
  </w:num>
  <w:num w:numId="10" w16cid:durableId="2075010188">
    <w:abstractNumId w:val="8"/>
  </w:num>
  <w:num w:numId="11" w16cid:durableId="1030716243">
    <w:abstractNumId w:val="4"/>
  </w:num>
  <w:num w:numId="12" w16cid:durableId="1713731465">
    <w:abstractNumId w:val="24"/>
  </w:num>
  <w:num w:numId="13" w16cid:durableId="472602460">
    <w:abstractNumId w:val="25"/>
  </w:num>
  <w:num w:numId="14" w16cid:durableId="953824697">
    <w:abstractNumId w:val="12"/>
  </w:num>
  <w:num w:numId="15" w16cid:durableId="1023558726">
    <w:abstractNumId w:val="6"/>
  </w:num>
  <w:num w:numId="16" w16cid:durableId="1889686202">
    <w:abstractNumId w:val="9"/>
  </w:num>
  <w:num w:numId="17" w16cid:durableId="1624002173">
    <w:abstractNumId w:val="22"/>
  </w:num>
  <w:num w:numId="18" w16cid:durableId="1273244752">
    <w:abstractNumId w:val="14"/>
  </w:num>
  <w:num w:numId="19" w16cid:durableId="968320926">
    <w:abstractNumId w:val="10"/>
  </w:num>
  <w:num w:numId="20" w16cid:durableId="590162693">
    <w:abstractNumId w:val="2"/>
  </w:num>
  <w:num w:numId="21" w16cid:durableId="467745705">
    <w:abstractNumId w:val="21"/>
  </w:num>
  <w:num w:numId="22" w16cid:durableId="116992979">
    <w:abstractNumId w:val="26"/>
  </w:num>
  <w:num w:numId="23" w16cid:durableId="1435007836">
    <w:abstractNumId w:val="15"/>
  </w:num>
  <w:num w:numId="24" w16cid:durableId="1454129141">
    <w:abstractNumId w:val="11"/>
  </w:num>
  <w:num w:numId="25" w16cid:durableId="1682702770">
    <w:abstractNumId w:val="19"/>
  </w:num>
  <w:num w:numId="26" w16cid:durableId="895438440">
    <w:abstractNumId w:val="18"/>
  </w:num>
  <w:num w:numId="27" w16cid:durableId="1029260735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7F"/>
    <w:rsid w:val="000009E9"/>
    <w:rsid w:val="00001322"/>
    <w:rsid w:val="00001905"/>
    <w:rsid w:val="000019F4"/>
    <w:rsid w:val="000029E6"/>
    <w:rsid w:val="000061FF"/>
    <w:rsid w:val="0000719E"/>
    <w:rsid w:val="00012240"/>
    <w:rsid w:val="00012E64"/>
    <w:rsid w:val="00013806"/>
    <w:rsid w:val="000253F3"/>
    <w:rsid w:val="000258E0"/>
    <w:rsid w:val="00025D6C"/>
    <w:rsid w:val="00026804"/>
    <w:rsid w:val="0002682B"/>
    <w:rsid w:val="00027CC0"/>
    <w:rsid w:val="00033A1F"/>
    <w:rsid w:val="00034D84"/>
    <w:rsid w:val="00034DDA"/>
    <w:rsid w:val="00035277"/>
    <w:rsid w:val="00035EAC"/>
    <w:rsid w:val="00035F68"/>
    <w:rsid w:val="00036D2E"/>
    <w:rsid w:val="00037891"/>
    <w:rsid w:val="000405E2"/>
    <w:rsid w:val="000411B5"/>
    <w:rsid w:val="00046A23"/>
    <w:rsid w:val="00050C65"/>
    <w:rsid w:val="00050D71"/>
    <w:rsid w:val="000526BD"/>
    <w:rsid w:val="00052D4E"/>
    <w:rsid w:val="00054407"/>
    <w:rsid w:val="00055F15"/>
    <w:rsid w:val="00056C55"/>
    <w:rsid w:val="000637C9"/>
    <w:rsid w:val="00063A9C"/>
    <w:rsid w:val="00070952"/>
    <w:rsid w:val="000725A3"/>
    <w:rsid w:val="00073AC3"/>
    <w:rsid w:val="000743ED"/>
    <w:rsid w:val="00077A18"/>
    <w:rsid w:val="00084283"/>
    <w:rsid w:val="00086F39"/>
    <w:rsid w:val="0009153C"/>
    <w:rsid w:val="00091BC7"/>
    <w:rsid w:val="000924FC"/>
    <w:rsid w:val="00092A43"/>
    <w:rsid w:val="00095E4C"/>
    <w:rsid w:val="000963AB"/>
    <w:rsid w:val="000A0E12"/>
    <w:rsid w:val="000A1F06"/>
    <w:rsid w:val="000A5B0A"/>
    <w:rsid w:val="000A6F1E"/>
    <w:rsid w:val="000B20E2"/>
    <w:rsid w:val="000B2975"/>
    <w:rsid w:val="000B4224"/>
    <w:rsid w:val="000B48BF"/>
    <w:rsid w:val="000C0C4A"/>
    <w:rsid w:val="000C0FA6"/>
    <w:rsid w:val="000C6A02"/>
    <w:rsid w:val="000C6FDA"/>
    <w:rsid w:val="000D0228"/>
    <w:rsid w:val="000D09FF"/>
    <w:rsid w:val="000D11DE"/>
    <w:rsid w:val="000D219C"/>
    <w:rsid w:val="000D37AE"/>
    <w:rsid w:val="000D4800"/>
    <w:rsid w:val="000D7119"/>
    <w:rsid w:val="000D7777"/>
    <w:rsid w:val="000E3735"/>
    <w:rsid w:val="000F12D0"/>
    <w:rsid w:val="000F3664"/>
    <w:rsid w:val="000F59EB"/>
    <w:rsid w:val="000F5AC4"/>
    <w:rsid w:val="000F75CA"/>
    <w:rsid w:val="00101013"/>
    <w:rsid w:val="0010423C"/>
    <w:rsid w:val="0010458A"/>
    <w:rsid w:val="0010458C"/>
    <w:rsid w:val="00106B22"/>
    <w:rsid w:val="0010731F"/>
    <w:rsid w:val="00107AD7"/>
    <w:rsid w:val="00110C34"/>
    <w:rsid w:val="00110E58"/>
    <w:rsid w:val="001119C2"/>
    <w:rsid w:val="00117569"/>
    <w:rsid w:val="0012178D"/>
    <w:rsid w:val="001219EA"/>
    <w:rsid w:val="0012269F"/>
    <w:rsid w:val="00123832"/>
    <w:rsid w:val="001240AC"/>
    <w:rsid w:val="0012517F"/>
    <w:rsid w:val="00130B76"/>
    <w:rsid w:val="00131271"/>
    <w:rsid w:val="001336B3"/>
    <w:rsid w:val="00134390"/>
    <w:rsid w:val="00134FA0"/>
    <w:rsid w:val="00135F1A"/>
    <w:rsid w:val="00136142"/>
    <w:rsid w:val="00140FC5"/>
    <w:rsid w:val="00142B5F"/>
    <w:rsid w:val="00145089"/>
    <w:rsid w:val="00145F5E"/>
    <w:rsid w:val="00147C4F"/>
    <w:rsid w:val="00154AF1"/>
    <w:rsid w:val="00154B9E"/>
    <w:rsid w:val="001557AE"/>
    <w:rsid w:val="00156340"/>
    <w:rsid w:val="0015657C"/>
    <w:rsid w:val="001606C7"/>
    <w:rsid w:val="00160992"/>
    <w:rsid w:val="00163B72"/>
    <w:rsid w:val="00164248"/>
    <w:rsid w:val="0016635A"/>
    <w:rsid w:val="001664D6"/>
    <w:rsid w:val="00171336"/>
    <w:rsid w:val="00171D19"/>
    <w:rsid w:val="001754C2"/>
    <w:rsid w:val="00180A39"/>
    <w:rsid w:val="00180ED0"/>
    <w:rsid w:val="0018228C"/>
    <w:rsid w:val="00185E13"/>
    <w:rsid w:val="001864FF"/>
    <w:rsid w:val="00187715"/>
    <w:rsid w:val="001878C0"/>
    <w:rsid w:val="00190343"/>
    <w:rsid w:val="00190A00"/>
    <w:rsid w:val="00191E0E"/>
    <w:rsid w:val="001936F5"/>
    <w:rsid w:val="001942F4"/>
    <w:rsid w:val="00194AD1"/>
    <w:rsid w:val="001952CE"/>
    <w:rsid w:val="001955FD"/>
    <w:rsid w:val="00195F6A"/>
    <w:rsid w:val="001961CC"/>
    <w:rsid w:val="0019652B"/>
    <w:rsid w:val="00196E99"/>
    <w:rsid w:val="001975BC"/>
    <w:rsid w:val="00197EAD"/>
    <w:rsid w:val="001A334D"/>
    <w:rsid w:val="001A4E29"/>
    <w:rsid w:val="001A4F0B"/>
    <w:rsid w:val="001A56F3"/>
    <w:rsid w:val="001A6862"/>
    <w:rsid w:val="001A6992"/>
    <w:rsid w:val="001A7323"/>
    <w:rsid w:val="001A73AC"/>
    <w:rsid w:val="001A7B2B"/>
    <w:rsid w:val="001B0DDA"/>
    <w:rsid w:val="001B1DA8"/>
    <w:rsid w:val="001B3080"/>
    <w:rsid w:val="001B53AB"/>
    <w:rsid w:val="001B56E1"/>
    <w:rsid w:val="001B6B51"/>
    <w:rsid w:val="001B7003"/>
    <w:rsid w:val="001B7511"/>
    <w:rsid w:val="001C08EE"/>
    <w:rsid w:val="001C1C14"/>
    <w:rsid w:val="001C2E0E"/>
    <w:rsid w:val="001C3FFB"/>
    <w:rsid w:val="001C582C"/>
    <w:rsid w:val="001C5B1D"/>
    <w:rsid w:val="001C5CDA"/>
    <w:rsid w:val="001C5F77"/>
    <w:rsid w:val="001C767B"/>
    <w:rsid w:val="001D13F8"/>
    <w:rsid w:val="001D2F6C"/>
    <w:rsid w:val="001D371D"/>
    <w:rsid w:val="001D580C"/>
    <w:rsid w:val="001D5F11"/>
    <w:rsid w:val="001E0C0A"/>
    <w:rsid w:val="001E24F4"/>
    <w:rsid w:val="001E3361"/>
    <w:rsid w:val="001E761B"/>
    <w:rsid w:val="001E7C7B"/>
    <w:rsid w:val="001F0099"/>
    <w:rsid w:val="001F0D77"/>
    <w:rsid w:val="001F1FAA"/>
    <w:rsid w:val="001F3293"/>
    <w:rsid w:val="001F3E7A"/>
    <w:rsid w:val="001F701B"/>
    <w:rsid w:val="001F7FE8"/>
    <w:rsid w:val="00200E7F"/>
    <w:rsid w:val="00200F74"/>
    <w:rsid w:val="00203059"/>
    <w:rsid w:val="00203959"/>
    <w:rsid w:val="0020429D"/>
    <w:rsid w:val="0020506A"/>
    <w:rsid w:val="002052BC"/>
    <w:rsid w:val="00205552"/>
    <w:rsid w:val="002118FA"/>
    <w:rsid w:val="00212232"/>
    <w:rsid w:val="0021301F"/>
    <w:rsid w:val="002141D1"/>
    <w:rsid w:val="00214526"/>
    <w:rsid w:val="00214780"/>
    <w:rsid w:val="00217854"/>
    <w:rsid w:val="00220B6F"/>
    <w:rsid w:val="00220BF2"/>
    <w:rsid w:val="00223312"/>
    <w:rsid w:val="002239A3"/>
    <w:rsid w:val="002253CB"/>
    <w:rsid w:val="00225867"/>
    <w:rsid w:val="00227B00"/>
    <w:rsid w:val="00231A35"/>
    <w:rsid w:val="0023333D"/>
    <w:rsid w:val="002336C6"/>
    <w:rsid w:val="00234C3F"/>
    <w:rsid w:val="00234C77"/>
    <w:rsid w:val="00235A1B"/>
    <w:rsid w:val="002424D3"/>
    <w:rsid w:val="00242ABA"/>
    <w:rsid w:val="00242EA5"/>
    <w:rsid w:val="00244DC7"/>
    <w:rsid w:val="00244E35"/>
    <w:rsid w:val="00244FFE"/>
    <w:rsid w:val="0024572D"/>
    <w:rsid w:val="00245DC7"/>
    <w:rsid w:val="00245F4D"/>
    <w:rsid w:val="002468B8"/>
    <w:rsid w:val="00246BFB"/>
    <w:rsid w:val="00246D5D"/>
    <w:rsid w:val="00247868"/>
    <w:rsid w:val="002504CF"/>
    <w:rsid w:val="00251392"/>
    <w:rsid w:val="00251B13"/>
    <w:rsid w:val="00251D0A"/>
    <w:rsid w:val="00252E88"/>
    <w:rsid w:val="002535FA"/>
    <w:rsid w:val="00254F93"/>
    <w:rsid w:val="00256600"/>
    <w:rsid w:val="00257FCA"/>
    <w:rsid w:val="00260537"/>
    <w:rsid w:val="00261411"/>
    <w:rsid w:val="0026243E"/>
    <w:rsid w:val="00263AAF"/>
    <w:rsid w:val="0026514A"/>
    <w:rsid w:val="00266887"/>
    <w:rsid w:val="00266A01"/>
    <w:rsid w:val="00267360"/>
    <w:rsid w:val="002701F1"/>
    <w:rsid w:val="00271271"/>
    <w:rsid w:val="002724BF"/>
    <w:rsid w:val="002727D2"/>
    <w:rsid w:val="002738F6"/>
    <w:rsid w:val="0027599D"/>
    <w:rsid w:val="002761B9"/>
    <w:rsid w:val="002767C1"/>
    <w:rsid w:val="0028090E"/>
    <w:rsid w:val="00281B21"/>
    <w:rsid w:val="00283265"/>
    <w:rsid w:val="0028387B"/>
    <w:rsid w:val="00286D7A"/>
    <w:rsid w:val="00287127"/>
    <w:rsid w:val="002910FA"/>
    <w:rsid w:val="00291CB8"/>
    <w:rsid w:val="002920FE"/>
    <w:rsid w:val="0029420A"/>
    <w:rsid w:val="00295AEF"/>
    <w:rsid w:val="00295B32"/>
    <w:rsid w:val="002965BC"/>
    <w:rsid w:val="00296680"/>
    <w:rsid w:val="00296C76"/>
    <w:rsid w:val="002A05D9"/>
    <w:rsid w:val="002A121D"/>
    <w:rsid w:val="002A1F99"/>
    <w:rsid w:val="002A3215"/>
    <w:rsid w:val="002A368B"/>
    <w:rsid w:val="002A3CE1"/>
    <w:rsid w:val="002A5F7A"/>
    <w:rsid w:val="002A64CE"/>
    <w:rsid w:val="002A74D3"/>
    <w:rsid w:val="002B1070"/>
    <w:rsid w:val="002B1BF0"/>
    <w:rsid w:val="002B62FC"/>
    <w:rsid w:val="002B7DE6"/>
    <w:rsid w:val="002C0C36"/>
    <w:rsid w:val="002C1114"/>
    <w:rsid w:val="002C159B"/>
    <w:rsid w:val="002C2223"/>
    <w:rsid w:val="002C2586"/>
    <w:rsid w:val="002C3FC7"/>
    <w:rsid w:val="002C540D"/>
    <w:rsid w:val="002C7426"/>
    <w:rsid w:val="002C7653"/>
    <w:rsid w:val="002D25C4"/>
    <w:rsid w:val="002D2F5C"/>
    <w:rsid w:val="002D3BBF"/>
    <w:rsid w:val="002D6F9D"/>
    <w:rsid w:val="002D7296"/>
    <w:rsid w:val="002D7507"/>
    <w:rsid w:val="002E0299"/>
    <w:rsid w:val="002E290D"/>
    <w:rsid w:val="002E2D60"/>
    <w:rsid w:val="002E45E0"/>
    <w:rsid w:val="002E4E68"/>
    <w:rsid w:val="002E61BD"/>
    <w:rsid w:val="002E687F"/>
    <w:rsid w:val="002E707D"/>
    <w:rsid w:val="002E76BD"/>
    <w:rsid w:val="002E7A42"/>
    <w:rsid w:val="002F2D63"/>
    <w:rsid w:val="002F46A8"/>
    <w:rsid w:val="002F4DA4"/>
    <w:rsid w:val="002F6214"/>
    <w:rsid w:val="00300168"/>
    <w:rsid w:val="0030149E"/>
    <w:rsid w:val="00303D9D"/>
    <w:rsid w:val="00305715"/>
    <w:rsid w:val="00307CC4"/>
    <w:rsid w:val="0031120D"/>
    <w:rsid w:val="00313E15"/>
    <w:rsid w:val="00316D39"/>
    <w:rsid w:val="003175FD"/>
    <w:rsid w:val="00320624"/>
    <w:rsid w:val="00320EA5"/>
    <w:rsid w:val="003216A8"/>
    <w:rsid w:val="003219CC"/>
    <w:rsid w:val="00323081"/>
    <w:rsid w:val="0033068A"/>
    <w:rsid w:val="003341FA"/>
    <w:rsid w:val="00334CB7"/>
    <w:rsid w:val="003353BD"/>
    <w:rsid w:val="00337BC5"/>
    <w:rsid w:val="003415F5"/>
    <w:rsid w:val="003424BC"/>
    <w:rsid w:val="00342620"/>
    <w:rsid w:val="00342A71"/>
    <w:rsid w:val="00342ABC"/>
    <w:rsid w:val="00342B38"/>
    <w:rsid w:val="00343E20"/>
    <w:rsid w:val="0034611C"/>
    <w:rsid w:val="00346316"/>
    <w:rsid w:val="0035013B"/>
    <w:rsid w:val="0035565E"/>
    <w:rsid w:val="003610E7"/>
    <w:rsid w:val="0036188E"/>
    <w:rsid w:val="00366343"/>
    <w:rsid w:val="003708CE"/>
    <w:rsid w:val="003717E3"/>
    <w:rsid w:val="00373EBF"/>
    <w:rsid w:val="003759E2"/>
    <w:rsid w:val="00375ADD"/>
    <w:rsid w:val="00375C57"/>
    <w:rsid w:val="00375F9F"/>
    <w:rsid w:val="003771B5"/>
    <w:rsid w:val="003771F0"/>
    <w:rsid w:val="00377D92"/>
    <w:rsid w:val="00382430"/>
    <w:rsid w:val="00382842"/>
    <w:rsid w:val="0038471C"/>
    <w:rsid w:val="00385D43"/>
    <w:rsid w:val="00385F2D"/>
    <w:rsid w:val="00387D5C"/>
    <w:rsid w:val="00390AC3"/>
    <w:rsid w:val="00391E88"/>
    <w:rsid w:val="00394C6D"/>
    <w:rsid w:val="00394EEC"/>
    <w:rsid w:val="0039508D"/>
    <w:rsid w:val="003A0801"/>
    <w:rsid w:val="003A3C2F"/>
    <w:rsid w:val="003A5C30"/>
    <w:rsid w:val="003A6990"/>
    <w:rsid w:val="003B09AD"/>
    <w:rsid w:val="003B254B"/>
    <w:rsid w:val="003B3AD6"/>
    <w:rsid w:val="003B430A"/>
    <w:rsid w:val="003B49F1"/>
    <w:rsid w:val="003B4DD8"/>
    <w:rsid w:val="003B74E9"/>
    <w:rsid w:val="003C0754"/>
    <w:rsid w:val="003C078B"/>
    <w:rsid w:val="003C0FA8"/>
    <w:rsid w:val="003C1434"/>
    <w:rsid w:val="003C21CE"/>
    <w:rsid w:val="003C2B8F"/>
    <w:rsid w:val="003C332C"/>
    <w:rsid w:val="003C44A3"/>
    <w:rsid w:val="003C5702"/>
    <w:rsid w:val="003C5B18"/>
    <w:rsid w:val="003D0D5D"/>
    <w:rsid w:val="003D181D"/>
    <w:rsid w:val="003D2F46"/>
    <w:rsid w:val="003D35D0"/>
    <w:rsid w:val="003D4A8B"/>
    <w:rsid w:val="003D61B4"/>
    <w:rsid w:val="003E1AF4"/>
    <w:rsid w:val="003E24EE"/>
    <w:rsid w:val="003E2B6B"/>
    <w:rsid w:val="003E40B7"/>
    <w:rsid w:val="003E464C"/>
    <w:rsid w:val="003E6B4B"/>
    <w:rsid w:val="003E7177"/>
    <w:rsid w:val="003E742F"/>
    <w:rsid w:val="003F0DA0"/>
    <w:rsid w:val="003F2B10"/>
    <w:rsid w:val="003F2F6D"/>
    <w:rsid w:val="003F4EDB"/>
    <w:rsid w:val="003F6578"/>
    <w:rsid w:val="00400D36"/>
    <w:rsid w:val="00401016"/>
    <w:rsid w:val="00402B27"/>
    <w:rsid w:val="004040F2"/>
    <w:rsid w:val="00405A1F"/>
    <w:rsid w:val="00405C39"/>
    <w:rsid w:val="00410572"/>
    <w:rsid w:val="004105E1"/>
    <w:rsid w:val="00411ADB"/>
    <w:rsid w:val="00415072"/>
    <w:rsid w:val="004154DA"/>
    <w:rsid w:val="0041630D"/>
    <w:rsid w:val="00416D57"/>
    <w:rsid w:val="00421DF9"/>
    <w:rsid w:val="004232B7"/>
    <w:rsid w:val="00423356"/>
    <w:rsid w:val="00423975"/>
    <w:rsid w:val="004239FD"/>
    <w:rsid w:val="00425E85"/>
    <w:rsid w:val="0042662F"/>
    <w:rsid w:val="0042728D"/>
    <w:rsid w:val="004319A6"/>
    <w:rsid w:val="004329DF"/>
    <w:rsid w:val="0043492D"/>
    <w:rsid w:val="00435D9F"/>
    <w:rsid w:val="00436863"/>
    <w:rsid w:val="0043691C"/>
    <w:rsid w:val="00437E2C"/>
    <w:rsid w:val="00440BED"/>
    <w:rsid w:val="00442A33"/>
    <w:rsid w:val="00443C5E"/>
    <w:rsid w:val="00445011"/>
    <w:rsid w:val="00445534"/>
    <w:rsid w:val="00447770"/>
    <w:rsid w:val="00452CC7"/>
    <w:rsid w:val="004534A7"/>
    <w:rsid w:val="00454630"/>
    <w:rsid w:val="0045490D"/>
    <w:rsid w:val="00454913"/>
    <w:rsid w:val="00456DDA"/>
    <w:rsid w:val="004628C5"/>
    <w:rsid w:val="0046393E"/>
    <w:rsid w:val="0046549A"/>
    <w:rsid w:val="00466DB0"/>
    <w:rsid w:val="004712D7"/>
    <w:rsid w:val="0047186D"/>
    <w:rsid w:val="00472291"/>
    <w:rsid w:val="00472B97"/>
    <w:rsid w:val="00473646"/>
    <w:rsid w:val="00473879"/>
    <w:rsid w:val="00473FFF"/>
    <w:rsid w:val="00474739"/>
    <w:rsid w:val="004762E0"/>
    <w:rsid w:val="004772C3"/>
    <w:rsid w:val="0048019D"/>
    <w:rsid w:val="004801BA"/>
    <w:rsid w:val="00480F8A"/>
    <w:rsid w:val="0048570A"/>
    <w:rsid w:val="0048634E"/>
    <w:rsid w:val="00491D73"/>
    <w:rsid w:val="00493D8A"/>
    <w:rsid w:val="0049468A"/>
    <w:rsid w:val="004A07DF"/>
    <w:rsid w:val="004A2118"/>
    <w:rsid w:val="004A3BE8"/>
    <w:rsid w:val="004A400B"/>
    <w:rsid w:val="004A44DA"/>
    <w:rsid w:val="004A5FA8"/>
    <w:rsid w:val="004A768E"/>
    <w:rsid w:val="004B2D45"/>
    <w:rsid w:val="004B5E79"/>
    <w:rsid w:val="004C3178"/>
    <w:rsid w:val="004C36A8"/>
    <w:rsid w:val="004C70EA"/>
    <w:rsid w:val="004D14DB"/>
    <w:rsid w:val="004D2C29"/>
    <w:rsid w:val="004D4BFB"/>
    <w:rsid w:val="004D6208"/>
    <w:rsid w:val="004D706A"/>
    <w:rsid w:val="004D7137"/>
    <w:rsid w:val="004E079C"/>
    <w:rsid w:val="004E08BC"/>
    <w:rsid w:val="004E1B90"/>
    <w:rsid w:val="004E59B1"/>
    <w:rsid w:val="004E6FAE"/>
    <w:rsid w:val="004F0A8B"/>
    <w:rsid w:val="004F48F7"/>
    <w:rsid w:val="004F655B"/>
    <w:rsid w:val="004F75BE"/>
    <w:rsid w:val="00501CA9"/>
    <w:rsid w:val="005068AC"/>
    <w:rsid w:val="00506B65"/>
    <w:rsid w:val="00507195"/>
    <w:rsid w:val="00512B37"/>
    <w:rsid w:val="00513461"/>
    <w:rsid w:val="005139E6"/>
    <w:rsid w:val="00513E92"/>
    <w:rsid w:val="005140A1"/>
    <w:rsid w:val="0051451E"/>
    <w:rsid w:val="00514EC6"/>
    <w:rsid w:val="00516A69"/>
    <w:rsid w:val="00517A11"/>
    <w:rsid w:val="00520A14"/>
    <w:rsid w:val="0052150E"/>
    <w:rsid w:val="00521602"/>
    <w:rsid w:val="00522294"/>
    <w:rsid w:val="00523069"/>
    <w:rsid w:val="005270B5"/>
    <w:rsid w:val="005303DB"/>
    <w:rsid w:val="00531B8F"/>
    <w:rsid w:val="00534A7A"/>
    <w:rsid w:val="00535791"/>
    <w:rsid w:val="00536E54"/>
    <w:rsid w:val="005416B5"/>
    <w:rsid w:val="00541CC2"/>
    <w:rsid w:val="00544422"/>
    <w:rsid w:val="0054450B"/>
    <w:rsid w:val="0054692C"/>
    <w:rsid w:val="0055063F"/>
    <w:rsid w:val="005513B3"/>
    <w:rsid w:val="005513E0"/>
    <w:rsid w:val="00551823"/>
    <w:rsid w:val="00551B0B"/>
    <w:rsid w:val="00552454"/>
    <w:rsid w:val="00552637"/>
    <w:rsid w:val="00552DD9"/>
    <w:rsid w:val="00553C1A"/>
    <w:rsid w:val="005542A6"/>
    <w:rsid w:val="00554A9B"/>
    <w:rsid w:val="005550DF"/>
    <w:rsid w:val="0055538D"/>
    <w:rsid w:val="00556119"/>
    <w:rsid w:val="005579E0"/>
    <w:rsid w:val="00560BA2"/>
    <w:rsid w:val="0056162E"/>
    <w:rsid w:val="00566802"/>
    <w:rsid w:val="00570303"/>
    <w:rsid w:val="00571B44"/>
    <w:rsid w:val="00572257"/>
    <w:rsid w:val="00573858"/>
    <w:rsid w:val="00574EFC"/>
    <w:rsid w:val="0057799F"/>
    <w:rsid w:val="00586875"/>
    <w:rsid w:val="00586FCE"/>
    <w:rsid w:val="0058789F"/>
    <w:rsid w:val="00590CD2"/>
    <w:rsid w:val="00592103"/>
    <w:rsid w:val="005945DE"/>
    <w:rsid w:val="00594992"/>
    <w:rsid w:val="00594A60"/>
    <w:rsid w:val="00596328"/>
    <w:rsid w:val="00597233"/>
    <w:rsid w:val="00597BAE"/>
    <w:rsid w:val="005A27CE"/>
    <w:rsid w:val="005A2CEE"/>
    <w:rsid w:val="005A3664"/>
    <w:rsid w:val="005A69E5"/>
    <w:rsid w:val="005A6C46"/>
    <w:rsid w:val="005A773F"/>
    <w:rsid w:val="005A7B04"/>
    <w:rsid w:val="005B16D1"/>
    <w:rsid w:val="005B2546"/>
    <w:rsid w:val="005B2AE6"/>
    <w:rsid w:val="005B387B"/>
    <w:rsid w:val="005B5475"/>
    <w:rsid w:val="005B5527"/>
    <w:rsid w:val="005B7615"/>
    <w:rsid w:val="005C0570"/>
    <w:rsid w:val="005C22A8"/>
    <w:rsid w:val="005C2F30"/>
    <w:rsid w:val="005C4968"/>
    <w:rsid w:val="005C4A73"/>
    <w:rsid w:val="005C6807"/>
    <w:rsid w:val="005C717A"/>
    <w:rsid w:val="005D266A"/>
    <w:rsid w:val="005D3BC1"/>
    <w:rsid w:val="005D471F"/>
    <w:rsid w:val="005D56DF"/>
    <w:rsid w:val="005D783E"/>
    <w:rsid w:val="005E169F"/>
    <w:rsid w:val="005E171F"/>
    <w:rsid w:val="005E3960"/>
    <w:rsid w:val="005E4077"/>
    <w:rsid w:val="005E4993"/>
    <w:rsid w:val="005E4A48"/>
    <w:rsid w:val="005E5D89"/>
    <w:rsid w:val="005E6294"/>
    <w:rsid w:val="005E68B5"/>
    <w:rsid w:val="005E68BA"/>
    <w:rsid w:val="005E7492"/>
    <w:rsid w:val="005E7F97"/>
    <w:rsid w:val="005F1ECD"/>
    <w:rsid w:val="005F6227"/>
    <w:rsid w:val="005F7166"/>
    <w:rsid w:val="00600025"/>
    <w:rsid w:val="00601501"/>
    <w:rsid w:val="006053F9"/>
    <w:rsid w:val="00605F53"/>
    <w:rsid w:val="0061075E"/>
    <w:rsid w:val="00611E33"/>
    <w:rsid w:val="00613BCB"/>
    <w:rsid w:val="0061414B"/>
    <w:rsid w:val="006159EC"/>
    <w:rsid w:val="00615D18"/>
    <w:rsid w:val="00617B5E"/>
    <w:rsid w:val="00624F0E"/>
    <w:rsid w:val="00631D9F"/>
    <w:rsid w:val="00632CA2"/>
    <w:rsid w:val="00634846"/>
    <w:rsid w:val="0063525F"/>
    <w:rsid w:val="00637A99"/>
    <w:rsid w:val="0064059E"/>
    <w:rsid w:val="006406F0"/>
    <w:rsid w:val="00641BD2"/>
    <w:rsid w:val="006448C1"/>
    <w:rsid w:val="00644AB8"/>
    <w:rsid w:val="00644B87"/>
    <w:rsid w:val="006453F8"/>
    <w:rsid w:val="00647D0C"/>
    <w:rsid w:val="00647EA1"/>
    <w:rsid w:val="006515EF"/>
    <w:rsid w:val="00651F5B"/>
    <w:rsid w:val="00652CB0"/>
    <w:rsid w:val="00657823"/>
    <w:rsid w:val="00657E53"/>
    <w:rsid w:val="006610E5"/>
    <w:rsid w:val="006615AF"/>
    <w:rsid w:val="006619D6"/>
    <w:rsid w:val="00661B71"/>
    <w:rsid w:val="006624D8"/>
    <w:rsid w:val="00663304"/>
    <w:rsid w:val="00672653"/>
    <w:rsid w:val="0067278B"/>
    <w:rsid w:val="00672B13"/>
    <w:rsid w:val="00674370"/>
    <w:rsid w:val="0067530C"/>
    <w:rsid w:val="00675321"/>
    <w:rsid w:val="00675F60"/>
    <w:rsid w:val="00676381"/>
    <w:rsid w:val="006774CD"/>
    <w:rsid w:val="00677A70"/>
    <w:rsid w:val="00682ED9"/>
    <w:rsid w:val="00683365"/>
    <w:rsid w:val="0068352A"/>
    <w:rsid w:val="0068365A"/>
    <w:rsid w:val="00685844"/>
    <w:rsid w:val="006870F2"/>
    <w:rsid w:val="0069013C"/>
    <w:rsid w:val="006901FD"/>
    <w:rsid w:val="006904B2"/>
    <w:rsid w:val="00691AF6"/>
    <w:rsid w:val="006923D3"/>
    <w:rsid w:val="0069411F"/>
    <w:rsid w:val="00695E5E"/>
    <w:rsid w:val="0069755F"/>
    <w:rsid w:val="006A0B25"/>
    <w:rsid w:val="006A11F1"/>
    <w:rsid w:val="006A2D96"/>
    <w:rsid w:val="006A2F62"/>
    <w:rsid w:val="006A4988"/>
    <w:rsid w:val="006A50D2"/>
    <w:rsid w:val="006A5673"/>
    <w:rsid w:val="006A5DDD"/>
    <w:rsid w:val="006A6636"/>
    <w:rsid w:val="006A6E67"/>
    <w:rsid w:val="006B1431"/>
    <w:rsid w:val="006B22BF"/>
    <w:rsid w:val="006B2A61"/>
    <w:rsid w:val="006B2A88"/>
    <w:rsid w:val="006B49C2"/>
    <w:rsid w:val="006B648E"/>
    <w:rsid w:val="006C0EDF"/>
    <w:rsid w:val="006C0F83"/>
    <w:rsid w:val="006C3538"/>
    <w:rsid w:val="006C48EC"/>
    <w:rsid w:val="006C58BF"/>
    <w:rsid w:val="006C68B0"/>
    <w:rsid w:val="006C6E64"/>
    <w:rsid w:val="006D0F80"/>
    <w:rsid w:val="006D13B9"/>
    <w:rsid w:val="006D4C6B"/>
    <w:rsid w:val="006D63C7"/>
    <w:rsid w:val="006D65FF"/>
    <w:rsid w:val="006E1357"/>
    <w:rsid w:val="006E7ED7"/>
    <w:rsid w:val="006F2C73"/>
    <w:rsid w:val="006F45A6"/>
    <w:rsid w:val="006F6758"/>
    <w:rsid w:val="006F6D76"/>
    <w:rsid w:val="00703F14"/>
    <w:rsid w:val="00704F9A"/>
    <w:rsid w:val="007105F4"/>
    <w:rsid w:val="007106E2"/>
    <w:rsid w:val="007108BE"/>
    <w:rsid w:val="0071170C"/>
    <w:rsid w:val="007126A3"/>
    <w:rsid w:val="007145C8"/>
    <w:rsid w:val="0071769D"/>
    <w:rsid w:val="0072127F"/>
    <w:rsid w:val="0072150A"/>
    <w:rsid w:val="007235F6"/>
    <w:rsid w:val="00723903"/>
    <w:rsid w:val="00725D2A"/>
    <w:rsid w:val="0072721E"/>
    <w:rsid w:val="00730A8A"/>
    <w:rsid w:val="0073314E"/>
    <w:rsid w:val="007348CE"/>
    <w:rsid w:val="00735751"/>
    <w:rsid w:val="007369B2"/>
    <w:rsid w:val="0074128B"/>
    <w:rsid w:val="007416A8"/>
    <w:rsid w:val="00742803"/>
    <w:rsid w:val="007433E5"/>
    <w:rsid w:val="00745FC6"/>
    <w:rsid w:val="00746681"/>
    <w:rsid w:val="00746726"/>
    <w:rsid w:val="00750C23"/>
    <w:rsid w:val="0075202A"/>
    <w:rsid w:val="0075293C"/>
    <w:rsid w:val="00754019"/>
    <w:rsid w:val="00756032"/>
    <w:rsid w:val="007575B3"/>
    <w:rsid w:val="007605C0"/>
    <w:rsid w:val="00761846"/>
    <w:rsid w:val="00761A50"/>
    <w:rsid w:val="007656D8"/>
    <w:rsid w:val="00770EA7"/>
    <w:rsid w:val="00772AD0"/>
    <w:rsid w:val="00772E3B"/>
    <w:rsid w:val="00773FD4"/>
    <w:rsid w:val="00775EAB"/>
    <w:rsid w:val="007773CF"/>
    <w:rsid w:val="00777DB5"/>
    <w:rsid w:val="00780201"/>
    <w:rsid w:val="00780D01"/>
    <w:rsid w:val="007831EC"/>
    <w:rsid w:val="00783DE6"/>
    <w:rsid w:val="0079042A"/>
    <w:rsid w:val="00790F69"/>
    <w:rsid w:val="00792367"/>
    <w:rsid w:val="00792676"/>
    <w:rsid w:val="007926BC"/>
    <w:rsid w:val="0079279C"/>
    <w:rsid w:val="00792E4A"/>
    <w:rsid w:val="00796A65"/>
    <w:rsid w:val="00796F97"/>
    <w:rsid w:val="007A0864"/>
    <w:rsid w:val="007A5030"/>
    <w:rsid w:val="007A608F"/>
    <w:rsid w:val="007A60D6"/>
    <w:rsid w:val="007A78E8"/>
    <w:rsid w:val="007B12DA"/>
    <w:rsid w:val="007B212B"/>
    <w:rsid w:val="007B229D"/>
    <w:rsid w:val="007B28CF"/>
    <w:rsid w:val="007B3FA1"/>
    <w:rsid w:val="007B47ED"/>
    <w:rsid w:val="007B574D"/>
    <w:rsid w:val="007B5F31"/>
    <w:rsid w:val="007B6A5D"/>
    <w:rsid w:val="007B6BBB"/>
    <w:rsid w:val="007C2004"/>
    <w:rsid w:val="007C2427"/>
    <w:rsid w:val="007C6AB3"/>
    <w:rsid w:val="007C7654"/>
    <w:rsid w:val="007D0F9E"/>
    <w:rsid w:val="007D1963"/>
    <w:rsid w:val="007D2213"/>
    <w:rsid w:val="007D24F2"/>
    <w:rsid w:val="007D2876"/>
    <w:rsid w:val="007D3C62"/>
    <w:rsid w:val="007D3E41"/>
    <w:rsid w:val="007D4958"/>
    <w:rsid w:val="007D4DE8"/>
    <w:rsid w:val="007D4E4E"/>
    <w:rsid w:val="007D5030"/>
    <w:rsid w:val="007D50C2"/>
    <w:rsid w:val="007D52FD"/>
    <w:rsid w:val="007D64FA"/>
    <w:rsid w:val="007D686A"/>
    <w:rsid w:val="007D6EE7"/>
    <w:rsid w:val="007E167B"/>
    <w:rsid w:val="007E26B3"/>
    <w:rsid w:val="007E2DF6"/>
    <w:rsid w:val="007E52EC"/>
    <w:rsid w:val="007E5486"/>
    <w:rsid w:val="007E594D"/>
    <w:rsid w:val="007E5EB0"/>
    <w:rsid w:val="007E6A7F"/>
    <w:rsid w:val="007F06A0"/>
    <w:rsid w:val="007F0C39"/>
    <w:rsid w:val="007F1FC8"/>
    <w:rsid w:val="007F2791"/>
    <w:rsid w:val="007F2B29"/>
    <w:rsid w:val="007F48BF"/>
    <w:rsid w:val="007F48DA"/>
    <w:rsid w:val="007F49CF"/>
    <w:rsid w:val="007F554E"/>
    <w:rsid w:val="007F5F90"/>
    <w:rsid w:val="007F7688"/>
    <w:rsid w:val="00800930"/>
    <w:rsid w:val="00801459"/>
    <w:rsid w:val="008059B3"/>
    <w:rsid w:val="00806166"/>
    <w:rsid w:val="008065E4"/>
    <w:rsid w:val="00806D5A"/>
    <w:rsid w:val="00807391"/>
    <w:rsid w:val="008125E4"/>
    <w:rsid w:val="00814471"/>
    <w:rsid w:val="00814CF5"/>
    <w:rsid w:val="00816139"/>
    <w:rsid w:val="008171B4"/>
    <w:rsid w:val="0082359B"/>
    <w:rsid w:val="0082445E"/>
    <w:rsid w:val="00824C36"/>
    <w:rsid w:val="00830891"/>
    <w:rsid w:val="008313D3"/>
    <w:rsid w:val="008318A1"/>
    <w:rsid w:val="008335CD"/>
    <w:rsid w:val="0083431E"/>
    <w:rsid w:val="0083621A"/>
    <w:rsid w:val="00836BB7"/>
    <w:rsid w:val="00840820"/>
    <w:rsid w:val="00840BF4"/>
    <w:rsid w:val="00841697"/>
    <w:rsid w:val="00842F35"/>
    <w:rsid w:val="00846920"/>
    <w:rsid w:val="00850B6F"/>
    <w:rsid w:val="00851B67"/>
    <w:rsid w:val="00853A52"/>
    <w:rsid w:val="00854887"/>
    <w:rsid w:val="0086204D"/>
    <w:rsid w:val="00862E87"/>
    <w:rsid w:val="0086336B"/>
    <w:rsid w:val="00864801"/>
    <w:rsid w:val="00866820"/>
    <w:rsid w:val="0086705F"/>
    <w:rsid w:val="00867DE6"/>
    <w:rsid w:val="00871E37"/>
    <w:rsid w:val="00872487"/>
    <w:rsid w:val="0087280C"/>
    <w:rsid w:val="008730AB"/>
    <w:rsid w:val="008730CC"/>
    <w:rsid w:val="0087350E"/>
    <w:rsid w:val="00875FC7"/>
    <w:rsid w:val="00877F0B"/>
    <w:rsid w:val="00880C2D"/>
    <w:rsid w:val="00881E27"/>
    <w:rsid w:val="008829B1"/>
    <w:rsid w:val="00882AFD"/>
    <w:rsid w:val="00883102"/>
    <w:rsid w:val="0088381C"/>
    <w:rsid w:val="00883A70"/>
    <w:rsid w:val="00883E9B"/>
    <w:rsid w:val="00884765"/>
    <w:rsid w:val="00885154"/>
    <w:rsid w:val="008860D9"/>
    <w:rsid w:val="00887688"/>
    <w:rsid w:val="00887EA3"/>
    <w:rsid w:val="00890B34"/>
    <w:rsid w:val="0089173A"/>
    <w:rsid w:val="00891C6B"/>
    <w:rsid w:val="00891F68"/>
    <w:rsid w:val="00893384"/>
    <w:rsid w:val="00893A98"/>
    <w:rsid w:val="00893D26"/>
    <w:rsid w:val="00894359"/>
    <w:rsid w:val="008950F3"/>
    <w:rsid w:val="00895C54"/>
    <w:rsid w:val="00895DAA"/>
    <w:rsid w:val="00896CA2"/>
    <w:rsid w:val="008A106C"/>
    <w:rsid w:val="008A1FB5"/>
    <w:rsid w:val="008A3207"/>
    <w:rsid w:val="008A323F"/>
    <w:rsid w:val="008A4AB2"/>
    <w:rsid w:val="008A5805"/>
    <w:rsid w:val="008A587A"/>
    <w:rsid w:val="008A6736"/>
    <w:rsid w:val="008A7092"/>
    <w:rsid w:val="008B00E9"/>
    <w:rsid w:val="008B0D54"/>
    <w:rsid w:val="008B13BC"/>
    <w:rsid w:val="008B16CB"/>
    <w:rsid w:val="008B1FCA"/>
    <w:rsid w:val="008B20E7"/>
    <w:rsid w:val="008B21B3"/>
    <w:rsid w:val="008B55D7"/>
    <w:rsid w:val="008B59FE"/>
    <w:rsid w:val="008B5DBF"/>
    <w:rsid w:val="008C23B2"/>
    <w:rsid w:val="008C2EE9"/>
    <w:rsid w:val="008C341B"/>
    <w:rsid w:val="008C3B5A"/>
    <w:rsid w:val="008C3DBE"/>
    <w:rsid w:val="008C40D6"/>
    <w:rsid w:val="008C4780"/>
    <w:rsid w:val="008C57C0"/>
    <w:rsid w:val="008D1471"/>
    <w:rsid w:val="008D73ED"/>
    <w:rsid w:val="008D7C95"/>
    <w:rsid w:val="008D7EBE"/>
    <w:rsid w:val="008E40E7"/>
    <w:rsid w:val="008E6456"/>
    <w:rsid w:val="008E6B55"/>
    <w:rsid w:val="008E7966"/>
    <w:rsid w:val="008F0118"/>
    <w:rsid w:val="008F084B"/>
    <w:rsid w:val="008F4DD6"/>
    <w:rsid w:val="008F55F2"/>
    <w:rsid w:val="00901C0F"/>
    <w:rsid w:val="00901E15"/>
    <w:rsid w:val="009026C1"/>
    <w:rsid w:val="009044B4"/>
    <w:rsid w:val="009045E6"/>
    <w:rsid w:val="00906B26"/>
    <w:rsid w:val="00907ABE"/>
    <w:rsid w:val="00911032"/>
    <w:rsid w:val="00911C29"/>
    <w:rsid w:val="00912AFC"/>
    <w:rsid w:val="00912C5D"/>
    <w:rsid w:val="00913FCF"/>
    <w:rsid w:val="00915064"/>
    <w:rsid w:val="00923DD4"/>
    <w:rsid w:val="009245DB"/>
    <w:rsid w:val="00924AAD"/>
    <w:rsid w:val="00924EBF"/>
    <w:rsid w:val="00925C10"/>
    <w:rsid w:val="00927DED"/>
    <w:rsid w:val="0093144B"/>
    <w:rsid w:val="00931B79"/>
    <w:rsid w:val="009325C5"/>
    <w:rsid w:val="00935954"/>
    <w:rsid w:val="009367DE"/>
    <w:rsid w:val="00940486"/>
    <w:rsid w:val="009429D6"/>
    <w:rsid w:val="0094456F"/>
    <w:rsid w:val="00944F37"/>
    <w:rsid w:val="0094645F"/>
    <w:rsid w:val="0095096A"/>
    <w:rsid w:val="0095193B"/>
    <w:rsid w:val="00951EC3"/>
    <w:rsid w:val="009520D5"/>
    <w:rsid w:val="0095339A"/>
    <w:rsid w:val="00953ECE"/>
    <w:rsid w:val="00954473"/>
    <w:rsid w:val="00954591"/>
    <w:rsid w:val="009557CC"/>
    <w:rsid w:val="00960598"/>
    <w:rsid w:val="0096244E"/>
    <w:rsid w:val="0096362B"/>
    <w:rsid w:val="00964CA1"/>
    <w:rsid w:val="009659A0"/>
    <w:rsid w:val="009664F9"/>
    <w:rsid w:val="00967485"/>
    <w:rsid w:val="00970914"/>
    <w:rsid w:val="00975A8E"/>
    <w:rsid w:val="00975E83"/>
    <w:rsid w:val="00976CB4"/>
    <w:rsid w:val="00981F69"/>
    <w:rsid w:val="009821AE"/>
    <w:rsid w:val="009837A8"/>
    <w:rsid w:val="00984004"/>
    <w:rsid w:val="00990542"/>
    <w:rsid w:val="0099346C"/>
    <w:rsid w:val="009938C4"/>
    <w:rsid w:val="0099546D"/>
    <w:rsid w:val="00995CE8"/>
    <w:rsid w:val="00996048"/>
    <w:rsid w:val="009963D1"/>
    <w:rsid w:val="00997DB8"/>
    <w:rsid w:val="00997F44"/>
    <w:rsid w:val="009A2175"/>
    <w:rsid w:val="009A2A9F"/>
    <w:rsid w:val="009A3B3E"/>
    <w:rsid w:val="009A5670"/>
    <w:rsid w:val="009A60AE"/>
    <w:rsid w:val="009A69A3"/>
    <w:rsid w:val="009B1646"/>
    <w:rsid w:val="009B3C9A"/>
    <w:rsid w:val="009B49F0"/>
    <w:rsid w:val="009C0955"/>
    <w:rsid w:val="009C200B"/>
    <w:rsid w:val="009C268F"/>
    <w:rsid w:val="009C3331"/>
    <w:rsid w:val="009C3E60"/>
    <w:rsid w:val="009C4536"/>
    <w:rsid w:val="009C534A"/>
    <w:rsid w:val="009C5E43"/>
    <w:rsid w:val="009C65F7"/>
    <w:rsid w:val="009D2D18"/>
    <w:rsid w:val="009D4F6A"/>
    <w:rsid w:val="009E00E7"/>
    <w:rsid w:val="009E055C"/>
    <w:rsid w:val="009E11C5"/>
    <w:rsid w:val="009E28B3"/>
    <w:rsid w:val="009E3035"/>
    <w:rsid w:val="009E49AA"/>
    <w:rsid w:val="009E501B"/>
    <w:rsid w:val="009E520A"/>
    <w:rsid w:val="009E5721"/>
    <w:rsid w:val="009E5C37"/>
    <w:rsid w:val="009E61E1"/>
    <w:rsid w:val="009F1D07"/>
    <w:rsid w:val="009F28C8"/>
    <w:rsid w:val="009F3AB9"/>
    <w:rsid w:val="009F3ADD"/>
    <w:rsid w:val="009F4691"/>
    <w:rsid w:val="009F5231"/>
    <w:rsid w:val="009F632F"/>
    <w:rsid w:val="009F79A6"/>
    <w:rsid w:val="00A0102D"/>
    <w:rsid w:val="00A016C8"/>
    <w:rsid w:val="00A05A73"/>
    <w:rsid w:val="00A05C73"/>
    <w:rsid w:val="00A1089A"/>
    <w:rsid w:val="00A10BEF"/>
    <w:rsid w:val="00A129F8"/>
    <w:rsid w:val="00A1578A"/>
    <w:rsid w:val="00A2070F"/>
    <w:rsid w:val="00A20747"/>
    <w:rsid w:val="00A20A3F"/>
    <w:rsid w:val="00A21AF5"/>
    <w:rsid w:val="00A2373E"/>
    <w:rsid w:val="00A23F7B"/>
    <w:rsid w:val="00A245D2"/>
    <w:rsid w:val="00A26132"/>
    <w:rsid w:val="00A26E02"/>
    <w:rsid w:val="00A2762D"/>
    <w:rsid w:val="00A27C87"/>
    <w:rsid w:val="00A307EC"/>
    <w:rsid w:val="00A33679"/>
    <w:rsid w:val="00A33B2E"/>
    <w:rsid w:val="00A35932"/>
    <w:rsid w:val="00A35BF3"/>
    <w:rsid w:val="00A361C3"/>
    <w:rsid w:val="00A375FC"/>
    <w:rsid w:val="00A37F2B"/>
    <w:rsid w:val="00A407A3"/>
    <w:rsid w:val="00A41124"/>
    <w:rsid w:val="00A41D3B"/>
    <w:rsid w:val="00A42C0F"/>
    <w:rsid w:val="00A45373"/>
    <w:rsid w:val="00A5039A"/>
    <w:rsid w:val="00A51705"/>
    <w:rsid w:val="00A51D8F"/>
    <w:rsid w:val="00A52AB5"/>
    <w:rsid w:val="00A530C4"/>
    <w:rsid w:val="00A553B4"/>
    <w:rsid w:val="00A55F16"/>
    <w:rsid w:val="00A57BDE"/>
    <w:rsid w:val="00A60AD7"/>
    <w:rsid w:val="00A62D9B"/>
    <w:rsid w:val="00A64B7E"/>
    <w:rsid w:val="00A65A1A"/>
    <w:rsid w:val="00A65A6D"/>
    <w:rsid w:val="00A664F4"/>
    <w:rsid w:val="00A71D35"/>
    <w:rsid w:val="00A722C3"/>
    <w:rsid w:val="00A722CD"/>
    <w:rsid w:val="00A72CF3"/>
    <w:rsid w:val="00A76788"/>
    <w:rsid w:val="00A76FF2"/>
    <w:rsid w:val="00A771C3"/>
    <w:rsid w:val="00A82901"/>
    <w:rsid w:val="00A82964"/>
    <w:rsid w:val="00A82EB0"/>
    <w:rsid w:val="00A84324"/>
    <w:rsid w:val="00A865AA"/>
    <w:rsid w:val="00A870D6"/>
    <w:rsid w:val="00A903CF"/>
    <w:rsid w:val="00A9098F"/>
    <w:rsid w:val="00A92397"/>
    <w:rsid w:val="00A93A66"/>
    <w:rsid w:val="00A93B0D"/>
    <w:rsid w:val="00A93C8E"/>
    <w:rsid w:val="00A942C0"/>
    <w:rsid w:val="00A94845"/>
    <w:rsid w:val="00A97A56"/>
    <w:rsid w:val="00A97ADE"/>
    <w:rsid w:val="00AA04A6"/>
    <w:rsid w:val="00AA04F3"/>
    <w:rsid w:val="00AA1004"/>
    <w:rsid w:val="00AA488C"/>
    <w:rsid w:val="00AA77CC"/>
    <w:rsid w:val="00AB2DA6"/>
    <w:rsid w:val="00AB347D"/>
    <w:rsid w:val="00AB3618"/>
    <w:rsid w:val="00AB3C13"/>
    <w:rsid w:val="00AB526C"/>
    <w:rsid w:val="00AB5A2D"/>
    <w:rsid w:val="00AB617F"/>
    <w:rsid w:val="00AB6D69"/>
    <w:rsid w:val="00AC0025"/>
    <w:rsid w:val="00AC06A4"/>
    <w:rsid w:val="00AC246B"/>
    <w:rsid w:val="00AC2671"/>
    <w:rsid w:val="00AC3339"/>
    <w:rsid w:val="00AC4E45"/>
    <w:rsid w:val="00AC5249"/>
    <w:rsid w:val="00AC57FB"/>
    <w:rsid w:val="00AC73A3"/>
    <w:rsid w:val="00AD2F07"/>
    <w:rsid w:val="00AD42D7"/>
    <w:rsid w:val="00AD558E"/>
    <w:rsid w:val="00AD5F90"/>
    <w:rsid w:val="00AD63E6"/>
    <w:rsid w:val="00AD6FEF"/>
    <w:rsid w:val="00AE0008"/>
    <w:rsid w:val="00AE0407"/>
    <w:rsid w:val="00AE0AD7"/>
    <w:rsid w:val="00AE0C69"/>
    <w:rsid w:val="00AE1CAC"/>
    <w:rsid w:val="00AE6BAB"/>
    <w:rsid w:val="00AE6F42"/>
    <w:rsid w:val="00AF0B32"/>
    <w:rsid w:val="00AF1BBF"/>
    <w:rsid w:val="00AF20C5"/>
    <w:rsid w:val="00AF28D3"/>
    <w:rsid w:val="00AF31FA"/>
    <w:rsid w:val="00AF3B98"/>
    <w:rsid w:val="00AF4254"/>
    <w:rsid w:val="00AF4BB9"/>
    <w:rsid w:val="00AF5F4C"/>
    <w:rsid w:val="00B012E5"/>
    <w:rsid w:val="00B017BB"/>
    <w:rsid w:val="00B01FD6"/>
    <w:rsid w:val="00B027D5"/>
    <w:rsid w:val="00B02EDE"/>
    <w:rsid w:val="00B0319B"/>
    <w:rsid w:val="00B04843"/>
    <w:rsid w:val="00B06584"/>
    <w:rsid w:val="00B07047"/>
    <w:rsid w:val="00B117A0"/>
    <w:rsid w:val="00B1495E"/>
    <w:rsid w:val="00B14E41"/>
    <w:rsid w:val="00B1590D"/>
    <w:rsid w:val="00B204D4"/>
    <w:rsid w:val="00B206F3"/>
    <w:rsid w:val="00B2090A"/>
    <w:rsid w:val="00B21AFA"/>
    <w:rsid w:val="00B229A1"/>
    <w:rsid w:val="00B23BEE"/>
    <w:rsid w:val="00B250C6"/>
    <w:rsid w:val="00B2733E"/>
    <w:rsid w:val="00B27992"/>
    <w:rsid w:val="00B27E4C"/>
    <w:rsid w:val="00B3162B"/>
    <w:rsid w:val="00B3328B"/>
    <w:rsid w:val="00B35C6D"/>
    <w:rsid w:val="00B37718"/>
    <w:rsid w:val="00B37E00"/>
    <w:rsid w:val="00B421AD"/>
    <w:rsid w:val="00B425E5"/>
    <w:rsid w:val="00B43A09"/>
    <w:rsid w:val="00B444F0"/>
    <w:rsid w:val="00B4675A"/>
    <w:rsid w:val="00B5076A"/>
    <w:rsid w:val="00B51AB8"/>
    <w:rsid w:val="00B53E7D"/>
    <w:rsid w:val="00B61CC5"/>
    <w:rsid w:val="00B642F1"/>
    <w:rsid w:val="00B6498C"/>
    <w:rsid w:val="00B71FC5"/>
    <w:rsid w:val="00B733AD"/>
    <w:rsid w:val="00B73DBE"/>
    <w:rsid w:val="00B74DFD"/>
    <w:rsid w:val="00B75590"/>
    <w:rsid w:val="00B7576C"/>
    <w:rsid w:val="00B75D68"/>
    <w:rsid w:val="00B77836"/>
    <w:rsid w:val="00B77A57"/>
    <w:rsid w:val="00B82F07"/>
    <w:rsid w:val="00B851FC"/>
    <w:rsid w:val="00B85E79"/>
    <w:rsid w:val="00B86674"/>
    <w:rsid w:val="00B86FF2"/>
    <w:rsid w:val="00B87519"/>
    <w:rsid w:val="00B87A79"/>
    <w:rsid w:val="00B90E3F"/>
    <w:rsid w:val="00B91015"/>
    <w:rsid w:val="00B920A1"/>
    <w:rsid w:val="00B921CF"/>
    <w:rsid w:val="00B94F0B"/>
    <w:rsid w:val="00B95ABC"/>
    <w:rsid w:val="00B95F35"/>
    <w:rsid w:val="00B95F40"/>
    <w:rsid w:val="00B975DC"/>
    <w:rsid w:val="00B978DA"/>
    <w:rsid w:val="00B97AA1"/>
    <w:rsid w:val="00B97FF9"/>
    <w:rsid w:val="00BA3BBD"/>
    <w:rsid w:val="00BA3C62"/>
    <w:rsid w:val="00BA4871"/>
    <w:rsid w:val="00BB1439"/>
    <w:rsid w:val="00BB454F"/>
    <w:rsid w:val="00BB5244"/>
    <w:rsid w:val="00BB54EE"/>
    <w:rsid w:val="00BC0481"/>
    <w:rsid w:val="00BC180D"/>
    <w:rsid w:val="00BC1873"/>
    <w:rsid w:val="00BC3043"/>
    <w:rsid w:val="00BC38D7"/>
    <w:rsid w:val="00BC5CEA"/>
    <w:rsid w:val="00BC64A9"/>
    <w:rsid w:val="00BD01AC"/>
    <w:rsid w:val="00BD0B74"/>
    <w:rsid w:val="00BD203D"/>
    <w:rsid w:val="00BD2BD8"/>
    <w:rsid w:val="00BD34E6"/>
    <w:rsid w:val="00BD4063"/>
    <w:rsid w:val="00BE0512"/>
    <w:rsid w:val="00BE066A"/>
    <w:rsid w:val="00BE18A9"/>
    <w:rsid w:val="00BE1917"/>
    <w:rsid w:val="00BE1BB5"/>
    <w:rsid w:val="00BE1D63"/>
    <w:rsid w:val="00BE230D"/>
    <w:rsid w:val="00BE2C07"/>
    <w:rsid w:val="00BE3BEF"/>
    <w:rsid w:val="00BE462B"/>
    <w:rsid w:val="00BE4A95"/>
    <w:rsid w:val="00BE53E9"/>
    <w:rsid w:val="00BE747A"/>
    <w:rsid w:val="00BF0CD1"/>
    <w:rsid w:val="00BF1F9E"/>
    <w:rsid w:val="00BF2CAB"/>
    <w:rsid w:val="00BF407D"/>
    <w:rsid w:val="00BF4EC6"/>
    <w:rsid w:val="00BF5F34"/>
    <w:rsid w:val="00BF6ACF"/>
    <w:rsid w:val="00C03B6C"/>
    <w:rsid w:val="00C069B2"/>
    <w:rsid w:val="00C06C59"/>
    <w:rsid w:val="00C10448"/>
    <w:rsid w:val="00C11421"/>
    <w:rsid w:val="00C12F4A"/>
    <w:rsid w:val="00C1307D"/>
    <w:rsid w:val="00C13D36"/>
    <w:rsid w:val="00C13DDA"/>
    <w:rsid w:val="00C146EB"/>
    <w:rsid w:val="00C147F7"/>
    <w:rsid w:val="00C14C0E"/>
    <w:rsid w:val="00C15D01"/>
    <w:rsid w:val="00C1653F"/>
    <w:rsid w:val="00C175D4"/>
    <w:rsid w:val="00C17FD4"/>
    <w:rsid w:val="00C20899"/>
    <w:rsid w:val="00C208AD"/>
    <w:rsid w:val="00C22477"/>
    <w:rsid w:val="00C23312"/>
    <w:rsid w:val="00C24CE4"/>
    <w:rsid w:val="00C24F9C"/>
    <w:rsid w:val="00C2567C"/>
    <w:rsid w:val="00C25EEF"/>
    <w:rsid w:val="00C2605F"/>
    <w:rsid w:val="00C27E41"/>
    <w:rsid w:val="00C30410"/>
    <w:rsid w:val="00C330B4"/>
    <w:rsid w:val="00C33B71"/>
    <w:rsid w:val="00C343B0"/>
    <w:rsid w:val="00C35BBE"/>
    <w:rsid w:val="00C3615E"/>
    <w:rsid w:val="00C36DD2"/>
    <w:rsid w:val="00C375AD"/>
    <w:rsid w:val="00C404A1"/>
    <w:rsid w:val="00C42257"/>
    <w:rsid w:val="00C44A70"/>
    <w:rsid w:val="00C45E71"/>
    <w:rsid w:val="00C46E9F"/>
    <w:rsid w:val="00C478B8"/>
    <w:rsid w:val="00C52368"/>
    <w:rsid w:val="00C52EC8"/>
    <w:rsid w:val="00C55A5D"/>
    <w:rsid w:val="00C56C75"/>
    <w:rsid w:val="00C57C5D"/>
    <w:rsid w:val="00C60287"/>
    <w:rsid w:val="00C617EA"/>
    <w:rsid w:val="00C63E3D"/>
    <w:rsid w:val="00C6666B"/>
    <w:rsid w:val="00C679ED"/>
    <w:rsid w:val="00C70AC4"/>
    <w:rsid w:val="00C71684"/>
    <w:rsid w:val="00C7240E"/>
    <w:rsid w:val="00C738F3"/>
    <w:rsid w:val="00C74CDC"/>
    <w:rsid w:val="00C74F56"/>
    <w:rsid w:val="00C75550"/>
    <w:rsid w:val="00C8040D"/>
    <w:rsid w:val="00C8214B"/>
    <w:rsid w:val="00C83D09"/>
    <w:rsid w:val="00C847B5"/>
    <w:rsid w:val="00C86727"/>
    <w:rsid w:val="00C8681E"/>
    <w:rsid w:val="00C8736D"/>
    <w:rsid w:val="00C959B0"/>
    <w:rsid w:val="00CA0E29"/>
    <w:rsid w:val="00CA1388"/>
    <w:rsid w:val="00CA1888"/>
    <w:rsid w:val="00CA30D5"/>
    <w:rsid w:val="00CA449B"/>
    <w:rsid w:val="00CA6C1D"/>
    <w:rsid w:val="00CA754A"/>
    <w:rsid w:val="00CA7ACD"/>
    <w:rsid w:val="00CA7AEB"/>
    <w:rsid w:val="00CB0510"/>
    <w:rsid w:val="00CB08FC"/>
    <w:rsid w:val="00CB1115"/>
    <w:rsid w:val="00CB2137"/>
    <w:rsid w:val="00CB528A"/>
    <w:rsid w:val="00CB553D"/>
    <w:rsid w:val="00CC06AD"/>
    <w:rsid w:val="00CC095C"/>
    <w:rsid w:val="00CC2516"/>
    <w:rsid w:val="00CC2B3F"/>
    <w:rsid w:val="00CC33E0"/>
    <w:rsid w:val="00CD09A5"/>
    <w:rsid w:val="00CD3A6D"/>
    <w:rsid w:val="00CD3FB7"/>
    <w:rsid w:val="00CD437A"/>
    <w:rsid w:val="00CD5A84"/>
    <w:rsid w:val="00CD75F4"/>
    <w:rsid w:val="00CE0F96"/>
    <w:rsid w:val="00CE4EFA"/>
    <w:rsid w:val="00CE54D9"/>
    <w:rsid w:val="00CE7B59"/>
    <w:rsid w:val="00CE7D44"/>
    <w:rsid w:val="00CF054F"/>
    <w:rsid w:val="00CF08E3"/>
    <w:rsid w:val="00CF162A"/>
    <w:rsid w:val="00CF16AD"/>
    <w:rsid w:val="00CF1BAB"/>
    <w:rsid w:val="00CF2287"/>
    <w:rsid w:val="00CF276D"/>
    <w:rsid w:val="00CF4428"/>
    <w:rsid w:val="00CF4EF5"/>
    <w:rsid w:val="00CF6E89"/>
    <w:rsid w:val="00D00AB3"/>
    <w:rsid w:val="00D01C3E"/>
    <w:rsid w:val="00D0343D"/>
    <w:rsid w:val="00D04D15"/>
    <w:rsid w:val="00D06128"/>
    <w:rsid w:val="00D06AB8"/>
    <w:rsid w:val="00D10C30"/>
    <w:rsid w:val="00D129B5"/>
    <w:rsid w:val="00D12E9B"/>
    <w:rsid w:val="00D1650B"/>
    <w:rsid w:val="00D17151"/>
    <w:rsid w:val="00D21412"/>
    <w:rsid w:val="00D22A21"/>
    <w:rsid w:val="00D233B3"/>
    <w:rsid w:val="00D23D16"/>
    <w:rsid w:val="00D24654"/>
    <w:rsid w:val="00D26B08"/>
    <w:rsid w:val="00D30D5E"/>
    <w:rsid w:val="00D30E53"/>
    <w:rsid w:val="00D320E6"/>
    <w:rsid w:val="00D340E4"/>
    <w:rsid w:val="00D34432"/>
    <w:rsid w:val="00D403C9"/>
    <w:rsid w:val="00D41F5D"/>
    <w:rsid w:val="00D4390F"/>
    <w:rsid w:val="00D43BCA"/>
    <w:rsid w:val="00D43CC7"/>
    <w:rsid w:val="00D45E55"/>
    <w:rsid w:val="00D4612D"/>
    <w:rsid w:val="00D47750"/>
    <w:rsid w:val="00D47A56"/>
    <w:rsid w:val="00D5287F"/>
    <w:rsid w:val="00D53496"/>
    <w:rsid w:val="00D61A2A"/>
    <w:rsid w:val="00D638E3"/>
    <w:rsid w:val="00D65BFC"/>
    <w:rsid w:val="00D702AC"/>
    <w:rsid w:val="00D703EB"/>
    <w:rsid w:val="00D73343"/>
    <w:rsid w:val="00D73AFD"/>
    <w:rsid w:val="00D73E51"/>
    <w:rsid w:val="00D7461E"/>
    <w:rsid w:val="00D74752"/>
    <w:rsid w:val="00D74848"/>
    <w:rsid w:val="00D75EFD"/>
    <w:rsid w:val="00D76487"/>
    <w:rsid w:val="00D804FD"/>
    <w:rsid w:val="00D82F9A"/>
    <w:rsid w:val="00D8396B"/>
    <w:rsid w:val="00D84D62"/>
    <w:rsid w:val="00D84FD0"/>
    <w:rsid w:val="00D86BD5"/>
    <w:rsid w:val="00D87B30"/>
    <w:rsid w:val="00D9019D"/>
    <w:rsid w:val="00D92BA3"/>
    <w:rsid w:val="00D92E22"/>
    <w:rsid w:val="00D93DD1"/>
    <w:rsid w:val="00DA09DB"/>
    <w:rsid w:val="00DA2CC3"/>
    <w:rsid w:val="00DA483A"/>
    <w:rsid w:val="00DA48DF"/>
    <w:rsid w:val="00DA52C0"/>
    <w:rsid w:val="00DA5630"/>
    <w:rsid w:val="00DA569C"/>
    <w:rsid w:val="00DA5FF9"/>
    <w:rsid w:val="00DA636E"/>
    <w:rsid w:val="00DA770B"/>
    <w:rsid w:val="00DA7D1C"/>
    <w:rsid w:val="00DA7F1B"/>
    <w:rsid w:val="00DB0184"/>
    <w:rsid w:val="00DB2318"/>
    <w:rsid w:val="00DB335D"/>
    <w:rsid w:val="00DB5F9C"/>
    <w:rsid w:val="00DB62F1"/>
    <w:rsid w:val="00DB6ED1"/>
    <w:rsid w:val="00DC10C9"/>
    <w:rsid w:val="00DC3F56"/>
    <w:rsid w:val="00DC400C"/>
    <w:rsid w:val="00DC4288"/>
    <w:rsid w:val="00DC674C"/>
    <w:rsid w:val="00DC7235"/>
    <w:rsid w:val="00DD0DDF"/>
    <w:rsid w:val="00DD26C7"/>
    <w:rsid w:val="00DD2D15"/>
    <w:rsid w:val="00DD73C9"/>
    <w:rsid w:val="00DD748E"/>
    <w:rsid w:val="00DE0070"/>
    <w:rsid w:val="00DE1149"/>
    <w:rsid w:val="00DE16DD"/>
    <w:rsid w:val="00DE381B"/>
    <w:rsid w:val="00DE527F"/>
    <w:rsid w:val="00DE658A"/>
    <w:rsid w:val="00DE6944"/>
    <w:rsid w:val="00DE797D"/>
    <w:rsid w:val="00DF2F97"/>
    <w:rsid w:val="00DF3A96"/>
    <w:rsid w:val="00DF65FF"/>
    <w:rsid w:val="00DF6E56"/>
    <w:rsid w:val="00E01FF7"/>
    <w:rsid w:val="00E04562"/>
    <w:rsid w:val="00E046AC"/>
    <w:rsid w:val="00E04700"/>
    <w:rsid w:val="00E04E94"/>
    <w:rsid w:val="00E05DBC"/>
    <w:rsid w:val="00E06E1A"/>
    <w:rsid w:val="00E074EA"/>
    <w:rsid w:val="00E117CF"/>
    <w:rsid w:val="00E14DD5"/>
    <w:rsid w:val="00E165B9"/>
    <w:rsid w:val="00E16EA7"/>
    <w:rsid w:val="00E170E6"/>
    <w:rsid w:val="00E20061"/>
    <w:rsid w:val="00E20DA8"/>
    <w:rsid w:val="00E230C4"/>
    <w:rsid w:val="00E2391F"/>
    <w:rsid w:val="00E268A1"/>
    <w:rsid w:val="00E30FBA"/>
    <w:rsid w:val="00E33F61"/>
    <w:rsid w:val="00E34A3F"/>
    <w:rsid w:val="00E35204"/>
    <w:rsid w:val="00E35E69"/>
    <w:rsid w:val="00E36885"/>
    <w:rsid w:val="00E36AE0"/>
    <w:rsid w:val="00E37BE7"/>
    <w:rsid w:val="00E40504"/>
    <w:rsid w:val="00E41F18"/>
    <w:rsid w:val="00E43A34"/>
    <w:rsid w:val="00E44AD5"/>
    <w:rsid w:val="00E55D10"/>
    <w:rsid w:val="00E56E59"/>
    <w:rsid w:val="00E668A2"/>
    <w:rsid w:val="00E67306"/>
    <w:rsid w:val="00E67995"/>
    <w:rsid w:val="00E70329"/>
    <w:rsid w:val="00E70B14"/>
    <w:rsid w:val="00E70CC0"/>
    <w:rsid w:val="00E721F3"/>
    <w:rsid w:val="00E72E44"/>
    <w:rsid w:val="00E7312A"/>
    <w:rsid w:val="00E73CB1"/>
    <w:rsid w:val="00E73EBB"/>
    <w:rsid w:val="00E748A1"/>
    <w:rsid w:val="00E761E0"/>
    <w:rsid w:val="00E7796B"/>
    <w:rsid w:val="00E80212"/>
    <w:rsid w:val="00E808E2"/>
    <w:rsid w:val="00E80CDF"/>
    <w:rsid w:val="00E82C6F"/>
    <w:rsid w:val="00E83588"/>
    <w:rsid w:val="00E84725"/>
    <w:rsid w:val="00E85142"/>
    <w:rsid w:val="00E85234"/>
    <w:rsid w:val="00E85F8F"/>
    <w:rsid w:val="00E86648"/>
    <w:rsid w:val="00E86D2F"/>
    <w:rsid w:val="00E90A3B"/>
    <w:rsid w:val="00E91393"/>
    <w:rsid w:val="00E9232F"/>
    <w:rsid w:val="00E935EE"/>
    <w:rsid w:val="00E93A80"/>
    <w:rsid w:val="00E94EE0"/>
    <w:rsid w:val="00EA0E1D"/>
    <w:rsid w:val="00EA1A07"/>
    <w:rsid w:val="00EA1A2A"/>
    <w:rsid w:val="00EA477F"/>
    <w:rsid w:val="00EB03D6"/>
    <w:rsid w:val="00EB71A5"/>
    <w:rsid w:val="00EB7D4D"/>
    <w:rsid w:val="00EC160A"/>
    <w:rsid w:val="00EC1D71"/>
    <w:rsid w:val="00EC3674"/>
    <w:rsid w:val="00EC6159"/>
    <w:rsid w:val="00EC72EB"/>
    <w:rsid w:val="00EC7F99"/>
    <w:rsid w:val="00ED17DF"/>
    <w:rsid w:val="00ED2C31"/>
    <w:rsid w:val="00ED3938"/>
    <w:rsid w:val="00ED64E3"/>
    <w:rsid w:val="00ED6CD9"/>
    <w:rsid w:val="00ED7245"/>
    <w:rsid w:val="00EE2934"/>
    <w:rsid w:val="00EE2A69"/>
    <w:rsid w:val="00EE2E20"/>
    <w:rsid w:val="00EE375E"/>
    <w:rsid w:val="00EE5D02"/>
    <w:rsid w:val="00EE645F"/>
    <w:rsid w:val="00EE79A6"/>
    <w:rsid w:val="00EF16C3"/>
    <w:rsid w:val="00EF27B7"/>
    <w:rsid w:val="00EF3036"/>
    <w:rsid w:val="00EF3A7F"/>
    <w:rsid w:val="00EF4470"/>
    <w:rsid w:val="00EF550C"/>
    <w:rsid w:val="00EF5A3D"/>
    <w:rsid w:val="00EF6B45"/>
    <w:rsid w:val="00EF6CD5"/>
    <w:rsid w:val="00F00D51"/>
    <w:rsid w:val="00F019E9"/>
    <w:rsid w:val="00F029C1"/>
    <w:rsid w:val="00F03A2B"/>
    <w:rsid w:val="00F04538"/>
    <w:rsid w:val="00F05C9B"/>
    <w:rsid w:val="00F05CD5"/>
    <w:rsid w:val="00F122EC"/>
    <w:rsid w:val="00F17D41"/>
    <w:rsid w:val="00F24314"/>
    <w:rsid w:val="00F26FFC"/>
    <w:rsid w:val="00F304DA"/>
    <w:rsid w:val="00F3316B"/>
    <w:rsid w:val="00F34C46"/>
    <w:rsid w:val="00F34C92"/>
    <w:rsid w:val="00F34D79"/>
    <w:rsid w:val="00F35FF0"/>
    <w:rsid w:val="00F3712A"/>
    <w:rsid w:val="00F37B41"/>
    <w:rsid w:val="00F41370"/>
    <w:rsid w:val="00F41EEC"/>
    <w:rsid w:val="00F42016"/>
    <w:rsid w:val="00F46473"/>
    <w:rsid w:val="00F50C4D"/>
    <w:rsid w:val="00F52865"/>
    <w:rsid w:val="00F52D27"/>
    <w:rsid w:val="00F533E3"/>
    <w:rsid w:val="00F54A04"/>
    <w:rsid w:val="00F54B56"/>
    <w:rsid w:val="00F556A2"/>
    <w:rsid w:val="00F56FBE"/>
    <w:rsid w:val="00F57AF7"/>
    <w:rsid w:val="00F63248"/>
    <w:rsid w:val="00F63640"/>
    <w:rsid w:val="00F6395F"/>
    <w:rsid w:val="00F647F3"/>
    <w:rsid w:val="00F648C8"/>
    <w:rsid w:val="00F66700"/>
    <w:rsid w:val="00F702E4"/>
    <w:rsid w:val="00F71A3D"/>
    <w:rsid w:val="00F72309"/>
    <w:rsid w:val="00F72EC5"/>
    <w:rsid w:val="00F73B66"/>
    <w:rsid w:val="00F73EA5"/>
    <w:rsid w:val="00F741C7"/>
    <w:rsid w:val="00F74AA9"/>
    <w:rsid w:val="00F761FA"/>
    <w:rsid w:val="00F778F1"/>
    <w:rsid w:val="00F81967"/>
    <w:rsid w:val="00F828D2"/>
    <w:rsid w:val="00F860D7"/>
    <w:rsid w:val="00F861E0"/>
    <w:rsid w:val="00F8620A"/>
    <w:rsid w:val="00F90012"/>
    <w:rsid w:val="00F90032"/>
    <w:rsid w:val="00F93007"/>
    <w:rsid w:val="00F93352"/>
    <w:rsid w:val="00F93539"/>
    <w:rsid w:val="00F9416B"/>
    <w:rsid w:val="00F9495F"/>
    <w:rsid w:val="00F9531B"/>
    <w:rsid w:val="00FA0111"/>
    <w:rsid w:val="00FA0418"/>
    <w:rsid w:val="00FA04BF"/>
    <w:rsid w:val="00FA07C4"/>
    <w:rsid w:val="00FA0B85"/>
    <w:rsid w:val="00FA0F79"/>
    <w:rsid w:val="00FA1920"/>
    <w:rsid w:val="00FA3132"/>
    <w:rsid w:val="00FA327C"/>
    <w:rsid w:val="00FA35A5"/>
    <w:rsid w:val="00FA3D37"/>
    <w:rsid w:val="00FB0E8C"/>
    <w:rsid w:val="00FB0FB8"/>
    <w:rsid w:val="00FB1F22"/>
    <w:rsid w:val="00FB2E35"/>
    <w:rsid w:val="00FB4017"/>
    <w:rsid w:val="00FC2C42"/>
    <w:rsid w:val="00FC4158"/>
    <w:rsid w:val="00FC7666"/>
    <w:rsid w:val="00FC76C4"/>
    <w:rsid w:val="00FD0EE1"/>
    <w:rsid w:val="00FD32E7"/>
    <w:rsid w:val="00FD3A13"/>
    <w:rsid w:val="00FD4428"/>
    <w:rsid w:val="00FD5890"/>
    <w:rsid w:val="00FD5AD2"/>
    <w:rsid w:val="00FD669D"/>
    <w:rsid w:val="00FD6E86"/>
    <w:rsid w:val="00FD7554"/>
    <w:rsid w:val="00FD7697"/>
    <w:rsid w:val="00FE0CAD"/>
    <w:rsid w:val="00FE397E"/>
    <w:rsid w:val="00FE588E"/>
    <w:rsid w:val="00FE60F1"/>
    <w:rsid w:val="00FE6149"/>
    <w:rsid w:val="00FE68B0"/>
    <w:rsid w:val="00FE744A"/>
    <w:rsid w:val="00FE7461"/>
    <w:rsid w:val="00FF2A86"/>
    <w:rsid w:val="00FF2C84"/>
    <w:rsid w:val="00FF39CC"/>
    <w:rsid w:val="00FF43C8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3B859"/>
  <w15:chartTrackingRefBased/>
  <w15:docId w15:val="{CA1099DA-F958-4B27-B081-722ABBC2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656D8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405E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5550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7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2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18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75550"/>
    <w:rPr>
      <w:rFonts w:ascii="Times New Roman" w:eastAsiaTheme="majorEastAsia" w:hAnsi="Times New Roman" w:cstheme="majorBidi"/>
      <w:b/>
      <w:color w:val="000000" w:themeColor="text1"/>
      <w:sz w:val="28"/>
      <w:szCs w:val="26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0405E2"/>
    <w:rPr>
      <w:rFonts w:ascii="Times New Roman" w:eastAsiaTheme="majorEastAsia" w:hAnsi="Times New Roman" w:cstheme="majorBidi"/>
      <w:b/>
      <w:color w:val="000000" w:themeColor="text1"/>
      <w:sz w:val="28"/>
      <w:szCs w:val="32"/>
      <w:lang w:bidi="ar-SA"/>
    </w:rPr>
  </w:style>
  <w:style w:type="paragraph" w:styleId="a4">
    <w:name w:val="header"/>
    <w:basedOn w:val="a"/>
    <w:link w:val="a5"/>
    <w:uiPriority w:val="99"/>
    <w:unhideWhenUsed/>
    <w:rsid w:val="00C175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175D4"/>
    <w:rPr>
      <w:rFonts w:ascii="Times New Roman" w:hAnsi="Times New Roman"/>
      <w:sz w:val="28"/>
      <w:szCs w:val="22"/>
      <w:lang w:bidi="ar-SA"/>
    </w:rPr>
  </w:style>
  <w:style w:type="paragraph" w:styleId="a6">
    <w:name w:val="footer"/>
    <w:basedOn w:val="a"/>
    <w:link w:val="a7"/>
    <w:uiPriority w:val="99"/>
    <w:unhideWhenUsed/>
    <w:rsid w:val="00C175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75D4"/>
    <w:rPr>
      <w:rFonts w:ascii="Times New Roman" w:hAnsi="Times New Roman"/>
      <w:sz w:val="28"/>
      <w:szCs w:val="22"/>
      <w:lang w:bidi="ar-SA"/>
    </w:rPr>
  </w:style>
  <w:style w:type="character" w:styleId="a8">
    <w:name w:val="Placeholder Text"/>
    <w:basedOn w:val="a0"/>
    <w:uiPriority w:val="99"/>
    <w:semiHidden/>
    <w:rsid w:val="00AC73A3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61075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C72EB"/>
    <w:pPr>
      <w:tabs>
        <w:tab w:val="left" w:pos="709"/>
        <w:tab w:val="right" w:leader="dot" w:pos="9345"/>
      </w:tabs>
      <w:spacing w:after="100" w:line="259" w:lineRule="auto"/>
      <w:ind w:left="709" w:firstLine="425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4314"/>
    <w:pPr>
      <w:tabs>
        <w:tab w:val="left" w:pos="880"/>
        <w:tab w:val="right" w:leader="dot" w:pos="9345"/>
      </w:tabs>
      <w:spacing w:after="100" w:line="259" w:lineRule="auto"/>
      <w:ind w:left="720" w:firstLine="0"/>
      <w:jc w:val="left"/>
    </w:pPr>
    <w:rPr>
      <w:rFonts w:eastAsiaTheme="minorEastAsia" w:cs="Times New Roman"/>
      <w:noProof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C72EB"/>
    <w:pPr>
      <w:tabs>
        <w:tab w:val="left" w:pos="1540"/>
        <w:tab w:val="right" w:leader="dot" w:pos="9345"/>
      </w:tabs>
      <w:spacing w:after="100" w:line="259" w:lineRule="auto"/>
      <w:ind w:left="440" w:firstLine="978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a">
    <w:name w:val="Заголовков_общий"/>
    <w:basedOn w:val="3"/>
    <w:next w:val="ab"/>
    <w:qFormat/>
    <w:rsid w:val="0034611C"/>
    <w:pPr>
      <w:spacing w:before="0" w:line="360" w:lineRule="auto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57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customStyle="1" w:styleId="ab">
    <w:name w:val="Основной Текст"/>
    <w:basedOn w:val="a"/>
    <w:qFormat/>
    <w:rsid w:val="00FD6E86"/>
    <w:pPr>
      <w:spacing w:line="360" w:lineRule="auto"/>
    </w:pPr>
    <w:rPr>
      <w:color w:val="000000" w:themeColor="text1"/>
    </w:rPr>
  </w:style>
  <w:style w:type="paragraph" w:customStyle="1" w:styleId="ac">
    <w:name w:val="Заголовок_раздел"/>
    <w:basedOn w:val="1"/>
    <w:next w:val="ab"/>
    <w:link w:val="ad"/>
    <w:qFormat/>
    <w:rsid w:val="007D4E4E"/>
    <w:pPr>
      <w:spacing w:line="360" w:lineRule="auto"/>
      <w:ind w:firstLine="709"/>
      <w:jc w:val="left"/>
    </w:pPr>
    <w:rPr>
      <w:noProof/>
      <w:lang w:eastAsia="ru-RU"/>
    </w:rPr>
  </w:style>
  <w:style w:type="paragraph" w:customStyle="1" w:styleId="ae">
    <w:name w:val="Заголовок_подраздел"/>
    <w:basedOn w:val="2"/>
    <w:next w:val="ab"/>
    <w:link w:val="af"/>
    <w:qFormat/>
    <w:rsid w:val="001C5F77"/>
    <w:pPr>
      <w:spacing w:line="360" w:lineRule="auto"/>
    </w:pPr>
  </w:style>
  <w:style w:type="paragraph" w:customStyle="1" w:styleId="af0">
    <w:name w:val="Заголовок_Подраздел"/>
    <w:basedOn w:val="aa"/>
    <w:link w:val="af1"/>
    <w:rsid w:val="00BB5244"/>
    <w:pPr>
      <w:ind w:firstLine="709"/>
      <w:jc w:val="left"/>
    </w:pPr>
  </w:style>
  <w:style w:type="character" w:customStyle="1" w:styleId="ad">
    <w:name w:val="Заголовок_раздел Знак"/>
    <w:basedOn w:val="10"/>
    <w:link w:val="ac"/>
    <w:rsid w:val="007D4E4E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 w:bidi="ar-SA"/>
    </w:rPr>
  </w:style>
  <w:style w:type="character" w:customStyle="1" w:styleId="af">
    <w:name w:val="Заголовок_подраздел Знак"/>
    <w:basedOn w:val="ad"/>
    <w:link w:val="ae"/>
    <w:rsid w:val="001C5F77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 w:bidi="ar-SA"/>
    </w:rPr>
  </w:style>
  <w:style w:type="character" w:customStyle="1" w:styleId="af1">
    <w:name w:val="Заголовок_Подраздел Знак"/>
    <w:basedOn w:val="a0"/>
    <w:link w:val="af0"/>
    <w:rsid w:val="00BB5244"/>
    <w:rPr>
      <w:rFonts w:ascii="Times New Roman" w:eastAsia="Times New Roman" w:hAnsi="Times New Roman" w:cs="Times New Roman"/>
      <w:b/>
      <w:bCs/>
      <w:color w:val="000000" w:themeColor="text1"/>
      <w:sz w:val="28"/>
      <w:szCs w:val="27"/>
      <w:lang w:eastAsia="ru-RU" w:bidi="ar-SA"/>
    </w:rPr>
  </w:style>
  <w:style w:type="paragraph" w:styleId="af2">
    <w:name w:val="Normal (Web)"/>
    <w:basedOn w:val="a"/>
    <w:uiPriority w:val="99"/>
    <w:semiHidden/>
    <w:unhideWhenUsed/>
    <w:rsid w:val="00377D92"/>
    <w:rPr>
      <w:rFonts w:cs="Times New Roman"/>
      <w:sz w:val="24"/>
      <w:szCs w:val="24"/>
    </w:rPr>
  </w:style>
  <w:style w:type="table" w:customStyle="1" w:styleId="12">
    <w:name w:val="Сетка таблицы1"/>
    <w:basedOn w:val="a1"/>
    <w:next w:val="a3"/>
    <w:uiPriority w:val="59"/>
    <w:rsid w:val="0053579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40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af3">
    <w:name w:val="Balloon Text"/>
    <w:basedOn w:val="a"/>
    <w:link w:val="af4"/>
    <w:uiPriority w:val="99"/>
    <w:semiHidden/>
    <w:unhideWhenUsed/>
    <w:rsid w:val="00AD558E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D558E"/>
    <w:rPr>
      <w:rFonts w:ascii="Segoe UI" w:hAnsi="Segoe UI" w:cs="Segoe UI"/>
      <w:sz w:val="18"/>
      <w:szCs w:val="18"/>
      <w:lang w:bidi="ar-SA"/>
    </w:rPr>
  </w:style>
  <w:style w:type="paragraph" w:styleId="af5">
    <w:name w:val="List Paragraph"/>
    <w:basedOn w:val="a"/>
    <w:uiPriority w:val="34"/>
    <w:qFormat/>
    <w:rsid w:val="00AD558E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245F4D"/>
    <w:rPr>
      <w:color w:val="0563C1" w:themeColor="hyperlink"/>
      <w:u w:val="single"/>
    </w:rPr>
  </w:style>
  <w:style w:type="paragraph" w:styleId="af7">
    <w:name w:val="Title"/>
    <w:basedOn w:val="a"/>
    <w:next w:val="a"/>
    <w:link w:val="af8"/>
    <w:uiPriority w:val="10"/>
    <w:qFormat/>
    <w:rsid w:val="009A3B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9A3B3E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styleId="af9">
    <w:name w:val="Unresolved Mention"/>
    <w:basedOn w:val="a0"/>
    <w:uiPriority w:val="99"/>
    <w:semiHidden/>
    <w:unhideWhenUsed/>
    <w:rsid w:val="00A2373E"/>
    <w:rPr>
      <w:color w:val="605E5C"/>
      <w:shd w:val="clear" w:color="auto" w:fill="E1DFDD"/>
    </w:rPr>
  </w:style>
  <w:style w:type="table" w:customStyle="1" w:styleId="TableGrid">
    <w:name w:val="TableGrid"/>
    <w:rsid w:val="001A6862"/>
    <w:pPr>
      <w:spacing w:after="0" w:line="240" w:lineRule="auto"/>
    </w:pPr>
    <w:rPr>
      <w:rFonts w:eastAsiaTheme="minorEastAsia"/>
      <w:sz w:val="24"/>
      <w:szCs w:val="24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a">
    <w:name w:val="annotation reference"/>
    <w:basedOn w:val="a0"/>
    <w:uiPriority w:val="99"/>
    <w:semiHidden/>
    <w:unhideWhenUsed/>
    <w:rsid w:val="00164248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164248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rsid w:val="00164248"/>
    <w:rPr>
      <w:rFonts w:ascii="Times New Roman" w:eastAsia="Times New Roman" w:hAnsi="Times New Roman" w:cs="Times New Roman"/>
      <w:sz w:val="20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722C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64;&#1072;&#1073;&#1083;&#1086;&#1085;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OneDrive\&#1056;&#1072;&#1073;&#1086;&#1095;&#1080;&#1081;%20&#1089;&#1090;&#1086;&#1083;\5%20&#1057;&#1045;&#1052;&#1045;&#1057;&#1058;&#1056;\&#1057;&#1080;&#1089;&#1090;&#1077;&#1084;&#1099;\&#1050;&#1091;&#1088;&#1089;&#1086;&#1074;&#1072;&#1103;\&#1053;&#1086;&#1074;&#1072;&#1103;%20&#1087;&#1072;&#1087;&#1082;&#1072;%20(2)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90048118985127"/>
          <c:y val="5.4761915028480511E-2"/>
          <c:w val="0.84454396325459313"/>
          <c:h val="0.7952127162628513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name>Линия тренда</c:name>
            <c:spPr>
              <a:ln w="19050" cap="rnd">
                <a:solidFill>
                  <a:schemeClr val="accent2">
                    <a:lumMod val="75000"/>
                  </a:schemeClr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9.2183070866141734E-2"/>
                  <c:y val="-0.526945808701251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Лист1!$B$3:$G$3</c:f>
              <c:numCache>
                <c:formatCode>General</c:formatCode>
                <c:ptCount val="6"/>
                <c:pt idx="0">
                  <c:v>4</c:v>
                </c:pt>
                <c:pt idx="1">
                  <c:v>4.5</c:v>
                </c:pt>
                <c:pt idx="2">
                  <c:v>5</c:v>
                </c:pt>
                <c:pt idx="3">
                  <c:v>5.5</c:v>
                </c:pt>
                <c:pt idx="4">
                  <c:v>6</c:v>
                </c:pt>
                <c:pt idx="5">
                  <c:v>6.5</c:v>
                </c:pt>
              </c:numCache>
            </c:num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4.9158144000000002E-14</c:v>
                </c:pt>
                <c:pt idx="1">
                  <c:v>5.5698257250000002E-14</c:v>
                </c:pt>
                <c:pt idx="2">
                  <c:v>6.2326225000000002E-14</c:v>
                </c:pt>
                <c:pt idx="3">
                  <c:v>6.9042047249999998E-14</c:v>
                </c:pt>
                <c:pt idx="4">
                  <c:v>7.5845724E-14</c:v>
                </c:pt>
                <c:pt idx="5">
                  <c:v>8.2737255249999997E-14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58-4D68-8CC4-A62063FC0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9691296"/>
        <c:axId val="2139688416"/>
      </c:barChart>
      <c:catAx>
        <c:axId val="213969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9688416"/>
        <c:crosses val="autoZero"/>
        <c:auto val="1"/>
        <c:lblAlgn val="ctr"/>
        <c:lblOffset val="100"/>
        <c:noMultiLvlLbl val="0"/>
      </c:catAx>
      <c:valAx>
        <c:axId val="213968841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9691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B9CAA-873F-45CD-8AAF-F966755E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4317</TotalTime>
  <Pages>45</Pages>
  <Words>8317</Words>
  <Characters>47413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Артём Баков</cp:lastModifiedBy>
  <cp:revision>1569</cp:revision>
  <dcterms:created xsi:type="dcterms:W3CDTF">2022-10-30T03:53:00Z</dcterms:created>
  <dcterms:modified xsi:type="dcterms:W3CDTF">2023-12-14T14:06:00Z</dcterms:modified>
</cp:coreProperties>
</file>