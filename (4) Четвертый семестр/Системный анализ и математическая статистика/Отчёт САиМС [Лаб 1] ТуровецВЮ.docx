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7231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E0BED10" wp14:editId="5A92659D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19050" t="0" r="0" b="0"/>
            <wp:wrapSquare wrapText="bothSides"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D18B62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DCF050" w14:textId="77777777" w:rsidR="00E30E20" w:rsidRPr="002751A7" w:rsidRDefault="00E30E20" w:rsidP="00E30E20">
      <w:pPr>
        <w:widowControl w:val="0"/>
        <w:shd w:val="clear" w:color="auto" w:fill="FFFFFF"/>
        <w:spacing w:after="0"/>
        <w:ind w:right="-284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751A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FC125E" w14:textId="77777777" w:rsidR="00E30E20" w:rsidRPr="002751A7" w:rsidRDefault="00E30E20" w:rsidP="00E30E20">
      <w:pPr>
        <w:widowControl w:val="0"/>
        <w:spacing w:after="0"/>
        <w:jc w:val="center"/>
        <w:rPr>
          <w:rFonts w:ascii="Times New Roman" w:hAnsi="Times New Roman" w:cs="Times New Roman"/>
        </w:rPr>
      </w:pPr>
      <w:r w:rsidRPr="002751A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515969CD" w14:textId="77777777" w:rsidR="00E30E20" w:rsidRPr="00E03C62" w:rsidRDefault="00E30E20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1A7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6E3CCC84" w14:textId="77777777" w:rsidR="00E03C62" w:rsidRPr="00E03C62" w:rsidRDefault="00E03C62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D7EC523" w14:textId="77777777" w:rsidR="00E30E20" w:rsidRPr="002751A7" w:rsidRDefault="00E30E20" w:rsidP="00E30E20">
      <w:pPr>
        <w:pBdr>
          <w:top w:val="thinThickSmallGap" w:sz="24" w:space="2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35D99D1" w14:textId="77777777" w:rsidR="00D31EB8" w:rsidRPr="002230E4" w:rsidRDefault="00D31EB8" w:rsidP="00D31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2D96A" w14:textId="77777777" w:rsidR="00D31EB8" w:rsidRPr="00690700" w:rsidRDefault="00D31EB8" w:rsidP="00D31EB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институт математики и компьютерных технологий</w:t>
      </w:r>
    </w:p>
    <w:p w14:paraId="61BBA653" w14:textId="77777777" w:rsidR="00D31EB8" w:rsidRPr="002230E4" w:rsidRDefault="00D31EB8" w:rsidP="00D31EB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8B0CA" w14:textId="77777777" w:rsidR="00BA14A8" w:rsidRPr="00E03C62" w:rsidRDefault="00D31EB8" w:rsidP="00D31E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информационных и компьютерных систем</w:t>
      </w:r>
    </w:p>
    <w:p w14:paraId="57D33223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C375330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17F368C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85C7819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E780564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D738A8B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496DFB2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B108A68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49A69FC" w14:textId="77777777" w:rsidR="00E30E20" w:rsidRPr="002751A7" w:rsidRDefault="00E30E20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2751A7">
        <w:rPr>
          <w:rFonts w:ascii="Times New Roman" w:hAnsi="Times New Roman" w:cs="Times New Roman"/>
          <w:b/>
          <w:caps/>
          <w:spacing w:val="20"/>
          <w:sz w:val="28"/>
          <w:szCs w:val="28"/>
        </w:rPr>
        <w:t>ОТЧЕТ</w:t>
      </w:r>
    </w:p>
    <w:p w14:paraId="02E0B6DA" w14:textId="77777777" w:rsidR="00E30E20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</w:t>
      </w:r>
      <w:r w:rsidR="00BA14A8">
        <w:rPr>
          <w:rFonts w:ascii="Times New Roman" w:hAnsi="Times New Roman" w:cs="Times New Roman"/>
          <w:bCs/>
          <w:sz w:val="28"/>
          <w:szCs w:val="28"/>
        </w:rPr>
        <w:t>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BA14A8">
        <w:rPr>
          <w:rFonts w:ascii="Times New Roman" w:hAnsi="Times New Roman" w:cs="Times New Roman"/>
          <w:bCs/>
          <w:sz w:val="28"/>
          <w:szCs w:val="28"/>
        </w:rPr>
        <w:t>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1D3758F" w14:textId="72F0806F" w:rsidR="00E30E20" w:rsidRPr="002751A7" w:rsidRDefault="00E30E20" w:rsidP="002230E4">
      <w:pPr>
        <w:tabs>
          <w:tab w:val="center" w:pos="4677"/>
          <w:tab w:val="left" w:pos="800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F36502">
        <w:rPr>
          <w:rFonts w:ascii="Times New Roman" w:hAnsi="Times New Roman" w:cs="Times New Roman"/>
          <w:bCs/>
          <w:sz w:val="28"/>
          <w:szCs w:val="28"/>
        </w:rPr>
        <w:t>Системный анализ и моделирование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8519072" w14:textId="77777777" w:rsidR="00E30E20" w:rsidRPr="002230E4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374E" w14:textId="117DB4B8" w:rsidR="009370E3" w:rsidRDefault="00E03C62" w:rsidP="002230E4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411989">
        <w:rPr>
          <w:rFonts w:ascii="Times New Roman" w:hAnsi="Times New Roman" w:cs="Times New Roman"/>
          <w:b/>
          <w:sz w:val="28"/>
          <w:szCs w:val="28"/>
        </w:rPr>
        <w:t>Формирование случайных воздействий в GPSS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49991FD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826AE9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4C1182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CF168A" w14:textId="77777777" w:rsidR="00E03C62" w:rsidRDefault="00E03C62" w:rsidP="00C872C3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A074F7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B3F07D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1DAD32" w14:textId="77777777" w:rsidR="00E03C62" w:rsidRPr="002230E4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283" w:type="dxa"/>
        <w:tblInd w:w="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853"/>
      </w:tblGrid>
      <w:tr w:rsidR="00E03C62" w:rsidRPr="002751A7" w14:paraId="6A49E54B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A4371" w14:textId="7059D8A6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 w:rsidRPr="002751A7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  <w:r w:rsidR="00F36502">
              <w:rPr>
                <w:rFonts w:ascii="Times New Roman" w:hAnsi="Times New Roman" w:cs="Times New Roman"/>
                <w:sz w:val="26"/>
                <w:szCs w:val="26"/>
              </w:rPr>
              <w:t>Б9121-09.03.03</w:t>
            </w:r>
            <w:proofErr w:type="gramStart"/>
            <w:r w:rsidR="00F36502">
              <w:rPr>
                <w:rFonts w:ascii="Times New Roman" w:hAnsi="Times New Roman" w:cs="Times New Roman"/>
                <w:sz w:val="26"/>
                <w:szCs w:val="26"/>
              </w:rPr>
              <w:t>пиэ(</w:t>
            </w:r>
            <w:proofErr w:type="gramEnd"/>
            <w:r w:rsidR="00C872C3" w:rsidRPr="004119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3650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03C62" w:rsidRPr="002751A7" w14:paraId="3858FC7E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E64A2" w14:textId="77777777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7977464" w14:textId="37CC17BC" w:rsidR="00E03C62" w:rsidRDefault="00C872C3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365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F365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</w:p>
        </w:tc>
      </w:tr>
      <w:tr w:rsidR="00D31EB8" w:rsidRPr="002751A7" w14:paraId="1BFE8A40" w14:textId="77777777" w:rsidTr="00267BC1">
        <w:trPr>
          <w:trHeight w:val="259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B3149" w14:textId="77777777" w:rsidR="00D31EB8" w:rsidRDefault="00D31EB8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C62" w:rsidRPr="002751A7" w14:paraId="1DF9ED3F" w14:textId="77777777" w:rsidTr="00267BC1">
        <w:trPr>
          <w:trHeight w:val="283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A6CBB" w14:textId="64A5CA15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  <w:r w:rsidR="00F36502"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</w:p>
        </w:tc>
      </w:tr>
      <w:tr w:rsidR="00E03C62" w:rsidRPr="002751A7" w14:paraId="7DD5E88C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F3CEA" w14:textId="77777777" w:rsidR="00E03C62" w:rsidRPr="002751A7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1BA0AB3C" w14:textId="51896FBD" w:rsidR="00E03C62" w:rsidRDefault="00F3650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Л. Берёзкина</w:t>
            </w:r>
          </w:p>
        </w:tc>
      </w:tr>
      <w:tr w:rsidR="00E03C62" w:rsidRPr="002751A7" w14:paraId="50D0C68F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73534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:rsidRPr="002751A7" w14:paraId="5E8CE92E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E3E67" w14:textId="77777777" w:rsidR="00E028D7" w:rsidRPr="00E028D7" w:rsidRDefault="00E028D7" w:rsidP="00E028D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EB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зачтено/не зачтено</w:t>
            </w:r>
          </w:p>
        </w:tc>
      </w:tr>
    </w:tbl>
    <w:p w14:paraId="5EDA7BFA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D2FFBB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A9A7EF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9C7788" w14:textId="0A57CC19" w:rsidR="00E03C62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3D9560" w14:textId="77777777" w:rsidR="00DF5A6C" w:rsidRPr="002230E4" w:rsidRDefault="00DF5A6C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A2720C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FE27CD" w14:textId="77777777" w:rsidR="00020DC9" w:rsidRPr="002751A7" w:rsidRDefault="00E30E20" w:rsidP="00E03C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1A7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8C1C51F" w14:textId="2F2559EA" w:rsidR="00411989" w:rsidRPr="00411989" w:rsidRDefault="00F36502" w:rsidP="0041198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E30E20" w:rsidRPr="002751A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CB40F81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A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2C38827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Целью работы является освоение методики генерирования случайных чисел с заданным законом распределения на ЭВМ.</w:t>
      </w:r>
    </w:p>
    <w:p w14:paraId="624B1429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В качестве инструмента исследования используется система имитационного моделирования GPSS </w:t>
      </w:r>
      <w:proofErr w:type="spellStart"/>
      <w:r w:rsidRPr="00DF5A6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F5A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515A7C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приобретаются навыки формирования случайных объектов и использования средств для обработки результатов моделирования в системе GPSS </w:t>
      </w:r>
      <w:proofErr w:type="spellStart"/>
      <w:r w:rsidRPr="00DF5A6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F5A6C">
        <w:rPr>
          <w:rFonts w:ascii="Times New Roman" w:hAnsi="Times New Roman" w:cs="Times New Roman"/>
          <w:sz w:val="28"/>
          <w:szCs w:val="28"/>
        </w:rPr>
        <w:t>.</w:t>
      </w:r>
    </w:p>
    <w:p w14:paraId="4D092EF9" w14:textId="77777777" w:rsidR="00411989" w:rsidRPr="00DF5A6C" w:rsidRDefault="00411989" w:rsidP="00411989">
      <w:pPr>
        <w:pStyle w:val="af2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Ознакомится со следующими статистическими моделями: равномерное распределение, нормальное распределение, экспоненциальное распределение, распределение Эрланга, бета распределение, гамма распределение, биноминальное распределение, распределение Пуассона. </w:t>
      </w:r>
    </w:p>
    <w:p w14:paraId="745BDDE5" w14:textId="77777777" w:rsidR="00411989" w:rsidRPr="00DF5A6C" w:rsidRDefault="00411989" w:rsidP="00411989">
      <w:pPr>
        <w:pStyle w:val="af2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Ознакомиться с методами генерации случайных чисел с заданными законами распределения.</w:t>
      </w:r>
    </w:p>
    <w:p w14:paraId="035C996C" w14:textId="77777777" w:rsidR="00411989" w:rsidRPr="00DF5A6C" w:rsidRDefault="00411989" w:rsidP="00411989">
      <w:pPr>
        <w:pStyle w:val="af2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Ознакомится с методами генерации случайных чисел в GPSS </w:t>
      </w:r>
      <w:proofErr w:type="spellStart"/>
      <w:r w:rsidRPr="00DF5A6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F5A6C">
        <w:rPr>
          <w:rFonts w:ascii="Times New Roman" w:hAnsi="Times New Roman" w:cs="Times New Roman"/>
          <w:sz w:val="28"/>
          <w:szCs w:val="28"/>
        </w:rPr>
        <w:t>.</w:t>
      </w:r>
    </w:p>
    <w:p w14:paraId="12768833" w14:textId="77777777" w:rsidR="00411989" w:rsidRPr="00DF5A6C" w:rsidRDefault="00411989" w:rsidP="00411989">
      <w:pPr>
        <w:pStyle w:val="af2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A6C">
        <w:rPr>
          <w:rFonts w:ascii="Times New Roman" w:hAnsi="Times New Roman" w:cs="Times New Roman"/>
          <w:sz w:val="28"/>
          <w:szCs w:val="28"/>
        </w:rPr>
        <w:t>Ознакомится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5A6C">
        <w:rPr>
          <w:rFonts w:ascii="Times New Roman" w:hAnsi="Times New Roman" w:cs="Times New Roman"/>
          <w:sz w:val="28"/>
          <w:szCs w:val="28"/>
        </w:rPr>
        <w:t>с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5A6C">
        <w:rPr>
          <w:rFonts w:ascii="Times New Roman" w:hAnsi="Times New Roman" w:cs="Times New Roman"/>
          <w:sz w:val="28"/>
          <w:szCs w:val="28"/>
        </w:rPr>
        <w:t>блоками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5A6C">
        <w:rPr>
          <w:rFonts w:ascii="Times New Roman" w:hAnsi="Times New Roman" w:cs="Times New Roman"/>
          <w:sz w:val="28"/>
          <w:szCs w:val="28"/>
        </w:rPr>
        <w:t>и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5A6C">
        <w:rPr>
          <w:rFonts w:ascii="Times New Roman" w:hAnsi="Times New Roman" w:cs="Times New Roman"/>
          <w:sz w:val="28"/>
          <w:szCs w:val="28"/>
        </w:rPr>
        <w:t>операторами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5A6C">
        <w:rPr>
          <w:rFonts w:ascii="Times New Roman" w:hAnsi="Times New Roman" w:cs="Times New Roman"/>
          <w:sz w:val="28"/>
          <w:szCs w:val="28"/>
          <w:lang w:val="en-US"/>
        </w:rPr>
        <w:t>GPSS:GENERATE</w:t>
      </w:r>
      <w:proofErr w:type="gramEnd"/>
      <w:r w:rsidRPr="00DF5A6C">
        <w:rPr>
          <w:rFonts w:ascii="Times New Roman" w:hAnsi="Times New Roman" w:cs="Times New Roman"/>
          <w:sz w:val="28"/>
          <w:szCs w:val="28"/>
          <w:lang w:val="en-US"/>
        </w:rPr>
        <w:t>, TERMINATE, FUNCTION, VARIABLE, TABLE, TABULATE, START.</w:t>
      </w:r>
    </w:p>
    <w:p w14:paraId="6853B656" w14:textId="77777777" w:rsidR="00411989" w:rsidRPr="00DF5A6C" w:rsidRDefault="00411989" w:rsidP="00411989">
      <w:pPr>
        <w:pStyle w:val="af2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Для указанного варианта составить на GPSS программу формирования случайных величин двумя способами: а) методом обратной функции; б) с использованием стандартных процедур.</w:t>
      </w:r>
    </w:p>
    <w:p w14:paraId="6E86E8B7" w14:textId="77777777" w:rsidR="00411989" w:rsidRPr="00DF5A6C" w:rsidRDefault="00411989" w:rsidP="00411989">
      <w:pPr>
        <w:pStyle w:val="af2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Построить гистограммы и наложить на них теоретические кривые плотности распределения.</w:t>
      </w:r>
    </w:p>
    <w:p w14:paraId="489AAEC3" w14:textId="77777777" w:rsidR="00411989" w:rsidRPr="00DF5A6C" w:rsidRDefault="00411989" w:rsidP="00411989">
      <w:pPr>
        <w:pStyle w:val="af2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Сравнить оценки, полученные различными способами.</w:t>
      </w:r>
    </w:p>
    <w:p w14:paraId="712F5976" w14:textId="77777777" w:rsidR="00411989" w:rsidRPr="00DF5A6C" w:rsidRDefault="00411989" w:rsidP="00411989">
      <w:pPr>
        <w:pStyle w:val="af2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Определить точность полученных оценок.</w:t>
      </w:r>
    </w:p>
    <w:p w14:paraId="4087EFEA" w14:textId="77777777" w:rsidR="00411989" w:rsidRPr="00DF5A6C" w:rsidRDefault="00411989" w:rsidP="00411989">
      <w:pPr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br w:type="page"/>
      </w:r>
    </w:p>
    <w:p w14:paraId="3A0BBB26" w14:textId="77777777" w:rsidR="00411989" w:rsidRPr="00DF5A6C" w:rsidRDefault="00411989" w:rsidP="00DF5A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A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F178428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Объектами моделирования стали экспоненциальное и бета распределения.</w:t>
      </w:r>
    </w:p>
    <w:p w14:paraId="7435ED30" w14:textId="77777777" w:rsidR="00411989" w:rsidRPr="00DF5A6C" w:rsidRDefault="00411989" w:rsidP="00411989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08CAE" wp14:editId="27E1D411">
            <wp:extent cx="5153268" cy="16409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581" cy="16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319D" w14:textId="77777777" w:rsidR="00411989" w:rsidRPr="00DF5A6C" w:rsidRDefault="00411989" w:rsidP="004119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5A6C">
        <w:rPr>
          <w:rFonts w:ascii="Times New Roman" w:hAnsi="Times New Roman" w:cs="Times New Roman"/>
          <w:sz w:val="28"/>
          <w:szCs w:val="28"/>
        </w:rPr>
        <w:fldChar w:fldCharType="begin"/>
      </w:r>
      <w:r w:rsidRPr="00DF5A6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5A6C">
        <w:rPr>
          <w:rFonts w:ascii="Times New Roman" w:hAnsi="Times New Roman" w:cs="Times New Roman"/>
          <w:sz w:val="28"/>
          <w:szCs w:val="28"/>
        </w:rPr>
        <w:fldChar w:fldCharType="separate"/>
      </w:r>
      <w:r w:rsidRPr="00DF5A6C">
        <w:rPr>
          <w:rFonts w:ascii="Times New Roman" w:hAnsi="Times New Roman" w:cs="Times New Roman"/>
          <w:noProof/>
          <w:sz w:val="28"/>
          <w:szCs w:val="28"/>
        </w:rPr>
        <w:t>1</w:t>
      </w:r>
      <w:r w:rsidRPr="00DF5A6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F5A6C">
        <w:rPr>
          <w:rFonts w:ascii="Times New Roman" w:hAnsi="Times New Roman" w:cs="Times New Roman"/>
          <w:sz w:val="28"/>
          <w:szCs w:val="28"/>
        </w:rPr>
        <w:t xml:space="preserve"> – Эмпирический закон распределения</w:t>
      </w:r>
    </w:p>
    <w:p w14:paraId="4E513285" w14:textId="77777777" w:rsidR="00411989" w:rsidRPr="00DF5A6C" w:rsidRDefault="00411989" w:rsidP="00DF5A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F5A6C">
        <w:rPr>
          <w:rFonts w:ascii="Times New Roman" w:hAnsi="Times New Roman" w:cs="Times New Roman"/>
          <w:b/>
          <w:bCs/>
          <w:sz w:val="28"/>
          <w:szCs w:val="28"/>
        </w:rPr>
        <w:t>Эмпирический закон распределения</w:t>
      </w:r>
    </w:p>
    <w:p w14:paraId="1C0BF408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При моделировании эмпирического закона распределения используется метод обратной функции: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DF5A6C">
        <w:rPr>
          <w:rFonts w:ascii="Times New Roman" w:hAnsi="Times New Roman" w:cs="Times New Roman"/>
          <w:sz w:val="28"/>
          <w:szCs w:val="28"/>
        </w:rPr>
        <w:t>.</w:t>
      </w:r>
    </w:p>
    <w:p w14:paraId="119D96F9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Необходимо рассчитать коэффициенты, чтобы получить функцию плотности распределения.</w:t>
      </w:r>
    </w:p>
    <w:p w14:paraId="65B58D8B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Величина 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5A6C">
        <w:rPr>
          <w:rFonts w:ascii="Times New Roman" w:hAnsi="Times New Roman" w:cs="Times New Roman"/>
          <w:sz w:val="28"/>
          <w:szCs w:val="28"/>
        </w:rPr>
        <w:t xml:space="preserve"> была рассчитана с помощью площади фигуры под графиком, которая равна единице. Тогда площадь фигуры под графиком будет равна:</w:t>
      </w:r>
    </w:p>
    <w:p w14:paraId="01040B74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13382195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6B6D0CB2" w14:textId="77777777" w:rsidR="00411989" w:rsidRPr="00DF5A6C" w:rsidRDefault="00411989" w:rsidP="004119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45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518CFD84" w14:textId="77777777" w:rsidR="00411989" w:rsidRPr="00DF5A6C" w:rsidRDefault="00411989" w:rsidP="004119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</m:den>
          </m:f>
        </m:oMath>
      </m:oMathPara>
    </w:p>
    <w:p w14:paraId="28E681F4" w14:textId="77777777" w:rsidR="00411989" w:rsidRPr="00DF5A6C" w:rsidRDefault="00411989" w:rsidP="004119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eastAsia="Calibri" w:hAnsi="Times New Roman" w:cs="Times New Roman"/>
          <w:sz w:val="28"/>
          <w:szCs w:val="28"/>
        </w:rPr>
        <w:t xml:space="preserve">Эмпирический закон распределения моделируется с помощью метода обратной функции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kern w:val="24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color w:val="000000"/>
            <w:kern w:val="24"/>
            <w:sz w:val="28"/>
            <w:szCs w:val="28"/>
          </w:rPr>
          <m:t>=F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color w:val="000000"/>
                <w:kern w:val="24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kern w:val="24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kern w:val="24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, </w:t>
      </w:r>
      <w:r w:rsidRPr="00DF5A6C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E142EAE" w14:textId="77777777" w:rsidR="00411989" w:rsidRPr="00DF5A6C" w:rsidRDefault="00411989" w:rsidP="00411989">
      <w:pPr>
        <w:spacing w:line="360" w:lineRule="auto"/>
        <w:ind w:firstLine="709"/>
        <w:rPr>
          <w:rFonts w:ascii="Times New Roman" w:hAnsi="Times New Roman" w:cs="Times New Roman"/>
          <w:color w:val="000000"/>
          <w:kern w:val="24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kern w:val="24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  <w:kern w:val="24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24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24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– </w:t>
      </w:r>
      <w:r w:rsidRPr="00DF5A6C">
        <w:rPr>
          <w:rFonts w:ascii="Times New Roman" w:hAnsi="Times New Roman" w:cs="Times New Roman"/>
          <w:sz w:val="28"/>
          <w:szCs w:val="28"/>
        </w:rPr>
        <w:t>интегральная функция распределения,</w:t>
      </w:r>
    </w:p>
    <w:p w14:paraId="574F9629" w14:textId="77777777" w:rsidR="00411989" w:rsidRPr="00DF5A6C" w:rsidRDefault="008D1208" w:rsidP="004119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kern w:val="24"/>
                <w:sz w:val="28"/>
                <w:szCs w:val="28"/>
              </w:rPr>
              <m:t>i</m:t>
            </m:r>
          </m:sub>
        </m:sSub>
      </m:oMath>
      <w:r w:rsidR="00411989" w:rsidRPr="00DF5A6C">
        <w:rPr>
          <w:rFonts w:ascii="Times New Roman" w:hAnsi="Times New Roman" w:cs="Times New Roman"/>
          <w:iCs/>
          <w:color w:val="000000"/>
          <w:kern w:val="24"/>
          <w:sz w:val="28"/>
          <w:szCs w:val="28"/>
        </w:rPr>
        <w:t xml:space="preserve"> </w:t>
      </w:r>
      <w:r w:rsidR="00411989" w:rsidRPr="00DF5A6C">
        <w:rPr>
          <w:rFonts w:ascii="Times New Roman" w:hAnsi="Times New Roman" w:cs="Times New Roman"/>
          <w:color w:val="000000"/>
          <w:kern w:val="24"/>
          <w:sz w:val="28"/>
          <w:szCs w:val="28"/>
        </w:rPr>
        <w:t>–</w:t>
      </w:r>
      <w:r w:rsidR="00411989" w:rsidRPr="00DF5A6C">
        <w:rPr>
          <w:rFonts w:ascii="Times New Roman" w:hAnsi="Times New Roman" w:cs="Times New Roman"/>
          <w:sz w:val="28"/>
          <w:szCs w:val="28"/>
        </w:rPr>
        <w:t xml:space="preserve"> базовая случайная величина, равномерно распределённая на </w:t>
      </w:r>
    </w:p>
    <w:p w14:paraId="234091A4" w14:textId="77777777" w:rsidR="00411989" w:rsidRPr="00DF5A6C" w:rsidRDefault="00411989" w:rsidP="00411989">
      <w:pPr>
        <w:spacing w:line="360" w:lineRule="auto"/>
        <w:rPr>
          <w:rFonts w:ascii="Times New Roman" w:hAnsi="Times New Roman" w:cs="Times New Roman"/>
          <w:color w:val="000000"/>
          <w:kern w:val="24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отрезке [0,1],</w:t>
      </w:r>
    </w:p>
    <w:p w14:paraId="7F2005E2" w14:textId="77777777" w:rsidR="00411989" w:rsidRPr="00DF5A6C" w:rsidRDefault="008D1208" w:rsidP="004119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kern w:val="24"/>
                <w:sz w:val="28"/>
                <w:szCs w:val="28"/>
              </w:rPr>
              <m:t>i</m:t>
            </m:r>
          </m:sub>
        </m:sSub>
      </m:oMath>
      <w:r w:rsidR="00411989" w:rsidRPr="00DF5A6C">
        <w:rPr>
          <w:rFonts w:ascii="Times New Roman" w:hAnsi="Times New Roman" w:cs="Times New Roman"/>
          <w:iCs/>
          <w:color w:val="000000"/>
          <w:kern w:val="24"/>
          <w:sz w:val="28"/>
          <w:szCs w:val="28"/>
        </w:rPr>
        <w:t xml:space="preserve"> </w:t>
      </w:r>
      <w:r w:rsidR="00411989" w:rsidRPr="00DF5A6C">
        <w:rPr>
          <w:rFonts w:ascii="Times New Roman" w:hAnsi="Times New Roman" w:cs="Times New Roman"/>
          <w:color w:val="000000"/>
          <w:kern w:val="24"/>
          <w:sz w:val="28"/>
          <w:szCs w:val="28"/>
        </w:rPr>
        <w:t>–</w:t>
      </w:r>
      <w:r w:rsidR="00411989" w:rsidRPr="00DF5A6C">
        <w:rPr>
          <w:rFonts w:ascii="Times New Roman" w:hAnsi="Times New Roman" w:cs="Times New Roman"/>
          <w:sz w:val="28"/>
          <w:szCs w:val="28"/>
        </w:rPr>
        <w:t xml:space="preserve"> моделируемая случайная величина, распределённая по эмпирическому закону.</w:t>
      </w:r>
    </w:p>
    <w:p w14:paraId="0A8EAFFB" w14:textId="77777777" w:rsidR="00411989" w:rsidRPr="00DF5A6C" w:rsidRDefault="00411989" w:rsidP="00411989">
      <w:pPr>
        <w:spacing w:line="360" w:lineRule="auto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</w:rPr>
      </w:pPr>
    </w:p>
    <w:p w14:paraId="1F01F3D9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Уравнение прямой имеет следующий вид: </w:t>
      </w:r>
      <m:oMath>
        <m:r>
          <w:rPr>
            <w:rFonts w:ascii="Cambria Math" w:hAnsi="Cambria Math" w:cs="Times New Roman"/>
            <w:sz w:val="28"/>
            <w:szCs w:val="28"/>
          </w:rPr>
          <m:t>y=kx+b</m:t>
        </m:r>
      </m:oMath>
      <w:r w:rsidRPr="00DF5A6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F5A6C">
        <w:rPr>
          <w:rFonts w:ascii="Times New Roman" w:hAnsi="Times New Roman" w:cs="Times New Roman"/>
          <w:sz w:val="28"/>
          <w:szCs w:val="28"/>
        </w:rPr>
        <w:t xml:space="preserve"> </w:t>
      </w:r>
      <w:r w:rsidRPr="00DF5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Определим коэффициенты уравнения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∙y+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F5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исходя из уравнений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40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,  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50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=h</m:t>
        </m:r>
      </m:oMath>
      <w:r w:rsidRPr="00DF5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уравнения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∙y+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F5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из уравнений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50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, 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70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=h</m:t>
        </m:r>
      </m:oMath>
      <w:r w:rsidRPr="00DF5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DF5A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F5A6C">
        <w:rPr>
          <w:rFonts w:ascii="Times New Roman" w:hAnsi="Times New Roman" w:cs="Times New Roman"/>
          <w:sz w:val="28"/>
          <w:szCs w:val="28"/>
        </w:rPr>
        <w:t>Для определения коэффициентов и постоянных была составлена система уравнений.</w:t>
      </w:r>
    </w:p>
    <w:p w14:paraId="28F48022" w14:textId="77777777" w:rsidR="00411989" w:rsidRPr="00DF5A6C" w:rsidRDefault="008D1208" w:rsidP="0041198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∙40+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∙50+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=h;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45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450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14:paraId="46E469F3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C161B3" w14:textId="77777777" w:rsidR="00411989" w:rsidRPr="00DF5A6C" w:rsidRDefault="008D1208" w:rsidP="0041198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=h;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45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14:paraId="6CCDE25F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24841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После решения систем уравнений были получены две функции плотности распределения.</w:t>
      </w:r>
    </w:p>
    <w:p w14:paraId="084AB544" w14:textId="77777777" w:rsidR="00411989" w:rsidRPr="00DF5A6C" w:rsidRDefault="008D1208" w:rsidP="0041198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518A867" w14:textId="77777777" w:rsidR="00411989" w:rsidRPr="00DF5A6C" w:rsidRDefault="008D1208" w:rsidP="0041198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</m:oMath>
      </m:oMathPara>
    </w:p>
    <w:p w14:paraId="0E0141D3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Затем необходимо было проинтегрировать функции плотности распределения, чтобы получить функции распределения.</w:t>
      </w:r>
    </w:p>
    <w:p w14:paraId="6146FD4A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7B6FDE37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DACD81F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Чтобы посчитать постоянные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F5A6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F5A6C">
        <w:rPr>
          <w:rFonts w:ascii="Times New Roman" w:eastAsiaTheme="minorEastAsia" w:hAnsi="Times New Roman" w:cs="Times New Roman"/>
          <w:sz w:val="28"/>
          <w:szCs w:val="28"/>
        </w:rPr>
        <w:t>, необходимо приравнять уравнения к определенным значениям.</w:t>
      </w:r>
    </w:p>
    <w:p w14:paraId="3AEBE5B8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6D89020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e>
          </m:d>
        </m:oMath>
      </m:oMathPara>
    </w:p>
    <w:p w14:paraId="3D1DCBA8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B1AB011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9E15352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4462DC8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35725F4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 xml:space="preserve">После подстановки значений </w:t>
      </w:r>
      <w:r w:rsidRPr="00DF5A6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F5A6C">
        <w:rPr>
          <w:rFonts w:ascii="Times New Roman" w:eastAsiaTheme="minorEastAsia" w:hAnsi="Times New Roman" w:cs="Times New Roman"/>
          <w:sz w:val="28"/>
          <w:szCs w:val="28"/>
        </w:rPr>
        <w:t xml:space="preserve"> и вычислений были получены следующие значения.</w:t>
      </w:r>
    </w:p>
    <w:p w14:paraId="3157C261" w14:textId="77777777" w:rsidR="00411989" w:rsidRPr="00DF5A6C" w:rsidRDefault="008D1208" w:rsidP="00411989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EC8DAAF" w14:textId="77777777" w:rsidR="00411989" w:rsidRPr="00DF5A6C" w:rsidRDefault="008D1208" w:rsidP="00411989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den>
          </m:f>
        </m:oMath>
      </m:oMathPara>
    </w:p>
    <w:p w14:paraId="4A7A1E13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Ниже изображены функции распределения.</w:t>
      </w:r>
    </w:p>
    <w:p w14:paraId="49E0A913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</m:oMath>
      </m:oMathPara>
    </w:p>
    <w:p w14:paraId="4AC32680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den>
          </m:f>
        </m:oMath>
      </m:oMathPara>
    </w:p>
    <w:p w14:paraId="3BA8EC38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lastRenderedPageBreak/>
        <w:t xml:space="preserve">Далее в </w:t>
      </w:r>
      <w:proofErr w:type="spellStart"/>
      <w:r w:rsidRPr="00DF5A6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F5A6C">
        <w:rPr>
          <w:rFonts w:ascii="Times New Roman" w:hAnsi="Times New Roman" w:cs="Times New Roman"/>
          <w:sz w:val="28"/>
          <w:szCs w:val="28"/>
        </w:rPr>
        <w:t xml:space="preserve"> был произведен расчёт интегральной функции распределения вероятностей F(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F5A6C">
        <w:rPr>
          <w:rFonts w:ascii="Times New Roman" w:hAnsi="Times New Roman" w:cs="Times New Roman"/>
          <w:sz w:val="28"/>
          <w:szCs w:val="28"/>
        </w:rPr>
        <w:t>) на промежутке [40,70] с интервалом 2.</w:t>
      </w:r>
    </w:p>
    <w:p w14:paraId="5A7AF383" w14:textId="77777777" w:rsidR="00411989" w:rsidRPr="00DF5A6C" w:rsidRDefault="00411989" w:rsidP="00411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15663" wp14:editId="6BABCF02">
            <wp:extent cx="5857200" cy="140400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A42" w14:textId="77777777" w:rsidR="00411989" w:rsidRPr="00DF5A6C" w:rsidRDefault="00411989" w:rsidP="004119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5A6C">
        <w:rPr>
          <w:rFonts w:ascii="Times New Roman" w:hAnsi="Times New Roman" w:cs="Times New Roman"/>
          <w:sz w:val="28"/>
          <w:szCs w:val="28"/>
        </w:rPr>
        <w:fldChar w:fldCharType="begin"/>
      </w:r>
      <w:r w:rsidRPr="00DF5A6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5A6C">
        <w:rPr>
          <w:rFonts w:ascii="Times New Roman" w:hAnsi="Times New Roman" w:cs="Times New Roman"/>
          <w:sz w:val="28"/>
          <w:szCs w:val="28"/>
        </w:rPr>
        <w:fldChar w:fldCharType="separate"/>
      </w:r>
      <w:r w:rsidRPr="00DF5A6C">
        <w:rPr>
          <w:rFonts w:ascii="Times New Roman" w:hAnsi="Times New Roman" w:cs="Times New Roman"/>
          <w:noProof/>
          <w:sz w:val="28"/>
          <w:szCs w:val="28"/>
        </w:rPr>
        <w:t>2</w:t>
      </w:r>
      <w:r w:rsidRPr="00DF5A6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F5A6C">
        <w:rPr>
          <w:rFonts w:ascii="Times New Roman" w:hAnsi="Times New Roman" w:cs="Times New Roman"/>
          <w:sz w:val="28"/>
          <w:szCs w:val="28"/>
        </w:rPr>
        <w:t xml:space="preserve"> – Расчет интегральной функции распределения вероятностей</w:t>
      </w:r>
    </w:p>
    <w:p w14:paraId="68ADDE81" w14:textId="77777777" w:rsidR="00411989" w:rsidRPr="00DF5A6C" w:rsidRDefault="00411989" w:rsidP="004119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DF478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Необходимо сгенерировать случайные величины, которые заданы законами экспоненциального и бета-распределения. </w:t>
      </w:r>
      <w:r w:rsidRPr="00DF5A6C">
        <w:rPr>
          <w:rFonts w:ascii="Times New Roman" w:eastAsiaTheme="minorEastAsia" w:hAnsi="Times New Roman" w:cs="Times New Roman"/>
          <w:sz w:val="28"/>
          <w:szCs w:val="28"/>
        </w:rPr>
        <w:t xml:space="preserve">Составим моделирующий алгоритм в среде GPSS </w:t>
      </w:r>
      <w:proofErr w:type="spellStart"/>
      <w:r w:rsidRPr="00DF5A6C">
        <w:rPr>
          <w:rFonts w:ascii="Times New Roman" w:eastAsiaTheme="minorEastAsia" w:hAnsi="Times New Roman" w:cs="Times New Roman"/>
          <w:sz w:val="28"/>
          <w:szCs w:val="28"/>
        </w:rPr>
        <w:t>World</w:t>
      </w:r>
      <w:proofErr w:type="spellEnd"/>
      <w:r w:rsidRPr="00DF5A6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D8983A" w14:textId="77777777" w:rsidR="00411989" w:rsidRPr="00DF5A6C" w:rsidRDefault="00411989" w:rsidP="00411989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SLU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  <w:tab/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FUNCTION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  <w:t xml:space="preserve"> 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RN</w:t>
      </w:r>
      <w:proofErr w:type="gramStart"/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  <w:t>1,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C</w:t>
      </w:r>
      <w:proofErr w:type="gramEnd"/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  <w:t xml:space="preserve">16; определение функции 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SLU</w:t>
      </w:r>
    </w:p>
    <w:p w14:paraId="4054D3FE" w14:textId="77777777" w:rsidR="00411989" w:rsidRPr="00DF5A6C" w:rsidRDefault="00411989" w:rsidP="0041198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0,40/0.0489,42/0.1067,44/0.1733,46/0.2489,48/0.3333,50/</w:t>
      </w:r>
      <w:r w:rsidRPr="00DF5A6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0.38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,52/</w:t>
      </w:r>
      <w:r w:rsidRPr="00DF5A6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0.4311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,54/</w:t>
      </w:r>
      <w:r w:rsidRPr="00DF5A6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0.4867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,56/</w:t>
      </w:r>
      <w:r w:rsidRPr="00DF5A6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0.5467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,58/</w:t>
      </w:r>
      <w:r w:rsidRPr="00DF5A6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0.6111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,60/</w:t>
      </w:r>
      <w:r w:rsidRPr="00DF5A6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0.68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,62/</w:t>
      </w:r>
      <w:r w:rsidRPr="00DF5A6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0.7533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,64/</w:t>
      </w:r>
      <w:r w:rsidRPr="00DF5A6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0.8311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,66/</w:t>
      </w:r>
      <w:r w:rsidRPr="00DF5A6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0.9133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,68/1,70</w:t>
      </w:r>
    </w:p>
    <w:p w14:paraId="115598E8" w14:textId="77777777" w:rsidR="00411989" w:rsidRPr="00DF5A6C" w:rsidRDefault="00411989" w:rsidP="0041198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TAB1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ab/>
        <w:t>TABLE              FN$SLU,40,2,22</w:t>
      </w:r>
    </w:p>
    <w:p w14:paraId="1BD7C9C2" w14:textId="77777777" w:rsidR="00411989" w:rsidRPr="00DF5A6C" w:rsidRDefault="00411989" w:rsidP="0041198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ab/>
        <w:t>GENERATE      1</w:t>
      </w:r>
    </w:p>
    <w:p w14:paraId="4063EA46" w14:textId="77777777" w:rsidR="00411989" w:rsidRPr="00DF5A6C" w:rsidRDefault="00411989" w:rsidP="0041198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ab/>
        <w:t>TABULATE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  <w:t xml:space="preserve">       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TAB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  <w:t xml:space="preserve">1 </w:t>
      </w:r>
    </w:p>
    <w:p w14:paraId="541F4E41" w14:textId="77777777" w:rsidR="00411989" w:rsidRPr="00DF5A6C" w:rsidRDefault="00411989" w:rsidP="0041198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  <w:tab/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TERMINATE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  <w:t xml:space="preserve">     1</w:t>
      </w:r>
    </w:p>
    <w:p w14:paraId="5009F0C0" w14:textId="77777777" w:rsidR="00411989" w:rsidRPr="00DF5A6C" w:rsidRDefault="00411989" w:rsidP="0041198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START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  <w:t xml:space="preserve"> 100000</w:t>
      </w:r>
    </w:p>
    <w:p w14:paraId="2865C720" w14:textId="77777777" w:rsidR="00411989" w:rsidRPr="00DF5A6C" w:rsidRDefault="00411989" w:rsidP="0041198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</w:rPr>
      </w:pPr>
    </w:p>
    <w:p w14:paraId="6394D424" w14:textId="77777777" w:rsidR="00411989" w:rsidRPr="00DF5A6C" w:rsidRDefault="00411989" w:rsidP="004119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>Получаем отчет со следующими данными:</w:t>
      </w:r>
    </w:p>
    <w:p w14:paraId="5F9B47C9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631DDAA3" w14:textId="77777777" w:rsidR="00411989" w:rsidRPr="00D6668F" w:rsidRDefault="00411989" w:rsidP="00411989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GPSS World Simulation Report - Untitled Model 1.2.1</w:t>
      </w:r>
    </w:p>
    <w:p w14:paraId="0B597948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28E7F60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FB92C8A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Tuesday, June </w:t>
      </w: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12</w:t>
      </w: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2023 01:21:23  </w:t>
      </w:r>
    </w:p>
    <w:p w14:paraId="6DEE797B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0B7623C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TIME  BLOCKS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FACILITIES  STORAGES</w:t>
      </w:r>
    </w:p>
    <w:p w14:paraId="4640900F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0.000         100000.000     3        0          0</w:t>
      </w:r>
    </w:p>
    <w:p w14:paraId="35E35775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D9EEC55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4DD6800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NAME                       VALUE  </w:t>
      </w:r>
    </w:p>
    <w:p w14:paraId="3CEB89DD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SLU                         10000.000</w:t>
      </w:r>
    </w:p>
    <w:p w14:paraId="3314B02A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TAB1                        10001.000</w:t>
      </w:r>
    </w:p>
    <w:p w14:paraId="3BB6FCAC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6081BE9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023BA26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LOC  BLOCK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TYPE     ENTRY COUNT CURRENT COUNT RETRY</w:t>
      </w:r>
    </w:p>
    <w:p w14:paraId="65A90B0F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1    GENERATE        100000             0       0</w:t>
      </w:r>
    </w:p>
    <w:p w14:paraId="211A34B0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2    TABULATE        100000             0       0</w:t>
      </w:r>
    </w:p>
    <w:p w14:paraId="05640F8B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3    TERMINATE       100000             0       0</w:t>
      </w:r>
    </w:p>
    <w:p w14:paraId="6AB50589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DA241E5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4C6C1F7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TABLE              MEAN    STD.DEV.       RANGE           RETRY FREQUENCY CUM.%</w:t>
      </w:r>
    </w:p>
    <w:p w14:paraId="280BD70E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TAB1             55.908    8.828                           0</w:t>
      </w:r>
    </w:p>
    <w:p w14:paraId="69460202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40.000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42.000          4856     4.86</w:t>
      </w:r>
    </w:p>
    <w:p w14:paraId="3DC80355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42.000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44.000          5707    10.56</w:t>
      </w:r>
    </w:p>
    <w:p w14:paraId="3D34B057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44.000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46.000          6787    17.35</w:t>
      </w:r>
    </w:p>
    <w:p w14:paraId="295DD8FE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46.000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48.000          7619    24.97</w:t>
      </w:r>
    </w:p>
    <w:p w14:paraId="105A4485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48.000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50.000          8323    33.29</w:t>
      </w:r>
    </w:p>
    <w:p w14:paraId="7203574A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50.000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52.000          4766    38.06</w:t>
      </w:r>
    </w:p>
    <w:p w14:paraId="05389BD6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52.000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54.000          5060    43.12</w:t>
      </w:r>
    </w:p>
    <w:p w14:paraId="67BF0E39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54.000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56.000          5550    48.67</w:t>
      </w:r>
    </w:p>
    <w:p w14:paraId="2791845D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56.000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58.000          6075    54.74</w:t>
      </w:r>
    </w:p>
    <w:p w14:paraId="148FAD98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58.000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60.000          6351    61.09</w:t>
      </w:r>
    </w:p>
    <w:p w14:paraId="67035078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60.000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62.000          6815    67.91</w:t>
      </w:r>
    </w:p>
    <w:p w14:paraId="05330AE7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62.000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64.000          7441    75.35</w:t>
      </w:r>
    </w:p>
    <w:p w14:paraId="1235E456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64.000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66.000          7804    83.15</w:t>
      </w:r>
    </w:p>
    <w:p w14:paraId="3885755C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66.000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68.000          8161    91.31</w:t>
      </w:r>
    </w:p>
    <w:p w14:paraId="72F41426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68.000  -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70.000          8685   100.00</w:t>
      </w:r>
    </w:p>
    <w:p w14:paraId="18B5EBD2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6248E11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36ACD30" w14:textId="77777777" w:rsidR="00411989" w:rsidRPr="00D6668F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>ASSEM  CURRENT</w:t>
      </w:r>
      <w:proofErr w:type="gramEnd"/>
      <w:r w:rsidRPr="00D6668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NEXT  PARAMETER    VALUE</w:t>
      </w:r>
    </w:p>
    <w:p w14:paraId="034E67F5" w14:textId="77777777" w:rsid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100001    0      100001.000   100001      0      1</w:t>
      </w:r>
    </w:p>
    <w:p w14:paraId="71F6DA59" w14:textId="77777777" w:rsidR="00411989" w:rsidRDefault="00411989" w:rsidP="00411989">
      <w:pPr>
        <w:spacing w:line="360" w:lineRule="auto"/>
        <w:ind w:firstLine="709"/>
        <w:jc w:val="both"/>
        <w:rPr>
          <w:sz w:val="28"/>
        </w:rPr>
      </w:pPr>
    </w:p>
    <w:p w14:paraId="262378F4" w14:textId="77777777" w:rsidR="00411989" w:rsidRDefault="00411989" w:rsidP="00411989">
      <w:pPr>
        <w:spacing w:line="360" w:lineRule="auto"/>
        <w:jc w:val="both"/>
        <w:rPr>
          <w:sz w:val="28"/>
        </w:rPr>
      </w:pPr>
      <w:r w:rsidRPr="009958BF">
        <w:rPr>
          <w:noProof/>
          <w:sz w:val="28"/>
        </w:rPr>
        <w:drawing>
          <wp:inline distT="0" distB="0" distL="0" distR="0" wp14:anchorId="39315EA9" wp14:editId="360958A1">
            <wp:extent cx="6120130" cy="2572385"/>
            <wp:effectExtent l="0" t="0" r="127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F358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Рисунок 3 – Гистограмма плотности распределения случайных величин для эмпирического распределения.</w:t>
      </w:r>
    </w:p>
    <w:p w14:paraId="78FB547A" w14:textId="77777777" w:rsidR="00411989" w:rsidRPr="00DF5A6C" w:rsidRDefault="00411989" w:rsidP="00411989">
      <w:pPr>
        <w:spacing w:line="360" w:lineRule="auto"/>
        <w:rPr>
          <w:rFonts w:ascii="Times New Roman" w:hAnsi="Times New Roman" w:cs="Times New Roman"/>
          <w:sz w:val="28"/>
        </w:rPr>
      </w:pPr>
    </w:p>
    <w:p w14:paraId="5CE4C088" w14:textId="77777777" w:rsidR="00411989" w:rsidRPr="00DF5A6C" w:rsidRDefault="00411989" w:rsidP="004119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5A6C">
        <w:rPr>
          <w:rFonts w:ascii="Times New Roman" w:hAnsi="Times New Roman" w:cs="Times New Roman"/>
          <w:b/>
          <w:bCs/>
          <w:sz w:val="28"/>
          <w:szCs w:val="28"/>
        </w:rPr>
        <w:t>1. Экспоненциальное распределение</w:t>
      </w:r>
    </w:p>
    <w:p w14:paraId="4EBB171E" w14:textId="77777777" w:rsidR="00411989" w:rsidRPr="00DF5A6C" w:rsidRDefault="00411989" w:rsidP="004119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аргументов функции </w:t>
      </w:r>
    </w:p>
    <w:p w14:paraId="7A72C172" w14:textId="77777777" w:rsidR="00411989" w:rsidRPr="00DF5A6C" w:rsidRDefault="00411989" w:rsidP="004119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 xml:space="preserve">Так как мат ожидание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den>
        </m:f>
      </m:oMath>
      <w:r w:rsidRPr="00DF5A6C">
        <w:rPr>
          <w:rFonts w:ascii="Times New Roman" w:eastAsiaTheme="minorEastAsia" w:hAnsi="Times New Roman" w:cs="Times New Roman"/>
          <w:sz w:val="28"/>
          <w:szCs w:val="28"/>
        </w:rPr>
        <w:t xml:space="preserve"> = 55, то дисперсия равная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F5A6C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F5A6C">
        <w:rPr>
          <w:rFonts w:ascii="Times New Roman" w:eastAsiaTheme="minorEastAsia" w:hAnsi="Times New Roman" w:cs="Times New Roman"/>
          <w:sz w:val="28"/>
          <w:szCs w:val="28"/>
        </w:rPr>
        <w:t>=3025</w:t>
      </w:r>
    </w:p>
    <w:p w14:paraId="1F7433AB" w14:textId="77777777" w:rsidR="00411989" w:rsidRPr="00DF5A6C" w:rsidRDefault="00411989" w:rsidP="004119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Составим моделирующий алгоритм в 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DF5A6C">
        <w:rPr>
          <w:rFonts w:ascii="Times New Roman" w:hAnsi="Times New Roman" w:cs="Times New Roman"/>
          <w:sz w:val="28"/>
          <w:szCs w:val="28"/>
        </w:rPr>
        <w:t xml:space="preserve"> 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F5A6C">
        <w:rPr>
          <w:rFonts w:ascii="Times New Roman" w:hAnsi="Times New Roman" w:cs="Times New Roman"/>
          <w:sz w:val="28"/>
          <w:szCs w:val="28"/>
        </w:rPr>
        <w:t>:</w:t>
      </w:r>
    </w:p>
    <w:p w14:paraId="47EEE756" w14:textId="77777777" w:rsidR="00411989" w:rsidRPr="00DF5A6C" w:rsidRDefault="00411989" w:rsidP="0041198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EXPO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ab/>
        <w:t>VARIABLE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ab/>
      </w:r>
      <w:r w:rsidRPr="00DF5A6C">
        <w:rPr>
          <w:rFonts w:ascii="Times New Roman" w:eastAsiaTheme="minorHAnsi" w:hAnsi="Times New Roman" w:cs="Times New Roman"/>
          <w:color w:val="424242"/>
          <w:sz w:val="28"/>
          <w:szCs w:val="28"/>
          <w:lang w:val="en-US"/>
        </w:rPr>
        <w:t>EXPONENTIAL</w:t>
      </w:r>
      <w:r w:rsidRPr="00DF5A6C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(1,3025,55)</w:t>
      </w:r>
    </w:p>
    <w:p w14:paraId="332D9B45" w14:textId="77777777" w:rsidR="00411989" w:rsidRPr="00DF5A6C" w:rsidRDefault="00411989" w:rsidP="0041198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TAB1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ab/>
        <w:t>TABLE</w:t>
      </w: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ab/>
        <w:t>V$EXPO,40,2,16</w:t>
      </w:r>
    </w:p>
    <w:p w14:paraId="77AA756A" w14:textId="77777777" w:rsidR="00411989" w:rsidRPr="00DF5A6C" w:rsidRDefault="00411989" w:rsidP="0041198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GENERATE 1;</w:t>
      </w:r>
    </w:p>
    <w:p w14:paraId="61674B0F" w14:textId="77777777" w:rsidR="00411989" w:rsidRPr="00DF5A6C" w:rsidRDefault="00411989" w:rsidP="0041198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TABULATE TAB1;</w:t>
      </w:r>
    </w:p>
    <w:p w14:paraId="52B7597C" w14:textId="77777777" w:rsidR="00411989" w:rsidRPr="00DF5A6C" w:rsidRDefault="00411989" w:rsidP="0041198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TERMINATE 1;</w:t>
      </w:r>
    </w:p>
    <w:p w14:paraId="5EF0DE7C" w14:textId="77777777" w:rsidR="00411989" w:rsidRPr="00DF5A6C" w:rsidRDefault="00411989" w:rsidP="0041198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F5A6C">
        <w:rPr>
          <w:rFonts w:ascii="Times New Roman" w:eastAsiaTheme="minorHAnsi" w:hAnsi="Times New Roman" w:cs="Times New Roman"/>
          <w:color w:val="000000"/>
          <w:kern w:val="24"/>
          <w:sz w:val="28"/>
          <w:szCs w:val="28"/>
          <w:lang w:val="en-US"/>
        </w:rPr>
        <w:t>START 10000;</w:t>
      </w:r>
    </w:p>
    <w:p w14:paraId="59941F3A" w14:textId="77777777" w:rsidR="00411989" w:rsidRPr="00DF5A6C" w:rsidRDefault="00411989" w:rsidP="00411989">
      <w:pPr>
        <w:tabs>
          <w:tab w:val="left" w:pos="2808"/>
        </w:tabs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Получаем отчет со следующими данными:</w:t>
      </w:r>
    </w:p>
    <w:p w14:paraId="227EC84B" w14:textId="77777777" w:rsid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74D69F03" w14:textId="77777777" w:rsid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689F3803" w14:textId="77777777" w:rsid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3F34CA18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</w:rPr>
        <w:t xml:space="preserve">              </w:t>
      </w: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>GPSS World Simulation Report - Untitled Model 1.19.1</w:t>
      </w:r>
    </w:p>
    <w:p w14:paraId="6739CFFC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FECEB83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F13C8D2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Friday, June 30, 2023 08:24:58  </w:t>
      </w:r>
    </w:p>
    <w:p w14:paraId="250BFE07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81D0EEF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>TIME  BLOCKS</w:t>
      </w:r>
      <w:proofErr w:type="gramEnd"/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FACILITIES  STORAGES</w:t>
      </w:r>
    </w:p>
    <w:p w14:paraId="6DD2D019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0.000          10000.000     3        0          0</w:t>
      </w:r>
    </w:p>
    <w:p w14:paraId="4B8630CA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60A89D3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D5658B2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NAME                       VALUE  </w:t>
      </w:r>
    </w:p>
    <w:p w14:paraId="44954DA6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EXPO                        10000.000</w:t>
      </w:r>
    </w:p>
    <w:p w14:paraId="2ED0C0DB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TAB1                        10001.000</w:t>
      </w:r>
    </w:p>
    <w:p w14:paraId="19836C73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1E437EA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B41F86F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>LOC  BLOCK</w:t>
      </w:r>
      <w:proofErr w:type="gramEnd"/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TYPE     ENTRY COUNT CURRENT COUNT RETRY</w:t>
      </w:r>
    </w:p>
    <w:p w14:paraId="7CE4676D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1    GENERATE         10000             0       0</w:t>
      </w:r>
    </w:p>
    <w:p w14:paraId="6160CE23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2    TABULATE         10000             0       0</w:t>
      </w:r>
    </w:p>
    <w:p w14:paraId="59D0F333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3    TERMINATE        10000             0       0</w:t>
      </w:r>
    </w:p>
    <w:p w14:paraId="400EC73D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1FE5597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52640F1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>TABLE              MEAN    STD.DEV.       RANGE           RETRY FREQUENCY CUM.%</w:t>
      </w:r>
    </w:p>
    <w:p w14:paraId="07965B82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TAB1           3080.632   56.783                           0</w:t>
      </w:r>
    </w:p>
    <w:p w14:paraId="2E414AAB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>68.000  -</w:t>
      </w:r>
      <w:proofErr w:type="gramEnd"/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_                   10000   100.00</w:t>
      </w:r>
    </w:p>
    <w:p w14:paraId="19DA3DB1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47D7249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B964332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>ASSEM  CURRENT</w:t>
      </w:r>
      <w:proofErr w:type="gramEnd"/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NEXT  PARAMETER    VALUE</w:t>
      </w:r>
    </w:p>
    <w:p w14:paraId="0E9CA57E" w14:textId="77777777" w:rsid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703E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10001    0       10001.000   10001      0      1</w:t>
      </w:r>
    </w:p>
    <w:p w14:paraId="2A857B76" w14:textId="77777777" w:rsid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5DDE298B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2EECA4DF" w14:textId="77777777" w:rsidR="00411989" w:rsidRPr="00703E96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477DBDA7" w14:textId="77777777" w:rsidR="00411989" w:rsidRDefault="00411989" w:rsidP="00411989">
      <w:pPr>
        <w:tabs>
          <w:tab w:val="left" w:pos="2808"/>
        </w:tabs>
        <w:rPr>
          <w:sz w:val="28"/>
          <w:szCs w:val="28"/>
        </w:rPr>
      </w:pPr>
    </w:p>
    <w:p w14:paraId="4F5E7BBB" w14:textId="77777777" w:rsidR="00DF5A6C" w:rsidRDefault="00411989" w:rsidP="00411989">
      <w:pPr>
        <w:spacing w:line="360" w:lineRule="auto"/>
        <w:jc w:val="center"/>
        <w:rPr>
          <w:sz w:val="28"/>
        </w:rPr>
      </w:pPr>
      <w:r w:rsidRPr="00703E96">
        <w:rPr>
          <w:noProof/>
          <w:sz w:val="28"/>
        </w:rPr>
        <w:lastRenderedPageBreak/>
        <w:drawing>
          <wp:inline distT="0" distB="0" distL="0" distR="0" wp14:anchorId="1F99ED29" wp14:editId="6F2BFB1C">
            <wp:extent cx="5609689" cy="2447473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950" cy="24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E96">
        <w:rPr>
          <w:sz w:val="28"/>
        </w:rPr>
        <w:t xml:space="preserve"> </w:t>
      </w:r>
    </w:p>
    <w:p w14:paraId="3DE183D0" w14:textId="6D1B6780" w:rsidR="00411989" w:rsidRPr="00DF5A6C" w:rsidRDefault="00411989" w:rsidP="004119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Рисунок 4 - Гистограмма плотности распределения случайных величин для экспоненциального</w:t>
      </w:r>
      <w:r w:rsidRPr="00DF5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6C">
        <w:rPr>
          <w:rFonts w:ascii="Times New Roman" w:hAnsi="Times New Roman" w:cs="Times New Roman"/>
          <w:sz w:val="28"/>
          <w:szCs w:val="28"/>
        </w:rPr>
        <w:t>распределения</w:t>
      </w:r>
    </w:p>
    <w:p w14:paraId="0F8A9BBB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50E41" w14:textId="77777777" w:rsidR="00411989" w:rsidRPr="00DF5A6C" w:rsidRDefault="00411989" w:rsidP="0041198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280ABBB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48EFCA" w14:textId="77777777" w:rsidR="00411989" w:rsidRPr="00DF5A6C" w:rsidRDefault="00411989" w:rsidP="004119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5A6C">
        <w:rPr>
          <w:rFonts w:ascii="Times New Roman" w:hAnsi="Times New Roman" w:cs="Times New Roman"/>
          <w:b/>
          <w:bCs/>
          <w:sz w:val="28"/>
          <w:szCs w:val="28"/>
        </w:rPr>
        <w:t>2. Бета-распределение</w:t>
      </w:r>
    </w:p>
    <w:p w14:paraId="4223DD78" w14:textId="77777777" w:rsidR="00411989" w:rsidRPr="00DF5A6C" w:rsidRDefault="00411989" w:rsidP="00411989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Составим моделирующий алгоритм в 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DF5A6C">
        <w:rPr>
          <w:rFonts w:ascii="Times New Roman" w:hAnsi="Times New Roman" w:cs="Times New Roman"/>
          <w:sz w:val="28"/>
          <w:szCs w:val="28"/>
        </w:rPr>
        <w:t xml:space="preserve"> </w:t>
      </w:r>
      <w:r w:rsidRPr="00DF5A6C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F5A6C">
        <w:rPr>
          <w:rFonts w:ascii="Times New Roman" w:hAnsi="Times New Roman" w:cs="Times New Roman"/>
          <w:sz w:val="28"/>
          <w:szCs w:val="28"/>
        </w:rPr>
        <w:t>:</w:t>
      </w:r>
    </w:p>
    <w:p w14:paraId="74F40A33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BET</w:t>
      </w: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ab/>
        <w:t>VARIABLE</w:t>
      </w: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ab/>
      </w:r>
      <w:proofErr w:type="gramStart"/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BETA(</w:t>
      </w:r>
      <w:proofErr w:type="gramEnd"/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1,40,70,1,1)</w:t>
      </w:r>
    </w:p>
    <w:p w14:paraId="51383CEA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TAB1</w:t>
      </w: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ab/>
        <w:t>TABLE</w:t>
      </w: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ab/>
        <w:t>V$BET,40,2,16</w:t>
      </w:r>
    </w:p>
    <w:p w14:paraId="7585B68B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GENERATE 1;</w:t>
      </w:r>
    </w:p>
    <w:p w14:paraId="25B8F506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TABULATE TAB1;</w:t>
      </w:r>
    </w:p>
    <w:p w14:paraId="439CAAD7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</w:pP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TERMINATE 1;</w:t>
      </w:r>
    </w:p>
    <w:p w14:paraId="6C52D4C4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F5A6C"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START 10000;</w:t>
      </w:r>
    </w:p>
    <w:p w14:paraId="40B95B2A" w14:textId="77777777" w:rsidR="00411989" w:rsidRPr="00DF5A6C" w:rsidRDefault="00411989" w:rsidP="004119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>Получаем отчет со следующими данными:</w:t>
      </w:r>
    </w:p>
    <w:p w14:paraId="21EB2CC2" w14:textId="77777777" w:rsid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5620C16D" w14:textId="77777777" w:rsid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41A96038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</w:rPr>
        <w:t xml:space="preserve">              </w:t>
      </w: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>GPSS World Simulation Report - Untitled Model 1.20.1</w:t>
      </w:r>
    </w:p>
    <w:p w14:paraId="19DD1438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15D73F2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935EF52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Friday, June 30, 2023 08:25:40  </w:t>
      </w:r>
    </w:p>
    <w:p w14:paraId="752ADF8C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8CEF7FF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>TIME  BLOCKS</w:t>
      </w:r>
      <w:proofErr w:type="gramEnd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FACILITIES  STORAGES</w:t>
      </w:r>
    </w:p>
    <w:p w14:paraId="070CA81D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0.000          10000.000     3        0          0</w:t>
      </w:r>
    </w:p>
    <w:p w14:paraId="0B9A160A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14C2545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13EA547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NAME                       VALUE  </w:t>
      </w:r>
    </w:p>
    <w:p w14:paraId="6B576D22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BET                         10000.000</w:t>
      </w:r>
    </w:p>
    <w:p w14:paraId="1402911D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TAB1                        10001.000</w:t>
      </w:r>
    </w:p>
    <w:p w14:paraId="4185BE68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2E67073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D74CF5C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>LOC  BLOCK</w:t>
      </w:r>
      <w:proofErr w:type="gramEnd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TYPE     ENTRY COUNT CURRENT COUNT RETRY</w:t>
      </w:r>
    </w:p>
    <w:p w14:paraId="2543BF43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1    GENERATE         10000             0       0</w:t>
      </w:r>
    </w:p>
    <w:p w14:paraId="330D21B7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2    TABULATE         10000             0       0</w:t>
      </w:r>
    </w:p>
    <w:p w14:paraId="19D3420C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3    TERMINATE        10000             0       0</w:t>
      </w:r>
    </w:p>
    <w:p w14:paraId="589994A9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6E8EA1E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06A48C2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>TABLE              MEAN    STD.DEV.       RANGE           RETRY FREQUENCY CUM.%</w:t>
      </w:r>
    </w:p>
    <w:p w14:paraId="0875F560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TAB1             55.079    8.657                           0</w:t>
      </w:r>
    </w:p>
    <w:p w14:paraId="30530E83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40.000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42.000           660     6.60</w:t>
      </w:r>
    </w:p>
    <w:p w14:paraId="7D608420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42.000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44.000           677    13.37</w:t>
      </w:r>
    </w:p>
    <w:p w14:paraId="7AB9C196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44.000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46.000           649    19.86</w:t>
      </w:r>
    </w:p>
    <w:p w14:paraId="434486C3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46.000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48.000           621    26.07</w:t>
      </w:r>
    </w:p>
    <w:p w14:paraId="36F2B6A4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48.000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50.000           669    32.76</w:t>
      </w:r>
    </w:p>
    <w:p w14:paraId="18557637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50.000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52.000           688    39.64</w:t>
      </w:r>
    </w:p>
    <w:p w14:paraId="21A4DE25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52.000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54.000           659    46.23</w:t>
      </w:r>
    </w:p>
    <w:p w14:paraId="4CEAF3D4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54.000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56.000           681    53.04</w:t>
      </w:r>
    </w:p>
    <w:p w14:paraId="6C98E34E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56.000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58.000           677    59.81</w:t>
      </w:r>
    </w:p>
    <w:p w14:paraId="405518A1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58.000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60.000           662    66.43</w:t>
      </w:r>
    </w:p>
    <w:p w14:paraId="1B9EA48B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60.000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62.000           670    73.13</w:t>
      </w:r>
    </w:p>
    <w:p w14:paraId="301B29FC" w14:textId="77777777" w:rsidR="00411989" w:rsidRP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>62.000  -</w:t>
      </w:r>
      <w:proofErr w:type="gramEnd"/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64.000           684    79.97</w:t>
      </w:r>
    </w:p>
    <w:p w14:paraId="1D2678F3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198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>64.000  -</w:t>
      </w:r>
      <w:proofErr w:type="gramEnd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66.000           630    86.27</w:t>
      </w:r>
    </w:p>
    <w:p w14:paraId="67FAB1EE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>66.000  -</w:t>
      </w:r>
      <w:proofErr w:type="gramEnd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68.000           703    93.30</w:t>
      </w:r>
    </w:p>
    <w:p w14:paraId="1788E562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>68.000  -</w:t>
      </w:r>
      <w:proofErr w:type="gramEnd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_                     670   100.00</w:t>
      </w:r>
    </w:p>
    <w:p w14:paraId="79D4A5FB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DF09607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1B87085" w14:textId="77777777" w:rsidR="00411989" w:rsidRPr="00154F65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>ASSEM  CURRENT</w:t>
      </w:r>
      <w:proofErr w:type="gramEnd"/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NEXT  PARAMETER    VALUE</w:t>
      </w:r>
    </w:p>
    <w:p w14:paraId="5BC18065" w14:textId="77777777" w:rsidR="00411989" w:rsidRDefault="00411989" w:rsidP="0041198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154F6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10001    0       10001.000   10001      0      1</w:t>
      </w:r>
    </w:p>
    <w:p w14:paraId="296799FB" w14:textId="77777777" w:rsidR="00411989" w:rsidRDefault="00411989" w:rsidP="0041198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068AEC42" w14:textId="77777777" w:rsidR="00411989" w:rsidRDefault="00411989" w:rsidP="00411989">
      <w:pPr>
        <w:spacing w:line="360" w:lineRule="auto"/>
        <w:jc w:val="both"/>
        <w:rPr>
          <w:rFonts w:ascii="Courier New CYR" w:hAnsi="Courier New CYR" w:cs="Courier New CYR"/>
          <w:sz w:val="20"/>
          <w:szCs w:val="20"/>
        </w:rPr>
      </w:pPr>
    </w:p>
    <w:p w14:paraId="1A964AB0" w14:textId="77777777" w:rsidR="00411989" w:rsidRPr="006F7F99" w:rsidRDefault="00411989" w:rsidP="00411989">
      <w:pPr>
        <w:spacing w:line="360" w:lineRule="auto"/>
        <w:jc w:val="both"/>
        <w:rPr>
          <w:sz w:val="28"/>
          <w:lang w:val="en-US"/>
        </w:rPr>
      </w:pPr>
      <w:r w:rsidRPr="006F7F99">
        <w:rPr>
          <w:noProof/>
          <w:sz w:val="28"/>
        </w:rPr>
        <w:drawing>
          <wp:inline distT="0" distB="0" distL="0" distR="0" wp14:anchorId="054D4A60" wp14:editId="012AF941">
            <wp:extent cx="6120130" cy="2137410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09F2" w14:textId="77777777" w:rsidR="00411989" w:rsidRPr="00DF5A6C" w:rsidRDefault="00411989" w:rsidP="004119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>Рисунок 6 - Гистограмма плотности распределения случайных величин для бета-распределения</w:t>
      </w:r>
    </w:p>
    <w:p w14:paraId="52D651BE" w14:textId="77777777" w:rsidR="00411989" w:rsidRPr="00DF5A6C" w:rsidRDefault="00411989" w:rsidP="00411989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5A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Расчет доверительных интервалов</w:t>
      </w:r>
    </w:p>
    <w:p w14:paraId="030AD525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>Теоретическое значение математического ожидания для экспериментальной функции было получено по формуле:</w:t>
      </w:r>
    </w:p>
    <w:p w14:paraId="519FAE3A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x∙f(x)∙dx</m:t>
              </m:r>
            </m:e>
          </m:nary>
        </m:oMath>
      </m:oMathPara>
    </w:p>
    <w:p w14:paraId="75EBD357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>В частности,</w:t>
      </w:r>
    </w:p>
    <w:p w14:paraId="7317B381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x(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=15,185+40.740= </m:t>
          </m:r>
        </m:oMath>
      </m:oMathPara>
    </w:p>
    <w:p w14:paraId="6F4E424A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=55,925</m:t>
          </m:r>
        </m:oMath>
      </m:oMathPara>
    </w:p>
    <w:p w14:paraId="2851F66A" w14:textId="77777777" w:rsidR="00411989" w:rsidRPr="00DF5A6C" w:rsidRDefault="00411989" w:rsidP="004119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>Теоретическое значение среднеквадратичного отклонения для экспериментальной функции было получено по формуле:</w:t>
      </w:r>
    </w:p>
    <w:p w14:paraId="6B66F8C7" w14:textId="77777777" w:rsidR="00411989" w:rsidRPr="00DF5A6C" w:rsidRDefault="008D1208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862D3F1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>В частности,</w:t>
      </w:r>
    </w:p>
    <w:p w14:paraId="3269A2E3" w14:textId="77777777" w:rsidR="00411989" w:rsidRPr="00DF5A6C" w:rsidRDefault="008D1208" w:rsidP="004119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x-55.925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x-55.925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=38.51669 + 39.32968=77,84637</m:t>
          </m:r>
        </m:oMath>
      </m:oMathPara>
    </w:p>
    <w:p w14:paraId="199AAC3E" w14:textId="77777777" w:rsidR="00411989" w:rsidRPr="00DF5A6C" w:rsidRDefault="008D1208" w:rsidP="004119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77.84637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=8,823</m:t>
          </m:r>
        </m:oMath>
      </m:oMathPara>
    </w:p>
    <w:p w14:paraId="5DCE8ED4" w14:textId="77777777" w:rsidR="00411989" w:rsidRPr="00DF5A6C" w:rsidRDefault="00411989" w:rsidP="004119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1"/>
        <w:tblW w:w="7981" w:type="dxa"/>
        <w:jc w:val="center"/>
        <w:tblLook w:val="04A0" w:firstRow="1" w:lastRow="0" w:firstColumn="1" w:lastColumn="0" w:noHBand="0" w:noVBand="1"/>
      </w:tblPr>
      <w:tblGrid>
        <w:gridCol w:w="2345"/>
        <w:gridCol w:w="1391"/>
        <w:gridCol w:w="1327"/>
        <w:gridCol w:w="1485"/>
        <w:gridCol w:w="1433"/>
      </w:tblGrid>
      <w:tr w:rsidR="00411989" w:rsidRPr="00DF5A6C" w14:paraId="3BA5C947" w14:textId="77777777" w:rsidTr="00761FFA">
        <w:trPr>
          <w:trHeight w:val="1447"/>
          <w:jc w:val="center"/>
        </w:trPr>
        <w:tc>
          <w:tcPr>
            <w:tcW w:w="2345" w:type="dxa"/>
            <w:vMerge w:val="restart"/>
            <w:vAlign w:val="center"/>
          </w:tcPr>
          <w:p w14:paraId="584A3FB8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Закон распределения</w:t>
            </w:r>
          </w:p>
        </w:tc>
        <w:tc>
          <w:tcPr>
            <w:tcW w:w="2718" w:type="dxa"/>
            <w:gridSpan w:val="2"/>
            <w:vAlign w:val="center"/>
          </w:tcPr>
          <w:p w14:paraId="337B547B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Теоретическое значение</w:t>
            </w:r>
          </w:p>
        </w:tc>
        <w:tc>
          <w:tcPr>
            <w:tcW w:w="2918" w:type="dxa"/>
            <w:gridSpan w:val="2"/>
            <w:vAlign w:val="center"/>
          </w:tcPr>
          <w:p w14:paraId="1D64B5F9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Экспериментальное значение</w:t>
            </w:r>
          </w:p>
        </w:tc>
      </w:tr>
      <w:tr w:rsidR="00411989" w:rsidRPr="00DF5A6C" w14:paraId="4A9E4678" w14:textId="77777777" w:rsidTr="00761FFA">
        <w:trPr>
          <w:trHeight w:val="776"/>
          <w:jc w:val="center"/>
        </w:trPr>
        <w:tc>
          <w:tcPr>
            <w:tcW w:w="2345" w:type="dxa"/>
            <w:vMerge/>
            <w:vAlign w:val="center"/>
          </w:tcPr>
          <w:p w14:paraId="62278EFE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91" w:type="dxa"/>
            <w:vAlign w:val="center"/>
          </w:tcPr>
          <w:p w14:paraId="22A59D30" w14:textId="77777777" w:rsidR="00411989" w:rsidRPr="00DF5A6C" w:rsidRDefault="00411989" w:rsidP="00761F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Мат.</w:t>
            </w:r>
          </w:p>
          <w:p w14:paraId="468BF807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ожидание</w:t>
            </w:r>
          </w:p>
        </w:tc>
        <w:tc>
          <w:tcPr>
            <w:tcW w:w="1327" w:type="dxa"/>
            <w:vAlign w:val="center"/>
          </w:tcPr>
          <w:p w14:paraId="02B70A3A" w14:textId="77777777" w:rsidR="00411989" w:rsidRPr="00DF5A6C" w:rsidRDefault="00411989" w:rsidP="00761F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Ср. кв.</w:t>
            </w:r>
          </w:p>
          <w:p w14:paraId="430FF2D7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откл</w:t>
            </w:r>
            <w:proofErr w:type="spellEnd"/>
          </w:p>
        </w:tc>
        <w:tc>
          <w:tcPr>
            <w:tcW w:w="1485" w:type="dxa"/>
            <w:vAlign w:val="center"/>
          </w:tcPr>
          <w:p w14:paraId="55E3FC8C" w14:textId="77777777" w:rsidR="00411989" w:rsidRPr="00DF5A6C" w:rsidRDefault="00411989" w:rsidP="00761F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Мат. </w:t>
            </w:r>
          </w:p>
          <w:p w14:paraId="265C5A8E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Ожидание</w:t>
            </w:r>
          </w:p>
        </w:tc>
        <w:tc>
          <w:tcPr>
            <w:tcW w:w="1433" w:type="dxa"/>
            <w:vAlign w:val="center"/>
          </w:tcPr>
          <w:p w14:paraId="400ACF4E" w14:textId="77777777" w:rsidR="00411989" w:rsidRPr="00DF5A6C" w:rsidRDefault="00411989" w:rsidP="00761F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Ср. кв.</w:t>
            </w:r>
          </w:p>
          <w:p w14:paraId="79BFB561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откл</w:t>
            </w:r>
            <w:proofErr w:type="spellEnd"/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411989" w:rsidRPr="00DF5A6C" w14:paraId="5FF9DAE8" w14:textId="77777777" w:rsidTr="00761FFA">
        <w:trPr>
          <w:trHeight w:val="768"/>
          <w:jc w:val="center"/>
        </w:trPr>
        <w:tc>
          <w:tcPr>
            <w:tcW w:w="2345" w:type="dxa"/>
            <w:vAlign w:val="center"/>
          </w:tcPr>
          <w:p w14:paraId="350249BA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Эмпирический</w:t>
            </w:r>
          </w:p>
        </w:tc>
        <w:tc>
          <w:tcPr>
            <w:tcW w:w="1391" w:type="dxa"/>
            <w:vAlign w:val="center"/>
          </w:tcPr>
          <w:p w14:paraId="33D34022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55,925</m:t>
              </m:r>
            </m:oMath>
            <w:r w:rsidRPr="00DF5A6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14:paraId="4A5030D7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8.823</m:t>
                </m:r>
              </m:oMath>
            </m:oMathPara>
          </w:p>
        </w:tc>
        <w:tc>
          <w:tcPr>
            <w:tcW w:w="1485" w:type="dxa"/>
            <w:vAlign w:val="center"/>
          </w:tcPr>
          <w:p w14:paraId="016E95CE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eastAsiaTheme="minorEastAsia" w:hAnsi="Times New Roman" w:cs="Times New Roman"/>
                <w:sz w:val="28"/>
                <w:szCs w:val="28"/>
              </w:rPr>
              <w:t>55,908</w:t>
            </w:r>
          </w:p>
        </w:tc>
        <w:tc>
          <w:tcPr>
            <w:tcW w:w="1433" w:type="dxa"/>
            <w:vAlign w:val="center"/>
          </w:tcPr>
          <w:p w14:paraId="0A75B051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eastAsiaTheme="minorEastAsia" w:hAnsi="Times New Roman" w:cs="Times New Roman"/>
                <w:sz w:val="28"/>
                <w:szCs w:val="28"/>
              </w:rPr>
              <w:t>8.828</w:t>
            </w:r>
          </w:p>
        </w:tc>
      </w:tr>
      <w:tr w:rsidR="00411989" w:rsidRPr="00DF5A6C" w14:paraId="321C17DE" w14:textId="77777777" w:rsidTr="00761FFA">
        <w:trPr>
          <w:trHeight w:val="600"/>
          <w:jc w:val="center"/>
        </w:trPr>
        <w:tc>
          <w:tcPr>
            <w:tcW w:w="2345" w:type="dxa"/>
            <w:vAlign w:val="center"/>
          </w:tcPr>
          <w:p w14:paraId="0F4FE691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Эспоненциальное</w:t>
            </w:r>
            <w:proofErr w:type="spellEnd"/>
          </w:p>
        </w:tc>
        <w:tc>
          <w:tcPr>
            <w:tcW w:w="1391" w:type="dxa"/>
            <w:vAlign w:val="center"/>
          </w:tcPr>
          <w:p w14:paraId="074CF03E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F5A6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3025</w:t>
            </w:r>
          </w:p>
        </w:tc>
        <w:tc>
          <w:tcPr>
            <w:tcW w:w="1327" w:type="dxa"/>
            <w:vAlign w:val="center"/>
          </w:tcPr>
          <w:p w14:paraId="2DA92A67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F5A6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1485" w:type="dxa"/>
            <w:vAlign w:val="center"/>
          </w:tcPr>
          <w:p w14:paraId="4DCC8DE1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eastAsiaTheme="minorHAnsi" w:hAnsi="Times New Roman" w:cs="Times New Roman"/>
                <w:sz w:val="28"/>
                <w:szCs w:val="28"/>
              </w:rPr>
              <w:t>3080.632</w:t>
            </w:r>
          </w:p>
        </w:tc>
        <w:tc>
          <w:tcPr>
            <w:tcW w:w="1433" w:type="dxa"/>
            <w:vAlign w:val="center"/>
          </w:tcPr>
          <w:p w14:paraId="3B6BD01F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eastAsiaTheme="minorHAnsi" w:hAnsi="Times New Roman" w:cs="Times New Roman"/>
                <w:sz w:val="28"/>
                <w:szCs w:val="28"/>
              </w:rPr>
              <w:t>56.783</w:t>
            </w:r>
          </w:p>
        </w:tc>
      </w:tr>
      <w:tr w:rsidR="00411989" w:rsidRPr="00DF5A6C" w14:paraId="346C1443" w14:textId="77777777" w:rsidTr="00761FFA">
        <w:trPr>
          <w:trHeight w:val="600"/>
          <w:jc w:val="center"/>
        </w:trPr>
        <w:tc>
          <w:tcPr>
            <w:tcW w:w="2345" w:type="dxa"/>
            <w:vAlign w:val="center"/>
          </w:tcPr>
          <w:p w14:paraId="7ACC7AFC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Бета</w:t>
            </w:r>
          </w:p>
        </w:tc>
        <w:tc>
          <w:tcPr>
            <w:tcW w:w="1391" w:type="dxa"/>
            <w:vAlign w:val="center"/>
          </w:tcPr>
          <w:p w14:paraId="1196FF80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DF5A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327" w:type="dxa"/>
            <w:vAlign w:val="center"/>
          </w:tcPr>
          <w:p w14:paraId="68D47EFB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F5A6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85" w:type="dxa"/>
            <w:vAlign w:val="center"/>
          </w:tcPr>
          <w:p w14:paraId="3B1846D7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eastAsiaTheme="minorHAnsi" w:hAnsi="Times New Roman" w:cs="Times New Roman"/>
                <w:sz w:val="28"/>
                <w:szCs w:val="28"/>
              </w:rPr>
              <w:t>55.106</w:t>
            </w:r>
          </w:p>
        </w:tc>
        <w:tc>
          <w:tcPr>
            <w:tcW w:w="1433" w:type="dxa"/>
            <w:vAlign w:val="center"/>
          </w:tcPr>
          <w:p w14:paraId="2D626FE9" w14:textId="77777777" w:rsidR="00411989" w:rsidRPr="00DF5A6C" w:rsidRDefault="00411989" w:rsidP="00761FFA">
            <w:pPr>
              <w:tabs>
                <w:tab w:val="left" w:pos="41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F5A6C">
              <w:rPr>
                <w:rFonts w:ascii="Times New Roman" w:eastAsiaTheme="minorHAnsi" w:hAnsi="Times New Roman" w:cs="Times New Roman"/>
                <w:sz w:val="28"/>
                <w:szCs w:val="28"/>
              </w:rPr>
              <w:t>8.645</w:t>
            </w:r>
          </w:p>
        </w:tc>
      </w:tr>
    </w:tbl>
    <w:p w14:paraId="31522748" w14:textId="77777777" w:rsidR="00411989" w:rsidRPr="00DF5A6C" w:rsidRDefault="00411989" w:rsidP="00411989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C05184D" w14:textId="069869DB" w:rsidR="00411989" w:rsidRPr="00DF5A6C" w:rsidRDefault="00411989" w:rsidP="00DF5A6C">
      <w:pPr>
        <w:tabs>
          <w:tab w:val="left" w:pos="414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sz w:val="28"/>
          <w:szCs w:val="28"/>
        </w:rPr>
        <w:t>Таблица 4 – Характеристика функций распределения</w:t>
      </w:r>
    </w:p>
    <w:p w14:paraId="1A823211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C785D4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65CCB6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B52E3" w14:textId="77777777" w:rsidR="00411989" w:rsidRPr="00DF5A6C" w:rsidRDefault="00411989" w:rsidP="00411989">
      <w:pPr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br w:type="page"/>
      </w:r>
    </w:p>
    <w:p w14:paraId="3057902E" w14:textId="77777777" w:rsidR="00411989" w:rsidRPr="00DF5A6C" w:rsidRDefault="00411989" w:rsidP="00DF5A6C">
      <w:pPr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F5A6C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Вывод</w:t>
      </w:r>
    </w:p>
    <w:p w14:paraId="2A42F3A7" w14:textId="77777777" w:rsidR="00411989" w:rsidRPr="00DF5A6C" w:rsidRDefault="00411989" w:rsidP="00411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6C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была освоена методика генерирования случайных чисел с заданным законом распределения на ЭВМ. Также в качестве инструмента исследования была изучена система имитационного моделирования GPSS </w:t>
      </w:r>
      <w:proofErr w:type="spellStart"/>
      <w:r w:rsidRPr="00DF5A6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F5A6C">
        <w:rPr>
          <w:rFonts w:ascii="Times New Roman" w:hAnsi="Times New Roman" w:cs="Times New Roman"/>
          <w:sz w:val="28"/>
          <w:szCs w:val="28"/>
        </w:rPr>
        <w:t xml:space="preserve">. В результате выполнения работы были приобретены навыки формирования случайных объектов и использования средств для обработки результатов моделирования в системе GPSS </w:t>
      </w:r>
      <w:proofErr w:type="spellStart"/>
      <w:r w:rsidRPr="00DF5A6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F5A6C">
        <w:rPr>
          <w:rFonts w:ascii="Times New Roman" w:hAnsi="Times New Roman" w:cs="Times New Roman"/>
          <w:sz w:val="28"/>
          <w:szCs w:val="28"/>
        </w:rPr>
        <w:t>.</w:t>
      </w:r>
    </w:p>
    <w:p w14:paraId="658A22D2" w14:textId="77777777" w:rsidR="00411989" w:rsidRPr="00460B73" w:rsidRDefault="00411989" w:rsidP="00411989">
      <w:pPr>
        <w:spacing w:line="360" w:lineRule="auto"/>
        <w:jc w:val="center"/>
        <w:rPr>
          <w:sz w:val="28"/>
        </w:rPr>
      </w:pPr>
    </w:p>
    <w:p w14:paraId="04A962ED" w14:textId="77777777" w:rsidR="00EE17E0" w:rsidRPr="00EE17E0" w:rsidRDefault="00EE17E0" w:rsidP="00C872C3">
      <w:pPr>
        <w:pStyle w:val="a8"/>
      </w:pPr>
    </w:p>
    <w:sectPr w:rsidR="00EE17E0" w:rsidRPr="00EE17E0" w:rsidSect="00E02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6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0FD8" w14:textId="77777777" w:rsidR="008D1208" w:rsidRDefault="008D1208" w:rsidP="00B44A85">
      <w:pPr>
        <w:spacing w:after="0" w:line="240" w:lineRule="auto"/>
      </w:pPr>
      <w:r>
        <w:separator/>
      </w:r>
    </w:p>
  </w:endnote>
  <w:endnote w:type="continuationSeparator" w:id="0">
    <w:p w14:paraId="7C3A43B1" w14:textId="77777777" w:rsidR="008D1208" w:rsidRDefault="008D1208" w:rsidP="00B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E59B" w14:textId="77777777" w:rsidR="00B44A85" w:rsidRDefault="00B44A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75816777"/>
      <w:docPartObj>
        <w:docPartGallery w:val="Page Numbers (Bottom of Page)"/>
        <w:docPartUnique/>
      </w:docPartObj>
    </w:sdtPr>
    <w:sdtEndPr/>
    <w:sdtContent>
      <w:p w14:paraId="7C7A4BD3" w14:textId="77777777" w:rsidR="00B44A85" w:rsidRPr="00CA49D8" w:rsidRDefault="00B44A85" w:rsidP="00CA49D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44A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A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4A85">
          <w:rPr>
            <w:rFonts w:ascii="Times New Roman" w:hAnsi="Times New Roman" w:cs="Times New Roman"/>
            <w:sz w:val="24"/>
            <w:szCs w:val="24"/>
          </w:rPr>
          <w:t>2</w: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EF65" w14:textId="77777777" w:rsidR="00B44A85" w:rsidRDefault="00B44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92D2" w14:textId="77777777" w:rsidR="008D1208" w:rsidRDefault="008D1208" w:rsidP="00B44A85">
      <w:pPr>
        <w:spacing w:after="0" w:line="240" w:lineRule="auto"/>
      </w:pPr>
      <w:r>
        <w:separator/>
      </w:r>
    </w:p>
  </w:footnote>
  <w:footnote w:type="continuationSeparator" w:id="0">
    <w:p w14:paraId="176529A9" w14:textId="77777777" w:rsidR="008D1208" w:rsidRDefault="008D1208" w:rsidP="00B4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375F" w14:textId="77777777" w:rsidR="00B44A85" w:rsidRDefault="00B44A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794D" w14:textId="77777777" w:rsidR="00B44A85" w:rsidRDefault="00B44A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EE61" w14:textId="77777777" w:rsidR="00B44A85" w:rsidRDefault="00B44A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4D52"/>
    <w:multiLevelType w:val="hybridMultilevel"/>
    <w:tmpl w:val="8C9245C0"/>
    <w:lvl w:ilvl="0" w:tplc="445E3E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022F14"/>
    <w:multiLevelType w:val="hybridMultilevel"/>
    <w:tmpl w:val="D5BAFD20"/>
    <w:lvl w:ilvl="0" w:tplc="4EC8E3C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7611F2"/>
    <w:multiLevelType w:val="hybridMultilevel"/>
    <w:tmpl w:val="38463200"/>
    <w:lvl w:ilvl="0" w:tplc="E74269AC">
      <w:start w:val="1"/>
      <w:numFmt w:val="upp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99E0349"/>
    <w:multiLevelType w:val="hybridMultilevel"/>
    <w:tmpl w:val="7B806A8C"/>
    <w:lvl w:ilvl="0" w:tplc="4656DD8A">
      <w:start w:val="202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27F26"/>
    <w:multiLevelType w:val="hybridMultilevel"/>
    <w:tmpl w:val="1DEADE1C"/>
    <w:lvl w:ilvl="0" w:tplc="151C2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214353"/>
    <w:multiLevelType w:val="multilevel"/>
    <w:tmpl w:val="04CE9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1E8780E"/>
    <w:multiLevelType w:val="multilevel"/>
    <w:tmpl w:val="260AB65C"/>
    <w:lvl w:ilvl="0">
      <w:start w:val="1"/>
      <w:numFmt w:val="decimal"/>
      <w:lvlText w:val="%1"/>
      <w:lvlJc w:val="left"/>
      <w:pPr>
        <w:ind w:left="420" w:hanging="420"/>
      </w:pPr>
      <w:rPr>
        <w:rFonts w:eastAsia="SimSun" w:hint="default"/>
        <w:b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SimSu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SimSu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SimSu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SimSu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SimSu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SimSu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SimSun" w:hint="default"/>
        <w:b/>
        <w:sz w:val="28"/>
      </w:rPr>
    </w:lvl>
  </w:abstractNum>
  <w:abstractNum w:abstractNumId="7" w15:restartNumberingAfterBreak="0">
    <w:nsid w:val="25C94B21"/>
    <w:multiLevelType w:val="multilevel"/>
    <w:tmpl w:val="D6AC0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310136C9"/>
    <w:multiLevelType w:val="hybridMultilevel"/>
    <w:tmpl w:val="1C426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228B6"/>
    <w:multiLevelType w:val="multilevel"/>
    <w:tmpl w:val="5D146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AD82CDF"/>
    <w:multiLevelType w:val="multilevel"/>
    <w:tmpl w:val="33A259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40124130"/>
    <w:multiLevelType w:val="hybridMultilevel"/>
    <w:tmpl w:val="1C426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4CFF"/>
    <w:multiLevelType w:val="multilevel"/>
    <w:tmpl w:val="41DE6F0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482E4167"/>
    <w:multiLevelType w:val="hybridMultilevel"/>
    <w:tmpl w:val="18E6A2AA"/>
    <w:lvl w:ilvl="0" w:tplc="3C90C32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025A95"/>
    <w:multiLevelType w:val="hybridMultilevel"/>
    <w:tmpl w:val="8AB6C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A2E6B"/>
    <w:multiLevelType w:val="hybridMultilevel"/>
    <w:tmpl w:val="18BAF124"/>
    <w:lvl w:ilvl="0" w:tplc="B50076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C958B8"/>
    <w:multiLevelType w:val="hybridMultilevel"/>
    <w:tmpl w:val="1C426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23854"/>
    <w:multiLevelType w:val="hybridMultilevel"/>
    <w:tmpl w:val="8C96F6C4"/>
    <w:lvl w:ilvl="0" w:tplc="742429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881B5D"/>
    <w:multiLevelType w:val="hybridMultilevel"/>
    <w:tmpl w:val="6C9635EC"/>
    <w:lvl w:ilvl="0" w:tplc="D64E0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F8034AC"/>
    <w:multiLevelType w:val="hybridMultilevel"/>
    <w:tmpl w:val="1C426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12"/>
  </w:num>
  <w:num w:numId="10">
    <w:abstractNumId w:val="7"/>
  </w:num>
  <w:num w:numId="11">
    <w:abstractNumId w:val="5"/>
  </w:num>
  <w:num w:numId="12">
    <w:abstractNumId w:val="18"/>
  </w:num>
  <w:num w:numId="13">
    <w:abstractNumId w:val="15"/>
  </w:num>
  <w:num w:numId="14">
    <w:abstractNumId w:val="4"/>
  </w:num>
  <w:num w:numId="15">
    <w:abstractNumId w:val="14"/>
  </w:num>
  <w:num w:numId="16">
    <w:abstractNumId w:val="0"/>
  </w:num>
  <w:num w:numId="17">
    <w:abstractNumId w:val="19"/>
  </w:num>
  <w:num w:numId="18">
    <w:abstractNumId w:val="11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02"/>
    <w:rsid w:val="0000283F"/>
    <w:rsid w:val="00020DC9"/>
    <w:rsid w:val="000A0EE9"/>
    <w:rsid w:val="000A3C7B"/>
    <w:rsid w:val="000D1021"/>
    <w:rsid w:val="000F1C89"/>
    <w:rsid w:val="00112573"/>
    <w:rsid w:val="00130A2B"/>
    <w:rsid w:val="00147990"/>
    <w:rsid w:val="00150AF4"/>
    <w:rsid w:val="00156030"/>
    <w:rsid w:val="00157FF1"/>
    <w:rsid w:val="001B36F5"/>
    <w:rsid w:val="001B51B7"/>
    <w:rsid w:val="001F2A4D"/>
    <w:rsid w:val="002230E4"/>
    <w:rsid w:val="00267BC1"/>
    <w:rsid w:val="002F009F"/>
    <w:rsid w:val="003511D9"/>
    <w:rsid w:val="0038716F"/>
    <w:rsid w:val="003F6450"/>
    <w:rsid w:val="00411989"/>
    <w:rsid w:val="004620B1"/>
    <w:rsid w:val="004A34F4"/>
    <w:rsid w:val="004E1E6D"/>
    <w:rsid w:val="004E7EAE"/>
    <w:rsid w:val="00532332"/>
    <w:rsid w:val="00576E6A"/>
    <w:rsid w:val="005A20B8"/>
    <w:rsid w:val="005F0BBC"/>
    <w:rsid w:val="00611AF7"/>
    <w:rsid w:val="006160F3"/>
    <w:rsid w:val="00632379"/>
    <w:rsid w:val="00633A9D"/>
    <w:rsid w:val="0063414C"/>
    <w:rsid w:val="0065581B"/>
    <w:rsid w:val="00655D98"/>
    <w:rsid w:val="00685911"/>
    <w:rsid w:val="00693EE4"/>
    <w:rsid w:val="006B3AE5"/>
    <w:rsid w:val="006C09D3"/>
    <w:rsid w:val="007630E8"/>
    <w:rsid w:val="00774DDC"/>
    <w:rsid w:val="007A51B8"/>
    <w:rsid w:val="007A66BA"/>
    <w:rsid w:val="008203B8"/>
    <w:rsid w:val="008670E0"/>
    <w:rsid w:val="0088518B"/>
    <w:rsid w:val="008A7051"/>
    <w:rsid w:val="008D1208"/>
    <w:rsid w:val="008D527F"/>
    <w:rsid w:val="00920A33"/>
    <w:rsid w:val="00934668"/>
    <w:rsid w:val="00935C08"/>
    <w:rsid w:val="009370E3"/>
    <w:rsid w:val="00937328"/>
    <w:rsid w:val="00967641"/>
    <w:rsid w:val="00993980"/>
    <w:rsid w:val="009C2583"/>
    <w:rsid w:val="009F0E33"/>
    <w:rsid w:val="00A1209F"/>
    <w:rsid w:val="00A375B6"/>
    <w:rsid w:val="00A573E5"/>
    <w:rsid w:val="00A62C4E"/>
    <w:rsid w:val="00A94473"/>
    <w:rsid w:val="00A95054"/>
    <w:rsid w:val="00AE1CD1"/>
    <w:rsid w:val="00AF0915"/>
    <w:rsid w:val="00AF5364"/>
    <w:rsid w:val="00B44A85"/>
    <w:rsid w:val="00BA14A8"/>
    <w:rsid w:val="00BA40FC"/>
    <w:rsid w:val="00BB5ACC"/>
    <w:rsid w:val="00BE5A9C"/>
    <w:rsid w:val="00BF324D"/>
    <w:rsid w:val="00C54E74"/>
    <w:rsid w:val="00C63893"/>
    <w:rsid w:val="00C7118F"/>
    <w:rsid w:val="00C77CC4"/>
    <w:rsid w:val="00C872C3"/>
    <w:rsid w:val="00CA49D8"/>
    <w:rsid w:val="00CC7D4A"/>
    <w:rsid w:val="00D006FE"/>
    <w:rsid w:val="00D31EB8"/>
    <w:rsid w:val="00D46717"/>
    <w:rsid w:val="00D70B61"/>
    <w:rsid w:val="00D873FF"/>
    <w:rsid w:val="00DA678D"/>
    <w:rsid w:val="00DB4FDC"/>
    <w:rsid w:val="00DC1155"/>
    <w:rsid w:val="00DF5A6C"/>
    <w:rsid w:val="00E028D7"/>
    <w:rsid w:val="00E03C62"/>
    <w:rsid w:val="00E23327"/>
    <w:rsid w:val="00E30E20"/>
    <w:rsid w:val="00E542B8"/>
    <w:rsid w:val="00E62734"/>
    <w:rsid w:val="00EA4992"/>
    <w:rsid w:val="00EB7D3E"/>
    <w:rsid w:val="00ED270B"/>
    <w:rsid w:val="00EE17E0"/>
    <w:rsid w:val="00EF5DA8"/>
    <w:rsid w:val="00F36502"/>
    <w:rsid w:val="00F50AC1"/>
    <w:rsid w:val="00F5138D"/>
    <w:rsid w:val="00F939FD"/>
    <w:rsid w:val="00FF607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29A9"/>
  <w15:chartTrackingRefBased/>
  <w15:docId w15:val="{B3150B27-9610-4C90-B5D9-994BE753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0E20"/>
  </w:style>
  <w:style w:type="paragraph" w:styleId="1">
    <w:name w:val="heading 1"/>
    <w:basedOn w:val="a"/>
    <w:next w:val="a"/>
    <w:link w:val="10"/>
    <w:uiPriority w:val="9"/>
    <w:qFormat/>
    <w:rsid w:val="00D0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18B"/>
    <w:rPr>
      <w:color w:val="808080"/>
    </w:rPr>
  </w:style>
  <w:style w:type="paragraph" w:styleId="a4">
    <w:name w:val="header"/>
    <w:basedOn w:val="a"/>
    <w:link w:val="a5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4A85"/>
  </w:style>
  <w:style w:type="paragraph" w:styleId="a6">
    <w:name w:val="footer"/>
    <w:basedOn w:val="a"/>
    <w:link w:val="a7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4A85"/>
  </w:style>
  <w:style w:type="paragraph" w:customStyle="1" w:styleId="a8">
    <w:name w:val="Общий заголовок"/>
    <w:basedOn w:val="a"/>
    <w:next w:val="a9"/>
    <w:qFormat/>
    <w:rsid w:val="009C2583"/>
    <w:pPr>
      <w:snapToGrid w:val="0"/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Раздел"/>
    <w:basedOn w:val="2"/>
    <w:next w:val="a9"/>
    <w:link w:val="ab"/>
    <w:qFormat/>
    <w:rsid w:val="00920A33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0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Подраздел"/>
    <w:basedOn w:val="3"/>
    <w:next w:val="a9"/>
    <w:link w:val="ad"/>
    <w:qFormat/>
    <w:rsid w:val="00920A33"/>
    <w:pPr>
      <w:spacing w:before="0" w:line="360" w:lineRule="auto"/>
      <w:ind w:firstLine="709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00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Раздел Знак"/>
    <w:basedOn w:val="30"/>
    <w:link w:val="aa"/>
    <w:rsid w:val="00920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Текст отчёта"/>
    <w:basedOn w:val="ae"/>
    <w:link w:val="af"/>
    <w:qFormat/>
    <w:rsid w:val="007A51B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одраздел Знак"/>
    <w:basedOn w:val="30"/>
    <w:link w:val="ac"/>
    <w:rsid w:val="00920A3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0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Plain Text"/>
    <w:basedOn w:val="a"/>
    <w:link w:val="af0"/>
    <w:uiPriority w:val="99"/>
    <w:semiHidden/>
    <w:unhideWhenUsed/>
    <w:rsid w:val="001560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e"/>
    <w:uiPriority w:val="99"/>
    <w:semiHidden/>
    <w:rsid w:val="00156030"/>
    <w:rPr>
      <w:rFonts w:ascii="Consolas" w:hAnsi="Consolas"/>
      <w:sz w:val="21"/>
      <w:szCs w:val="21"/>
    </w:rPr>
  </w:style>
  <w:style w:type="character" w:customStyle="1" w:styleId="af">
    <w:name w:val="Текст отчёта Знак"/>
    <w:basedOn w:val="af0"/>
    <w:link w:val="a9"/>
    <w:rsid w:val="007A51B8"/>
    <w:rPr>
      <w:rFonts w:ascii="Times New Roman" w:hAnsi="Times New Roman"/>
      <w:color w:val="000000" w:themeColor="text1"/>
      <w:sz w:val="28"/>
      <w:szCs w:val="21"/>
    </w:rPr>
  </w:style>
  <w:style w:type="character" w:customStyle="1" w:styleId="22">
    <w:name w:val="Цитата 2 Знак"/>
    <w:basedOn w:val="a0"/>
    <w:link w:val="21"/>
    <w:uiPriority w:val="29"/>
    <w:rsid w:val="001560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77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1">
    <w:name w:val="Table Grid"/>
    <w:basedOn w:val="a1"/>
    <w:uiPriority w:val="39"/>
    <w:rsid w:val="00EE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411989"/>
    <w:pPr>
      <w:spacing w:after="0" w:line="240" w:lineRule="auto"/>
      <w:ind w:left="720"/>
      <w:contextualSpacing/>
    </w:pPr>
    <w:rPr>
      <w:rFonts w:eastAsiaTheme="minorHAnsi"/>
    </w:rPr>
  </w:style>
  <w:style w:type="paragraph" w:styleId="af3">
    <w:name w:val="caption"/>
    <w:basedOn w:val="a"/>
    <w:next w:val="a"/>
    <w:uiPriority w:val="35"/>
    <w:unhideWhenUsed/>
    <w:qFormat/>
    <w:rsid w:val="00411989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</w:rPr>
  </w:style>
  <w:style w:type="paragraph" w:customStyle="1" w:styleId="555">
    <w:name w:val="555"/>
    <w:basedOn w:val="a"/>
    <w:link w:val="5550"/>
    <w:rsid w:val="00411989"/>
    <w:pPr>
      <w:spacing w:after="0" w:line="360" w:lineRule="auto"/>
      <w:ind w:left="708"/>
    </w:pPr>
    <w:rPr>
      <w:rFonts w:eastAsiaTheme="minorHAnsi"/>
      <w:b/>
      <w:bCs/>
      <w:sz w:val="28"/>
      <w:szCs w:val="28"/>
      <w:lang w:val="en-US" w:eastAsia="ru-RU"/>
    </w:rPr>
  </w:style>
  <w:style w:type="character" w:customStyle="1" w:styleId="5550">
    <w:name w:val="555 Знак"/>
    <w:basedOn w:val="a0"/>
    <w:link w:val="555"/>
    <w:rsid w:val="00411989"/>
    <w:rPr>
      <w:rFonts w:eastAsiaTheme="minorHAnsi"/>
      <w:b/>
      <w:bCs/>
      <w:sz w:val="28"/>
      <w:szCs w:val="28"/>
      <w:lang w:val="en-US" w:eastAsia="ru-RU"/>
    </w:rPr>
  </w:style>
  <w:style w:type="character" w:customStyle="1" w:styleId="html-doctype">
    <w:name w:val="html-doctype"/>
    <w:basedOn w:val="a0"/>
    <w:rsid w:val="00411989"/>
  </w:style>
  <w:style w:type="character" w:customStyle="1" w:styleId="html-tag">
    <w:name w:val="html-tag"/>
    <w:basedOn w:val="a0"/>
    <w:rsid w:val="00411989"/>
  </w:style>
  <w:style w:type="character" w:customStyle="1" w:styleId="html-attribute-name">
    <w:name w:val="html-attribute-name"/>
    <w:basedOn w:val="a0"/>
    <w:rsid w:val="00411989"/>
  </w:style>
  <w:style w:type="character" w:customStyle="1" w:styleId="html-attribute-value">
    <w:name w:val="html-attribute-value"/>
    <w:basedOn w:val="a0"/>
    <w:rsid w:val="00411989"/>
  </w:style>
  <w:style w:type="character" w:styleId="af4">
    <w:name w:val="Hyperlink"/>
    <w:basedOn w:val="a0"/>
    <w:uiPriority w:val="99"/>
    <w:semiHidden/>
    <w:unhideWhenUsed/>
    <w:rsid w:val="00411989"/>
    <w:rPr>
      <w:color w:val="0000FF"/>
      <w:u w:val="single"/>
    </w:rPr>
  </w:style>
  <w:style w:type="table" w:customStyle="1" w:styleId="11">
    <w:name w:val="Сетка таблицы1"/>
    <w:basedOn w:val="a1"/>
    <w:next w:val="af1"/>
    <w:uiPriority w:val="59"/>
    <w:rsid w:val="0041198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411989"/>
    <w:pPr>
      <w:widowControl w:val="0"/>
      <w:numPr>
        <w:ilvl w:val="12"/>
      </w:numPr>
      <w:overflowPunct w:val="0"/>
      <w:autoSpaceDE w:val="0"/>
      <w:autoSpaceDN w:val="0"/>
      <w:adjustRightInd w:val="0"/>
      <w:spacing w:after="0" w:line="360" w:lineRule="auto"/>
      <w:ind w:firstLine="426"/>
      <w:jc w:val="both"/>
      <w:textAlignment w:val="baseline"/>
    </w:pPr>
    <w:rPr>
      <w:rFonts w:ascii="Times New Roman" w:eastAsia="Times New Roman" w:hAnsi="Times New Roman" w:cs="Times New Roman"/>
      <w:spacing w:val="14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koln\Documents\study\&#1064;&#1072;&#1073;&#1083;&#1086;&#1085;&#1054;&#1090;&#1095;&#1105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D05F-130D-4E28-8BE0-1046B22C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D:\Users\okoln\Documents\study\ШаблонОтчёта.dotm</Template>
  <TotalTime>245</TotalTime>
  <Pages>14</Pages>
  <Words>1622</Words>
  <Characters>10872</Characters>
  <Application>Microsoft Office Word</Application>
  <DocSecurity>0</DocSecurity>
  <Lines>434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Окольникова</dc:creator>
  <cp:keywords/>
  <dc:description/>
  <cp:lastModifiedBy>Microsoft Office User</cp:lastModifiedBy>
  <cp:revision>9</cp:revision>
  <dcterms:created xsi:type="dcterms:W3CDTF">2023-03-14T00:09:00Z</dcterms:created>
  <dcterms:modified xsi:type="dcterms:W3CDTF">2023-06-30T00:10:00Z</dcterms:modified>
</cp:coreProperties>
</file>