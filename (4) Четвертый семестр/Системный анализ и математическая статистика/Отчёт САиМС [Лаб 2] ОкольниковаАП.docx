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1158" w14:textId="77777777" w:rsidR="00E30E20" w:rsidRDefault="00E30E20" w:rsidP="00E30E2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607B6A2" wp14:editId="50F640A3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19050" t="0" r="0" b="0"/>
            <wp:wrapSquare wrapText="bothSides"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F3487D" w14:textId="77777777" w:rsidR="00E30E20" w:rsidRDefault="00E30E20" w:rsidP="00E30E2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B30D65A" w14:textId="77777777" w:rsidR="00E30E20" w:rsidRPr="002751A7" w:rsidRDefault="00E30E20" w:rsidP="00E30E20">
      <w:pPr>
        <w:widowControl w:val="0"/>
        <w:shd w:val="clear" w:color="auto" w:fill="FFFFFF"/>
        <w:spacing w:after="0"/>
        <w:ind w:right="-284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2751A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0B9C069A" w14:textId="77777777" w:rsidR="00E30E20" w:rsidRPr="002751A7" w:rsidRDefault="00E30E20" w:rsidP="00E30E20">
      <w:pPr>
        <w:widowControl w:val="0"/>
        <w:spacing w:after="0"/>
        <w:jc w:val="center"/>
        <w:rPr>
          <w:rFonts w:ascii="Times New Roman" w:hAnsi="Times New Roman" w:cs="Times New Roman"/>
        </w:rPr>
      </w:pPr>
      <w:r w:rsidRPr="002751A7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7BB5F57E" w14:textId="77777777" w:rsidR="00E30E20" w:rsidRPr="00E03C62" w:rsidRDefault="00E30E20" w:rsidP="00E03C62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1A7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14:paraId="0E97E1C8" w14:textId="77777777" w:rsidR="00E03C62" w:rsidRPr="00E03C62" w:rsidRDefault="00E03C62" w:rsidP="00E03C62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3BD64A2" w14:textId="77777777" w:rsidR="00E30E20" w:rsidRPr="002751A7" w:rsidRDefault="00E30E20" w:rsidP="00E30E20">
      <w:pPr>
        <w:pBdr>
          <w:top w:val="thinThickSmallGap" w:sz="24" w:space="2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3CA96C8" w14:textId="77777777" w:rsidR="00D31EB8" w:rsidRPr="002230E4" w:rsidRDefault="00D31EB8" w:rsidP="00D31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76147" w14:textId="77777777" w:rsidR="00D31EB8" w:rsidRPr="00690700" w:rsidRDefault="00D31EB8" w:rsidP="00D31EB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институт математики и компьютерных технологий</w:t>
      </w:r>
    </w:p>
    <w:p w14:paraId="0C2BCCD8" w14:textId="77777777" w:rsidR="00D31EB8" w:rsidRPr="002230E4" w:rsidRDefault="00D31EB8" w:rsidP="00D31EB8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E2B1A" w14:textId="77777777" w:rsidR="00BA14A8" w:rsidRPr="00E03C62" w:rsidRDefault="00D31EB8" w:rsidP="00D31E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Департамент информационных и компьютерных систем</w:t>
      </w:r>
    </w:p>
    <w:p w14:paraId="42A83380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9CC9209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80B499F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414373E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6984799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AFF9F02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B83F52F" w14:textId="77777777" w:rsidR="00D31EB8" w:rsidRPr="002230E4" w:rsidRDefault="00D31EB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061BD4E" w14:textId="77777777" w:rsidR="00D31EB8" w:rsidRPr="002230E4" w:rsidRDefault="00D31EB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0A819C7" w14:textId="77777777" w:rsidR="00E30E20" w:rsidRPr="002751A7" w:rsidRDefault="00E30E20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 w:rsidRPr="002751A7">
        <w:rPr>
          <w:rFonts w:ascii="Times New Roman" w:hAnsi="Times New Roman" w:cs="Times New Roman"/>
          <w:b/>
          <w:caps/>
          <w:spacing w:val="20"/>
          <w:sz w:val="28"/>
          <w:szCs w:val="28"/>
        </w:rPr>
        <w:t>ОТЧЕТ</w:t>
      </w:r>
    </w:p>
    <w:p w14:paraId="3BF1A2DD" w14:textId="77777777" w:rsidR="00E30E20" w:rsidRDefault="00E30E20" w:rsidP="002230E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</w:t>
      </w:r>
      <w:r w:rsidR="00BA14A8">
        <w:rPr>
          <w:rFonts w:ascii="Times New Roman" w:hAnsi="Times New Roman" w:cs="Times New Roman"/>
          <w:bCs/>
          <w:sz w:val="28"/>
          <w:szCs w:val="28"/>
        </w:rPr>
        <w:t>ым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 w:rsidR="00BA14A8">
        <w:rPr>
          <w:rFonts w:ascii="Times New Roman" w:hAnsi="Times New Roman" w:cs="Times New Roman"/>
          <w:bCs/>
          <w:sz w:val="28"/>
          <w:szCs w:val="28"/>
        </w:rPr>
        <w:t>ам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001BB45" w14:textId="655800F8" w:rsidR="00E30E20" w:rsidRPr="002751A7" w:rsidRDefault="00E30E20" w:rsidP="002230E4">
      <w:pPr>
        <w:tabs>
          <w:tab w:val="center" w:pos="4677"/>
          <w:tab w:val="left" w:pos="8004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 «</w:t>
      </w:r>
      <w:r w:rsidR="00951CF9">
        <w:rPr>
          <w:rFonts w:ascii="Times New Roman" w:hAnsi="Times New Roman" w:cs="Times New Roman"/>
          <w:bCs/>
          <w:sz w:val="28"/>
          <w:szCs w:val="28"/>
        </w:rPr>
        <w:t>Системный анализ и моделирование систем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1D7A2EBE" w14:textId="77777777" w:rsidR="00E30E20" w:rsidRPr="002230E4" w:rsidRDefault="00E30E20" w:rsidP="002230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FFF58" w14:textId="73F9AD14" w:rsidR="009370E3" w:rsidRDefault="00E03C62" w:rsidP="002230E4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«</w:t>
      </w:r>
      <w:r w:rsidR="00951CF9">
        <w:rPr>
          <w:rFonts w:ascii="Times New Roman" w:hAnsi="Times New Roman" w:cs="Times New Roman"/>
          <w:b/>
          <w:sz w:val="28"/>
          <w:szCs w:val="28"/>
        </w:rPr>
        <w:t>Анализ и формирование случайных величин в системе имитационного моделирования Arena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0BBB235C" w14:textId="77777777" w:rsidR="00E03C62" w:rsidRPr="006B4FA4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548260A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E80827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F8D94AF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58DF995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2AC9448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1C16F1D" w14:textId="77777777" w:rsidR="00E03C62" w:rsidRPr="002230E4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283" w:type="dxa"/>
        <w:tblInd w:w="4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3853"/>
      </w:tblGrid>
      <w:tr w:rsidR="00E03C62" w:rsidRPr="002751A7" w14:paraId="3ED8C2B4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08706" w14:textId="008F5578" w:rsidR="00E03C62" w:rsidRPr="002751A7" w:rsidRDefault="00E03C62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  <w:r w:rsidRPr="002751A7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гр. </w:t>
            </w:r>
            <w:r w:rsidR="00951CF9">
              <w:rPr>
                <w:rFonts w:ascii="Times New Roman" w:hAnsi="Times New Roman" w:cs="Times New Roman"/>
                <w:sz w:val="26"/>
                <w:szCs w:val="26"/>
              </w:rPr>
              <w:t>Б9121-09.03.03пиэ(4)</w:t>
            </w:r>
          </w:p>
        </w:tc>
      </w:tr>
      <w:tr w:rsidR="00E03C62" w:rsidRPr="002751A7" w14:paraId="120D5432" w14:textId="77777777" w:rsidTr="00267BC1">
        <w:trPr>
          <w:trHeight w:val="271"/>
        </w:trPr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23ED9" w14:textId="77777777" w:rsidR="00E03C62" w:rsidRPr="002751A7" w:rsidRDefault="00E03C62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7D21BAEF" w14:textId="7A50956D" w:rsidR="00E03C62" w:rsidRDefault="00951CF9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П. Окольникова</w:t>
            </w:r>
          </w:p>
        </w:tc>
      </w:tr>
      <w:tr w:rsidR="00D31EB8" w:rsidRPr="002751A7" w14:paraId="1F3971E4" w14:textId="77777777" w:rsidTr="00267BC1">
        <w:trPr>
          <w:trHeight w:val="259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63AEE6" w14:textId="77777777" w:rsidR="00D31EB8" w:rsidRDefault="00D31EB8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3C62" w:rsidRPr="002751A7" w14:paraId="2F5FB58E" w14:textId="77777777" w:rsidTr="00267BC1">
        <w:trPr>
          <w:trHeight w:val="283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3047A" w14:textId="2F6C9759" w:rsidR="00E03C62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 </w:t>
            </w:r>
            <w:r w:rsidR="00951CF9">
              <w:rPr>
                <w:rFonts w:ascii="Times New Roman" w:hAnsi="Times New Roman" w:cs="Times New Roman"/>
                <w:sz w:val="28"/>
                <w:szCs w:val="28"/>
              </w:rPr>
              <w:t>ст. преподаватель</w:t>
            </w:r>
          </w:p>
        </w:tc>
      </w:tr>
      <w:tr w:rsidR="00E03C62" w:rsidRPr="002751A7" w14:paraId="629A4B24" w14:textId="77777777" w:rsidTr="00267BC1">
        <w:trPr>
          <w:trHeight w:val="271"/>
        </w:trPr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4DE88" w14:textId="77777777" w:rsidR="00E03C62" w:rsidRPr="002751A7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6C99C7FE" w14:textId="30C77C38" w:rsidR="00E03C62" w:rsidRDefault="00951CF9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Л. Березкина</w:t>
            </w:r>
          </w:p>
        </w:tc>
      </w:tr>
      <w:tr w:rsidR="00E03C62" w:rsidRPr="002751A7" w14:paraId="70A2255E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18542" w14:textId="77777777" w:rsidR="00E03C62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8D7" w:rsidRPr="002751A7" w14:paraId="35BBFD23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8072AC" w14:textId="77777777" w:rsidR="00E028D7" w:rsidRPr="00E028D7" w:rsidRDefault="00E028D7" w:rsidP="00E028D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31EB8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зачтено/не зачтено</w:t>
            </w:r>
          </w:p>
        </w:tc>
      </w:tr>
    </w:tbl>
    <w:p w14:paraId="07EAFA97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C9C2249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CDC2388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44C1084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227864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6713F0A" w14:textId="77777777" w:rsidR="00020DC9" w:rsidRPr="002751A7" w:rsidRDefault="00E30E20" w:rsidP="00E03C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51A7"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118C2AA4" w14:textId="44B2DA8D" w:rsidR="0088518B" w:rsidRDefault="00951CF9" w:rsidP="009F0E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E30E20" w:rsidRPr="002751A7">
        <w:rPr>
          <w:rFonts w:ascii="Times New Roman" w:hAnsi="Times New Roman" w:cs="Times New Roman"/>
          <w:sz w:val="28"/>
          <w:szCs w:val="28"/>
        </w:rPr>
        <w:t xml:space="preserve"> г.</w:t>
      </w:r>
      <w:r w:rsidR="00E30E20">
        <w:rPr>
          <w:rFonts w:ascii="Times New Roman" w:hAnsi="Times New Roman" w:cs="Times New Roman"/>
          <w:sz w:val="28"/>
          <w:szCs w:val="28"/>
        </w:rPr>
        <w:br w:type="page"/>
      </w:r>
    </w:p>
    <w:p w14:paraId="494C9E68" w14:textId="77777777" w:rsidR="0063414C" w:rsidRDefault="0063414C" w:rsidP="0063414C">
      <w:pPr>
        <w:pStyle w:val="aa"/>
      </w:pPr>
      <w:r>
        <w:lastRenderedPageBreak/>
        <w:t>Условие задачи</w:t>
      </w:r>
    </w:p>
    <w:p w14:paraId="7411D0AB" w14:textId="07A5F4B9" w:rsidR="00E20013" w:rsidRDefault="00E20013" w:rsidP="00E20013">
      <w:pPr>
        <w:spacing w:after="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своить методики генерирования случайных чисел с заданным законом распределения на ЭВМ. Использовать систему имитационного моделирования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ARENA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инструмент исследования. Приобрести навыки формирования случайных объектов и использования средств для обработки результатов моделирования в системе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ARENA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</w:t>
      </w:r>
      <w:r w:rsidRPr="00E20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Analyzer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подбора оптимального теоретического распределения для заданной экспериментальной модели. </w:t>
      </w:r>
    </w:p>
    <w:p w14:paraId="21CF3E95" w14:textId="77777777" w:rsidR="00951CF9" w:rsidRPr="00951CF9" w:rsidRDefault="00951CF9" w:rsidP="00951CF9">
      <w:pPr>
        <w:pStyle w:val="a9"/>
      </w:pPr>
    </w:p>
    <w:p w14:paraId="1B65EAE7" w14:textId="77777777" w:rsidR="005F0BBC" w:rsidRDefault="005F0BBC">
      <w:pPr>
        <w:rPr>
          <w:rFonts w:ascii="Times New Roman" w:hAnsi="Times New Roman"/>
          <w:color w:val="000000" w:themeColor="text1"/>
          <w:sz w:val="28"/>
          <w:szCs w:val="21"/>
        </w:rPr>
      </w:pPr>
      <w:r>
        <w:br w:type="page"/>
      </w:r>
    </w:p>
    <w:p w14:paraId="2FF161B5" w14:textId="77777777" w:rsidR="0063414C" w:rsidRDefault="0063414C" w:rsidP="0063414C">
      <w:pPr>
        <w:pStyle w:val="aa"/>
      </w:pPr>
      <w:r w:rsidRPr="008A7051">
        <w:lastRenderedPageBreak/>
        <w:t>Порядок</w:t>
      </w:r>
      <w:r>
        <w:t xml:space="preserve"> выполнения</w:t>
      </w:r>
    </w:p>
    <w:p w14:paraId="7D9376A2" w14:textId="327A9FF7" w:rsidR="00F51B01" w:rsidRDefault="00F51B01" w:rsidP="00F51B01">
      <w:pPr>
        <w:pStyle w:val="a9"/>
      </w:pPr>
      <w:r>
        <w:t>В ходе данной лабораторной работе были сформированы последовательности случайных чисел (</w:t>
      </w:r>
      <w:r w:rsidR="0043228E">
        <w:t>р</w:t>
      </w:r>
      <w:r>
        <w:t>исунок 1) за счёт суммирования эмпирического, бета и гамма законов распределения.</w:t>
      </w:r>
    </w:p>
    <w:p w14:paraId="6AC40AB5" w14:textId="77777777" w:rsidR="00D52BEF" w:rsidRDefault="00D52BEF" w:rsidP="00D52B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VARIABLE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(1,40,70,1,1)</w:t>
      </w:r>
    </w:p>
    <w:p w14:paraId="7DDB9F09" w14:textId="77777777" w:rsidR="00D52BEF" w:rsidRDefault="00D52BEF" w:rsidP="00D52B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GAM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VARIABLE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GAMMA(1,40,70,1)</w:t>
      </w:r>
    </w:p>
    <w:p w14:paraId="6D7121F0" w14:textId="77777777" w:rsidR="00D52BEF" w:rsidRDefault="00D52BEF" w:rsidP="00D52B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FUN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FUNCTION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RN1,C16</w:t>
      </w:r>
    </w:p>
    <w:p w14:paraId="282FF631" w14:textId="77777777" w:rsidR="00D52BEF" w:rsidRDefault="00D52BEF" w:rsidP="00D52B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14:paraId="53046EF8" w14:textId="77777777" w:rsidR="00D52BEF" w:rsidRDefault="00D52BEF" w:rsidP="00D52B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0,40/0.12,42/0.21333,44/0.28,46/0.32,48/</w:t>
      </w:r>
    </w:p>
    <w:p w14:paraId="6C2210A2" w14:textId="77777777" w:rsidR="00D52BEF" w:rsidRDefault="00D52BEF" w:rsidP="00D52B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0.33333,50/0.46,52/0.57333,54/0.67333,56/0.76,58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</w:p>
    <w:p w14:paraId="71E5104F" w14:textId="77777777" w:rsidR="00D52BEF" w:rsidRDefault="00D52BEF" w:rsidP="00D52B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0.83333,60/0.89333,62/0.94,64/0.97333,66/0.99333,68/1,70</w:t>
      </w:r>
    </w:p>
    <w:p w14:paraId="7BAF9178" w14:textId="77777777" w:rsidR="00D52BEF" w:rsidRDefault="00D52BEF" w:rsidP="00D52B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14:paraId="196CA2A8" w14:textId="5DFEDF2B" w:rsidR="00D52BEF" w:rsidRDefault="00D52BEF" w:rsidP="00D52B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slu1 variable fn$FUN+v$GAM+v$BET</w:t>
      </w:r>
    </w:p>
    <w:p w14:paraId="77A8B675" w14:textId="77777777" w:rsidR="00D52BEF" w:rsidRPr="00D52BEF" w:rsidRDefault="00D52BEF" w:rsidP="00D52B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Generate ,,,1</w:t>
      </w:r>
    </w:p>
    <w:p w14:paraId="1E6CA5E2" w14:textId="77777777" w:rsidR="00D52BEF" w:rsidRDefault="00D52BEF" w:rsidP="00D52B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Open 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"D:\Users\okoln\Documents\study\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САиМС\лр2\Данные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.txt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"),1,ASD</w:t>
      </w:r>
    </w:p>
    <w:p w14:paraId="4924A0D9" w14:textId="77777777" w:rsidR="00D52BEF" w:rsidRDefault="00D52BEF" w:rsidP="00D52B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terminate</w:t>
      </w:r>
    </w:p>
    <w:p w14:paraId="1D3B8531" w14:textId="77777777" w:rsidR="00D52BEF" w:rsidRDefault="00D52BEF" w:rsidP="00D52B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generate 1,,,,5</w:t>
      </w:r>
    </w:p>
    <w:p w14:paraId="0F7172E8" w14:textId="77777777" w:rsidR="00D52BEF" w:rsidRDefault="00D52BEF" w:rsidP="00D52B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WRITE V$slu1,1,ASD,OFF</w:t>
      </w:r>
    </w:p>
    <w:p w14:paraId="0E51FA69" w14:textId="77777777" w:rsidR="00D52BEF" w:rsidRDefault="00D52BEF" w:rsidP="00D52B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TERMINATE</w:t>
      </w:r>
    </w:p>
    <w:p w14:paraId="7A005699" w14:textId="77777777" w:rsidR="00D52BEF" w:rsidRDefault="00D52BEF" w:rsidP="00D52B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GENERATE 500</w:t>
      </w:r>
    </w:p>
    <w:p w14:paraId="7A071E38" w14:textId="77777777" w:rsidR="00D52BEF" w:rsidRDefault="00D52BEF" w:rsidP="00D52B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ASD Close 2,1,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ccc</w:t>
      </w:r>
    </w:p>
    <w:p w14:paraId="7E1F473F" w14:textId="77777777" w:rsidR="00D52BEF" w:rsidRDefault="00D52BEF" w:rsidP="00D52B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ccc SAVEVALUE er,P2</w:t>
      </w:r>
    </w:p>
    <w:p w14:paraId="10FD344D" w14:textId="77777777" w:rsidR="00D52BEF" w:rsidRDefault="00D52BEF" w:rsidP="00D52B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>TERMINATE 1</w:t>
      </w:r>
    </w:p>
    <w:p w14:paraId="01346AB2" w14:textId="5CCC1D8D" w:rsidR="00F51B01" w:rsidRDefault="00D52BEF" w:rsidP="00D52BEF">
      <w:pPr>
        <w:pStyle w:val="a9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START 1</w:t>
      </w:r>
    </w:p>
    <w:p w14:paraId="08A51F72" w14:textId="6A1D3C2B" w:rsidR="00D52BEF" w:rsidRDefault="00D52BEF" w:rsidP="00D52BEF">
      <w:pPr>
        <w:pStyle w:val="a9"/>
        <w:jc w:val="center"/>
        <w:rPr>
          <w:lang w:val="en-US"/>
        </w:rPr>
      </w:pPr>
      <w:r w:rsidRPr="00D52BEF">
        <w:rPr>
          <w:noProof/>
          <w:lang w:val="en-US"/>
        </w:rPr>
        <w:drawing>
          <wp:inline distT="0" distB="0" distL="0" distR="0" wp14:anchorId="7E9A1ECD" wp14:editId="799C8EDD">
            <wp:extent cx="3490262" cy="27815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4211" w14:textId="74D9F87C" w:rsidR="00D52BEF" w:rsidRPr="004E7EAE" w:rsidRDefault="00D52BEF" w:rsidP="00993980">
      <w:pPr>
        <w:pStyle w:val="a9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D52BEF">
        <w:rPr>
          <w:szCs w:val="28"/>
        </w:rPr>
        <w:t>1</w:t>
      </w:r>
      <w:r>
        <w:rPr>
          <w:szCs w:val="28"/>
        </w:rPr>
        <w:t xml:space="preserve"> – </w:t>
      </w:r>
      <w:r>
        <w:rPr>
          <w:rFonts w:cs="Times New Roman"/>
          <w:szCs w:val="28"/>
        </w:rPr>
        <w:t>Пример полученной статистической информации</w:t>
      </w:r>
    </w:p>
    <w:p w14:paraId="52FC94DA" w14:textId="4B8248CF" w:rsidR="00D52BEF" w:rsidRDefault="009442D1" w:rsidP="009442D1">
      <w:pPr>
        <w:pStyle w:val="a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Данное распределение представлено на рисунке </w:t>
      </w:r>
      <w:r w:rsidRPr="009442D1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в виде гистограмм, смоделированных в </w:t>
      </w:r>
      <w:r>
        <w:rPr>
          <w:rFonts w:cs="Times New Roman"/>
          <w:szCs w:val="28"/>
          <w:lang w:val="en-US"/>
        </w:rPr>
        <w:t>ARENA</w:t>
      </w:r>
      <w:r>
        <w:rPr>
          <w:rFonts w:cs="Times New Roman"/>
          <w:szCs w:val="28"/>
        </w:rPr>
        <w:t xml:space="preserve">, используя пакет </w:t>
      </w:r>
      <w:r>
        <w:rPr>
          <w:rFonts w:cs="Times New Roman"/>
          <w:szCs w:val="28"/>
          <w:lang w:val="en-US"/>
        </w:rPr>
        <w:t>Input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Analyzer</w:t>
      </w:r>
      <w:r>
        <w:rPr>
          <w:rFonts w:cs="Times New Roman"/>
          <w:szCs w:val="28"/>
        </w:rPr>
        <w:t>.</w:t>
      </w:r>
    </w:p>
    <w:p w14:paraId="00605ECD" w14:textId="5A4813AF" w:rsidR="00A605F6" w:rsidRDefault="00A605F6" w:rsidP="006B4FA4">
      <w:pPr>
        <w:pStyle w:val="a9"/>
        <w:ind w:firstLine="0"/>
      </w:pPr>
      <w:r w:rsidRPr="00A605F6">
        <w:rPr>
          <w:noProof/>
        </w:rPr>
        <w:lastRenderedPageBreak/>
        <w:drawing>
          <wp:inline distT="0" distB="0" distL="0" distR="0" wp14:anchorId="1A280535" wp14:editId="366F06AB">
            <wp:extent cx="6300470" cy="2813685"/>
            <wp:effectExtent l="0" t="0" r="508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22" cy="28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D954" w14:textId="4A25C171" w:rsidR="006B4FA4" w:rsidRPr="004E7EAE" w:rsidRDefault="006B4FA4" w:rsidP="00993980">
      <w:pPr>
        <w:pStyle w:val="a9"/>
        <w:jc w:val="center"/>
        <w:rPr>
          <w:szCs w:val="28"/>
        </w:rPr>
      </w:pPr>
      <w:r>
        <w:rPr>
          <w:szCs w:val="28"/>
        </w:rPr>
        <w:t>Рисунок 2 – Экспериментальное распределение</w:t>
      </w:r>
    </w:p>
    <w:p w14:paraId="37697986" w14:textId="2D458179" w:rsidR="006B4FA4" w:rsidRPr="006B4FA4" w:rsidRDefault="006B4FA4" w:rsidP="00E74425">
      <w:pPr>
        <w:pStyle w:val="a9"/>
      </w:pPr>
      <w:r>
        <w:t xml:space="preserve">С помощью пакета </w:t>
      </w:r>
      <w:r>
        <w:rPr>
          <w:lang w:val="en-US"/>
        </w:rPr>
        <w:t>Input</w:t>
      </w:r>
      <w:r w:rsidRPr="006B4FA4">
        <w:t xml:space="preserve"> </w:t>
      </w:r>
      <w:r>
        <w:rPr>
          <w:lang w:val="en-US"/>
        </w:rPr>
        <w:t>Analyzer</w:t>
      </w:r>
      <w:r w:rsidRPr="006B4FA4">
        <w:t xml:space="preserve"> </w:t>
      </w:r>
      <w:r>
        <w:t xml:space="preserve">и команд </w:t>
      </w:r>
      <w:r>
        <w:rPr>
          <w:lang w:val="en-US"/>
        </w:rPr>
        <w:t>Fit</w:t>
      </w:r>
      <w:r w:rsidR="00503370" w:rsidRPr="00503370">
        <w:t xml:space="preserve"> &gt; </w:t>
      </w:r>
      <w:r>
        <w:rPr>
          <w:lang w:val="en-US"/>
        </w:rPr>
        <w:t>Fit</w:t>
      </w:r>
      <w:r w:rsidRPr="006B4FA4">
        <w:t xml:space="preserve"> </w:t>
      </w:r>
      <w:r>
        <w:rPr>
          <w:lang w:val="en-US"/>
        </w:rPr>
        <w:t>all</w:t>
      </w:r>
      <w:r w:rsidRPr="006B4FA4">
        <w:t xml:space="preserve"> </w:t>
      </w:r>
      <w:r>
        <w:t>под</w:t>
      </w:r>
      <w:r w:rsidR="00503370">
        <w:t>обрали</w:t>
      </w:r>
      <w:r>
        <w:t xml:space="preserve"> оптимальное теоретическое распределение</w:t>
      </w:r>
      <w:r w:rsidR="00503370">
        <w:t>:</w:t>
      </w:r>
    </w:p>
    <w:p w14:paraId="7916D35F" w14:textId="46857BED" w:rsidR="006B4FA4" w:rsidRDefault="006B4FA4" w:rsidP="006B4FA4">
      <w:pPr>
        <w:pStyle w:val="a9"/>
        <w:ind w:firstLine="0"/>
      </w:pPr>
      <w:r w:rsidRPr="006B4FA4">
        <w:rPr>
          <w:noProof/>
        </w:rPr>
        <w:drawing>
          <wp:inline distT="0" distB="0" distL="0" distR="0" wp14:anchorId="09F00D64" wp14:editId="10487ADA">
            <wp:extent cx="6300470" cy="2223135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C2EC" w14:textId="2F2A8C68" w:rsidR="006B4FA4" w:rsidRPr="004E7EAE" w:rsidRDefault="006B4FA4" w:rsidP="00993980">
      <w:pPr>
        <w:pStyle w:val="a9"/>
        <w:jc w:val="center"/>
        <w:rPr>
          <w:szCs w:val="28"/>
        </w:rPr>
      </w:pPr>
      <w:r>
        <w:rPr>
          <w:szCs w:val="28"/>
        </w:rPr>
        <w:t xml:space="preserve">Рисунок 3 – </w:t>
      </w:r>
      <w:r>
        <w:rPr>
          <w:rFonts w:cs="Times New Roman"/>
          <w:szCs w:val="28"/>
          <w:lang w:eastAsia="ko-KR"/>
        </w:rPr>
        <w:t>Г</w:t>
      </w:r>
      <w:r>
        <w:rPr>
          <w:rFonts w:cs="Times New Roman"/>
          <w:szCs w:val="28"/>
        </w:rPr>
        <w:t>истограмма с наложенной теоретической кривой</w:t>
      </w:r>
    </w:p>
    <w:p w14:paraId="1387186A" w14:textId="21DE74CA" w:rsidR="00503370" w:rsidRDefault="00503370" w:rsidP="00E74425">
      <w:pPr>
        <w:pStyle w:val="a9"/>
      </w:pPr>
      <w:r>
        <w:rPr>
          <w:lang w:val="en-US"/>
        </w:rPr>
        <w:t>Arena</w:t>
      </w:r>
      <w:r>
        <w:t xml:space="preserve"> подобрала нам логнормальное распределение, поэтому подробный отчёт был сделан по этому закону распределения:</w:t>
      </w:r>
    </w:p>
    <w:p w14:paraId="3DC0E93C" w14:textId="2BDE7FCC" w:rsidR="00503370" w:rsidRDefault="00503370" w:rsidP="00503370">
      <w:pPr>
        <w:pStyle w:val="a9"/>
        <w:ind w:firstLine="0"/>
        <w:jc w:val="center"/>
      </w:pPr>
      <w:r w:rsidRPr="00503370">
        <w:rPr>
          <w:noProof/>
        </w:rPr>
        <w:lastRenderedPageBreak/>
        <w:drawing>
          <wp:inline distT="0" distB="0" distL="0" distR="0" wp14:anchorId="11D98775" wp14:editId="612E5EE1">
            <wp:extent cx="2812024" cy="351312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730E" w14:textId="48A4CF35" w:rsidR="00503370" w:rsidRPr="004E7EAE" w:rsidRDefault="00503370" w:rsidP="00993980">
      <w:pPr>
        <w:pStyle w:val="a9"/>
        <w:jc w:val="center"/>
        <w:rPr>
          <w:szCs w:val="28"/>
        </w:rPr>
      </w:pPr>
      <w:r>
        <w:rPr>
          <w:szCs w:val="28"/>
        </w:rPr>
        <w:t xml:space="preserve">Рисунок 4 – </w:t>
      </w:r>
      <w:r w:rsidR="00F90B16">
        <w:rPr>
          <w:szCs w:val="28"/>
        </w:rPr>
        <w:t>Подробный отчёт по логнормальному распределению</w:t>
      </w:r>
    </w:p>
    <w:p w14:paraId="50457A6C" w14:textId="77777777" w:rsidR="00503370" w:rsidRDefault="00503370" w:rsidP="006B4FA4">
      <w:pPr>
        <w:pStyle w:val="a9"/>
        <w:ind w:firstLine="0"/>
      </w:pPr>
    </w:p>
    <w:p w14:paraId="13948A13" w14:textId="41A9ACFE" w:rsidR="00503370" w:rsidRDefault="00503370" w:rsidP="00503370">
      <w:pPr>
        <w:pStyle w:val="a9"/>
        <w:ind w:firstLine="0"/>
        <w:jc w:val="center"/>
      </w:pPr>
      <w:r w:rsidRPr="00503370">
        <w:rPr>
          <w:noProof/>
        </w:rPr>
        <w:drawing>
          <wp:inline distT="0" distB="0" distL="0" distR="0" wp14:anchorId="255E576E" wp14:editId="2F4CD18E">
            <wp:extent cx="3596952" cy="3238781"/>
            <wp:effectExtent l="0" t="0" r="381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EC75" w14:textId="64958592" w:rsidR="00503370" w:rsidRPr="004E7EAE" w:rsidRDefault="00503370" w:rsidP="00993980">
      <w:pPr>
        <w:pStyle w:val="a9"/>
        <w:jc w:val="center"/>
        <w:rPr>
          <w:szCs w:val="28"/>
        </w:rPr>
      </w:pPr>
      <w:r>
        <w:rPr>
          <w:szCs w:val="28"/>
        </w:rPr>
        <w:t xml:space="preserve">Рисунок 4 – </w:t>
      </w:r>
      <w:r w:rsidR="00F90B16">
        <w:rPr>
          <w:szCs w:val="28"/>
        </w:rPr>
        <w:t>Подробный отчёт по логнормальному распределению</w:t>
      </w:r>
    </w:p>
    <w:p w14:paraId="52ACAF5A" w14:textId="29F86FBF" w:rsidR="00503370" w:rsidRDefault="00B421BC" w:rsidP="00E74425">
      <w:pPr>
        <w:pStyle w:val="a9"/>
      </w:pPr>
      <w:r>
        <w:t xml:space="preserve">Для проверки правильного подбора функции распределения был построен график для </w:t>
      </w:r>
      <w:r w:rsidR="0043228E">
        <w:t>подобранной функции, логнормальн</w:t>
      </w:r>
      <w:r w:rsidR="007E365D">
        <w:t>ого распределения</w:t>
      </w:r>
      <w:r w:rsidR="0043228E">
        <w:t xml:space="preserve"> (рисунок 5)</w:t>
      </w:r>
      <w:r w:rsidR="007E365D">
        <w:t>,</w:t>
      </w:r>
      <w:r w:rsidR="0043228E">
        <w:t xml:space="preserve"> и</w:t>
      </w:r>
      <w:r w:rsidR="007E365D">
        <w:t xml:space="preserve"> для одной из функций, предложенных вариантом,</w:t>
      </w:r>
      <w:r w:rsidR="0043228E">
        <w:t xml:space="preserve"> бета распределен</w:t>
      </w:r>
      <w:r w:rsidR="007E365D">
        <w:t>ия (рисунок 6)</w:t>
      </w:r>
      <w:r w:rsidR="0043228E">
        <w:t>.</w:t>
      </w:r>
    </w:p>
    <w:p w14:paraId="1DF4D03D" w14:textId="5B674E8D" w:rsidR="00311BA0" w:rsidRDefault="00311BA0" w:rsidP="007E365D">
      <w:pPr>
        <w:pStyle w:val="a9"/>
        <w:ind w:firstLine="0"/>
        <w:jc w:val="center"/>
      </w:pPr>
      <w:r w:rsidRPr="00311BA0">
        <w:rPr>
          <w:noProof/>
        </w:rPr>
        <w:lastRenderedPageBreak/>
        <w:drawing>
          <wp:inline distT="0" distB="0" distL="0" distR="0" wp14:anchorId="253D546F" wp14:editId="258246F4">
            <wp:extent cx="5934075" cy="38330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9223" cy="38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FFBB" w14:textId="686B4B4B" w:rsidR="00311BA0" w:rsidRPr="004E7EAE" w:rsidRDefault="00311BA0" w:rsidP="00993980">
      <w:pPr>
        <w:pStyle w:val="a9"/>
        <w:jc w:val="center"/>
        <w:rPr>
          <w:szCs w:val="28"/>
        </w:rPr>
      </w:pPr>
      <w:r>
        <w:rPr>
          <w:szCs w:val="28"/>
        </w:rPr>
        <w:t>Рисунок 5 –</w:t>
      </w:r>
      <w:r w:rsidR="00D42AF1">
        <w:rPr>
          <w:szCs w:val="28"/>
        </w:rPr>
        <w:t xml:space="preserve"> График отклонения логнормального распределения</w:t>
      </w:r>
    </w:p>
    <w:p w14:paraId="5076B906" w14:textId="6CBC5FD4" w:rsidR="00311BA0" w:rsidRDefault="00D42AF1" w:rsidP="007E365D">
      <w:pPr>
        <w:pStyle w:val="a9"/>
        <w:ind w:firstLine="0"/>
        <w:jc w:val="center"/>
      </w:pPr>
      <w:r w:rsidRPr="00D42AF1">
        <w:rPr>
          <w:noProof/>
        </w:rPr>
        <w:drawing>
          <wp:inline distT="0" distB="0" distL="0" distR="0" wp14:anchorId="11B54825" wp14:editId="547767E3">
            <wp:extent cx="5915025" cy="3649646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469" cy="36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E420" w14:textId="14785BED" w:rsidR="00D42AF1" w:rsidRPr="004E7EAE" w:rsidRDefault="00D42AF1" w:rsidP="00993980">
      <w:pPr>
        <w:pStyle w:val="a9"/>
        <w:jc w:val="center"/>
        <w:rPr>
          <w:szCs w:val="28"/>
        </w:rPr>
      </w:pPr>
      <w:r>
        <w:rPr>
          <w:szCs w:val="28"/>
        </w:rPr>
        <w:t>Рисунок 6 – График отклонения для бета распределения</w:t>
      </w:r>
    </w:p>
    <w:p w14:paraId="729CFBC7" w14:textId="3B86C618" w:rsidR="00D42AF1" w:rsidRDefault="007E365D" w:rsidP="00E74425">
      <w:pPr>
        <w:pStyle w:val="a9"/>
      </w:pPr>
      <w:r>
        <w:t>На рисунке 6 экспериментальные значения сильнее отклоняются от теоретических, чем на рисунке 5, поэтому можно сделать вывод, что функция распределения была подобрана верно.</w:t>
      </w:r>
    </w:p>
    <w:p w14:paraId="58DEB5EC" w14:textId="4D9A2F53" w:rsidR="007E365D" w:rsidRDefault="00943E24" w:rsidP="00943E24">
      <w:pPr>
        <w:pStyle w:val="a9"/>
      </w:pPr>
      <w:r>
        <w:lastRenderedPageBreak/>
        <w:t>Были найдены средние квадратические ошибки для всех распределений (рисунок 7).</w:t>
      </w:r>
    </w:p>
    <w:p w14:paraId="09E01818" w14:textId="39CBA352" w:rsidR="00943E24" w:rsidRDefault="00943E24" w:rsidP="00943E24">
      <w:pPr>
        <w:pStyle w:val="a9"/>
        <w:jc w:val="center"/>
      </w:pPr>
      <w:r w:rsidRPr="00943E24">
        <w:rPr>
          <w:noProof/>
        </w:rPr>
        <w:drawing>
          <wp:inline distT="0" distB="0" distL="0" distR="0" wp14:anchorId="54454E1D" wp14:editId="01D299C3">
            <wp:extent cx="3574090" cy="207282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AB83" w14:textId="71C2AA80" w:rsidR="00943E24" w:rsidRPr="004E7EAE" w:rsidRDefault="00943E24" w:rsidP="00993980">
      <w:pPr>
        <w:pStyle w:val="a9"/>
        <w:jc w:val="center"/>
        <w:rPr>
          <w:szCs w:val="28"/>
        </w:rPr>
      </w:pPr>
      <w:r>
        <w:rPr>
          <w:szCs w:val="28"/>
        </w:rPr>
        <w:t xml:space="preserve">Рисунок 7 – </w:t>
      </w:r>
      <w:r>
        <w:t>Средние квадратические ошибки для всех распределений</w:t>
      </w:r>
    </w:p>
    <w:p w14:paraId="424076E3" w14:textId="7CF089BC" w:rsidR="00943E24" w:rsidRPr="00503370" w:rsidRDefault="00943E24" w:rsidP="00943E24">
      <w:pPr>
        <w:pStyle w:val="a9"/>
      </w:pPr>
      <w:r>
        <w:t>Из рисунка 7 видно, какие функции распределения подходят больше. В конкретном случае разницу между графиками для логнормального, гамма распределения и распределения Эрланга будет трудно заметить.</w:t>
      </w:r>
    </w:p>
    <w:p w14:paraId="5A3E22A9" w14:textId="77777777" w:rsidR="005F0BBC" w:rsidRDefault="005F0BBC">
      <w:pPr>
        <w:rPr>
          <w:rFonts w:ascii="Times New Roman" w:hAnsi="Times New Roman"/>
          <w:color w:val="000000" w:themeColor="text1"/>
          <w:sz w:val="28"/>
          <w:szCs w:val="21"/>
        </w:rPr>
      </w:pPr>
      <w:r>
        <w:br w:type="page"/>
      </w:r>
    </w:p>
    <w:p w14:paraId="1CC4994B" w14:textId="77777777" w:rsidR="00267BC1" w:rsidRDefault="0063414C" w:rsidP="00934668">
      <w:pPr>
        <w:pStyle w:val="aa"/>
      </w:pPr>
      <w:r w:rsidRPr="008A7051">
        <w:lastRenderedPageBreak/>
        <w:t>Полученные</w:t>
      </w:r>
      <w:r>
        <w:t xml:space="preserve"> результаты</w:t>
      </w:r>
    </w:p>
    <w:p w14:paraId="3D399B4D" w14:textId="2A111183" w:rsidR="00934668" w:rsidRPr="00934668" w:rsidRDefault="00D64009" w:rsidP="00943E24">
      <w:pPr>
        <w:pStyle w:val="a9"/>
      </w:pPr>
      <w:r>
        <w:t>В ходе выполнения</w:t>
      </w:r>
      <w:r w:rsidR="00943E24">
        <w:t xml:space="preserve"> лабораторной работы был</w:t>
      </w:r>
      <w:r>
        <w:t>и</w:t>
      </w:r>
      <w:r w:rsidR="00943E24">
        <w:t xml:space="preserve"> освоены методики анализа входных случайных воздействий и генерирования случайных чисел с заданным законом распределения. А также проведен анализ соответствия экспериментальных данных подобранному теоретическому распределению.</w:t>
      </w:r>
    </w:p>
    <w:sectPr w:rsidR="00934668" w:rsidRPr="00934668" w:rsidSect="00E028D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566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12D48" w14:textId="77777777" w:rsidR="002462CB" w:rsidRDefault="002462CB" w:rsidP="00B44A85">
      <w:pPr>
        <w:spacing w:after="0" w:line="240" w:lineRule="auto"/>
      </w:pPr>
      <w:r>
        <w:separator/>
      </w:r>
    </w:p>
  </w:endnote>
  <w:endnote w:type="continuationSeparator" w:id="0">
    <w:p w14:paraId="73AAB375" w14:textId="77777777" w:rsidR="002462CB" w:rsidRDefault="002462CB" w:rsidP="00B4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B8F03" w14:textId="77777777" w:rsidR="00B44A85" w:rsidRDefault="00B44A8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75816777"/>
      <w:docPartObj>
        <w:docPartGallery w:val="Page Numbers (Bottom of Page)"/>
        <w:docPartUnique/>
      </w:docPartObj>
    </w:sdtPr>
    <w:sdtContent>
      <w:p w14:paraId="7EBD697A" w14:textId="77777777" w:rsidR="00B44A85" w:rsidRPr="00CA49D8" w:rsidRDefault="00B44A85" w:rsidP="00CA49D8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44A8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44A8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44A8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44A85">
          <w:rPr>
            <w:rFonts w:ascii="Times New Roman" w:hAnsi="Times New Roman" w:cs="Times New Roman"/>
            <w:sz w:val="24"/>
            <w:szCs w:val="24"/>
          </w:rPr>
          <w:t>2</w:t>
        </w:r>
        <w:r w:rsidRPr="00B44A8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16DB7" w14:textId="77777777" w:rsidR="00B44A85" w:rsidRDefault="00B44A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9FCB5" w14:textId="77777777" w:rsidR="002462CB" w:rsidRDefault="002462CB" w:rsidP="00B44A85">
      <w:pPr>
        <w:spacing w:after="0" w:line="240" w:lineRule="auto"/>
      </w:pPr>
      <w:r>
        <w:separator/>
      </w:r>
    </w:p>
  </w:footnote>
  <w:footnote w:type="continuationSeparator" w:id="0">
    <w:p w14:paraId="3744B30F" w14:textId="77777777" w:rsidR="002462CB" w:rsidRDefault="002462CB" w:rsidP="00B4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1CD77" w14:textId="77777777" w:rsidR="00B44A85" w:rsidRDefault="00B44A8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0B82F" w14:textId="77777777" w:rsidR="00B44A85" w:rsidRDefault="00B44A8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5B1A" w14:textId="77777777" w:rsidR="00B44A85" w:rsidRDefault="00B44A8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11F2"/>
    <w:multiLevelType w:val="hybridMultilevel"/>
    <w:tmpl w:val="38463200"/>
    <w:lvl w:ilvl="0" w:tplc="E74269AC">
      <w:start w:val="1"/>
      <w:numFmt w:val="upp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482E4167"/>
    <w:multiLevelType w:val="hybridMultilevel"/>
    <w:tmpl w:val="18E6A2AA"/>
    <w:lvl w:ilvl="0" w:tplc="3C90C32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6923854"/>
    <w:multiLevelType w:val="hybridMultilevel"/>
    <w:tmpl w:val="8C96F6C4"/>
    <w:lvl w:ilvl="0" w:tplc="742429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41554787">
    <w:abstractNumId w:val="2"/>
  </w:num>
  <w:num w:numId="2" w16cid:durableId="587690470">
    <w:abstractNumId w:val="1"/>
  </w:num>
  <w:num w:numId="3" w16cid:durableId="58754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F9"/>
    <w:rsid w:val="0000283F"/>
    <w:rsid w:val="00020DC9"/>
    <w:rsid w:val="000A0EE9"/>
    <w:rsid w:val="000A3C7B"/>
    <w:rsid w:val="000D1021"/>
    <w:rsid w:val="00130A2B"/>
    <w:rsid w:val="00147990"/>
    <w:rsid w:val="00150AF4"/>
    <w:rsid w:val="00156030"/>
    <w:rsid w:val="00157FF1"/>
    <w:rsid w:val="001B36F5"/>
    <w:rsid w:val="001F2A4D"/>
    <w:rsid w:val="002230E4"/>
    <w:rsid w:val="002462CB"/>
    <w:rsid w:val="00267BC1"/>
    <w:rsid w:val="00311BA0"/>
    <w:rsid w:val="0038716F"/>
    <w:rsid w:val="0043228E"/>
    <w:rsid w:val="004514EE"/>
    <w:rsid w:val="004620B1"/>
    <w:rsid w:val="004E7EAE"/>
    <w:rsid w:val="00503370"/>
    <w:rsid w:val="00532332"/>
    <w:rsid w:val="00576E6A"/>
    <w:rsid w:val="005A20B8"/>
    <w:rsid w:val="005F0BBC"/>
    <w:rsid w:val="00611AF7"/>
    <w:rsid w:val="006160F3"/>
    <w:rsid w:val="00632379"/>
    <w:rsid w:val="0063414C"/>
    <w:rsid w:val="00685911"/>
    <w:rsid w:val="00693EE4"/>
    <w:rsid w:val="006B3AE5"/>
    <w:rsid w:val="006B4FA4"/>
    <w:rsid w:val="00774DDC"/>
    <w:rsid w:val="007A51B8"/>
    <w:rsid w:val="007E365D"/>
    <w:rsid w:val="008203B8"/>
    <w:rsid w:val="0088518B"/>
    <w:rsid w:val="008A7051"/>
    <w:rsid w:val="008D527F"/>
    <w:rsid w:val="00911146"/>
    <w:rsid w:val="00920A33"/>
    <w:rsid w:val="00934668"/>
    <w:rsid w:val="00935C08"/>
    <w:rsid w:val="009370E3"/>
    <w:rsid w:val="00937328"/>
    <w:rsid w:val="00943E24"/>
    <w:rsid w:val="009442D1"/>
    <w:rsid w:val="00951CF9"/>
    <w:rsid w:val="00993980"/>
    <w:rsid w:val="009C2583"/>
    <w:rsid w:val="009F0E33"/>
    <w:rsid w:val="00A1209F"/>
    <w:rsid w:val="00A605F6"/>
    <w:rsid w:val="00A62C4E"/>
    <w:rsid w:val="00A95054"/>
    <w:rsid w:val="00AE1CD1"/>
    <w:rsid w:val="00AF0915"/>
    <w:rsid w:val="00AF5364"/>
    <w:rsid w:val="00B421BC"/>
    <w:rsid w:val="00B44A85"/>
    <w:rsid w:val="00BA14A8"/>
    <w:rsid w:val="00BE5A9C"/>
    <w:rsid w:val="00C7118F"/>
    <w:rsid w:val="00C77CC4"/>
    <w:rsid w:val="00CA49D8"/>
    <w:rsid w:val="00D006FE"/>
    <w:rsid w:val="00D302AD"/>
    <w:rsid w:val="00D31EB8"/>
    <w:rsid w:val="00D42AF1"/>
    <w:rsid w:val="00D52BEF"/>
    <w:rsid w:val="00D64009"/>
    <w:rsid w:val="00D70B61"/>
    <w:rsid w:val="00D873FF"/>
    <w:rsid w:val="00DC1155"/>
    <w:rsid w:val="00E028D7"/>
    <w:rsid w:val="00E03C62"/>
    <w:rsid w:val="00E20013"/>
    <w:rsid w:val="00E23327"/>
    <w:rsid w:val="00E30E20"/>
    <w:rsid w:val="00E542B8"/>
    <w:rsid w:val="00E74425"/>
    <w:rsid w:val="00EB7D3E"/>
    <w:rsid w:val="00EF5DA8"/>
    <w:rsid w:val="00F5138D"/>
    <w:rsid w:val="00F51B01"/>
    <w:rsid w:val="00F546D1"/>
    <w:rsid w:val="00F87821"/>
    <w:rsid w:val="00F90B16"/>
    <w:rsid w:val="00FE470B"/>
    <w:rsid w:val="00FF607D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B602"/>
  <w15:chartTrackingRefBased/>
  <w15:docId w15:val="{16B4C76F-0B18-43B6-9A88-BE0D0E54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30E20"/>
  </w:style>
  <w:style w:type="paragraph" w:styleId="1">
    <w:name w:val="heading 1"/>
    <w:basedOn w:val="a"/>
    <w:next w:val="a"/>
    <w:link w:val="10"/>
    <w:uiPriority w:val="9"/>
    <w:qFormat/>
    <w:rsid w:val="00D0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6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518B"/>
    <w:rPr>
      <w:color w:val="808080"/>
    </w:rPr>
  </w:style>
  <w:style w:type="paragraph" w:styleId="a4">
    <w:name w:val="header"/>
    <w:basedOn w:val="a"/>
    <w:link w:val="a5"/>
    <w:uiPriority w:val="99"/>
    <w:unhideWhenUsed/>
    <w:rsid w:val="00B44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4A85"/>
  </w:style>
  <w:style w:type="paragraph" w:styleId="a6">
    <w:name w:val="footer"/>
    <w:basedOn w:val="a"/>
    <w:link w:val="a7"/>
    <w:uiPriority w:val="99"/>
    <w:unhideWhenUsed/>
    <w:rsid w:val="00B44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4A85"/>
  </w:style>
  <w:style w:type="paragraph" w:customStyle="1" w:styleId="a8">
    <w:name w:val="Общий заголовок"/>
    <w:basedOn w:val="1"/>
    <w:next w:val="a9"/>
    <w:qFormat/>
    <w:rsid w:val="00F87821"/>
    <w:pPr>
      <w:snapToGrid w:val="0"/>
      <w:spacing w:line="36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a">
    <w:name w:val="Раздел"/>
    <w:basedOn w:val="2"/>
    <w:next w:val="a9"/>
    <w:link w:val="ab"/>
    <w:qFormat/>
    <w:rsid w:val="00920A33"/>
    <w:pPr>
      <w:suppressAutoHyphens/>
      <w:spacing w:before="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D00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Подраздел"/>
    <w:basedOn w:val="3"/>
    <w:next w:val="a9"/>
    <w:link w:val="ad"/>
    <w:qFormat/>
    <w:rsid w:val="00920A33"/>
    <w:pPr>
      <w:spacing w:before="0" w:line="360" w:lineRule="auto"/>
      <w:ind w:firstLine="709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006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b">
    <w:name w:val="Раздел Знак"/>
    <w:basedOn w:val="30"/>
    <w:link w:val="aa"/>
    <w:rsid w:val="00920A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9">
    <w:name w:val="Текст отчёта"/>
    <w:basedOn w:val="ae"/>
    <w:link w:val="af"/>
    <w:qFormat/>
    <w:rsid w:val="007A51B8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d">
    <w:name w:val="Подраздел Знак"/>
    <w:basedOn w:val="30"/>
    <w:link w:val="ac"/>
    <w:rsid w:val="00920A33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60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e">
    <w:name w:val="Plain Text"/>
    <w:basedOn w:val="a"/>
    <w:link w:val="af0"/>
    <w:uiPriority w:val="99"/>
    <w:semiHidden/>
    <w:unhideWhenUsed/>
    <w:rsid w:val="001560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0">
    <w:name w:val="Текст Знак"/>
    <w:basedOn w:val="a0"/>
    <w:link w:val="ae"/>
    <w:uiPriority w:val="99"/>
    <w:semiHidden/>
    <w:rsid w:val="00156030"/>
    <w:rPr>
      <w:rFonts w:ascii="Consolas" w:hAnsi="Consolas"/>
      <w:sz w:val="21"/>
      <w:szCs w:val="21"/>
    </w:rPr>
  </w:style>
  <w:style w:type="character" w:customStyle="1" w:styleId="af">
    <w:name w:val="Текст отчёта Знак"/>
    <w:basedOn w:val="af0"/>
    <w:link w:val="a9"/>
    <w:rsid w:val="007A51B8"/>
    <w:rPr>
      <w:rFonts w:ascii="Times New Roman" w:hAnsi="Times New Roman"/>
      <w:color w:val="000000" w:themeColor="text1"/>
      <w:sz w:val="28"/>
      <w:szCs w:val="21"/>
    </w:rPr>
  </w:style>
  <w:style w:type="character" w:customStyle="1" w:styleId="22">
    <w:name w:val="Цитата 2 Знак"/>
    <w:basedOn w:val="a0"/>
    <w:link w:val="21"/>
    <w:uiPriority w:val="29"/>
    <w:rsid w:val="00156030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semiHidden/>
    <w:rsid w:val="00774D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okoln\Documents\study\&#1064;&#1072;&#1073;&#1083;&#1086;&#1085;&#1054;&#1090;&#1095;&#1105;&#1090;&#107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4D05F-130D-4E28-8BE0-1046B22C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ШаблонОтчёта.dotm</Template>
  <TotalTime>267</TotalTime>
  <Pages>8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Окольникова</dc:creator>
  <cp:keywords/>
  <dc:description/>
  <cp:lastModifiedBy>Александра Окольникова</cp:lastModifiedBy>
  <cp:revision>7</cp:revision>
  <dcterms:created xsi:type="dcterms:W3CDTF">2023-04-11T01:07:00Z</dcterms:created>
  <dcterms:modified xsi:type="dcterms:W3CDTF">2023-05-03T23:27:00Z</dcterms:modified>
</cp:coreProperties>
</file>