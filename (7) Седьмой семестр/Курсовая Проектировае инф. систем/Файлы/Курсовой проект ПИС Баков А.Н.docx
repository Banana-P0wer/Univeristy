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FB7B3" w14:textId="77777777" w:rsidR="00924EA1" w:rsidRDefault="00924EA1" w:rsidP="00924EA1">
      <w:pPr>
        <w:tabs>
          <w:tab w:val="left" w:pos="6237"/>
        </w:tabs>
        <w:ind w:firstLine="0"/>
        <w:jc w:val="center"/>
        <w:rPr>
          <w:sz w:val="24"/>
          <w:szCs w:val="24"/>
        </w:rPr>
      </w:pPr>
      <w:r>
        <w:rPr>
          <w:rFonts w:ascii="Arial" w:hAnsi="Arial" w:cs="Arial"/>
          <w:b/>
          <w:noProof/>
          <w:szCs w:val="28"/>
          <w:lang w:eastAsia="ru-RU"/>
        </w:rPr>
        <w:drawing>
          <wp:inline distT="0" distB="0" distL="0" distR="0" wp14:anchorId="34232629" wp14:editId="437BB6DB">
            <wp:extent cx="352425" cy="581025"/>
            <wp:effectExtent l="0" t="0" r="9525" b="9525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лог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714E8" w14:textId="77777777" w:rsidR="00924EA1" w:rsidRDefault="00924EA1" w:rsidP="00924EA1">
      <w:pPr>
        <w:ind w:firstLine="0"/>
        <w:jc w:val="center"/>
        <w:rPr>
          <w:sz w:val="22"/>
        </w:rPr>
      </w:pPr>
      <w:r>
        <w:rPr>
          <w:sz w:val="22"/>
        </w:rPr>
        <w:t>МИНИСТЕРСТВО НАУКИ И ВЫСШЕГО ОБРАЗОВАНИЯ РОССИЙСКОЙ ФЕДЕРАЦИИ</w:t>
      </w:r>
    </w:p>
    <w:p w14:paraId="2EAA020B" w14:textId="77777777" w:rsidR="00924EA1" w:rsidRDefault="00924EA1" w:rsidP="00924EA1">
      <w:pPr>
        <w:widowControl w:val="0"/>
        <w:ind w:firstLine="0"/>
        <w:jc w:val="center"/>
        <w:rPr>
          <w:sz w:val="22"/>
        </w:rPr>
      </w:pPr>
      <w:r>
        <w:rPr>
          <w:sz w:val="22"/>
        </w:rPr>
        <w:t>Федеральное государственное автономное образовательное учреждение высшего образования</w:t>
      </w:r>
    </w:p>
    <w:p w14:paraId="4B1D19EA" w14:textId="77777777" w:rsidR="00924EA1" w:rsidRDefault="00924EA1" w:rsidP="00924EA1">
      <w:pPr>
        <w:widowControl w:val="0"/>
        <w:shd w:val="clear" w:color="auto" w:fill="FFFFFF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«Дальневосточный федеральный университет»</w:t>
      </w:r>
    </w:p>
    <w:p w14:paraId="36780F82" w14:textId="77777777" w:rsidR="00924EA1" w:rsidRDefault="00924EA1" w:rsidP="00924EA1">
      <w:pPr>
        <w:widowControl w:val="0"/>
        <w:shd w:val="clear" w:color="auto" w:fill="FFFFFF"/>
        <w:ind w:firstLine="0"/>
        <w:jc w:val="center"/>
        <w:rPr>
          <w:bCs/>
          <w:szCs w:val="28"/>
        </w:rPr>
      </w:pPr>
      <w:r>
        <w:rPr>
          <w:bCs/>
          <w:szCs w:val="28"/>
        </w:rPr>
        <w:t>(ДВФУ)</w:t>
      </w:r>
    </w:p>
    <w:p w14:paraId="36F7BE7A" w14:textId="77777777" w:rsidR="00924EA1" w:rsidRDefault="00924EA1" w:rsidP="00924EA1">
      <w:pPr>
        <w:shd w:val="clear" w:color="auto" w:fill="FFFFFF"/>
        <w:ind w:firstLine="0"/>
        <w:jc w:val="left"/>
        <w:rPr>
          <w:b/>
          <w:bCs/>
          <w:szCs w:val="28"/>
        </w:rPr>
      </w:pPr>
    </w:p>
    <w:p w14:paraId="59531666" w14:textId="77777777" w:rsidR="00924EA1" w:rsidRDefault="00924EA1" w:rsidP="00924EA1">
      <w:pPr>
        <w:pBdr>
          <w:top w:val="thinThickSmallGap" w:sz="24" w:space="1" w:color="auto"/>
        </w:pBdr>
        <w:ind w:firstLine="0"/>
        <w:jc w:val="left"/>
        <w:rPr>
          <w:sz w:val="20"/>
        </w:rPr>
      </w:pPr>
    </w:p>
    <w:tbl>
      <w:tblPr>
        <w:tblW w:w="9356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924EA1" w14:paraId="511934B8" w14:textId="77777777" w:rsidTr="00D8016A">
        <w:trPr>
          <w:jc w:val="center"/>
        </w:trPr>
        <w:tc>
          <w:tcPr>
            <w:tcW w:w="9356" w:type="dxa"/>
          </w:tcPr>
          <w:p w14:paraId="638F3D37" w14:textId="77777777" w:rsidR="00924EA1" w:rsidRDefault="00924EA1" w:rsidP="00D8016A">
            <w:pPr>
              <w:widowControl w:val="0"/>
              <w:ind w:firstLine="0"/>
              <w:jc w:val="center"/>
              <w:rPr>
                <w:b/>
                <w:szCs w:val="28"/>
              </w:rPr>
            </w:pPr>
            <w:bookmarkStart w:id="0" w:name="_Hlk46317740"/>
            <w:r>
              <w:rPr>
                <w:b/>
                <w:szCs w:val="28"/>
              </w:rPr>
              <w:t>ИНСТИТУТ МАТЕМАТИКИ И КОМПЬЮТЕРНЫХ ТЕХНОЛОГИЙ</w:t>
            </w:r>
          </w:p>
          <w:p w14:paraId="092C51FB" w14:textId="77777777" w:rsidR="00924EA1" w:rsidRDefault="00924EA1" w:rsidP="00D8016A">
            <w:pPr>
              <w:widowControl w:val="0"/>
              <w:ind w:firstLine="0"/>
              <w:jc w:val="left"/>
              <w:rPr>
                <w:b/>
                <w:bCs/>
                <w:szCs w:val="28"/>
              </w:rPr>
            </w:pPr>
          </w:p>
          <w:p w14:paraId="0451CC59" w14:textId="77777777" w:rsidR="00924EA1" w:rsidRDefault="00924EA1" w:rsidP="00D8016A">
            <w:pPr>
              <w:widowControl w:val="0"/>
              <w:ind w:firstLine="0"/>
              <w:jc w:val="center"/>
              <w:rPr>
                <w:sz w:val="20"/>
              </w:rPr>
            </w:pPr>
            <w:r>
              <w:rPr>
                <w:b/>
                <w:bCs/>
                <w:szCs w:val="28"/>
              </w:rPr>
              <w:t>Департамент информационных и компьютерных систем</w:t>
            </w:r>
          </w:p>
        </w:tc>
      </w:tr>
      <w:bookmarkEnd w:id="0"/>
    </w:tbl>
    <w:p w14:paraId="4F084E22" w14:textId="77777777" w:rsidR="00924EA1" w:rsidRDefault="00924EA1" w:rsidP="00924EA1">
      <w:pPr>
        <w:ind w:firstLine="0"/>
        <w:jc w:val="left"/>
        <w:rPr>
          <w:szCs w:val="28"/>
        </w:rPr>
      </w:pPr>
    </w:p>
    <w:p w14:paraId="0CAA5FA6" w14:textId="77777777" w:rsidR="00924EA1" w:rsidRDefault="00924EA1" w:rsidP="00924EA1">
      <w:pPr>
        <w:ind w:firstLine="0"/>
        <w:jc w:val="left"/>
        <w:rPr>
          <w:szCs w:val="28"/>
        </w:rPr>
      </w:pPr>
    </w:p>
    <w:p w14:paraId="7F2408FD" w14:textId="77777777" w:rsidR="00924EA1" w:rsidRDefault="00924EA1" w:rsidP="00924EA1">
      <w:pPr>
        <w:widowControl w:val="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szCs w:val="28"/>
        </w:rPr>
        <w:t>Б</w:t>
      </w:r>
      <w:r w:rsidR="0069506C">
        <w:rPr>
          <w:szCs w:val="28"/>
        </w:rPr>
        <w:t>аков</w:t>
      </w:r>
      <w:r>
        <w:rPr>
          <w:szCs w:val="28"/>
        </w:rPr>
        <w:t xml:space="preserve"> </w:t>
      </w:r>
      <w:r w:rsidR="0069506C">
        <w:rPr>
          <w:szCs w:val="28"/>
        </w:rPr>
        <w:t>Артём</w:t>
      </w:r>
      <w:r>
        <w:rPr>
          <w:szCs w:val="28"/>
        </w:rPr>
        <w:t xml:space="preserve"> </w:t>
      </w:r>
      <w:r w:rsidR="0069506C">
        <w:rPr>
          <w:szCs w:val="28"/>
        </w:rPr>
        <w:t>Николаеви</w:t>
      </w:r>
      <w:r>
        <w:rPr>
          <w:szCs w:val="28"/>
        </w:rPr>
        <w:t>ч</w:t>
      </w:r>
    </w:p>
    <w:p w14:paraId="2479E020" w14:textId="77777777" w:rsidR="00924EA1" w:rsidRDefault="00924EA1" w:rsidP="00924EA1">
      <w:pPr>
        <w:widowControl w:val="0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297FC2C" w14:textId="77777777" w:rsidR="00924EA1" w:rsidRDefault="0069506C" w:rsidP="00924EA1">
      <w:pPr>
        <w:widowControl w:val="0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bookmarkStart w:id="1" w:name="_Hlk182655784"/>
      <w:r w:rsidRPr="0069506C">
        <w:rPr>
          <w:rFonts w:eastAsia="Times New Roman" w:cs="Times New Roman"/>
          <w:b/>
          <w:bCs/>
          <w:szCs w:val="28"/>
          <w:lang w:eastAsia="ru-RU"/>
        </w:rPr>
        <w:t>Доработка типовой конфигурации 1С-АРБИС:Управление фирмой-франчайзи для автоматизации учета и управления проектами</w:t>
      </w:r>
      <w:bookmarkEnd w:id="1"/>
    </w:p>
    <w:p w14:paraId="4BB207F0" w14:textId="77777777" w:rsidR="0069506C" w:rsidRPr="006B50B7" w:rsidRDefault="0069506C" w:rsidP="00924EA1">
      <w:pPr>
        <w:widowControl w:val="0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07E76805" w14:textId="77777777" w:rsidR="00924EA1" w:rsidRDefault="00924EA1" w:rsidP="00924EA1">
      <w:pPr>
        <w:widowControl w:val="0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КУРСОВОЙ ПРОЕКТ</w:t>
      </w:r>
    </w:p>
    <w:p w14:paraId="538E3586" w14:textId="77777777" w:rsidR="00924EA1" w:rsidRDefault="00924EA1" w:rsidP="00924EA1">
      <w:pPr>
        <w:widowControl w:val="0"/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24EA1" w14:paraId="7B0EA02D" w14:textId="77777777" w:rsidTr="00D8016A">
        <w:tc>
          <w:tcPr>
            <w:tcW w:w="10138" w:type="dxa"/>
          </w:tcPr>
          <w:p w14:paraId="11A827E1" w14:textId="77777777" w:rsidR="00924EA1" w:rsidRDefault="00924EA1" w:rsidP="00D8016A">
            <w:pPr>
              <w:widowControl w:val="0"/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 w:bidi="hi-IN"/>
              </w:rPr>
            </w:pPr>
          </w:p>
        </w:tc>
      </w:tr>
    </w:tbl>
    <w:p w14:paraId="7B23DC73" w14:textId="77777777" w:rsidR="00924EA1" w:rsidRDefault="00924EA1" w:rsidP="00924EA1">
      <w:pPr>
        <w:widowControl w:val="0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29CD1C98" w14:textId="77777777" w:rsidR="00924EA1" w:rsidRDefault="00924EA1" w:rsidP="00924EA1">
      <w:pPr>
        <w:widowControl w:val="0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CCEAD97" w14:textId="77777777" w:rsidR="00924EA1" w:rsidRDefault="00924EA1" w:rsidP="00924EA1">
      <w:pPr>
        <w:widowControl w:val="0"/>
        <w:ind w:firstLine="4395"/>
        <w:jc w:val="left"/>
        <w:rPr>
          <w:rFonts w:eastAsia="Times New Roman" w:cs="Times New Roman"/>
          <w:szCs w:val="28"/>
          <w:lang w:eastAsia="ru-RU"/>
        </w:rPr>
      </w:pPr>
    </w:p>
    <w:p w14:paraId="5FE64070" w14:textId="77777777" w:rsidR="00924EA1" w:rsidRDefault="00924EA1" w:rsidP="00924EA1">
      <w:pPr>
        <w:widowControl w:val="0"/>
        <w:ind w:firstLine="5103"/>
        <w:jc w:val="left"/>
        <w:rPr>
          <w:rFonts w:eastAsia="Times New Roman" w:cs="Times New Roman"/>
          <w:szCs w:val="28"/>
          <w:lang w:eastAsia="ru-RU"/>
        </w:rPr>
      </w:pPr>
    </w:p>
    <w:tbl>
      <w:tblPr>
        <w:tblW w:w="10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30"/>
        <w:gridCol w:w="5105"/>
      </w:tblGrid>
      <w:tr w:rsidR="00924EA1" w14:paraId="2B2969F8" w14:textId="77777777" w:rsidTr="00D8016A">
        <w:trPr>
          <w:gridBefore w:val="1"/>
          <w:wBefore w:w="4928" w:type="dxa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42E693" w14:textId="77777777" w:rsidR="00924EA1" w:rsidRDefault="00924EA1" w:rsidP="00D8016A">
            <w:pPr>
              <w:pStyle w:val="Default"/>
              <w:spacing w:line="256" w:lineRule="auto"/>
              <w:rPr>
                <w:sz w:val="23"/>
                <w:szCs w:val="23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Студент гр. Б9121-09.03.03</w:t>
            </w:r>
            <w:r>
              <w:rPr>
                <w:sz w:val="23"/>
                <w:szCs w:val="23"/>
                <w:lang w:bidi="hi-IN"/>
              </w:rPr>
              <w:t xml:space="preserve"> _____________ </w:t>
            </w:r>
          </w:p>
          <w:p w14:paraId="64945FBB" w14:textId="77777777" w:rsidR="00924EA1" w:rsidRDefault="00924EA1" w:rsidP="00D8016A">
            <w:pPr>
              <w:tabs>
                <w:tab w:val="left" w:pos="5954"/>
              </w:tabs>
              <w:spacing w:line="256" w:lineRule="auto"/>
              <w:ind w:firstLine="0"/>
              <w:jc w:val="left"/>
              <w:rPr>
                <w:rFonts w:eastAsia="Times New Roman" w:cs="Times New Roman"/>
                <w:sz w:val="18"/>
                <w:szCs w:val="18"/>
                <w:lang w:eastAsia="ru-RU" w:bidi="hi-IN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 w:bidi="hi-IN"/>
              </w:rPr>
              <w:t xml:space="preserve">                                                                                  (подпись)</w:t>
            </w:r>
          </w:p>
        </w:tc>
      </w:tr>
      <w:tr w:rsidR="00924EA1" w14:paraId="4BEF3FA4" w14:textId="77777777" w:rsidTr="00D8016A">
        <w:trPr>
          <w:gridBefore w:val="1"/>
          <w:wBefore w:w="4928" w:type="dxa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ED30B2F" w14:textId="77777777" w:rsidR="00924EA1" w:rsidRDefault="00924EA1" w:rsidP="00D8016A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szCs w:val="28"/>
                <w:lang w:eastAsia="ru-RU" w:bidi="hi-IN"/>
              </w:rPr>
            </w:pPr>
          </w:p>
          <w:p w14:paraId="3160FDD7" w14:textId="77777777" w:rsidR="00924EA1" w:rsidRDefault="00924EA1" w:rsidP="00D8016A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szCs w:val="28"/>
                <w:lang w:eastAsia="ru-RU" w:bidi="hi-IN"/>
              </w:rPr>
            </w:pPr>
            <w:r>
              <w:rPr>
                <w:rFonts w:eastAsia="Times New Roman" w:cs="Times New Roman"/>
                <w:szCs w:val="28"/>
                <w:lang w:eastAsia="ru-RU" w:bidi="hi-IN"/>
              </w:rPr>
              <w:t>Руководитель: профессор</w:t>
            </w:r>
          </w:p>
          <w:p w14:paraId="70F6ED01" w14:textId="77777777" w:rsidR="00924EA1" w:rsidRDefault="00924EA1" w:rsidP="00D8016A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szCs w:val="28"/>
                <w:lang w:eastAsia="ru-RU" w:bidi="hi-IN"/>
              </w:rPr>
            </w:pPr>
            <w:r>
              <w:rPr>
                <w:rFonts w:eastAsia="Times New Roman" w:cs="Times New Roman"/>
                <w:szCs w:val="28"/>
                <w:lang w:eastAsia="ru-RU" w:bidi="hi-IN"/>
              </w:rPr>
              <w:t>_____________ Бедрина С. Л.</w:t>
            </w:r>
          </w:p>
        </w:tc>
      </w:tr>
      <w:tr w:rsidR="00924EA1" w14:paraId="59F423FE" w14:textId="77777777" w:rsidTr="00D8016A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34694F38" w14:textId="77777777" w:rsidR="00924EA1" w:rsidRDefault="00924EA1" w:rsidP="00D8016A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 w:bidi="hi-IN"/>
              </w:rPr>
            </w:pPr>
          </w:p>
          <w:p w14:paraId="4710EC9D" w14:textId="77777777" w:rsidR="00924EA1" w:rsidRDefault="00924EA1" w:rsidP="00D8016A">
            <w:pPr>
              <w:spacing w:line="256" w:lineRule="auto"/>
              <w:ind w:firstLine="0"/>
              <w:jc w:val="left"/>
              <w:rPr>
                <w:rFonts w:eastAsia="Times New Roman" w:cs="Times New Roman"/>
                <w:szCs w:val="28"/>
                <w:lang w:eastAsia="ru-RU" w:bidi="hi-IN"/>
              </w:rPr>
            </w:pPr>
            <w:r>
              <w:rPr>
                <w:rFonts w:eastAsia="Times New Roman" w:cs="Times New Roman"/>
                <w:szCs w:val="28"/>
                <w:lang w:eastAsia="ru-RU" w:bidi="hi-IN"/>
              </w:rPr>
              <w:t>Регистрационный № ________</w:t>
            </w:r>
          </w:p>
          <w:p w14:paraId="6F5211A2" w14:textId="77777777" w:rsidR="00924EA1" w:rsidRDefault="00924EA1" w:rsidP="00D8016A">
            <w:pPr>
              <w:spacing w:line="256" w:lineRule="auto"/>
              <w:ind w:firstLine="0"/>
              <w:jc w:val="left"/>
              <w:rPr>
                <w:rFonts w:eastAsia="Times New Roman" w:cs="Times New Roman"/>
                <w:szCs w:val="28"/>
                <w:lang w:eastAsia="ru-RU" w:bidi="hi-IN"/>
              </w:rPr>
            </w:pPr>
            <w:r>
              <w:rPr>
                <w:rFonts w:eastAsia="Times New Roman" w:cs="Times New Roman"/>
                <w:szCs w:val="28"/>
                <w:lang w:eastAsia="ru-RU" w:bidi="hi-IN"/>
              </w:rPr>
              <w:t>___________  ___________________</w:t>
            </w:r>
          </w:p>
          <w:p w14:paraId="3A7B6272" w14:textId="77777777" w:rsidR="00924EA1" w:rsidRDefault="00924EA1" w:rsidP="00D8016A">
            <w:pPr>
              <w:spacing w:line="256" w:lineRule="auto"/>
              <w:ind w:firstLine="0"/>
              <w:jc w:val="left"/>
              <w:rPr>
                <w:rFonts w:eastAsia="Times New Roman" w:cs="Times New Roman"/>
                <w:sz w:val="22"/>
                <w:lang w:eastAsia="ru-RU" w:bidi="hi-IN"/>
              </w:rPr>
            </w:pPr>
            <w:r>
              <w:rPr>
                <w:rFonts w:eastAsia="Times New Roman" w:cs="Times New Roman"/>
                <w:sz w:val="22"/>
                <w:lang w:eastAsia="ru-RU" w:bidi="hi-IN"/>
              </w:rPr>
              <w:t xml:space="preserve">      подпись                      И.О.Фамилия</w:t>
            </w:r>
          </w:p>
          <w:p w14:paraId="2A7C8D27" w14:textId="77777777" w:rsidR="00924EA1" w:rsidRDefault="00924EA1" w:rsidP="00D8016A">
            <w:pPr>
              <w:spacing w:line="256" w:lineRule="auto"/>
              <w:ind w:firstLine="0"/>
              <w:jc w:val="left"/>
              <w:rPr>
                <w:rFonts w:eastAsia="Times New Roman" w:cs="Times New Roman"/>
                <w:szCs w:val="28"/>
                <w:lang w:eastAsia="ru-RU" w:bidi="hi-IN"/>
              </w:rPr>
            </w:pPr>
            <w:r>
              <w:rPr>
                <w:rFonts w:eastAsia="Times New Roman" w:cs="Times New Roman"/>
                <w:szCs w:val="28"/>
                <w:lang w:eastAsia="ru-RU" w:bidi="hi-IN"/>
              </w:rPr>
              <w:t>«_____» ___________________ 2024 г.</w:t>
            </w:r>
          </w:p>
          <w:p w14:paraId="073FCD90" w14:textId="77777777" w:rsidR="00924EA1" w:rsidRDefault="00924EA1" w:rsidP="00D8016A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 w:bidi="hi-IN"/>
              </w:rPr>
            </w:pPr>
          </w:p>
          <w:p w14:paraId="35BDD039" w14:textId="77777777" w:rsidR="00924EA1" w:rsidRDefault="00924EA1" w:rsidP="00D8016A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 w:bidi="hi-IN"/>
              </w:rPr>
            </w:pPr>
          </w:p>
          <w:p w14:paraId="4DE9FC6A" w14:textId="77777777" w:rsidR="00924EA1" w:rsidRDefault="00924EA1" w:rsidP="00D8016A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 w:bidi="hi-IN"/>
              </w:rPr>
            </w:pPr>
          </w:p>
          <w:p w14:paraId="248542F4" w14:textId="77777777" w:rsidR="00924EA1" w:rsidRDefault="00924EA1" w:rsidP="00D8016A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 w:bidi="hi-IN"/>
              </w:rPr>
            </w:pPr>
          </w:p>
          <w:p w14:paraId="27665951" w14:textId="77777777" w:rsidR="00924EA1" w:rsidRDefault="00924EA1" w:rsidP="00D8016A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 w:bidi="hi-I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C7D47A1" w14:textId="77777777" w:rsidR="00924EA1" w:rsidRDefault="00924EA1" w:rsidP="00D8016A">
            <w:pPr>
              <w:widowControl w:val="0"/>
              <w:spacing w:line="256" w:lineRule="auto"/>
              <w:ind w:left="88" w:firstLine="0"/>
              <w:jc w:val="left"/>
              <w:rPr>
                <w:rFonts w:eastAsia="Times New Roman" w:cs="Times New Roman"/>
                <w:szCs w:val="28"/>
                <w:lang w:eastAsia="ru-RU" w:bidi="hi-IN"/>
              </w:rPr>
            </w:pPr>
          </w:p>
          <w:p w14:paraId="0D319EBE" w14:textId="77777777" w:rsidR="00924EA1" w:rsidRDefault="00924EA1" w:rsidP="00D8016A">
            <w:pPr>
              <w:widowControl w:val="0"/>
              <w:spacing w:line="256" w:lineRule="auto"/>
              <w:ind w:left="34" w:firstLine="0"/>
              <w:jc w:val="left"/>
              <w:rPr>
                <w:rFonts w:eastAsia="Times New Roman" w:cs="Times New Roman"/>
                <w:szCs w:val="28"/>
                <w:lang w:eastAsia="ru-RU" w:bidi="hi-IN"/>
              </w:rPr>
            </w:pPr>
            <w:r>
              <w:rPr>
                <w:rFonts w:eastAsia="Times New Roman" w:cs="Times New Roman"/>
                <w:szCs w:val="28"/>
                <w:lang w:eastAsia="ru-RU" w:bidi="hi-IN"/>
              </w:rPr>
              <w:t>Оценка ________________________</w:t>
            </w:r>
          </w:p>
          <w:p w14:paraId="43A39BCA" w14:textId="77777777" w:rsidR="00924EA1" w:rsidRDefault="00924EA1" w:rsidP="00D8016A">
            <w:pPr>
              <w:widowControl w:val="0"/>
              <w:spacing w:line="256" w:lineRule="auto"/>
              <w:ind w:left="88" w:firstLine="0"/>
              <w:jc w:val="left"/>
              <w:rPr>
                <w:rFonts w:eastAsia="Times New Roman" w:cs="Times New Roman"/>
                <w:szCs w:val="28"/>
                <w:lang w:eastAsia="ru-RU" w:bidi="hi-IN"/>
              </w:rPr>
            </w:pPr>
          </w:p>
          <w:p w14:paraId="769C7A22" w14:textId="77777777" w:rsidR="00924EA1" w:rsidRDefault="00924EA1" w:rsidP="00D8016A">
            <w:pPr>
              <w:widowControl w:val="0"/>
              <w:spacing w:line="256" w:lineRule="auto"/>
              <w:ind w:left="88" w:firstLine="0"/>
              <w:jc w:val="left"/>
              <w:rPr>
                <w:rFonts w:eastAsia="Times New Roman" w:cs="Times New Roman"/>
                <w:szCs w:val="28"/>
                <w:lang w:eastAsia="ru-RU" w:bidi="hi-IN"/>
              </w:rPr>
            </w:pPr>
            <w:r>
              <w:rPr>
                <w:rFonts w:eastAsia="Times New Roman" w:cs="Times New Roman"/>
                <w:szCs w:val="28"/>
                <w:lang w:eastAsia="ru-RU" w:bidi="hi-IN"/>
              </w:rPr>
              <w:t>____________  ___________________</w:t>
            </w:r>
          </w:p>
          <w:p w14:paraId="6C065DD0" w14:textId="77777777" w:rsidR="00924EA1" w:rsidRDefault="00924EA1" w:rsidP="00D8016A">
            <w:pPr>
              <w:widowControl w:val="0"/>
              <w:spacing w:line="256" w:lineRule="auto"/>
              <w:ind w:left="88" w:firstLine="0"/>
              <w:jc w:val="left"/>
              <w:rPr>
                <w:rFonts w:eastAsia="Times New Roman" w:cs="Times New Roman"/>
                <w:sz w:val="22"/>
                <w:lang w:eastAsia="ru-RU" w:bidi="hi-IN"/>
              </w:rPr>
            </w:pPr>
            <w:r>
              <w:rPr>
                <w:rFonts w:eastAsia="Times New Roman" w:cs="Times New Roman"/>
                <w:sz w:val="22"/>
                <w:lang w:eastAsia="ru-RU" w:bidi="hi-IN"/>
              </w:rPr>
              <w:t xml:space="preserve">          подпись                       И.О.Фамилия</w:t>
            </w:r>
          </w:p>
          <w:p w14:paraId="4B49F151" w14:textId="77777777" w:rsidR="00924EA1" w:rsidRDefault="00924EA1" w:rsidP="00D8016A">
            <w:pPr>
              <w:widowControl w:val="0"/>
              <w:spacing w:line="256" w:lineRule="auto"/>
              <w:ind w:left="88" w:firstLine="0"/>
              <w:jc w:val="left"/>
              <w:rPr>
                <w:rFonts w:eastAsia="Times New Roman" w:cs="Times New Roman"/>
                <w:szCs w:val="28"/>
                <w:lang w:eastAsia="ru-RU" w:bidi="hi-IN"/>
              </w:rPr>
            </w:pPr>
          </w:p>
          <w:p w14:paraId="6EBB9AE5" w14:textId="77777777" w:rsidR="00924EA1" w:rsidRDefault="00924EA1" w:rsidP="00D8016A">
            <w:pPr>
              <w:widowControl w:val="0"/>
              <w:spacing w:line="256" w:lineRule="auto"/>
              <w:ind w:left="88" w:firstLine="0"/>
              <w:jc w:val="left"/>
              <w:rPr>
                <w:rFonts w:eastAsia="Times New Roman" w:cs="Times New Roman"/>
                <w:szCs w:val="28"/>
                <w:lang w:eastAsia="ru-RU" w:bidi="hi-IN"/>
              </w:rPr>
            </w:pPr>
            <w:r>
              <w:rPr>
                <w:rFonts w:eastAsia="Times New Roman" w:cs="Times New Roman"/>
                <w:szCs w:val="28"/>
                <w:lang w:eastAsia="ru-RU" w:bidi="hi-IN"/>
              </w:rPr>
              <w:t>«_____» ________________ 2024 г.</w:t>
            </w:r>
          </w:p>
          <w:p w14:paraId="2E3247AB" w14:textId="77777777" w:rsidR="00924EA1" w:rsidRDefault="00924EA1" w:rsidP="00D8016A">
            <w:pPr>
              <w:widowControl w:val="0"/>
              <w:spacing w:line="256" w:lineRule="auto"/>
              <w:ind w:left="88" w:firstLine="0"/>
              <w:jc w:val="left"/>
              <w:rPr>
                <w:rFonts w:eastAsia="Times New Roman" w:cs="Times New Roman"/>
                <w:szCs w:val="28"/>
                <w:lang w:eastAsia="ru-RU" w:bidi="hi-IN"/>
              </w:rPr>
            </w:pPr>
          </w:p>
        </w:tc>
      </w:tr>
    </w:tbl>
    <w:p w14:paraId="06159BF2" w14:textId="77777777" w:rsidR="00924EA1" w:rsidRDefault="00924EA1" w:rsidP="00924EA1">
      <w:pPr>
        <w:widowControl w:val="0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60C5022" w14:textId="77777777" w:rsidR="0069506C" w:rsidRDefault="0069506C" w:rsidP="00924EA1">
      <w:pPr>
        <w:widowControl w:val="0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16AEB31" w14:textId="77777777" w:rsidR="00924EA1" w:rsidRDefault="00924EA1" w:rsidP="00924EA1">
      <w:pPr>
        <w:widowControl w:val="0"/>
        <w:ind w:firstLine="0"/>
        <w:jc w:val="center"/>
        <w:rPr>
          <w:rFonts w:eastAsia="Times New Roman" w:cs="Times New Roman"/>
          <w:szCs w:val="28"/>
          <w:lang w:eastAsia="ru-RU"/>
        </w:rPr>
      </w:pPr>
      <w:bookmarkStart w:id="2" w:name="_Toc143067983"/>
      <w:bookmarkStart w:id="3" w:name="_Toc150571762"/>
      <w:bookmarkStart w:id="4" w:name="_Toc154462860"/>
      <w:bookmarkStart w:id="5" w:name="_Toc154667207"/>
      <w:bookmarkStart w:id="6" w:name="_Toc182733104"/>
      <w:bookmarkStart w:id="7" w:name="_Toc182735224"/>
      <w:bookmarkStart w:id="8" w:name="_Toc182800955"/>
      <w:bookmarkStart w:id="9" w:name="_Toc184522017"/>
      <w:r>
        <w:rPr>
          <w:rFonts w:eastAsia="Times New Roman" w:cs="Times New Roman"/>
          <w:szCs w:val="28"/>
          <w:lang w:eastAsia="ru-RU"/>
        </w:rPr>
        <w:t>г. Владивосток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1DCD6B2E" w14:textId="77777777" w:rsidR="00924EA1" w:rsidRDefault="00924EA1" w:rsidP="00924EA1">
      <w:pPr>
        <w:widowControl w:val="0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2024</w:t>
      </w:r>
    </w:p>
    <w:p w14:paraId="6C9575E9" w14:textId="77777777" w:rsidR="0069506C" w:rsidRPr="008D51D9" w:rsidRDefault="0069506C" w:rsidP="0069506C">
      <w:pPr>
        <w:pStyle w:val="a5"/>
      </w:pPr>
      <w:bookmarkStart w:id="10" w:name="_Toc182661463"/>
      <w:r w:rsidRPr="008D51D9">
        <w:lastRenderedPageBreak/>
        <w:t>ТЕХНИЧЕСКОЕ ЗАДАНИЕ НА КУРСОВОЙ ПРОЕКТ</w:t>
      </w:r>
      <w:bookmarkEnd w:id="10"/>
    </w:p>
    <w:p w14:paraId="3CD9604F" w14:textId="77777777" w:rsidR="0069506C" w:rsidRPr="0069506C" w:rsidRDefault="0069506C" w:rsidP="0069506C">
      <w:pPr>
        <w:ind w:firstLine="0"/>
        <w:jc w:val="left"/>
      </w:pPr>
    </w:p>
    <w:p w14:paraId="7A50897E" w14:textId="77777777" w:rsidR="0069506C" w:rsidRPr="0069506C" w:rsidRDefault="0069506C" w:rsidP="0069506C">
      <w:pPr>
        <w:ind w:firstLine="0"/>
        <w:jc w:val="left"/>
      </w:pPr>
      <w:r w:rsidRPr="0069506C">
        <w:t xml:space="preserve">Студента </w:t>
      </w:r>
      <w:r>
        <w:rPr>
          <w:u w:val="single"/>
        </w:rPr>
        <w:t>Бакова</w:t>
      </w:r>
      <w:r w:rsidRPr="0069506C">
        <w:rPr>
          <w:u w:val="single"/>
        </w:rPr>
        <w:t xml:space="preserve"> </w:t>
      </w:r>
      <w:r>
        <w:rPr>
          <w:u w:val="single"/>
        </w:rPr>
        <w:t>Артёма</w:t>
      </w:r>
      <w:r w:rsidRPr="0069506C">
        <w:rPr>
          <w:u w:val="single"/>
        </w:rPr>
        <w:t xml:space="preserve"> </w:t>
      </w:r>
      <w:r>
        <w:rPr>
          <w:u w:val="single"/>
        </w:rPr>
        <w:t>Николае</w:t>
      </w:r>
      <w:r w:rsidRPr="0069506C">
        <w:rPr>
          <w:u w:val="single"/>
        </w:rPr>
        <w:t>вича</w:t>
      </w:r>
      <w:r w:rsidRPr="0069506C">
        <w:t xml:space="preserve"> группы </w:t>
      </w:r>
      <w:r w:rsidRPr="0069506C">
        <w:rPr>
          <w:u w:val="single"/>
        </w:rPr>
        <w:t>Б9121-09.03.03пиэ</w:t>
      </w:r>
    </w:p>
    <w:p w14:paraId="7EB79BF5" w14:textId="77777777" w:rsidR="0069506C" w:rsidRPr="0069506C" w:rsidRDefault="0069506C" w:rsidP="0069506C">
      <w:pPr>
        <w:ind w:firstLine="0"/>
        <w:jc w:val="left"/>
      </w:pPr>
    </w:p>
    <w:p w14:paraId="64E70980" w14:textId="77777777" w:rsidR="0069506C" w:rsidRPr="0069506C" w:rsidRDefault="0069506C" w:rsidP="0069506C">
      <w:pPr>
        <w:ind w:firstLine="0"/>
        <w:jc w:val="left"/>
      </w:pPr>
      <w:r w:rsidRPr="0069506C">
        <w:t>Тема курсового проекта</w:t>
      </w:r>
    </w:p>
    <w:p w14:paraId="0E646B50" w14:textId="77777777" w:rsidR="0069506C" w:rsidRDefault="0069506C" w:rsidP="0069506C">
      <w:pPr>
        <w:ind w:firstLine="0"/>
        <w:jc w:val="left"/>
        <w:rPr>
          <w:u w:val="single"/>
        </w:rPr>
      </w:pPr>
      <w:r w:rsidRPr="0069506C">
        <w:rPr>
          <w:u w:val="single"/>
        </w:rPr>
        <w:t>Доработка типовой конфигурации 1С-АРБИС:Управление фирмой-франчайзи для автоматизации учета и управления проектами</w:t>
      </w:r>
    </w:p>
    <w:p w14:paraId="3D75A08C" w14:textId="77777777" w:rsidR="0069506C" w:rsidRPr="0069506C" w:rsidRDefault="0069506C" w:rsidP="0069506C">
      <w:pPr>
        <w:ind w:firstLine="0"/>
        <w:jc w:val="left"/>
      </w:pPr>
    </w:p>
    <w:p w14:paraId="649CF572" w14:textId="31FF7275" w:rsidR="0069506C" w:rsidRPr="0069506C" w:rsidRDefault="0069506C" w:rsidP="00AF1D5D">
      <w:pPr>
        <w:spacing w:line="360" w:lineRule="auto"/>
        <w:ind w:firstLine="0"/>
        <w:jc w:val="left"/>
      </w:pPr>
      <w:r w:rsidRPr="0069506C">
        <w:t>Цели и задачи проекта</w:t>
      </w:r>
    </w:p>
    <w:p w14:paraId="02F667D3" w14:textId="7E30D899" w:rsidR="00AF1D5D" w:rsidRPr="00AF1D5D" w:rsidRDefault="00AF1D5D" w:rsidP="00AF1D5D">
      <w:pPr>
        <w:pStyle w:val="1"/>
        <w:rPr>
          <w:rFonts w:cs="Times New Roman"/>
        </w:rPr>
      </w:pPr>
      <w:r w:rsidRPr="00AF1D5D">
        <w:rPr>
          <w:rFonts w:cs="Times New Roman"/>
        </w:rPr>
        <w:t>Цель курсового проекта заключается в разработке проектной модели информационной системы на основе доработки типовой конфигурации 1С-АРБИС: Управление фирмой-франчайзи. Основной акцент сделан на автоматизацию процессов управления проектами, включая их планирование, контроль выполнения, распределение ресурсов и формирование отчетности.</w:t>
      </w:r>
    </w:p>
    <w:p w14:paraId="41F9BE07" w14:textId="77777777" w:rsidR="00AF1D5D" w:rsidRPr="00AF1D5D" w:rsidRDefault="00AF1D5D" w:rsidP="00AF1D5D">
      <w:pPr>
        <w:pStyle w:val="1"/>
        <w:rPr>
          <w:rFonts w:cs="Times New Roman"/>
        </w:rPr>
      </w:pPr>
      <w:r w:rsidRPr="00AF1D5D">
        <w:rPr>
          <w:rFonts w:cs="Times New Roman"/>
        </w:rPr>
        <w:t>Внедрение доработанной конфигурации позволит:</w:t>
      </w:r>
    </w:p>
    <w:p w14:paraId="24FBEB1D" w14:textId="77777777" w:rsidR="00AF1D5D" w:rsidRPr="00AF1D5D" w:rsidRDefault="00AF1D5D" w:rsidP="00AF1D5D">
      <w:pPr>
        <w:pStyle w:val="1"/>
        <w:numPr>
          <w:ilvl w:val="0"/>
          <w:numId w:val="34"/>
        </w:numPr>
        <w:rPr>
          <w:rFonts w:cs="Times New Roman"/>
        </w:rPr>
      </w:pPr>
      <w:r w:rsidRPr="00AF1D5D">
        <w:rPr>
          <w:rFonts w:cs="Times New Roman"/>
        </w:rPr>
        <w:t>Повысить эффективность процессов управления проектами.</w:t>
      </w:r>
    </w:p>
    <w:p w14:paraId="6F777679" w14:textId="77777777" w:rsidR="00AF1D5D" w:rsidRPr="00AF1D5D" w:rsidRDefault="00AF1D5D" w:rsidP="00AF1D5D">
      <w:pPr>
        <w:pStyle w:val="1"/>
        <w:numPr>
          <w:ilvl w:val="0"/>
          <w:numId w:val="34"/>
        </w:numPr>
        <w:rPr>
          <w:rFonts w:cs="Times New Roman"/>
        </w:rPr>
      </w:pPr>
      <w:r w:rsidRPr="00AF1D5D">
        <w:rPr>
          <w:rFonts w:cs="Times New Roman"/>
        </w:rPr>
        <w:t>Обеспечить прозрачность операций и улучшить координацию участников.</w:t>
      </w:r>
    </w:p>
    <w:p w14:paraId="5508EFF9" w14:textId="77777777" w:rsidR="00AF1D5D" w:rsidRPr="00AF1D5D" w:rsidRDefault="00AF1D5D" w:rsidP="00AF1D5D">
      <w:pPr>
        <w:pStyle w:val="1"/>
        <w:numPr>
          <w:ilvl w:val="0"/>
          <w:numId w:val="34"/>
        </w:numPr>
        <w:rPr>
          <w:rFonts w:cs="Times New Roman"/>
        </w:rPr>
      </w:pPr>
      <w:r w:rsidRPr="00AF1D5D">
        <w:rPr>
          <w:rFonts w:cs="Times New Roman"/>
        </w:rPr>
        <w:t>Снизить влияние человеческого фактора и минимизировать ошибки в учете и управлении.</w:t>
      </w:r>
    </w:p>
    <w:p w14:paraId="52EB1293" w14:textId="77777777" w:rsidR="00AF1D5D" w:rsidRPr="00AF1D5D" w:rsidRDefault="00AF1D5D" w:rsidP="00AF1D5D">
      <w:pPr>
        <w:pStyle w:val="1"/>
        <w:numPr>
          <w:ilvl w:val="0"/>
          <w:numId w:val="34"/>
        </w:numPr>
        <w:rPr>
          <w:rFonts w:cs="Times New Roman"/>
        </w:rPr>
      </w:pPr>
      <w:r w:rsidRPr="00AF1D5D">
        <w:rPr>
          <w:rFonts w:cs="Times New Roman"/>
        </w:rPr>
        <w:t>Сформировать надежную базу данных для аналитики и принятия управленческих решений.</w:t>
      </w:r>
    </w:p>
    <w:p w14:paraId="08F487AD" w14:textId="77777777" w:rsidR="00AF1D5D" w:rsidRPr="00AF1D5D" w:rsidRDefault="00AF1D5D" w:rsidP="00AF1D5D">
      <w:pPr>
        <w:pStyle w:val="1"/>
        <w:rPr>
          <w:rFonts w:cs="Times New Roman"/>
        </w:rPr>
      </w:pPr>
      <w:r w:rsidRPr="00AF1D5D">
        <w:rPr>
          <w:rFonts w:cs="Times New Roman"/>
        </w:rPr>
        <w:t>Для достижения указанной цели решаются следующие задачи:</w:t>
      </w:r>
    </w:p>
    <w:p w14:paraId="28059A8B" w14:textId="77777777" w:rsidR="00AF1D5D" w:rsidRPr="00AF1D5D" w:rsidRDefault="00AF1D5D" w:rsidP="00AF1D5D">
      <w:pPr>
        <w:pStyle w:val="1"/>
        <w:numPr>
          <w:ilvl w:val="0"/>
          <w:numId w:val="35"/>
        </w:numPr>
        <w:rPr>
          <w:rFonts w:cs="Times New Roman"/>
        </w:rPr>
      </w:pPr>
      <w:r w:rsidRPr="00AF1D5D">
        <w:rPr>
          <w:rFonts w:cs="Times New Roman"/>
        </w:rPr>
        <w:t>Анализ предметной области:</w:t>
      </w:r>
    </w:p>
    <w:p w14:paraId="7A067DCA" w14:textId="77777777" w:rsidR="00AF1D5D" w:rsidRPr="00AF1D5D" w:rsidRDefault="00AF1D5D" w:rsidP="00AF1D5D">
      <w:pPr>
        <w:pStyle w:val="1"/>
        <w:numPr>
          <w:ilvl w:val="1"/>
          <w:numId w:val="35"/>
        </w:numPr>
        <w:rPr>
          <w:rFonts w:cs="Times New Roman"/>
        </w:rPr>
      </w:pPr>
      <w:r w:rsidRPr="00AF1D5D">
        <w:rPr>
          <w:rFonts w:cs="Times New Roman"/>
        </w:rPr>
        <w:t>Выявление текущих бизнес-процессов управления проектами.</w:t>
      </w:r>
    </w:p>
    <w:p w14:paraId="6614B088" w14:textId="77777777" w:rsidR="00AF1D5D" w:rsidRPr="00AF1D5D" w:rsidRDefault="00AF1D5D" w:rsidP="00AF1D5D">
      <w:pPr>
        <w:pStyle w:val="1"/>
        <w:numPr>
          <w:ilvl w:val="1"/>
          <w:numId w:val="35"/>
        </w:numPr>
        <w:rPr>
          <w:rFonts w:cs="Times New Roman"/>
        </w:rPr>
      </w:pPr>
      <w:r w:rsidRPr="00AF1D5D">
        <w:rPr>
          <w:rFonts w:cs="Times New Roman"/>
        </w:rPr>
        <w:t>Определение ключевых сущностей и их характеристик.</w:t>
      </w:r>
    </w:p>
    <w:p w14:paraId="42C53EE0" w14:textId="77777777" w:rsidR="00AF1D5D" w:rsidRPr="00AF1D5D" w:rsidRDefault="00AF1D5D" w:rsidP="00AF1D5D">
      <w:pPr>
        <w:pStyle w:val="1"/>
        <w:numPr>
          <w:ilvl w:val="0"/>
          <w:numId w:val="35"/>
        </w:numPr>
        <w:rPr>
          <w:rFonts w:cs="Times New Roman"/>
        </w:rPr>
      </w:pPr>
      <w:r w:rsidRPr="00AF1D5D">
        <w:rPr>
          <w:rFonts w:cs="Times New Roman"/>
        </w:rPr>
        <w:t>Моделирование:</w:t>
      </w:r>
    </w:p>
    <w:p w14:paraId="2409FFAD" w14:textId="77777777" w:rsidR="00AF1D5D" w:rsidRPr="00AF1D5D" w:rsidRDefault="00AF1D5D" w:rsidP="00AF1D5D">
      <w:pPr>
        <w:pStyle w:val="1"/>
        <w:numPr>
          <w:ilvl w:val="1"/>
          <w:numId w:val="35"/>
        </w:numPr>
        <w:rPr>
          <w:rFonts w:cs="Times New Roman"/>
        </w:rPr>
      </w:pPr>
      <w:r w:rsidRPr="00AF1D5D">
        <w:rPr>
          <w:rFonts w:cs="Times New Roman"/>
        </w:rPr>
        <w:t>Построение моделей бизнес-процессов, включая диаграммы деятельности.</w:t>
      </w:r>
    </w:p>
    <w:p w14:paraId="2EA263B2" w14:textId="77777777" w:rsidR="00AF1D5D" w:rsidRPr="00AF1D5D" w:rsidRDefault="00AF1D5D" w:rsidP="00AF1D5D">
      <w:pPr>
        <w:pStyle w:val="1"/>
        <w:numPr>
          <w:ilvl w:val="1"/>
          <w:numId w:val="35"/>
        </w:numPr>
        <w:rPr>
          <w:rFonts w:cs="Times New Roman"/>
        </w:rPr>
      </w:pPr>
      <w:r w:rsidRPr="00AF1D5D">
        <w:rPr>
          <w:rFonts w:cs="Times New Roman"/>
        </w:rPr>
        <w:t>Разработка модели бизнес-объектов и словаря терминов.</w:t>
      </w:r>
    </w:p>
    <w:p w14:paraId="26D760F5" w14:textId="77777777" w:rsidR="00AF1D5D" w:rsidRPr="00AF1D5D" w:rsidRDefault="00AF1D5D" w:rsidP="00AF1D5D">
      <w:pPr>
        <w:pStyle w:val="1"/>
        <w:numPr>
          <w:ilvl w:val="0"/>
          <w:numId w:val="35"/>
        </w:numPr>
        <w:rPr>
          <w:rFonts w:cs="Times New Roman"/>
        </w:rPr>
      </w:pPr>
      <w:r w:rsidRPr="00AF1D5D">
        <w:rPr>
          <w:rFonts w:cs="Times New Roman"/>
        </w:rPr>
        <w:t>Формулировка требований:</w:t>
      </w:r>
    </w:p>
    <w:p w14:paraId="2FAF60CF" w14:textId="77777777" w:rsidR="00AF1D5D" w:rsidRPr="00AF1D5D" w:rsidRDefault="00AF1D5D" w:rsidP="00AF1D5D">
      <w:pPr>
        <w:pStyle w:val="1"/>
        <w:numPr>
          <w:ilvl w:val="1"/>
          <w:numId w:val="35"/>
        </w:numPr>
        <w:rPr>
          <w:rFonts w:cs="Times New Roman"/>
        </w:rPr>
      </w:pPr>
      <w:r w:rsidRPr="00AF1D5D">
        <w:rPr>
          <w:rFonts w:cs="Times New Roman"/>
        </w:rPr>
        <w:t>Определение функциональных требований к системе.</w:t>
      </w:r>
    </w:p>
    <w:p w14:paraId="7621BBD0" w14:textId="77777777" w:rsidR="00AF1D5D" w:rsidRPr="00AF1D5D" w:rsidRDefault="00AF1D5D" w:rsidP="00AF1D5D">
      <w:pPr>
        <w:pStyle w:val="1"/>
        <w:numPr>
          <w:ilvl w:val="1"/>
          <w:numId w:val="35"/>
        </w:numPr>
        <w:rPr>
          <w:rFonts w:cs="Times New Roman"/>
        </w:rPr>
      </w:pPr>
      <w:r w:rsidRPr="00AF1D5D">
        <w:rPr>
          <w:rFonts w:cs="Times New Roman"/>
        </w:rPr>
        <w:lastRenderedPageBreak/>
        <w:t>Составление глоссария предметной области.</w:t>
      </w:r>
    </w:p>
    <w:p w14:paraId="072F19DF" w14:textId="77777777" w:rsidR="00AF1D5D" w:rsidRPr="00AF1D5D" w:rsidRDefault="00AF1D5D" w:rsidP="00AF1D5D">
      <w:pPr>
        <w:pStyle w:val="1"/>
        <w:numPr>
          <w:ilvl w:val="1"/>
          <w:numId w:val="35"/>
        </w:numPr>
        <w:rPr>
          <w:rFonts w:cs="Times New Roman"/>
        </w:rPr>
      </w:pPr>
      <w:r w:rsidRPr="00AF1D5D">
        <w:rPr>
          <w:rFonts w:cs="Times New Roman"/>
        </w:rPr>
        <w:t>Постановка задачи для реализации системы.</w:t>
      </w:r>
    </w:p>
    <w:p w14:paraId="35002481" w14:textId="77777777" w:rsidR="00AF1D5D" w:rsidRPr="00AF1D5D" w:rsidRDefault="00AF1D5D" w:rsidP="00AF1D5D">
      <w:pPr>
        <w:pStyle w:val="1"/>
        <w:numPr>
          <w:ilvl w:val="0"/>
          <w:numId w:val="35"/>
        </w:numPr>
        <w:rPr>
          <w:rFonts w:cs="Times New Roman"/>
        </w:rPr>
      </w:pPr>
      <w:r w:rsidRPr="00AF1D5D">
        <w:rPr>
          <w:rFonts w:cs="Times New Roman"/>
        </w:rPr>
        <w:t>Проектирование системы:</w:t>
      </w:r>
    </w:p>
    <w:p w14:paraId="61852DF2" w14:textId="77777777" w:rsidR="00AF1D5D" w:rsidRPr="00AF1D5D" w:rsidRDefault="00AF1D5D" w:rsidP="00AF1D5D">
      <w:pPr>
        <w:pStyle w:val="1"/>
        <w:numPr>
          <w:ilvl w:val="1"/>
          <w:numId w:val="35"/>
        </w:numPr>
        <w:rPr>
          <w:rFonts w:cs="Times New Roman"/>
        </w:rPr>
      </w:pPr>
      <w:r w:rsidRPr="00AF1D5D">
        <w:rPr>
          <w:rFonts w:cs="Times New Roman"/>
        </w:rPr>
        <w:t>Разработка архитектуры ИС, включая выделение подсистем и их взаимодействие.</w:t>
      </w:r>
    </w:p>
    <w:p w14:paraId="4D4088E3" w14:textId="77777777" w:rsidR="00AF1D5D" w:rsidRPr="00AF1D5D" w:rsidRDefault="00AF1D5D" w:rsidP="00AF1D5D">
      <w:pPr>
        <w:pStyle w:val="1"/>
        <w:numPr>
          <w:ilvl w:val="1"/>
          <w:numId w:val="35"/>
        </w:numPr>
        <w:rPr>
          <w:rFonts w:cs="Times New Roman"/>
        </w:rPr>
      </w:pPr>
      <w:r w:rsidRPr="00AF1D5D">
        <w:rPr>
          <w:rFonts w:cs="Times New Roman"/>
        </w:rPr>
        <w:t>Формирование модели базы данных для хранения данных о проектах.</w:t>
      </w:r>
    </w:p>
    <w:p w14:paraId="3FD03C7D" w14:textId="77777777" w:rsidR="00AF1D5D" w:rsidRPr="00AF1D5D" w:rsidRDefault="00AF1D5D" w:rsidP="00AF1D5D">
      <w:pPr>
        <w:pStyle w:val="1"/>
        <w:numPr>
          <w:ilvl w:val="1"/>
          <w:numId w:val="35"/>
        </w:numPr>
        <w:rPr>
          <w:rFonts w:cs="Times New Roman"/>
        </w:rPr>
      </w:pPr>
      <w:r w:rsidRPr="00AF1D5D">
        <w:rPr>
          <w:rFonts w:cs="Times New Roman"/>
        </w:rPr>
        <w:t>Разработка проектной модели интерфейса системы.</w:t>
      </w:r>
    </w:p>
    <w:p w14:paraId="32AD60F3" w14:textId="77777777" w:rsidR="00AF1D5D" w:rsidRPr="00AF1D5D" w:rsidRDefault="00AF1D5D" w:rsidP="00AF1D5D">
      <w:pPr>
        <w:pStyle w:val="1"/>
        <w:numPr>
          <w:ilvl w:val="0"/>
          <w:numId w:val="35"/>
        </w:numPr>
        <w:rPr>
          <w:rFonts w:cs="Times New Roman"/>
        </w:rPr>
      </w:pPr>
      <w:r w:rsidRPr="00AF1D5D">
        <w:rPr>
          <w:rFonts w:cs="Times New Roman"/>
        </w:rPr>
        <w:t>Подготовка отчетной документации:</w:t>
      </w:r>
    </w:p>
    <w:p w14:paraId="406D2670" w14:textId="77777777" w:rsidR="00AF1D5D" w:rsidRPr="00AF1D5D" w:rsidRDefault="00AF1D5D" w:rsidP="00AF1D5D">
      <w:pPr>
        <w:pStyle w:val="1"/>
        <w:numPr>
          <w:ilvl w:val="1"/>
          <w:numId w:val="35"/>
        </w:numPr>
        <w:rPr>
          <w:rFonts w:cs="Times New Roman"/>
        </w:rPr>
      </w:pPr>
      <w:r w:rsidRPr="00AF1D5D">
        <w:rPr>
          <w:rFonts w:cs="Times New Roman"/>
        </w:rPr>
        <w:t>Оформление спецификаций и диаграмм.</w:t>
      </w:r>
    </w:p>
    <w:p w14:paraId="36688090" w14:textId="77777777" w:rsidR="00AF1D5D" w:rsidRPr="00AF1D5D" w:rsidRDefault="00AF1D5D" w:rsidP="00AF1D5D">
      <w:pPr>
        <w:pStyle w:val="1"/>
        <w:numPr>
          <w:ilvl w:val="1"/>
          <w:numId w:val="35"/>
        </w:numPr>
        <w:rPr>
          <w:rFonts w:cs="Times New Roman"/>
        </w:rPr>
      </w:pPr>
      <w:r w:rsidRPr="00AF1D5D">
        <w:rPr>
          <w:rFonts w:cs="Times New Roman"/>
        </w:rPr>
        <w:t>Подготовка пояснительной записки с детальным описанием разработанных моделей.</w:t>
      </w:r>
    </w:p>
    <w:p w14:paraId="201B861C" w14:textId="77777777" w:rsidR="00003D5B" w:rsidRPr="00003D5B" w:rsidRDefault="00003D5B" w:rsidP="00003D5B">
      <w:pPr>
        <w:pStyle w:val="a7"/>
        <w:ind w:firstLine="0"/>
      </w:pPr>
    </w:p>
    <w:p w14:paraId="1505F754" w14:textId="77777777" w:rsidR="0069506C" w:rsidRPr="0069506C" w:rsidRDefault="0069506C" w:rsidP="0069506C">
      <w:pPr>
        <w:ind w:firstLine="0"/>
        <w:jc w:val="left"/>
      </w:pPr>
      <w:r w:rsidRPr="0069506C">
        <w:t>График выполнения курсового проекта</w:t>
      </w:r>
    </w:p>
    <w:tbl>
      <w:tblPr>
        <w:tblW w:w="0" w:type="auto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1843"/>
        <w:gridCol w:w="3260"/>
      </w:tblGrid>
      <w:tr w:rsidR="0069506C" w:rsidRPr="0069506C" w14:paraId="041115B2" w14:textId="77777777" w:rsidTr="00D8016A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176365" w14:textId="77777777" w:rsidR="0069506C" w:rsidRPr="0069506C" w:rsidRDefault="0069506C" w:rsidP="00D8016A">
            <w:pPr>
              <w:ind w:firstLine="0"/>
              <w:jc w:val="left"/>
            </w:pPr>
            <w:r w:rsidRPr="0069506C">
              <w:t>Основные разделы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4CF9AD" w14:textId="77777777" w:rsidR="0069506C" w:rsidRPr="0069506C" w:rsidRDefault="0069506C" w:rsidP="00D8016A">
            <w:pPr>
              <w:ind w:firstLine="0"/>
              <w:jc w:val="left"/>
            </w:pPr>
            <w:r w:rsidRPr="0069506C">
              <w:t>Удельный вес раздела проекта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132F7A" w14:textId="77777777" w:rsidR="0069506C" w:rsidRPr="0069506C" w:rsidRDefault="0069506C" w:rsidP="00D8016A">
            <w:pPr>
              <w:ind w:firstLine="0"/>
              <w:jc w:val="left"/>
            </w:pPr>
            <w:r w:rsidRPr="0069506C">
              <w:t>Срок выполнения</w:t>
            </w:r>
          </w:p>
        </w:tc>
      </w:tr>
      <w:tr w:rsidR="0069506C" w:rsidRPr="0069506C" w14:paraId="1082DD32" w14:textId="77777777" w:rsidTr="00D8016A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9EDE3" w14:textId="77777777" w:rsidR="0069506C" w:rsidRPr="0069506C" w:rsidRDefault="0069506C" w:rsidP="00D8016A">
            <w:pPr>
              <w:ind w:firstLine="0"/>
              <w:jc w:val="left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7D4FD" w14:textId="77777777" w:rsidR="0069506C" w:rsidRPr="0069506C" w:rsidRDefault="0069506C" w:rsidP="00D8016A">
            <w:pPr>
              <w:ind w:firstLine="0"/>
              <w:jc w:val="left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2B83E" w14:textId="77777777" w:rsidR="0069506C" w:rsidRPr="0069506C" w:rsidRDefault="0069506C" w:rsidP="00D8016A">
            <w:pPr>
              <w:ind w:firstLine="0"/>
              <w:jc w:val="left"/>
            </w:pPr>
          </w:p>
        </w:tc>
      </w:tr>
      <w:tr w:rsidR="0069506C" w:rsidRPr="0069506C" w14:paraId="7B8FC81E" w14:textId="77777777" w:rsidTr="00D8016A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C8343" w14:textId="77777777" w:rsidR="0069506C" w:rsidRPr="0069506C" w:rsidRDefault="0069506C" w:rsidP="00D8016A">
            <w:pPr>
              <w:ind w:firstLine="0"/>
              <w:jc w:val="left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44860" w14:textId="77777777" w:rsidR="0069506C" w:rsidRPr="0069506C" w:rsidRDefault="0069506C" w:rsidP="00D8016A">
            <w:pPr>
              <w:ind w:firstLine="0"/>
              <w:jc w:val="left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97D10" w14:textId="77777777" w:rsidR="0069506C" w:rsidRPr="0069506C" w:rsidRDefault="0069506C" w:rsidP="00D8016A">
            <w:pPr>
              <w:ind w:firstLine="0"/>
              <w:jc w:val="left"/>
            </w:pPr>
          </w:p>
        </w:tc>
      </w:tr>
      <w:tr w:rsidR="0069506C" w:rsidRPr="0069506C" w14:paraId="2F4C4143" w14:textId="77777777" w:rsidTr="00D8016A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D2A19" w14:textId="77777777" w:rsidR="0069506C" w:rsidRPr="0069506C" w:rsidRDefault="0069506C" w:rsidP="00D8016A">
            <w:pPr>
              <w:ind w:firstLine="0"/>
              <w:jc w:val="left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4DD04" w14:textId="77777777" w:rsidR="0069506C" w:rsidRPr="0069506C" w:rsidRDefault="0069506C" w:rsidP="00D8016A">
            <w:pPr>
              <w:ind w:firstLine="0"/>
              <w:jc w:val="left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FDDC9" w14:textId="77777777" w:rsidR="0069506C" w:rsidRPr="0069506C" w:rsidRDefault="0069506C" w:rsidP="00D8016A">
            <w:pPr>
              <w:ind w:firstLine="0"/>
              <w:jc w:val="left"/>
            </w:pPr>
          </w:p>
        </w:tc>
      </w:tr>
    </w:tbl>
    <w:p w14:paraId="1B7067A2" w14:textId="77777777" w:rsidR="0069506C" w:rsidRPr="0069506C" w:rsidRDefault="0069506C" w:rsidP="0069506C">
      <w:pPr>
        <w:ind w:firstLine="0"/>
        <w:jc w:val="left"/>
      </w:pPr>
    </w:p>
    <w:p w14:paraId="42445F7C" w14:textId="77777777" w:rsidR="0069506C" w:rsidRPr="0069506C" w:rsidRDefault="0069506C" w:rsidP="0069506C">
      <w:pPr>
        <w:ind w:firstLine="0"/>
        <w:jc w:val="left"/>
      </w:pPr>
      <w:r w:rsidRPr="0069506C">
        <w:t>Рекомендуемая литература</w:t>
      </w:r>
    </w:p>
    <w:p w14:paraId="540FE346" w14:textId="77777777" w:rsidR="0069506C" w:rsidRPr="00AF1D5D" w:rsidRDefault="0069506C" w:rsidP="0069506C">
      <w:pPr>
        <w:pStyle w:val="1"/>
        <w:numPr>
          <w:ilvl w:val="0"/>
          <w:numId w:val="9"/>
        </w:numPr>
        <w:spacing w:line="240" w:lineRule="auto"/>
        <w:ind w:left="0" w:firstLine="709"/>
        <w:rPr>
          <w:rFonts w:cs="Times New Roman"/>
          <w:bCs w:val="0"/>
          <w:szCs w:val="28"/>
        </w:rPr>
      </w:pPr>
      <w:r w:rsidRPr="00AF1D5D">
        <w:rPr>
          <w:rFonts w:cs="Times New Roman"/>
          <w:bCs w:val="0"/>
          <w:szCs w:val="28"/>
        </w:rPr>
        <w:t xml:space="preserve">ГОСТ 34.201-2020. Информационные технологии. Комплекс стандартов на автоматизированные системы. Виды и стадии создания автоматизированных систем. — Москва: </w:t>
      </w:r>
      <w:proofErr w:type="spellStart"/>
      <w:r w:rsidRPr="00AF1D5D">
        <w:rPr>
          <w:rFonts w:cs="Times New Roman"/>
          <w:bCs w:val="0"/>
          <w:szCs w:val="28"/>
        </w:rPr>
        <w:t>Стандартинформ</w:t>
      </w:r>
      <w:proofErr w:type="spellEnd"/>
      <w:r w:rsidRPr="00AF1D5D">
        <w:rPr>
          <w:rFonts w:cs="Times New Roman"/>
          <w:bCs w:val="0"/>
          <w:szCs w:val="28"/>
        </w:rPr>
        <w:t xml:space="preserve">, 2020. — 56 с. — ISBN 978-5-9765-4532-9. — Текст: электронный. — Режим доступа: </w:t>
      </w:r>
      <w:hyperlink r:id="rId9" w:history="1">
        <w:r w:rsidRPr="00AF1D5D">
          <w:rPr>
            <w:rStyle w:val="Hyperlink"/>
            <w:rFonts w:cs="Times New Roman"/>
            <w:bCs w:val="0"/>
            <w:szCs w:val="28"/>
            <w:u w:val="none"/>
          </w:rPr>
          <w:t>https://www.swrit.ru/doc/gost34/34.201-2020.pdf</w:t>
        </w:r>
      </w:hyperlink>
    </w:p>
    <w:p w14:paraId="008EDC5C" w14:textId="77777777" w:rsidR="0069506C" w:rsidRPr="00AF1D5D" w:rsidRDefault="0069506C" w:rsidP="0069506C">
      <w:pPr>
        <w:pStyle w:val="1"/>
        <w:numPr>
          <w:ilvl w:val="0"/>
          <w:numId w:val="9"/>
        </w:numPr>
        <w:spacing w:line="240" w:lineRule="auto"/>
        <w:ind w:left="0" w:firstLine="709"/>
        <w:rPr>
          <w:rFonts w:cs="Times New Roman"/>
          <w:bCs w:val="0"/>
          <w:szCs w:val="28"/>
        </w:rPr>
      </w:pPr>
      <w:r w:rsidRPr="00AF1D5D">
        <w:rPr>
          <w:rFonts w:cs="Times New Roman"/>
          <w:bCs w:val="0"/>
          <w:szCs w:val="28"/>
        </w:rPr>
        <w:t xml:space="preserve">ГОСТ 34.602-2020. Информационные технологии. Комплекс стандартов на автоматизированные системы. Техническое задание на создание автоматизированной системы. — Москва: </w:t>
      </w:r>
      <w:proofErr w:type="spellStart"/>
      <w:r w:rsidRPr="00AF1D5D">
        <w:rPr>
          <w:rFonts w:cs="Times New Roman"/>
          <w:bCs w:val="0"/>
          <w:szCs w:val="28"/>
        </w:rPr>
        <w:t>Стандартинформ</w:t>
      </w:r>
      <w:proofErr w:type="spellEnd"/>
      <w:r w:rsidRPr="00AF1D5D">
        <w:rPr>
          <w:rFonts w:cs="Times New Roman"/>
          <w:bCs w:val="0"/>
          <w:szCs w:val="28"/>
        </w:rPr>
        <w:t xml:space="preserve">, 2020. — 24 с. — ISBN 978-5-8965-4546-3. — Текст: электронный. — Режим доступа: </w:t>
      </w:r>
      <w:hyperlink r:id="rId10" w:history="1">
        <w:r w:rsidRPr="00AF1D5D">
          <w:rPr>
            <w:rStyle w:val="Hyperlink"/>
            <w:rFonts w:cs="Times New Roman"/>
            <w:bCs w:val="0"/>
            <w:szCs w:val="28"/>
            <w:u w:val="none"/>
          </w:rPr>
          <w:t>https://www.swrit.ru/doc/gost34/34.602-2020.pdf</w:t>
        </w:r>
      </w:hyperlink>
    </w:p>
    <w:p w14:paraId="03A8666E" w14:textId="77777777" w:rsidR="0069506C" w:rsidRPr="00AF1D5D" w:rsidRDefault="0069506C" w:rsidP="0069506C">
      <w:pPr>
        <w:pStyle w:val="ListParagraph"/>
        <w:numPr>
          <w:ilvl w:val="0"/>
          <w:numId w:val="9"/>
        </w:numPr>
        <w:ind w:left="0" w:firstLine="709"/>
        <w:jc w:val="left"/>
        <w:rPr>
          <w:szCs w:val="28"/>
        </w:rPr>
      </w:pPr>
      <w:r w:rsidRPr="00AF1D5D">
        <w:rPr>
          <w:rFonts w:cs="Times New Roman"/>
          <w:szCs w:val="28"/>
        </w:rPr>
        <w:t xml:space="preserve">ГОСТ Р 59793-2021. Автоматизированные системы. Стадии создания и содержания эксплуатационной документации. — Москва: </w:t>
      </w:r>
      <w:proofErr w:type="spellStart"/>
      <w:r w:rsidRPr="00AF1D5D">
        <w:rPr>
          <w:rFonts w:cs="Times New Roman"/>
          <w:szCs w:val="28"/>
        </w:rPr>
        <w:t>Стандартинформ</w:t>
      </w:r>
      <w:proofErr w:type="spellEnd"/>
      <w:r w:rsidRPr="00AF1D5D">
        <w:rPr>
          <w:rFonts w:cs="Times New Roman"/>
          <w:szCs w:val="28"/>
        </w:rPr>
        <w:t xml:space="preserve">, 2021. — 48 с. — ISBN 978-5-9765-4621-0. — Текст: электронный. — Режим доступа: </w:t>
      </w:r>
      <w:hyperlink r:id="rId11" w:history="1">
        <w:r w:rsidRPr="00AF1D5D">
          <w:rPr>
            <w:rStyle w:val="Hyperlink"/>
            <w:rFonts w:cs="Times New Roman"/>
            <w:szCs w:val="28"/>
            <w:u w:val="none"/>
          </w:rPr>
          <w:t>https://rosgosts.ru/file/gost/35/240/gost_r_59793-2021.pdf</w:t>
        </w:r>
      </w:hyperlink>
    </w:p>
    <w:p w14:paraId="6E6E357E" w14:textId="77777777" w:rsidR="0069506C" w:rsidRPr="0069506C" w:rsidRDefault="0069506C" w:rsidP="0069506C">
      <w:pPr>
        <w:ind w:firstLine="0"/>
        <w:jc w:val="left"/>
      </w:pPr>
    </w:p>
    <w:p w14:paraId="15071C91" w14:textId="77777777" w:rsidR="0069506C" w:rsidRPr="0069506C" w:rsidRDefault="0069506C" w:rsidP="0069506C">
      <w:pPr>
        <w:spacing w:line="360" w:lineRule="auto"/>
        <w:ind w:firstLine="0"/>
        <w:jc w:val="left"/>
      </w:pPr>
      <w:r w:rsidRPr="0069506C">
        <w:lastRenderedPageBreak/>
        <w:t>Дата выдачи задания   01.11.2024_____________________</w:t>
      </w:r>
    </w:p>
    <w:p w14:paraId="4CDFAF95" w14:textId="56B432E3" w:rsidR="0069506C" w:rsidRPr="0069506C" w:rsidRDefault="0069506C" w:rsidP="0069506C">
      <w:pPr>
        <w:spacing w:line="360" w:lineRule="auto"/>
        <w:ind w:firstLine="0"/>
        <w:jc w:val="left"/>
      </w:pPr>
      <w:r w:rsidRPr="0069506C">
        <w:t>Дата сдачи проекта      31.01.202</w:t>
      </w:r>
      <w:r w:rsidR="00B030D3">
        <w:t>5</w:t>
      </w:r>
      <w:r w:rsidRPr="0069506C">
        <w:t>_____________________</w:t>
      </w:r>
    </w:p>
    <w:p w14:paraId="3C5FB6DA" w14:textId="77777777" w:rsidR="0069506C" w:rsidRPr="0069506C" w:rsidRDefault="0069506C" w:rsidP="0069506C">
      <w:pPr>
        <w:spacing w:line="360" w:lineRule="auto"/>
        <w:ind w:firstLine="0"/>
        <w:jc w:val="left"/>
      </w:pPr>
      <w:r w:rsidRPr="0069506C">
        <w:t>Дата защиты                  _____________________</w:t>
      </w:r>
    </w:p>
    <w:p w14:paraId="3EF6AD3A" w14:textId="77777777" w:rsidR="0069506C" w:rsidRPr="0069506C" w:rsidRDefault="0069506C" w:rsidP="0069506C">
      <w:pPr>
        <w:spacing w:line="360" w:lineRule="auto"/>
        <w:ind w:firstLine="0"/>
        <w:jc w:val="left"/>
      </w:pPr>
      <w:r w:rsidRPr="0069506C">
        <w:t>Руководитель проекта _____________________</w:t>
      </w:r>
    </w:p>
    <w:p w14:paraId="1860505B" w14:textId="77777777" w:rsidR="0069506C" w:rsidRDefault="0069506C" w:rsidP="0069506C">
      <w:pPr>
        <w:spacing w:line="360" w:lineRule="auto"/>
        <w:ind w:firstLine="0"/>
        <w:jc w:val="left"/>
      </w:pPr>
      <w:r w:rsidRPr="0069506C">
        <w:t>Подпись студента         _____________________</w:t>
      </w:r>
    </w:p>
    <w:p w14:paraId="1584873F" w14:textId="18453CB4" w:rsidR="00AF1D5D" w:rsidRDefault="00AF1D5D">
      <w:pPr>
        <w:ind w:firstLine="0"/>
        <w:jc w:val="left"/>
      </w:pPr>
      <w:r>
        <w:br w:type="page"/>
      </w:r>
    </w:p>
    <w:sdt>
      <w:sdtPr>
        <w:rPr>
          <w:rFonts w:cs="Times New Roman"/>
          <w:b/>
          <w:sz w:val="20"/>
          <w:szCs w:val="20"/>
        </w:rPr>
        <w:id w:val="-76415410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1F77512" w14:textId="77777777" w:rsidR="00067D3C" w:rsidRPr="00067D3C" w:rsidRDefault="00067D3C" w:rsidP="00067D3C">
          <w:pPr>
            <w:spacing w:line="360" w:lineRule="auto"/>
            <w:jc w:val="center"/>
            <w:rPr>
              <w:rFonts w:cs="Times New Roman"/>
              <w:b/>
              <w:color w:val="000000" w:themeColor="text1"/>
              <w:szCs w:val="28"/>
            </w:rPr>
          </w:pPr>
          <w:r w:rsidRPr="00067D3C">
            <w:rPr>
              <w:rFonts w:cs="Times New Roman"/>
              <w:b/>
              <w:color w:val="000000" w:themeColor="text1"/>
              <w:szCs w:val="28"/>
            </w:rPr>
            <w:t>Содержание</w:t>
          </w:r>
        </w:p>
        <w:p w14:paraId="41AF8BA8" w14:textId="01891E01" w:rsidR="00AF1D5D" w:rsidRPr="0004348B" w:rsidRDefault="00067D3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067D3C">
            <w:rPr>
              <w:rFonts w:eastAsiaTheme="minorEastAsia" w:cs="Times New Roman"/>
              <w:noProof/>
              <w:sz w:val="24"/>
              <w:szCs w:val="24"/>
              <w:lang w:eastAsia="ru-RU"/>
            </w:rPr>
            <w:fldChar w:fldCharType="begin"/>
          </w:r>
          <w:r w:rsidRPr="00067D3C">
            <w:rPr>
              <w:rFonts w:eastAsiaTheme="minorEastAsia" w:cs="Times New Roman"/>
              <w:noProof/>
              <w:sz w:val="24"/>
              <w:szCs w:val="24"/>
              <w:lang w:eastAsia="ru-RU"/>
            </w:rPr>
            <w:instrText xml:space="preserve"> TOC \o "1-3" \h \z \u </w:instrText>
          </w:r>
          <w:r w:rsidRPr="00067D3C">
            <w:rPr>
              <w:rFonts w:eastAsiaTheme="minorEastAsia" w:cs="Times New Roman"/>
              <w:noProof/>
              <w:sz w:val="24"/>
              <w:szCs w:val="24"/>
              <w:lang w:eastAsia="ru-RU"/>
            </w:rPr>
            <w:fldChar w:fldCharType="separate"/>
          </w:r>
          <w:hyperlink w:anchor="_Toc182661464" w:history="1">
            <w:r w:rsidR="00AF1D5D" w:rsidRPr="0004348B">
              <w:rPr>
                <w:rStyle w:val="Hyperlink"/>
                <w:noProof/>
                <w:sz w:val="24"/>
                <w:szCs w:val="24"/>
              </w:rPr>
              <w:t>Введение</w:t>
            </w:r>
            <w:r w:rsidR="00AF1D5D" w:rsidRPr="0004348B">
              <w:rPr>
                <w:noProof/>
                <w:webHidden/>
                <w:sz w:val="24"/>
                <w:szCs w:val="24"/>
              </w:rPr>
              <w:tab/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begin"/>
            </w:r>
            <w:r w:rsidR="00AF1D5D" w:rsidRPr="0004348B">
              <w:rPr>
                <w:noProof/>
                <w:webHidden/>
                <w:sz w:val="24"/>
                <w:szCs w:val="24"/>
              </w:rPr>
              <w:instrText xml:space="preserve"> PAGEREF _Toc182661464 \h </w:instrText>
            </w:r>
            <w:r w:rsidR="00AF1D5D" w:rsidRPr="0004348B">
              <w:rPr>
                <w:noProof/>
                <w:webHidden/>
                <w:sz w:val="24"/>
                <w:szCs w:val="24"/>
              </w:rPr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F1D5D" w:rsidRPr="0004348B">
              <w:rPr>
                <w:noProof/>
                <w:webHidden/>
                <w:sz w:val="24"/>
                <w:szCs w:val="24"/>
              </w:rPr>
              <w:t>6</w:t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8D916A" w14:textId="5C1C1945" w:rsidR="00AF1D5D" w:rsidRPr="0004348B" w:rsidRDefault="00463225">
          <w:pPr>
            <w:pStyle w:val="TOC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661465" w:history="1">
            <w:r w:rsidR="00AF1D5D" w:rsidRPr="0004348B">
              <w:rPr>
                <w:rStyle w:val="Hyperlink"/>
                <w:noProof/>
                <w:sz w:val="24"/>
                <w:szCs w:val="24"/>
              </w:rPr>
              <w:t>1</w:t>
            </w:r>
            <w:r w:rsidR="00AF1D5D" w:rsidRPr="0004348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AF1D5D" w:rsidRPr="0004348B">
              <w:rPr>
                <w:rStyle w:val="Hyperlink"/>
                <w:noProof/>
                <w:sz w:val="24"/>
                <w:szCs w:val="24"/>
              </w:rPr>
              <w:t>Бизнес-моделирование</w:t>
            </w:r>
            <w:r w:rsidR="00AF1D5D" w:rsidRPr="0004348B">
              <w:rPr>
                <w:noProof/>
                <w:webHidden/>
                <w:sz w:val="24"/>
                <w:szCs w:val="24"/>
              </w:rPr>
              <w:tab/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begin"/>
            </w:r>
            <w:r w:rsidR="00AF1D5D" w:rsidRPr="0004348B">
              <w:rPr>
                <w:noProof/>
                <w:webHidden/>
                <w:sz w:val="24"/>
                <w:szCs w:val="24"/>
              </w:rPr>
              <w:instrText xml:space="preserve"> PAGEREF _Toc182661465 \h </w:instrText>
            </w:r>
            <w:r w:rsidR="00AF1D5D" w:rsidRPr="0004348B">
              <w:rPr>
                <w:noProof/>
                <w:webHidden/>
                <w:sz w:val="24"/>
                <w:szCs w:val="24"/>
              </w:rPr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F1D5D" w:rsidRPr="0004348B">
              <w:rPr>
                <w:noProof/>
                <w:webHidden/>
                <w:sz w:val="24"/>
                <w:szCs w:val="24"/>
              </w:rPr>
              <w:t>7</w:t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1039C6" w14:textId="08947B4A" w:rsidR="00AF1D5D" w:rsidRPr="0004348B" w:rsidRDefault="00463225" w:rsidP="00801BAB">
          <w:pPr>
            <w:pStyle w:val="TOC2"/>
            <w:tabs>
              <w:tab w:val="left" w:pos="1760"/>
              <w:tab w:val="right" w:leader="dot" w:pos="9345"/>
            </w:tabs>
            <w:ind w:firstLine="71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661466" w:history="1">
            <w:r w:rsidR="00AF1D5D" w:rsidRPr="0004348B">
              <w:rPr>
                <w:rStyle w:val="Hyperlink"/>
                <w:noProof/>
                <w:sz w:val="24"/>
                <w:szCs w:val="24"/>
              </w:rPr>
              <w:t>1.1</w:t>
            </w:r>
            <w:r w:rsidR="00AF1D5D" w:rsidRPr="0004348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AF1D5D" w:rsidRPr="0004348B">
              <w:rPr>
                <w:rStyle w:val="Hyperlink"/>
                <w:noProof/>
                <w:sz w:val="24"/>
                <w:szCs w:val="24"/>
              </w:rPr>
              <w:t>Модель бизнес-процессов, включающие спецификации и диаграммы деятельности</w:t>
            </w:r>
            <w:r w:rsidR="00AF1D5D" w:rsidRPr="0004348B">
              <w:rPr>
                <w:noProof/>
                <w:webHidden/>
                <w:sz w:val="24"/>
                <w:szCs w:val="24"/>
              </w:rPr>
              <w:tab/>
            </w:r>
            <w:r w:rsidR="00801BAB">
              <w:rPr>
                <w:noProof/>
                <w:webHidden/>
                <w:sz w:val="24"/>
                <w:szCs w:val="24"/>
              </w:rPr>
              <w:tab/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begin"/>
            </w:r>
            <w:r w:rsidR="00AF1D5D" w:rsidRPr="0004348B">
              <w:rPr>
                <w:noProof/>
                <w:webHidden/>
                <w:sz w:val="24"/>
                <w:szCs w:val="24"/>
              </w:rPr>
              <w:instrText xml:space="preserve"> PAGEREF _Toc182661466 \h </w:instrText>
            </w:r>
            <w:r w:rsidR="00AF1D5D" w:rsidRPr="0004348B">
              <w:rPr>
                <w:noProof/>
                <w:webHidden/>
                <w:sz w:val="24"/>
                <w:szCs w:val="24"/>
              </w:rPr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F1D5D" w:rsidRPr="0004348B">
              <w:rPr>
                <w:noProof/>
                <w:webHidden/>
                <w:sz w:val="24"/>
                <w:szCs w:val="24"/>
              </w:rPr>
              <w:t>7</w:t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84FF21" w14:textId="191E6A07" w:rsidR="00AF1D5D" w:rsidRPr="0004348B" w:rsidRDefault="00463225">
          <w:pPr>
            <w:pStyle w:val="TOC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661467" w:history="1">
            <w:r w:rsidR="00AF1D5D" w:rsidRPr="0004348B">
              <w:rPr>
                <w:rStyle w:val="Hyperlink"/>
                <w:noProof/>
                <w:sz w:val="24"/>
                <w:szCs w:val="24"/>
              </w:rPr>
              <w:t>1.2</w:t>
            </w:r>
            <w:r w:rsidR="00AF1D5D" w:rsidRPr="0004348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AF1D5D" w:rsidRPr="0004348B">
              <w:rPr>
                <w:rStyle w:val="Hyperlink"/>
                <w:noProof/>
                <w:sz w:val="24"/>
                <w:szCs w:val="24"/>
              </w:rPr>
              <w:t>Модель бизнес-объектов</w:t>
            </w:r>
            <w:r w:rsidR="00AF1D5D" w:rsidRPr="0004348B">
              <w:rPr>
                <w:noProof/>
                <w:webHidden/>
                <w:sz w:val="24"/>
                <w:szCs w:val="24"/>
              </w:rPr>
              <w:tab/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begin"/>
            </w:r>
            <w:r w:rsidR="00AF1D5D" w:rsidRPr="0004348B">
              <w:rPr>
                <w:noProof/>
                <w:webHidden/>
                <w:sz w:val="24"/>
                <w:szCs w:val="24"/>
              </w:rPr>
              <w:instrText xml:space="preserve"> PAGEREF _Toc182661467 \h </w:instrText>
            </w:r>
            <w:r w:rsidR="00AF1D5D" w:rsidRPr="0004348B">
              <w:rPr>
                <w:noProof/>
                <w:webHidden/>
                <w:sz w:val="24"/>
                <w:szCs w:val="24"/>
              </w:rPr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F1D5D" w:rsidRPr="0004348B">
              <w:rPr>
                <w:noProof/>
                <w:webHidden/>
                <w:sz w:val="24"/>
                <w:szCs w:val="24"/>
              </w:rPr>
              <w:t>7</w:t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3C502F" w14:textId="48CA36A7" w:rsidR="00AF1D5D" w:rsidRPr="0004348B" w:rsidRDefault="00463225">
          <w:pPr>
            <w:pStyle w:val="TOC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661468" w:history="1">
            <w:r w:rsidR="00AF1D5D" w:rsidRPr="0004348B">
              <w:rPr>
                <w:rStyle w:val="Hyperlink"/>
                <w:noProof/>
                <w:sz w:val="24"/>
                <w:szCs w:val="24"/>
              </w:rPr>
              <w:t>1.3</w:t>
            </w:r>
            <w:r w:rsidR="00AF1D5D" w:rsidRPr="0004348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AF1D5D" w:rsidRPr="0004348B">
              <w:rPr>
                <w:rStyle w:val="Hyperlink"/>
                <w:noProof/>
                <w:sz w:val="24"/>
                <w:szCs w:val="24"/>
              </w:rPr>
              <w:t>Словарь терминов</w:t>
            </w:r>
            <w:r w:rsidR="00AF1D5D" w:rsidRPr="0004348B">
              <w:rPr>
                <w:noProof/>
                <w:webHidden/>
                <w:sz w:val="24"/>
                <w:szCs w:val="24"/>
              </w:rPr>
              <w:tab/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begin"/>
            </w:r>
            <w:r w:rsidR="00AF1D5D" w:rsidRPr="0004348B">
              <w:rPr>
                <w:noProof/>
                <w:webHidden/>
                <w:sz w:val="24"/>
                <w:szCs w:val="24"/>
              </w:rPr>
              <w:instrText xml:space="preserve"> PAGEREF _Toc182661468 \h </w:instrText>
            </w:r>
            <w:r w:rsidR="00AF1D5D" w:rsidRPr="0004348B">
              <w:rPr>
                <w:noProof/>
                <w:webHidden/>
                <w:sz w:val="24"/>
                <w:szCs w:val="24"/>
              </w:rPr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F1D5D" w:rsidRPr="0004348B">
              <w:rPr>
                <w:noProof/>
                <w:webHidden/>
                <w:sz w:val="24"/>
                <w:szCs w:val="24"/>
              </w:rPr>
              <w:t>7</w:t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DCEF3C" w14:textId="1278DC1E" w:rsidR="00AF1D5D" w:rsidRPr="0004348B" w:rsidRDefault="00463225">
          <w:pPr>
            <w:pStyle w:val="TOC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661469" w:history="1">
            <w:r w:rsidR="00AF1D5D" w:rsidRPr="0004348B">
              <w:rPr>
                <w:rStyle w:val="Hyperlink"/>
                <w:noProof/>
                <w:sz w:val="24"/>
                <w:szCs w:val="24"/>
              </w:rPr>
              <w:t>2</w:t>
            </w:r>
            <w:r w:rsidR="00AF1D5D" w:rsidRPr="0004348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AF1D5D" w:rsidRPr="0004348B">
              <w:rPr>
                <w:rStyle w:val="Hyperlink"/>
                <w:noProof/>
                <w:sz w:val="24"/>
                <w:szCs w:val="24"/>
              </w:rPr>
              <w:t>Определение требований</w:t>
            </w:r>
            <w:r w:rsidR="00AF1D5D" w:rsidRPr="0004348B">
              <w:rPr>
                <w:noProof/>
                <w:webHidden/>
                <w:sz w:val="24"/>
                <w:szCs w:val="24"/>
              </w:rPr>
              <w:tab/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begin"/>
            </w:r>
            <w:r w:rsidR="00AF1D5D" w:rsidRPr="0004348B">
              <w:rPr>
                <w:noProof/>
                <w:webHidden/>
                <w:sz w:val="24"/>
                <w:szCs w:val="24"/>
              </w:rPr>
              <w:instrText xml:space="preserve"> PAGEREF _Toc182661469 \h </w:instrText>
            </w:r>
            <w:r w:rsidR="00AF1D5D" w:rsidRPr="0004348B">
              <w:rPr>
                <w:noProof/>
                <w:webHidden/>
                <w:sz w:val="24"/>
                <w:szCs w:val="24"/>
              </w:rPr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F1D5D" w:rsidRPr="0004348B">
              <w:rPr>
                <w:noProof/>
                <w:webHidden/>
                <w:sz w:val="24"/>
                <w:szCs w:val="24"/>
              </w:rPr>
              <w:t>8</w:t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D2C876" w14:textId="2CB1F712" w:rsidR="00AF1D5D" w:rsidRPr="0004348B" w:rsidRDefault="00463225">
          <w:pPr>
            <w:pStyle w:val="TOC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661470" w:history="1">
            <w:r w:rsidR="00AF1D5D" w:rsidRPr="0004348B">
              <w:rPr>
                <w:rStyle w:val="Hyperlink"/>
                <w:noProof/>
                <w:sz w:val="24"/>
                <w:szCs w:val="24"/>
              </w:rPr>
              <w:t>2.1</w:t>
            </w:r>
            <w:r w:rsidR="00AF1D5D" w:rsidRPr="0004348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AF1D5D" w:rsidRPr="0004348B">
              <w:rPr>
                <w:rStyle w:val="Hyperlink"/>
                <w:noProof/>
                <w:sz w:val="24"/>
                <w:szCs w:val="24"/>
              </w:rPr>
              <w:t>Модель системных прецедентов, включающая спецификации и диаграммы деятельности</w:t>
            </w:r>
            <w:r w:rsidR="00AF1D5D" w:rsidRPr="0004348B">
              <w:rPr>
                <w:noProof/>
                <w:webHidden/>
                <w:sz w:val="24"/>
                <w:szCs w:val="24"/>
              </w:rPr>
              <w:tab/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begin"/>
            </w:r>
            <w:r w:rsidR="00AF1D5D" w:rsidRPr="0004348B">
              <w:rPr>
                <w:noProof/>
                <w:webHidden/>
                <w:sz w:val="24"/>
                <w:szCs w:val="24"/>
              </w:rPr>
              <w:instrText xml:space="preserve"> PAGEREF _Toc182661470 \h </w:instrText>
            </w:r>
            <w:r w:rsidR="00AF1D5D" w:rsidRPr="0004348B">
              <w:rPr>
                <w:noProof/>
                <w:webHidden/>
                <w:sz w:val="24"/>
                <w:szCs w:val="24"/>
              </w:rPr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F1D5D" w:rsidRPr="0004348B">
              <w:rPr>
                <w:noProof/>
                <w:webHidden/>
                <w:sz w:val="24"/>
                <w:szCs w:val="24"/>
              </w:rPr>
              <w:t>8</w:t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610D7E" w14:textId="6BC2FC0B" w:rsidR="00AF1D5D" w:rsidRPr="0004348B" w:rsidRDefault="00463225">
          <w:pPr>
            <w:pStyle w:val="TOC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661471" w:history="1">
            <w:r w:rsidR="00AF1D5D" w:rsidRPr="0004348B">
              <w:rPr>
                <w:rStyle w:val="Hyperlink"/>
                <w:noProof/>
                <w:sz w:val="24"/>
                <w:szCs w:val="24"/>
              </w:rPr>
              <w:t>2.2</w:t>
            </w:r>
            <w:r w:rsidR="00AF1D5D" w:rsidRPr="0004348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AF1D5D" w:rsidRPr="0004348B">
              <w:rPr>
                <w:rStyle w:val="Hyperlink"/>
                <w:noProof/>
                <w:sz w:val="24"/>
                <w:szCs w:val="24"/>
              </w:rPr>
              <w:t>Глоссарий предметной области</w:t>
            </w:r>
            <w:r w:rsidR="00AF1D5D" w:rsidRPr="0004348B">
              <w:rPr>
                <w:noProof/>
                <w:webHidden/>
                <w:sz w:val="24"/>
                <w:szCs w:val="24"/>
              </w:rPr>
              <w:tab/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begin"/>
            </w:r>
            <w:r w:rsidR="00AF1D5D" w:rsidRPr="0004348B">
              <w:rPr>
                <w:noProof/>
                <w:webHidden/>
                <w:sz w:val="24"/>
                <w:szCs w:val="24"/>
              </w:rPr>
              <w:instrText xml:space="preserve"> PAGEREF _Toc182661471 \h </w:instrText>
            </w:r>
            <w:r w:rsidR="00AF1D5D" w:rsidRPr="0004348B">
              <w:rPr>
                <w:noProof/>
                <w:webHidden/>
                <w:sz w:val="24"/>
                <w:szCs w:val="24"/>
              </w:rPr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F1D5D" w:rsidRPr="0004348B">
              <w:rPr>
                <w:noProof/>
                <w:webHidden/>
                <w:sz w:val="24"/>
                <w:szCs w:val="24"/>
              </w:rPr>
              <w:t>8</w:t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4F5E36" w14:textId="040BB7E6" w:rsidR="00AF1D5D" w:rsidRPr="0004348B" w:rsidRDefault="00463225">
          <w:pPr>
            <w:pStyle w:val="TOC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661472" w:history="1">
            <w:r w:rsidR="00AF1D5D" w:rsidRPr="0004348B">
              <w:rPr>
                <w:rStyle w:val="Hyperlink"/>
                <w:noProof/>
                <w:sz w:val="24"/>
                <w:szCs w:val="24"/>
              </w:rPr>
              <w:t>2.3</w:t>
            </w:r>
            <w:r w:rsidR="00AF1D5D" w:rsidRPr="0004348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AF1D5D" w:rsidRPr="0004348B">
              <w:rPr>
                <w:rStyle w:val="Hyperlink"/>
                <w:noProof/>
                <w:sz w:val="24"/>
                <w:szCs w:val="24"/>
              </w:rPr>
              <w:t>Постановка задачи</w:t>
            </w:r>
            <w:r w:rsidR="00AF1D5D" w:rsidRPr="0004348B">
              <w:rPr>
                <w:noProof/>
                <w:webHidden/>
                <w:sz w:val="24"/>
                <w:szCs w:val="24"/>
              </w:rPr>
              <w:tab/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begin"/>
            </w:r>
            <w:r w:rsidR="00AF1D5D" w:rsidRPr="0004348B">
              <w:rPr>
                <w:noProof/>
                <w:webHidden/>
                <w:sz w:val="24"/>
                <w:szCs w:val="24"/>
              </w:rPr>
              <w:instrText xml:space="preserve"> PAGEREF _Toc182661472 \h </w:instrText>
            </w:r>
            <w:r w:rsidR="00AF1D5D" w:rsidRPr="0004348B">
              <w:rPr>
                <w:noProof/>
                <w:webHidden/>
                <w:sz w:val="24"/>
                <w:szCs w:val="24"/>
              </w:rPr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F1D5D" w:rsidRPr="0004348B">
              <w:rPr>
                <w:noProof/>
                <w:webHidden/>
                <w:sz w:val="24"/>
                <w:szCs w:val="24"/>
              </w:rPr>
              <w:t>8</w:t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DE035F" w14:textId="28BE14AF" w:rsidR="00AF1D5D" w:rsidRPr="0004348B" w:rsidRDefault="00463225">
          <w:pPr>
            <w:pStyle w:val="TOC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661473" w:history="1">
            <w:r w:rsidR="00AF1D5D" w:rsidRPr="0004348B">
              <w:rPr>
                <w:rStyle w:val="Hyperlink"/>
                <w:noProof/>
                <w:sz w:val="24"/>
                <w:szCs w:val="24"/>
              </w:rPr>
              <w:t>3</w:t>
            </w:r>
            <w:r w:rsidR="00AF1D5D" w:rsidRPr="0004348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AF1D5D" w:rsidRPr="0004348B">
              <w:rPr>
                <w:rStyle w:val="Hyperlink"/>
                <w:noProof/>
                <w:sz w:val="24"/>
                <w:szCs w:val="24"/>
              </w:rPr>
              <w:t>Проектирование ИС</w:t>
            </w:r>
            <w:r w:rsidR="00AF1D5D" w:rsidRPr="0004348B">
              <w:rPr>
                <w:noProof/>
                <w:webHidden/>
                <w:sz w:val="24"/>
                <w:szCs w:val="24"/>
              </w:rPr>
              <w:tab/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begin"/>
            </w:r>
            <w:r w:rsidR="00AF1D5D" w:rsidRPr="0004348B">
              <w:rPr>
                <w:noProof/>
                <w:webHidden/>
                <w:sz w:val="24"/>
                <w:szCs w:val="24"/>
              </w:rPr>
              <w:instrText xml:space="preserve"> PAGEREF _Toc182661473 \h </w:instrText>
            </w:r>
            <w:r w:rsidR="00AF1D5D" w:rsidRPr="0004348B">
              <w:rPr>
                <w:noProof/>
                <w:webHidden/>
                <w:sz w:val="24"/>
                <w:szCs w:val="24"/>
              </w:rPr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F1D5D" w:rsidRPr="0004348B">
              <w:rPr>
                <w:noProof/>
                <w:webHidden/>
                <w:sz w:val="24"/>
                <w:szCs w:val="24"/>
              </w:rPr>
              <w:t>9</w:t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3457D6" w14:textId="472C6DB2" w:rsidR="00AF1D5D" w:rsidRPr="0004348B" w:rsidRDefault="00463225">
          <w:pPr>
            <w:pStyle w:val="TOC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661474" w:history="1">
            <w:r w:rsidR="00AF1D5D" w:rsidRPr="0004348B">
              <w:rPr>
                <w:rStyle w:val="Hyperlink"/>
                <w:noProof/>
                <w:sz w:val="24"/>
                <w:szCs w:val="24"/>
              </w:rPr>
              <w:t>3.1</w:t>
            </w:r>
            <w:r w:rsidR="00AF1D5D" w:rsidRPr="0004348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AF1D5D" w:rsidRPr="0004348B">
              <w:rPr>
                <w:rStyle w:val="Hyperlink"/>
                <w:noProof/>
                <w:sz w:val="24"/>
                <w:szCs w:val="24"/>
              </w:rPr>
              <w:t>Модель анализа</w:t>
            </w:r>
            <w:r w:rsidR="00AF1D5D" w:rsidRPr="0004348B">
              <w:rPr>
                <w:noProof/>
                <w:webHidden/>
                <w:sz w:val="24"/>
                <w:szCs w:val="24"/>
              </w:rPr>
              <w:tab/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begin"/>
            </w:r>
            <w:r w:rsidR="00AF1D5D" w:rsidRPr="0004348B">
              <w:rPr>
                <w:noProof/>
                <w:webHidden/>
                <w:sz w:val="24"/>
                <w:szCs w:val="24"/>
              </w:rPr>
              <w:instrText xml:space="preserve"> PAGEREF _Toc182661474 \h </w:instrText>
            </w:r>
            <w:r w:rsidR="00AF1D5D" w:rsidRPr="0004348B">
              <w:rPr>
                <w:noProof/>
                <w:webHidden/>
                <w:sz w:val="24"/>
                <w:szCs w:val="24"/>
              </w:rPr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F1D5D" w:rsidRPr="0004348B">
              <w:rPr>
                <w:noProof/>
                <w:webHidden/>
                <w:sz w:val="24"/>
                <w:szCs w:val="24"/>
              </w:rPr>
              <w:t>9</w:t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1A7E31" w14:textId="48A4782A" w:rsidR="00AF1D5D" w:rsidRPr="0004348B" w:rsidRDefault="00463225" w:rsidP="0004348B">
          <w:pPr>
            <w:pStyle w:val="TOC2"/>
            <w:tabs>
              <w:tab w:val="left" w:pos="1769"/>
              <w:tab w:val="right" w:leader="dot" w:pos="9345"/>
            </w:tabs>
            <w:ind w:firstLine="996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661475" w:history="1">
            <w:r w:rsidR="00AF1D5D" w:rsidRPr="0004348B">
              <w:rPr>
                <w:rStyle w:val="Hyperlink"/>
                <w:noProof/>
                <w:sz w:val="24"/>
                <w:szCs w:val="24"/>
              </w:rPr>
              <w:t>3.1.1</w:t>
            </w:r>
            <w:r w:rsidR="00AF1D5D" w:rsidRPr="0004348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AF1D5D" w:rsidRPr="0004348B">
              <w:rPr>
                <w:rStyle w:val="Hyperlink"/>
                <w:noProof/>
                <w:sz w:val="24"/>
                <w:szCs w:val="24"/>
              </w:rPr>
              <w:t>Диаграмма ключевых абстракций</w:t>
            </w:r>
            <w:r w:rsidR="00AF1D5D" w:rsidRPr="0004348B">
              <w:rPr>
                <w:noProof/>
                <w:webHidden/>
                <w:sz w:val="24"/>
                <w:szCs w:val="24"/>
              </w:rPr>
              <w:tab/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begin"/>
            </w:r>
            <w:r w:rsidR="00AF1D5D" w:rsidRPr="0004348B">
              <w:rPr>
                <w:noProof/>
                <w:webHidden/>
                <w:sz w:val="24"/>
                <w:szCs w:val="24"/>
              </w:rPr>
              <w:instrText xml:space="preserve"> PAGEREF _Toc182661475 \h </w:instrText>
            </w:r>
            <w:r w:rsidR="00AF1D5D" w:rsidRPr="0004348B">
              <w:rPr>
                <w:noProof/>
                <w:webHidden/>
                <w:sz w:val="24"/>
                <w:szCs w:val="24"/>
              </w:rPr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F1D5D" w:rsidRPr="0004348B">
              <w:rPr>
                <w:noProof/>
                <w:webHidden/>
                <w:sz w:val="24"/>
                <w:szCs w:val="24"/>
              </w:rPr>
              <w:t>9</w:t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67E249" w14:textId="2CE81E02" w:rsidR="00AF1D5D" w:rsidRPr="0004348B" w:rsidRDefault="00463225" w:rsidP="0004348B">
          <w:pPr>
            <w:pStyle w:val="TOC2"/>
            <w:tabs>
              <w:tab w:val="left" w:pos="1769"/>
              <w:tab w:val="right" w:leader="dot" w:pos="9345"/>
            </w:tabs>
            <w:ind w:firstLine="996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661476" w:history="1">
            <w:r w:rsidR="00AF1D5D" w:rsidRPr="0004348B">
              <w:rPr>
                <w:rStyle w:val="Hyperlink"/>
                <w:noProof/>
                <w:sz w:val="24"/>
                <w:szCs w:val="24"/>
              </w:rPr>
              <w:t>3.1.2</w:t>
            </w:r>
            <w:r w:rsidR="00AF1D5D" w:rsidRPr="0004348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AF1D5D" w:rsidRPr="0004348B">
              <w:rPr>
                <w:rStyle w:val="Hyperlink"/>
                <w:noProof/>
                <w:sz w:val="24"/>
                <w:szCs w:val="24"/>
              </w:rPr>
              <w:t>Диаграмма VOP</w:t>
            </w:r>
            <w:r w:rsidR="00964046">
              <w:rPr>
                <w:rStyle w:val="Hyperlink"/>
                <w:noProof/>
                <w:sz w:val="24"/>
                <w:szCs w:val="24"/>
              </w:rPr>
              <w:t>С</w:t>
            </w:r>
            <w:r w:rsidR="00AF1D5D" w:rsidRPr="0004348B">
              <w:rPr>
                <w:rStyle w:val="Hyperlink"/>
                <w:noProof/>
                <w:sz w:val="24"/>
                <w:szCs w:val="24"/>
              </w:rPr>
              <w:t xml:space="preserve"> (View of Participating Classes) и диаграмма последовательности для каждого системного прецедента модели</w:t>
            </w:r>
            <w:r w:rsidR="00AF1D5D" w:rsidRPr="0004348B">
              <w:rPr>
                <w:noProof/>
                <w:webHidden/>
                <w:sz w:val="24"/>
                <w:szCs w:val="24"/>
              </w:rPr>
              <w:tab/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begin"/>
            </w:r>
            <w:r w:rsidR="00AF1D5D" w:rsidRPr="0004348B">
              <w:rPr>
                <w:noProof/>
                <w:webHidden/>
                <w:sz w:val="24"/>
                <w:szCs w:val="24"/>
              </w:rPr>
              <w:instrText xml:space="preserve"> PAGEREF _Toc182661476 \h </w:instrText>
            </w:r>
            <w:r w:rsidR="00AF1D5D" w:rsidRPr="0004348B">
              <w:rPr>
                <w:noProof/>
                <w:webHidden/>
                <w:sz w:val="24"/>
                <w:szCs w:val="24"/>
              </w:rPr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F1D5D" w:rsidRPr="0004348B">
              <w:rPr>
                <w:noProof/>
                <w:webHidden/>
                <w:sz w:val="24"/>
                <w:szCs w:val="24"/>
              </w:rPr>
              <w:t>9</w:t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60E51C" w14:textId="7C1852AC" w:rsidR="00AF1D5D" w:rsidRPr="0004348B" w:rsidRDefault="00463225">
          <w:pPr>
            <w:pStyle w:val="TOC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661477" w:history="1">
            <w:r w:rsidR="00AF1D5D" w:rsidRPr="0004348B">
              <w:rPr>
                <w:rStyle w:val="Hyperlink"/>
                <w:noProof/>
                <w:sz w:val="24"/>
                <w:szCs w:val="24"/>
              </w:rPr>
              <w:t>3.2</w:t>
            </w:r>
            <w:r w:rsidR="00AF1D5D" w:rsidRPr="0004348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AF1D5D" w:rsidRPr="0004348B">
              <w:rPr>
                <w:rStyle w:val="Hyperlink"/>
                <w:noProof/>
                <w:sz w:val="24"/>
                <w:szCs w:val="24"/>
              </w:rPr>
              <w:t>Проектная модель</w:t>
            </w:r>
            <w:r w:rsidR="00AF1D5D" w:rsidRPr="0004348B">
              <w:rPr>
                <w:noProof/>
                <w:webHidden/>
                <w:sz w:val="24"/>
                <w:szCs w:val="24"/>
              </w:rPr>
              <w:tab/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begin"/>
            </w:r>
            <w:r w:rsidR="00AF1D5D" w:rsidRPr="0004348B">
              <w:rPr>
                <w:noProof/>
                <w:webHidden/>
                <w:sz w:val="24"/>
                <w:szCs w:val="24"/>
              </w:rPr>
              <w:instrText xml:space="preserve"> PAGEREF _Toc182661477 \h </w:instrText>
            </w:r>
            <w:r w:rsidR="00AF1D5D" w:rsidRPr="0004348B">
              <w:rPr>
                <w:noProof/>
                <w:webHidden/>
                <w:sz w:val="24"/>
                <w:szCs w:val="24"/>
              </w:rPr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F1D5D" w:rsidRPr="0004348B">
              <w:rPr>
                <w:noProof/>
                <w:webHidden/>
                <w:sz w:val="24"/>
                <w:szCs w:val="24"/>
              </w:rPr>
              <w:t>9</w:t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422DCC" w14:textId="3EDB4C59" w:rsidR="00AF1D5D" w:rsidRPr="0004348B" w:rsidRDefault="00463225" w:rsidP="0004348B">
          <w:pPr>
            <w:pStyle w:val="TOC2"/>
            <w:tabs>
              <w:tab w:val="left" w:pos="1769"/>
              <w:tab w:val="right" w:leader="dot" w:pos="9345"/>
            </w:tabs>
            <w:ind w:firstLine="996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661478" w:history="1">
            <w:r w:rsidR="00AF1D5D" w:rsidRPr="0004348B">
              <w:rPr>
                <w:rStyle w:val="Hyperlink"/>
                <w:noProof/>
                <w:sz w:val="24"/>
                <w:szCs w:val="24"/>
              </w:rPr>
              <w:t>3.2.1</w:t>
            </w:r>
            <w:r w:rsidR="00AF1D5D" w:rsidRPr="0004348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AF1D5D" w:rsidRPr="0004348B">
              <w:rPr>
                <w:rStyle w:val="Hyperlink"/>
                <w:noProof/>
                <w:sz w:val="24"/>
                <w:szCs w:val="24"/>
              </w:rPr>
              <w:t>Архитектура системы</w:t>
            </w:r>
            <w:r w:rsidR="00AF1D5D" w:rsidRPr="0004348B">
              <w:rPr>
                <w:noProof/>
                <w:webHidden/>
                <w:sz w:val="24"/>
                <w:szCs w:val="24"/>
              </w:rPr>
              <w:tab/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begin"/>
            </w:r>
            <w:r w:rsidR="00AF1D5D" w:rsidRPr="0004348B">
              <w:rPr>
                <w:noProof/>
                <w:webHidden/>
                <w:sz w:val="24"/>
                <w:szCs w:val="24"/>
              </w:rPr>
              <w:instrText xml:space="preserve"> PAGEREF _Toc182661478 \h </w:instrText>
            </w:r>
            <w:r w:rsidR="00AF1D5D" w:rsidRPr="0004348B">
              <w:rPr>
                <w:noProof/>
                <w:webHidden/>
                <w:sz w:val="24"/>
                <w:szCs w:val="24"/>
              </w:rPr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F1D5D" w:rsidRPr="0004348B">
              <w:rPr>
                <w:noProof/>
                <w:webHidden/>
                <w:sz w:val="24"/>
                <w:szCs w:val="24"/>
              </w:rPr>
              <w:t>9</w:t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E3E805" w14:textId="3A7CCE23" w:rsidR="00AF1D5D" w:rsidRPr="0004348B" w:rsidRDefault="00463225">
          <w:pPr>
            <w:pStyle w:val="TOC2"/>
            <w:tabs>
              <w:tab w:val="left" w:pos="1979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661479" w:history="1">
            <w:r w:rsidR="00AF1D5D" w:rsidRPr="0004348B">
              <w:rPr>
                <w:rStyle w:val="Hyperlink"/>
                <w:noProof/>
                <w:sz w:val="24"/>
                <w:szCs w:val="24"/>
              </w:rPr>
              <w:t>3.2.1.1</w:t>
            </w:r>
            <w:r w:rsidR="00AF1D5D" w:rsidRPr="0004348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AF1D5D" w:rsidRPr="0004348B">
              <w:rPr>
                <w:rStyle w:val="Hyperlink"/>
                <w:noProof/>
                <w:sz w:val="24"/>
                <w:szCs w:val="24"/>
              </w:rPr>
              <w:t>Архитектурные уровни</w:t>
            </w:r>
            <w:r w:rsidR="00AF1D5D" w:rsidRPr="0004348B">
              <w:rPr>
                <w:noProof/>
                <w:webHidden/>
                <w:sz w:val="24"/>
                <w:szCs w:val="24"/>
              </w:rPr>
              <w:tab/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begin"/>
            </w:r>
            <w:r w:rsidR="00AF1D5D" w:rsidRPr="0004348B">
              <w:rPr>
                <w:noProof/>
                <w:webHidden/>
                <w:sz w:val="24"/>
                <w:szCs w:val="24"/>
              </w:rPr>
              <w:instrText xml:space="preserve"> PAGEREF _Toc182661479 \h </w:instrText>
            </w:r>
            <w:r w:rsidR="00AF1D5D" w:rsidRPr="0004348B">
              <w:rPr>
                <w:noProof/>
                <w:webHidden/>
                <w:sz w:val="24"/>
                <w:szCs w:val="24"/>
              </w:rPr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F1D5D" w:rsidRPr="0004348B">
              <w:rPr>
                <w:noProof/>
                <w:webHidden/>
                <w:sz w:val="24"/>
                <w:szCs w:val="24"/>
              </w:rPr>
              <w:t>9</w:t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48B37F" w14:textId="2FE7ACE9" w:rsidR="00AF1D5D" w:rsidRPr="0004348B" w:rsidRDefault="00463225">
          <w:pPr>
            <w:pStyle w:val="TOC2"/>
            <w:tabs>
              <w:tab w:val="left" w:pos="1979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661480" w:history="1">
            <w:r w:rsidR="00AF1D5D" w:rsidRPr="0004348B">
              <w:rPr>
                <w:rStyle w:val="Hyperlink"/>
                <w:noProof/>
                <w:sz w:val="24"/>
                <w:szCs w:val="24"/>
              </w:rPr>
              <w:t>3.2.1.2</w:t>
            </w:r>
            <w:r w:rsidR="00AF1D5D" w:rsidRPr="0004348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AF1D5D" w:rsidRPr="0004348B">
              <w:rPr>
                <w:rStyle w:val="Hyperlink"/>
                <w:noProof/>
                <w:sz w:val="24"/>
                <w:szCs w:val="24"/>
              </w:rPr>
              <w:t>Конфигурация системы (описание выделенных пакетов, подсистем)</w:t>
            </w:r>
            <w:r w:rsidR="00AF1D5D" w:rsidRPr="0004348B">
              <w:rPr>
                <w:noProof/>
                <w:webHidden/>
                <w:sz w:val="24"/>
                <w:szCs w:val="24"/>
              </w:rPr>
              <w:tab/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begin"/>
            </w:r>
            <w:r w:rsidR="00AF1D5D" w:rsidRPr="0004348B">
              <w:rPr>
                <w:noProof/>
                <w:webHidden/>
                <w:sz w:val="24"/>
                <w:szCs w:val="24"/>
              </w:rPr>
              <w:instrText xml:space="preserve"> PAGEREF _Toc182661480 \h </w:instrText>
            </w:r>
            <w:r w:rsidR="00AF1D5D" w:rsidRPr="0004348B">
              <w:rPr>
                <w:noProof/>
                <w:webHidden/>
                <w:sz w:val="24"/>
                <w:szCs w:val="24"/>
              </w:rPr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F1D5D" w:rsidRPr="0004348B">
              <w:rPr>
                <w:noProof/>
                <w:webHidden/>
                <w:sz w:val="24"/>
                <w:szCs w:val="24"/>
              </w:rPr>
              <w:t>9</w:t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1B0B5E" w14:textId="7C1853E8" w:rsidR="00AF1D5D" w:rsidRPr="0004348B" w:rsidRDefault="00463225">
          <w:pPr>
            <w:pStyle w:val="TOC2"/>
            <w:tabs>
              <w:tab w:val="left" w:pos="1979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661481" w:history="1">
            <w:r w:rsidR="00AF1D5D" w:rsidRPr="0004348B">
              <w:rPr>
                <w:rStyle w:val="Hyperlink"/>
                <w:noProof/>
                <w:sz w:val="24"/>
                <w:szCs w:val="24"/>
              </w:rPr>
              <w:t>3.2.1.3</w:t>
            </w:r>
            <w:r w:rsidR="00AF1D5D" w:rsidRPr="0004348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AF1D5D" w:rsidRPr="0004348B">
              <w:rPr>
                <w:rStyle w:val="Hyperlink"/>
                <w:noProof/>
                <w:sz w:val="24"/>
                <w:szCs w:val="24"/>
              </w:rPr>
              <w:t>Диаграмма размещения</w:t>
            </w:r>
            <w:r w:rsidR="00AF1D5D" w:rsidRPr="0004348B">
              <w:rPr>
                <w:noProof/>
                <w:webHidden/>
                <w:sz w:val="24"/>
                <w:szCs w:val="24"/>
              </w:rPr>
              <w:tab/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begin"/>
            </w:r>
            <w:r w:rsidR="00AF1D5D" w:rsidRPr="0004348B">
              <w:rPr>
                <w:noProof/>
                <w:webHidden/>
                <w:sz w:val="24"/>
                <w:szCs w:val="24"/>
              </w:rPr>
              <w:instrText xml:space="preserve"> PAGEREF _Toc182661481 \h </w:instrText>
            </w:r>
            <w:r w:rsidR="00AF1D5D" w:rsidRPr="0004348B">
              <w:rPr>
                <w:noProof/>
                <w:webHidden/>
                <w:sz w:val="24"/>
                <w:szCs w:val="24"/>
              </w:rPr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F1D5D" w:rsidRPr="0004348B">
              <w:rPr>
                <w:noProof/>
                <w:webHidden/>
                <w:sz w:val="24"/>
                <w:szCs w:val="24"/>
              </w:rPr>
              <w:t>9</w:t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8FF548" w14:textId="4F7F389E" w:rsidR="00AF1D5D" w:rsidRPr="0004348B" w:rsidRDefault="00463225">
          <w:pPr>
            <w:pStyle w:val="TOC2"/>
            <w:tabs>
              <w:tab w:val="left" w:pos="1979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661482" w:history="1">
            <w:r w:rsidR="00AF1D5D" w:rsidRPr="0004348B">
              <w:rPr>
                <w:rStyle w:val="Hyperlink"/>
                <w:noProof/>
                <w:sz w:val="24"/>
                <w:szCs w:val="24"/>
              </w:rPr>
              <w:t>3.2.1.4</w:t>
            </w:r>
            <w:r w:rsidR="00AF1D5D" w:rsidRPr="0004348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AF1D5D" w:rsidRPr="0004348B">
              <w:rPr>
                <w:rStyle w:val="Hyperlink"/>
                <w:noProof/>
                <w:sz w:val="24"/>
                <w:szCs w:val="24"/>
              </w:rPr>
              <w:t>Структура подсистем (диаграмма пакета, диаграмма классов, диаграмма последовательности)</w:t>
            </w:r>
            <w:r w:rsidR="00AF1D5D" w:rsidRPr="0004348B">
              <w:rPr>
                <w:noProof/>
                <w:webHidden/>
                <w:sz w:val="24"/>
                <w:szCs w:val="24"/>
              </w:rPr>
              <w:tab/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begin"/>
            </w:r>
            <w:r w:rsidR="00AF1D5D" w:rsidRPr="0004348B">
              <w:rPr>
                <w:noProof/>
                <w:webHidden/>
                <w:sz w:val="24"/>
                <w:szCs w:val="24"/>
              </w:rPr>
              <w:instrText xml:space="preserve"> PAGEREF _Toc182661482 \h </w:instrText>
            </w:r>
            <w:r w:rsidR="00AF1D5D" w:rsidRPr="0004348B">
              <w:rPr>
                <w:noProof/>
                <w:webHidden/>
                <w:sz w:val="24"/>
                <w:szCs w:val="24"/>
              </w:rPr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F1D5D" w:rsidRPr="0004348B">
              <w:rPr>
                <w:noProof/>
                <w:webHidden/>
                <w:sz w:val="24"/>
                <w:szCs w:val="24"/>
              </w:rPr>
              <w:t>9</w:t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C1A6B8" w14:textId="2E7478AE" w:rsidR="00AF1D5D" w:rsidRPr="0004348B" w:rsidRDefault="00463225" w:rsidP="0004348B">
          <w:pPr>
            <w:pStyle w:val="TOC2"/>
            <w:tabs>
              <w:tab w:val="left" w:pos="1769"/>
              <w:tab w:val="right" w:leader="dot" w:pos="9345"/>
            </w:tabs>
            <w:ind w:firstLine="996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661483" w:history="1">
            <w:r w:rsidR="00AF1D5D" w:rsidRPr="0004348B">
              <w:rPr>
                <w:rStyle w:val="Hyperlink"/>
                <w:noProof/>
                <w:sz w:val="24"/>
                <w:szCs w:val="24"/>
              </w:rPr>
              <w:t>3.2.2</w:t>
            </w:r>
            <w:r w:rsidR="00AF1D5D" w:rsidRPr="0004348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AF1D5D" w:rsidRPr="0004348B">
              <w:rPr>
                <w:rStyle w:val="Hyperlink"/>
                <w:noProof/>
                <w:sz w:val="24"/>
                <w:szCs w:val="24"/>
              </w:rPr>
              <w:t>Компоненты системы</w:t>
            </w:r>
            <w:r w:rsidR="00AF1D5D" w:rsidRPr="0004348B">
              <w:rPr>
                <w:noProof/>
                <w:webHidden/>
                <w:sz w:val="24"/>
                <w:szCs w:val="24"/>
              </w:rPr>
              <w:tab/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begin"/>
            </w:r>
            <w:r w:rsidR="00AF1D5D" w:rsidRPr="0004348B">
              <w:rPr>
                <w:noProof/>
                <w:webHidden/>
                <w:sz w:val="24"/>
                <w:szCs w:val="24"/>
              </w:rPr>
              <w:instrText xml:space="preserve"> PAGEREF _Toc182661483 \h </w:instrText>
            </w:r>
            <w:r w:rsidR="00AF1D5D" w:rsidRPr="0004348B">
              <w:rPr>
                <w:noProof/>
                <w:webHidden/>
                <w:sz w:val="24"/>
                <w:szCs w:val="24"/>
              </w:rPr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F1D5D" w:rsidRPr="0004348B">
              <w:rPr>
                <w:noProof/>
                <w:webHidden/>
                <w:sz w:val="24"/>
                <w:szCs w:val="24"/>
              </w:rPr>
              <w:t>9</w:t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25B957" w14:textId="4E0E39AF" w:rsidR="00AF1D5D" w:rsidRPr="0004348B" w:rsidRDefault="00463225">
          <w:pPr>
            <w:pStyle w:val="TOC2"/>
            <w:tabs>
              <w:tab w:val="left" w:pos="1979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661484" w:history="1">
            <w:r w:rsidR="00AF1D5D" w:rsidRPr="0004348B">
              <w:rPr>
                <w:rStyle w:val="Hyperlink"/>
                <w:noProof/>
                <w:sz w:val="24"/>
                <w:szCs w:val="24"/>
              </w:rPr>
              <w:t>3.2.2.1</w:t>
            </w:r>
            <w:r w:rsidR="00AF1D5D" w:rsidRPr="0004348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AF1D5D" w:rsidRPr="0004348B">
              <w:rPr>
                <w:rStyle w:val="Hyperlink"/>
                <w:noProof/>
                <w:sz w:val="24"/>
                <w:szCs w:val="24"/>
              </w:rPr>
              <w:t>Классы системы (описание классов (атрибут, методы), диаграммы состояний)</w:t>
            </w:r>
            <w:r w:rsidR="00801BAB">
              <w:rPr>
                <w:noProof/>
                <w:webHidden/>
                <w:sz w:val="24"/>
                <w:szCs w:val="24"/>
              </w:rPr>
              <w:tab/>
            </w:r>
            <w:r w:rsidR="00801BAB">
              <w:rPr>
                <w:noProof/>
                <w:webHidden/>
                <w:sz w:val="24"/>
                <w:szCs w:val="24"/>
              </w:rPr>
              <w:tab/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begin"/>
            </w:r>
            <w:r w:rsidR="00AF1D5D" w:rsidRPr="0004348B">
              <w:rPr>
                <w:noProof/>
                <w:webHidden/>
                <w:sz w:val="24"/>
                <w:szCs w:val="24"/>
              </w:rPr>
              <w:instrText xml:space="preserve"> PAGEREF _Toc182661484 \h </w:instrText>
            </w:r>
            <w:r w:rsidR="00AF1D5D" w:rsidRPr="0004348B">
              <w:rPr>
                <w:noProof/>
                <w:webHidden/>
                <w:sz w:val="24"/>
                <w:szCs w:val="24"/>
              </w:rPr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F1D5D" w:rsidRPr="0004348B">
              <w:rPr>
                <w:noProof/>
                <w:webHidden/>
                <w:sz w:val="24"/>
                <w:szCs w:val="24"/>
              </w:rPr>
              <w:t>9</w:t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43DF93" w14:textId="068D0ED5" w:rsidR="00AF1D5D" w:rsidRPr="0004348B" w:rsidRDefault="00463225">
          <w:pPr>
            <w:pStyle w:val="TOC2"/>
            <w:tabs>
              <w:tab w:val="left" w:pos="1979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661485" w:history="1">
            <w:r w:rsidR="00AF1D5D" w:rsidRPr="0004348B">
              <w:rPr>
                <w:rStyle w:val="Hyperlink"/>
                <w:noProof/>
                <w:sz w:val="24"/>
                <w:szCs w:val="24"/>
              </w:rPr>
              <w:t>3.2.2.2</w:t>
            </w:r>
            <w:r w:rsidR="00AF1D5D" w:rsidRPr="0004348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AF1D5D" w:rsidRPr="0004348B">
              <w:rPr>
                <w:rStyle w:val="Hyperlink"/>
                <w:noProof/>
                <w:sz w:val="24"/>
                <w:szCs w:val="24"/>
              </w:rPr>
              <w:t>База данных</w:t>
            </w:r>
            <w:r w:rsidR="00AF1D5D" w:rsidRPr="0004348B">
              <w:rPr>
                <w:noProof/>
                <w:webHidden/>
                <w:sz w:val="24"/>
                <w:szCs w:val="24"/>
              </w:rPr>
              <w:tab/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begin"/>
            </w:r>
            <w:r w:rsidR="00AF1D5D" w:rsidRPr="0004348B">
              <w:rPr>
                <w:noProof/>
                <w:webHidden/>
                <w:sz w:val="24"/>
                <w:szCs w:val="24"/>
              </w:rPr>
              <w:instrText xml:space="preserve"> PAGEREF _Toc182661485 \h </w:instrText>
            </w:r>
            <w:r w:rsidR="00AF1D5D" w:rsidRPr="0004348B">
              <w:rPr>
                <w:noProof/>
                <w:webHidden/>
                <w:sz w:val="24"/>
                <w:szCs w:val="24"/>
              </w:rPr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F1D5D" w:rsidRPr="0004348B">
              <w:rPr>
                <w:noProof/>
                <w:webHidden/>
                <w:sz w:val="24"/>
                <w:szCs w:val="24"/>
              </w:rPr>
              <w:t>9</w:t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E4E13F" w14:textId="1065CFB9" w:rsidR="00AF1D5D" w:rsidRPr="0004348B" w:rsidRDefault="00463225" w:rsidP="0004348B">
          <w:pPr>
            <w:pStyle w:val="TOC2"/>
            <w:tabs>
              <w:tab w:val="left" w:pos="1769"/>
              <w:tab w:val="right" w:leader="dot" w:pos="9345"/>
            </w:tabs>
            <w:ind w:firstLine="996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661486" w:history="1">
            <w:r w:rsidR="00AF1D5D" w:rsidRPr="0004348B">
              <w:rPr>
                <w:rStyle w:val="Hyperlink"/>
                <w:noProof/>
                <w:sz w:val="24"/>
                <w:szCs w:val="24"/>
              </w:rPr>
              <w:t>3.2.3</w:t>
            </w:r>
            <w:r w:rsidR="00AF1D5D" w:rsidRPr="0004348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AF1D5D" w:rsidRPr="0004348B">
              <w:rPr>
                <w:rStyle w:val="Hyperlink"/>
                <w:noProof/>
                <w:sz w:val="24"/>
                <w:szCs w:val="24"/>
              </w:rPr>
              <w:t>Интерфейс системы</w:t>
            </w:r>
            <w:r w:rsidR="00AF1D5D" w:rsidRPr="0004348B">
              <w:rPr>
                <w:noProof/>
                <w:webHidden/>
                <w:sz w:val="24"/>
                <w:szCs w:val="24"/>
              </w:rPr>
              <w:tab/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begin"/>
            </w:r>
            <w:r w:rsidR="00AF1D5D" w:rsidRPr="0004348B">
              <w:rPr>
                <w:noProof/>
                <w:webHidden/>
                <w:sz w:val="24"/>
                <w:szCs w:val="24"/>
              </w:rPr>
              <w:instrText xml:space="preserve"> PAGEREF _Toc182661486 \h </w:instrText>
            </w:r>
            <w:r w:rsidR="00AF1D5D" w:rsidRPr="0004348B">
              <w:rPr>
                <w:noProof/>
                <w:webHidden/>
                <w:sz w:val="24"/>
                <w:szCs w:val="24"/>
              </w:rPr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F1D5D" w:rsidRPr="0004348B">
              <w:rPr>
                <w:noProof/>
                <w:webHidden/>
                <w:sz w:val="24"/>
                <w:szCs w:val="24"/>
              </w:rPr>
              <w:t>10</w:t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A203C2" w14:textId="4D83EE34" w:rsidR="00AF1D5D" w:rsidRPr="0004348B" w:rsidRDefault="0046322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661487" w:history="1">
            <w:r w:rsidR="00AF1D5D" w:rsidRPr="0004348B">
              <w:rPr>
                <w:rStyle w:val="Hyperlink"/>
                <w:noProof/>
                <w:sz w:val="24"/>
                <w:szCs w:val="24"/>
              </w:rPr>
              <w:t>Заключение</w:t>
            </w:r>
            <w:r w:rsidR="00AF1D5D" w:rsidRPr="0004348B">
              <w:rPr>
                <w:noProof/>
                <w:webHidden/>
                <w:sz w:val="24"/>
                <w:szCs w:val="24"/>
              </w:rPr>
              <w:tab/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begin"/>
            </w:r>
            <w:r w:rsidR="00AF1D5D" w:rsidRPr="0004348B">
              <w:rPr>
                <w:noProof/>
                <w:webHidden/>
                <w:sz w:val="24"/>
                <w:szCs w:val="24"/>
              </w:rPr>
              <w:instrText xml:space="preserve"> PAGEREF _Toc182661487 \h </w:instrText>
            </w:r>
            <w:r w:rsidR="00AF1D5D" w:rsidRPr="0004348B">
              <w:rPr>
                <w:noProof/>
                <w:webHidden/>
                <w:sz w:val="24"/>
                <w:szCs w:val="24"/>
              </w:rPr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F1D5D" w:rsidRPr="0004348B">
              <w:rPr>
                <w:noProof/>
                <w:webHidden/>
                <w:sz w:val="24"/>
                <w:szCs w:val="24"/>
              </w:rPr>
              <w:t>11</w:t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76E31A" w14:textId="6F64B943" w:rsidR="00AF1D5D" w:rsidRPr="0004348B" w:rsidRDefault="0046322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661488" w:history="1">
            <w:r w:rsidR="00AF1D5D" w:rsidRPr="0004348B">
              <w:rPr>
                <w:rStyle w:val="Hyperlink"/>
                <w:noProof/>
                <w:sz w:val="24"/>
                <w:szCs w:val="24"/>
              </w:rPr>
              <w:t>Список литературы</w:t>
            </w:r>
            <w:r w:rsidR="00AF1D5D" w:rsidRPr="0004348B">
              <w:rPr>
                <w:noProof/>
                <w:webHidden/>
                <w:sz w:val="24"/>
                <w:szCs w:val="24"/>
              </w:rPr>
              <w:tab/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begin"/>
            </w:r>
            <w:r w:rsidR="00AF1D5D" w:rsidRPr="0004348B">
              <w:rPr>
                <w:noProof/>
                <w:webHidden/>
                <w:sz w:val="24"/>
                <w:szCs w:val="24"/>
              </w:rPr>
              <w:instrText xml:space="preserve"> PAGEREF _Toc182661488 \h </w:instrText>
            </w:r>
            <w:r w:rsidR="00AF1D5D" w:rsidRPr="0004348B">
              <w:rPr>
                <w:noProof/>
                <w:webHidden/>
                <w:sz w:val="24"/>
                <w:szCs w:val="24"/>
              </w:rPr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F1D5D" w:rsidRPr="0004348B">
              <w:rPr>
                <w:noProof/>
                <w:webHidden/>
                <w:sz w:val="24"/>
                <w:szCs w:val="24"/>
              </w:rPr>
              <w:t>12</w:t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F303B6" w14:textId="2EF7CDC4" w:rsidR="00AF1D5D" w:rsidRDefault="0046322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661489" w:history="1">
            <w:r w:rsidR="00AF1D5D" w:rsidRPr="0004348B">
              <w:rPr>
                <w:rStyle w:val="Hyperlink"/>
                <w:noProof/>
                <w:sz w:val="24"/>
                <w:szCs w:val="24"/>
              </w:rPr>
              <w:t>Приложения</w:t>
            </w:r>
            <w:r w:rsidR="00AF1D5D" w:rsidRPr="0004348B">
              <w:rPr>
                <w:noProof/>
                <w:webHidden/>
                <w:sz w:val="24"/>
                <w:szCs w:val="24"/>
              </w:rPr>
              <w:tab/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begin"/>
            </w:r>
            <w:r w:rsidR="00AF1D5D" w:rsidRPr="0004348B">
              <w:rPr>
                <w:noProof/>
                <w:webHidden/>
                <w:sz w:val="24"/>
                <w:szCs w:val="24"/>
              </w:rPr>
              <w:instrText xml:space="preserve"> PAGEREF _Toc182661489 \h </w:instrText>
            </w:r>
            <w:r w:rsidR="00AF1D5D" w:rsidRPr="0004348B">
              <w:rPr>
                <w:noProof/>
                <w:webHidden/>
                <w:sz w:val="24"/>
                <w:szCs w:val="24"/>
              </w:rPr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F1D5D" w:rsidRPr="0004348B">
              <w:rPr>
                <w:noProof/>
                <w:webHidden/>
                <w:sz w:val="24"/>
                <w:szCs w:val="24"/>
              </w:rPr>
              <w:t>13</w:t>
            </w:r>
            <w:r w:rsidR="00AF1D5D" w:rsidRPr="000434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D43F1A" w14:textId="19E2177D" w:rsidR="00067D3C" w:rsidRPr="00067D3C" w:rsidRDefault="00067D3C" w:rsidP="00067D3C">
          <w:pPr>
            <w:ind w:firstLine="0"/>
            <w:rPr>
              <w:rFonts w:cs="Times New Roman"/>
              <w:b/>
              <w:bCs/>
              <w:sz w:val="20"/>
              <w:szCs w:val="20"/>
            </w:rPr>
          </w:pPr>
          <w:r w:rsidRPr="00067D3C">
            <w:rPr>
              <w:rFonts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F4003C4" w14:textId="77777777" w:rsidR="0069506C" w:rsidRPr="0069506C" w:rsidRDefault="00924EA1" w:rsidP="002C7B88">
      <w:pPr>
        <w:pStyle w:val="NoSpacing"/>
      </w:pPr>
      <w:r>
        <w:br w:type="page"/>
      </w:r>
    </w:p>
    <w:p w14:paraId="4D9E8F16" w14:textId="77777777" w:rsidR="00C4713B" w:rsidRDefault="00D8016A" w:rsidP="006C323B">
      <w:pPr>
        <w:pStyle w:val="a1"/>
        <w:jc w:val="center"/>
      </w:pPr>
      <w:bookmarkStart w:id="11" w:name="_Toc182661464"/>
      <w:r>
        <w:lastRenderedPageBreak/>
        <w:t>Введение</w:t>
      </w:r>
      <w:bookmarkEnd w:id="11"/>
    </w:p>
    <w:p w14:paraId="402A7998" w14:textId="77777777" w:rsidR="006C323B" w:rsidRDefault="006C323B" w:rsidP="006C323B">
      <w:pPr>
        <w:pStyle w:val="1"/>
      </w:pPr>
    </w:p>
    <w:p w14:paraId="41A09122" w14:textId="77777777" w:rsidR="006C323B" w:rsidRDefault="006C323B" w:rsidP="006C323B">
      <w:pPr>
        <w:pStyle w:val="1"/>
      </w:pPr>
    </w:p>
    <w:p w14:paraId="5D057C90" w14:textId="77777777" w:rsidR="006C323B" w:rsidRPr="006C323B" w:rsidRDefault="006C323B" w:rsidP="006C323B">
      <w:pPr>
        <w:pStyle w:val="1"/>
      </w:pPr>
    </w:p>
    <w:p w14:paraId="56E41083" w14:textId="3174DE64" w:rsidR="00C4713B" w:rsidRDefault="00F04D7D" w:rsidP="00F04D7D">
      <w:pPr>
        <w:pStyle w:val="a1"/>
      </w:pPr>
      <w:bookmarkStart w:id="12" w:name="_Toc182661465"/>
      <w:r>
        <w:lastRenderedPageBreak/>
        <w:t>1</w:t>
      </w:r>
      <w:r>
        <w:tab/>
        <w:t>Бизнес-моделирование</w:t>
      </w:r>
      <w:bookmarkEnd w:id="12"/>
    </w:p>
    <w:p w14:paraId="06F1AF39" w14:textId="77777777" w:rsidR="006C323B" w:rsidRPr="006C323B" w:rsidRDefault="006C323B" w:rsidP="006C323B">
      <w:pPr>
        <w:pStyle w:val="1"/>
      </w:pPr>
    </w:p>
    <w:p w14:paraId="065A6369" w14:textId="7673957E" w:rsidR="00C4713B" w:rsidRDefault="00F04D7D" w:rsidP="00F04D7D">
      <w:pPr>
        <w:pStyle w:val="a3"/>
        <w:ind w:firstLine="0"/>
      </w:pPr>
      <w:bookmarkStart w:id="13" w:name="_Toc182661466"/>
      <w:r>
        <w:t>1.1</w:t>
      </w:r>
      <w:r>
        <w:tab/>
        <w:t>Модель бизнес-процессов, включающие спецификации и диаграммы деятельности</w:t>
      </w:r>
      <w:bookmarkEnd w:id="13"/>
    </w:p>
    <w:p w14:paraId="2D5EE5C9" w14:textId="77777777" w:rsidR="002C7B88" w:rsidRDefault="002C7B88" w:rsidP="006C323B">
      <w:pPr>
        <w:pStyle w:val="1"/>
        <w:ind w:left="709" w:firstLine="0"/>
      </w:pPr>
    </w:p>
    <w:p w14:paraId="7274CFE2" w14:textId="77777777" w:rsidR="006C323B" w:rsidRPr="006C323B" w:rsidRDefault="006C323B" w:rsidP="006C323B"/>
    <w:p w14:paraId="30513417" w14:textId="7DDFF627" w:rsidR="002C7B88" w:rsidRDefault="00F04D7D" w:rsidP="006C323B">
      <w:pPr>
        <w:pStyle w:val="a3"/>
        <w:ind w:firstLine="0"/>
      </w:pPr>
      <w:bookmarkStart w:id="14" w:name="_Toc182661467"/>
      <w:r>
        <w:t>1.2</w:t>
      </w:r>
      <w:r>
        <w:tab/>
      </w:r>
      <w:r w:rsidR="002C7B88">
        <w:t>Модель бизнес-объектов</w:t>
      </w:r>
      <w:bookmarkEnd w:id="14"/>
    </w:p>
    <w:p w14:paraId="3FC3D2C6" w14:textId="77777777" w:rsidR="002C7B88" w:rsidRDefault="002C7B88" w:rsidP="006C323B">
      <w:pPr>
        <w:pStyle w:val="1"/>
        <w:ind w:left="709" w:firstLine="0"/>
      </w:pPr>
    </w:p>
    <w:p w14:paraId="1A7090D7" w14:textId="77777777" w:rsidR="006C323B" w:rsidRPr="006C323B" w:rsidRDefault="006C323B" w:rsidP="006C323B"/>
    <w:p w14:paraId="41805941" w14:textId="634F51BA" w:rsidR="00C4713B" w:rsidRDefault="00F04D7D" w:rsidP="00F04D7D">
      <w:pPr>
        <w:pStyle w:val="a3"/>
        <w:ind w:firstLine="0"/>
      </w:pPr>
      <w:bookmarkStart w:id="15" w:name="_Toc182661468"/>
      <w:r>
        <w:t>1.3</w:t>
      </w:r>
      <w:r>
        <w:tab/>
        <w:t>Словарь терминов</w:t>
      </w:r>
      <w:bookmarkEnd w:id="15"/>
    </w:p>
    <w:p w14:paraId="74EDB8B6" w14:textId="77777777" w:rsidR="002C7B88" w:rsidRDefault="002C7B88" w:rsidP="002C7B88">
      <w:pPr>
        <w:pStyle w:val="1"/>
      </w:pPr>
    </w:p>
    <w:p w14:paraId="3B2445A7" w14:textId="36E53134" w:rsidR="002C7B88" w:rsidRPr="00964046" w:rsidRDefault="002C7B88" w:rsidP="002C7B88">
      <w:pPr>
        <w:pStyle w:val="1"/>
      </w:pPr>
    </w:p>
    <w:p w14:paraId="73ECE5A2" w14:textId="0CF981F1" w:rsidR="00C4713B" w:rsidRDefault="00F04D7D" w:rsidP="00F04D7D">
      <w:pPr>
        <w:pStyle w:val="a1"/>
      </w:pPr>
      <w:bookmarkStart w:id="16" w:name="_Toc182661469"/>
      <w:r>
        <w:lastRenderedPageBreak/>
        <w:t>2</w:t>
      </w:r>
      <w:r>
        <w:tab/>
        <w:t>Определение требований</w:t>
      </w:r>
      <w:bookmarkEnd w:id="16"/>
    </w:p>
    <w:p w14:paraId="4E354D2D" w14:textId="77777777" w:rsidR="002C7B88" w:rsidRPr="002C7B88" w:rsidRDefault="002C7B88" w:rsidP="002C7B88">
      <w:pPr>
        <w:pStyle w:val="1"/>
      </w:pPr>
    </w:p>
    <w:p w14:paraId="62325B94" w14:textId="738A857A" w:rsidR="00C4713B" w:rsidRDefault="00F04D7D" w:rsidP="006C323B">
      <w:pPr>
        <w:pStyle w:val="a3"/>
        <w:ind w:firstLine="0"/>
      </w:pPr>
      <w:bookmarkStart w:id="17" w:name="_Toc182661470"/>
      <w:r>
        <w:t>2.1</w:t>
      </w:r>
      <w:r>
        <w:tab/>
        <w:t>Модель системных прецедентов, включающая спецификации и диаграммы деятельности</w:t>
      </w:r>
      <w:bookmarkEnd w:id="17"/>
    </w:p>
    <w:p w14:paraId="535F2FD8" w14:textId="77777777" w:rsidR="002C7B88" w:rsidRPr="002C7B88" w:rsidRDefault="002C7B88" w:rsidP="002C7B88">
      <w:pPr>
        <w:pStyle w:val="1"/>
      </w:pPr>
    </w:p>
    <w:p w14:paraId="40F033FA" w14:textId="02F84161" w:rsidR="00C4713B" w:rsidRDefault="00F04D7D" w:rsidP="006C323B">
      <w:pPr>
        <w:pStyle w:val="a3"/>
        <w:ind w:firstLine="0"/>
      </w:pPr>
      <w:bookmarkStart w:id="18" w:name="_Toc182661471"/>
      <w:r>
        <w:t>2.2</w:t>
      </w:r>
      <w:r>
        <w:tab/>
        <w:t>Глоссарий предметной области</w:t>
      </w:r>
      <w:bookmarkEnd w:id="18"/>
    </w:p>
    <w:p w14:paraId="7E8C98A0" w14:textId="77777777" w:rsidR="002C7B88" w:rsidRPr="002C7B88" w:rsidRDefault="002C7B88" w:rsidP="002C7B88">
      <w:pPr>
        <w:pStyle w:val="1"/>
      </w:pPr>
    </w:p>
    <w:p w14:paraId="5A06D749" w14:textId="3C0CC055" w:rsidR="00C4713B" w:rsidRDefault="00F04D7D" w:rsidP="006C323B">
      <w:pPr>
        <w:pStyle w:val="a3"/>
        <w:ind w:firstLine="0"/>
      </w:pPr>
      <w:bookmarkStart w:id="19" w:name="_Toc182661472"/>
      <w:r>
        <w:t>2.3</w:t>
      </w:r>
      <w:r>
        <w:tab/>
        <w:t>Постановка задачи</w:t>
      </w:r>
      <w:bookmarkEnd w:id="19"/>
    </w:p>
    <w:p w14:paraId="537DE0B6" w14:textId="72926D31" w:rsidR="00C4713B" w:rsidRDefault="00B3437B" w:rsidP="00527C43">
      <w:pPr>
        <w:pStyle w:val="a1"/>
      </w:pPr>
      <w:bookmarkStart w:id="20" w:name="_Toc182661473"/>
      <w:r>
        <w:lastRenderedPageBreak/>
        <w:t>3</w:t>
      </w:r>
      <w:r>
        <w:tab/>
        <w:t>Проектирование ИС</w:t>
      </w:r>
      <w:bookmarkEnd w:id="20"/>
    </w:p>
    <w:p w14:paraId="4CFC09E9" w14:textId="77777777" w:rsidR="002C7B88" w:rsidRDefault="002C7B88">
      <w:pPr>
        <w:pStyle w:val="1"/>
      </w:pPr>
    </w:p>
    <w:p w14:paraId="1F22941D" w14:textId="592C73B5" w:rsidR="00C4713B" w:rsidRDefault="00B3437B" w:rsidP="00527C43">
      <w:pPr>
        <w:pStyle w:val="a3"/>
        <w:ind w:firstLine="0"/>
      </w:pPr>
      <w:bookmarkStart w:id="21" w:name="_Toc182661474"/>
      <w:r>
        <w:t>3.1</w:t>
      </w:r>
      <w:r>
        <w:tab/>
        <w:t>Модель анализа</w:t>
      </w:r>
      <w:bookmarkEnd w:id="21"/>
    </w:p>
    <w:p w14:paraId="4C731EBB" w14:textId="77777777" w:rsidR="002C7B88" w:rsidRDefault="002C7B88">
      <w:pPr>
        <w:pStyle w:val="1"/>
      </w:pPr>
    </w:p>
    <w:p w14:paraId="0C98E8E4" w14:textId="3AE9446E" w:rsidR="00C4713B" w:rsidRDefault="00B3437B" w:rsidP="00527C43">
      <w:pPr>
        <w:pStyle w:val="a3"/>
        <w:ind w:firstLine="0"/>
      </w:pPr>
      <w:bookmarkStart w:id="22" w:name="_Toc182661475"/>
      <w:r>
        <w:t>3.1.1</w:t>
      </w:r>
      <w:r>
        <w:tab/>
        <w:t>Диаграмма ключевых абстракций</w:t>
      </w:r>
      <w:bookmarkEnd w:id="22"/>
    </w:p>
    <w:p w14:paraId="6E641D15" w14:textId="77777777" w:rsidR="002C7B88" w:rsidRDefault="002C7B88">
      <w:pPr>
        <w:pStyle w:val="1"/>
      </w:pPr>
    </w:p>
    <w:p w14:paraId="612B29D3" w14:textId="621E88F0" w:rsidR="00C4713B" w:rsidRDefault="00B3437B" w:rsidP="00527C43">
      <w:pPr>
        <w:pStyle w:val="a3"/>
        <w:ind w:firstLine="0"/>
      </w:pPr>
      <w:bookmarkStart w:id="23" w:name="_Toc182661476"/>
      <w:r>
        <w:t>3.1.2</w:t>
      </w:r>
      <w:r>
        <w:tab/>
        <w:t>Диаграмма VOP</w:t>
      </w:r>
      <w:r w:rsidR="00964046">
        <w:t>С</w:t>
      </w:r>
      <w:r>
        <w:t xml:space="preserve"> (</w:t>
      </w:r>
      <w:proofErr w:type="spellStart"/>
      <w:r>
        <w:t>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Participating</w:t>
      </w:r>
      <w:proofErr w:type="spellEnd"/>
      <w:r>
        <w:t xml:space="preserve"> </w:t>
      </w:r>
      <w:proofErr w:type="spellStart"/>
      <w:r>
        <w:t>Classes</w:t>
      </w:r>
      <w:proofErr w:type="spellEnd"/>
      <w:r>
        <w:t>) и диаграмма последовательности для каждого системного прецедента модели</w:t>
      </w:r>
      <w:bookmarkEnd w:id="23"/>
    </w:p>
    <w:p w14:paraId="0EAE7194" w14:textId="77777777" w:rsidR="002C7B88" w:rsidRDefault="002C7B88">
      <w:pPr>
        <w:pStyle w:val="1"/>
      </w:pPr>
    </w:p>
    <w:p w14:paraId="4FF069EE" w14:textId="1930DAE5" w:rsidR="00C4713B" w:rsidRDefault="00B3437B" w:rsidP="00527C43">
      <w:pPr>
        <w:pStyle w:val="a3"/>
        <w:ind w:firstLine="0"/>
      </w:pPr>
      <w:bookmarkStart w:id="24" w:name="_Toc182661477"/>
      <w:r>
        <w:t>3.2</w:t>
      </w:r>
      <w:r>
        <w:tab/>
        <w:t>Проектная модель</w:t>
      </w:r>
      <w:bookmarkEnd w:id="24"/>
    </w:p>
    <w:p w14:paraId="42DC3A16" w14:textId="77777777" w:rsidR="002C7B88" w:rsidRDefault="002C7B88">
      <w:pPr>
        <w:pStyle w:val="1"/>
      </w:pPr>
    </w:p>
    <w:p w14:paraId="551CA6FA" w14:textId="51D662F7" w:rsidR="00C4713B" w:rsidRDefault="00B3437B" w:rsidP="00527C43">
      <w:pPr>
        <w:pStyle w:val="a3"/>
        <w:ind w:firstLine="0"/>
      </w:pPr>
      <w:bookmarkStart w:id="25" w:name="_Toc182661478"/>
      <w:r>
        <w:t>3.2.1</w:t>
      </w:r>
      <w:r>
        <w:tab/>
        <w:t>Архитектура системы</w:t>
      </w:r>
      <w:bookmarkEnd w:id="25"/>
    </w:p>
    <w:p w14:paraId="2EA03672" w14:textId="77777777" w:rsidR="002C7B88" w:rsidRDefault="002C7B88">
      <w:pPr>
        <w:pStyle w:val="1"/>
      </w:pPr>
    </w:p>
    <w:p w14:paraId="473EA4A7" w14:textId="774A09F8" w:rsidR="00C4713B" w:rsidRDefault="00B3437B" w:rsidP="00B3437B">
      <w:pPr>
        <w:pStyle w:val="a3"/>
        <w:ind w:firstLine="0"/>
      </w:pPr>
      <w:bookmarkStart w:id="26" w:name="_Toc182661479"/>
      <w:r>
        <w:t>3.2.1.1</w:t>
      </w:r>
      <w:r>
        <w:tab/>
        <w:t>Архитектурные уровни</w:t>
      </w:r>
      <w:bookmarkEnd w:id="26"/>
    </w:p>
    <w:p w14:paraId="0FAF1B1D" w14:textId="77777777" w:rsidR="002C7B88" w:rsidRDefault="002C7B88">
      <w:pPr>
        <w:pStyle w:val="1"/>
      </w:pPr>
    </w:p>
    <w:p w14:paraId="493F80B8" w14:textId="00B7C174" w:rsidR="00C4713B" w:rsidRDefault="00B3437B" w:rsidP="00527C43">
      <w:pPr>
        <w:pStyle w:val="a3"/>
        <w:ind w:firstLine="0"/>
      </w:pPr>
      <w:bookmarkStart w:id="27" w:name="_Toc182661480"/>
      <w:r>
        <w:t>3.2.1.2</w:t>
      </w:r>
      <w:r>
        <w:tab/>
        <w:t>Конфигурация системы (описание выделенных пакетов, подсистем)</w:t>
      </w:r>
      <w:bookmarkEnd w:id="27"/>
    </w:p>
    <w:p w14:paraId="7739BC51" w14:textId="77777777" w:rsidR="00527C43" w:rsidRDefault="00527C43" w:rsidP="00527C43">
      <w:pPr>
        <w:pStyle w:val="1"/>
      </w:pPr>
    </w:p>
    <w:p w14:paraId="2439FBD2" w14:textId="069A7BDD" w:rsidR="00C4713B" w:rsidRDefault="00B3437B" w:rsidP="00B3437B">
      <w:pPr>
        <w:pStyle w:val="a3"/>
        <w:ind w:firstLine="0"/>
      </w:pPr>
      <w:bookmarkStart w:id="28" w:name="_Toc182661481"/>
      <w:r>
        <w:t>3.2.1.3</w:t>
      </w:r>
      <w:r>
        <w:tab/>
        <w:t>Диаграмма размещения</w:t>
      </w:r>
      <w:bookmarkEnd w:id="28"/>
    </w:p>
    <w:p w14:paraId="357CBFF3" w14:textId="77777777" w:rsidR="002C7B88" w:rsidRDefault="002C7B88" w:rsidP="00B3437B">
      <w:pPr>
        <w:pStyle w:val="1"/>
      </w:pPr>
    </w:p>
    <w:p w14:paraId="5F7E6D1F" w14:textId="036A5799" w:rsidR="00C4713B" w:rsidRDefault="00B3437B" w:rsidP="00B3437B">
      <w:pPr>
        <w:pStyle w:val="a3"/>
        <w:ind w:firstLine="0"/>
      </w:pPr>
      <w:bookmarkStart w:id="29" w:name="_Toc182661482"/>
      <w:r>
        <w:t>3.2.1.4</w:t>
      </w:r>
      <w:r>
        <w:tab/>
        <w:t>Структура подсистем (диаграмма пакета, диаграмма классов, диаграмма последовательности)</w:t>
      </w:r>
      <w:bookmarkEnd w:id="29"/>
    </w:p>
    <w:p w14:paraId="64FB5BF5" w14:textId="77777777" w:rsidR="002C7B88" w:rsidRDefault="002C7B88" w:rsidP="00B3437B">
      <w:pPr>
        <w:pStyle w:val="1"/>
      </w:pPr>
    </w:p>
    <w:p w14:paraId="102D2332" w14:textId="486881CB" w:rsidR="00C4713B" w:rsidRDefault="00B3437B" w:rsidP="00B3437B">
      <w:pPr>
        <w:pStyle w:val="a3"/>
        <w:ind w:firstLine="0"/>
      </w:pPr>
      <w:bookmarkStart w:id="30" w:name="_Toc182661483"/>
      <w:r>
        <w:t>3.2.2</w:t>
      </w:r>
      <w:r>
        <w:tab/>
        <w:t>Компоненты системы</w:t>
      </w:r>
      <w:bookmarkEnd w:id="30"/>
    </w:p>
    <w:p w14:paraId="19E0FE95" w14:textId="77777777" w:rsidR="002C7B88" w:rsidRDefault="002C7B88" w:rsidP="00B3437B">
      <w:pPr>
        <w:pStyle w:val="1"/>
      </w:pPr>
    </w:p>
    <w:p w14:paraId="2EABDBFA" w14:textId="26107390" w:rsidR="00C4713B" w:rsidRDefault="00B3437B" w:rsidP="00B3437B">
      <w:pPr>
        <w:pStyle w:val="a3"/>
        <w:ind w:firstLine="0"/>
      </w:pPr>
      <w:bookmarkStart w:id="31" w:name="_Toc182661484"/>
      <w:r>
        <w:t>3.2.2.1</w:t>
      </w:r>
      <w:r>
        <w:tab/>
        <w:t>Классы системы (описание классов (атрибут, методы), диаграммы состояний)</w:t>
      </w:r>
      <w:bookmarkEnd w:id="31"/>
    </w:p>
    <w:p w14:paraId="188DEB10" w14:textId="77777777" w:rsidR="002C7B88" w:rsidRDefault="002C7B88" w:rsidP="00B3437B">
      <w:pPr>
        <w:pStyle w:val="1"/>
      </w:pPr>
    </w:p>
    <w:p w14:paraId="1222E31C" w14:textId="7840A656" w:rsidR="00C4713B" w:rsidRDefault="00B3437B" w:rsidP="00B3437B">
      <w:pPr>
        <w:pStyle w:val="a3"/>
        <w:ind w:firstLine="0"/>
      </w:pPr>
      <w:bookmarkStart w:id="32" w:name="_Toc182661485"/>
      <w:r>
        <w:t>3.2.2.2</w:t>
      </w:r>
      <w:r>
        <w:tab/>
        <w:t>База данных</w:t>
      </w:r>
      <w:bookmarkEnd w:id="32"/>
    </w:p>
    <w:p w14:paraId="106D1E1A" w14:textId="77777777" w:rsidR="002C7B88" w:rsidRDefault="002C7B88" w:rsidP="00B3437B">
      <w:pPr>
        <w:pStyle w:val="1"/>
      </w:pPr>
    </w:p>
    <w:p w14:paraId="5F6F621E" w14:textId="4C6DB673" w:rsidR="00C4713B" w:rsidRDefault="00B3437B" w:rsidP="00B3437B">
      <w:pPr>
        <w:pStyle w:val="a3"/>
        <w:ind w:firstLine="0"/>
      </w:pPr>
      <w:bookmarkStart w:id="33" w:name="_Toc182661486"/>
      <w:r>
        <w:lastRenderedPageBreak/>
        <w:t>3.2.3</w:t>
      </w:r>
      <w:r>
        <w:tab/>
        <w:t>Интерфейс системы</w:t>
      </w:r>
      <w:bookmarkEnd w:id="33"/>
    </w:p>
    <w:p w14:paraId="4F13F489" w14:textId="77777777" w:rsidR="00C4713B" w:rsidRDefault="00D8016A" w:rsidP="002C7B88">
      <w:pPr>
        <w:pStyle w:val="a5"/>
      </w:pPr>
      <w:bookmarkStart w:id="34" w:name="_Toc182661487"/>
      <w:r>
        <w:lastRenderedPageBreak/>
        <w:t>Заключение</w:t>
      </w:r>
      <w:bookmarkEnd w:id="34"/>
    </w:p>
    <w:p w14:paraId="4B990B3A" w14:textId="77777777" w:rsidR="00C4713B" w:rsidRPr="002C7B88" w:rsidRDefault="00D8016A" w:rsidP="002C7B88">
      <w:pPr>
        <w:pStyle w:val="a1"/>
        <w:jc w:val="center"/>
      </w:pPr>
      <w:bookmarkStart w:id="35" w:name="_Toc182661488"/>
      <w:r w:rsidRPr="002C7B88">
        <w:lastRenderedPageBreak/>
        <w:t>Список литературы</w:t>
      </w:r>
      <w:bookmarkEnd w:id="35"/>
    </w:p>
    <w:p w14:paraId="495099A5" w14:textId="77777777" w:rsidR="00C4713B" w:rsidRDefault="00D8016A" w:rsidP="002C7B88">
      <w:pPr>
        <w:pStyle w:val="a1"/>
        <w:jc w:val="center"/>
      </w:pPr>
      <w:bookmarkStart w:id="36" w:name="_Toc182661489"/>
      <w:r>
        <w:lastRenderedPageBreak/>
        <w:t>Приложения</w:t>
      </w:r>
      <w:bookmarkEnd w:id="36"/>
    </w:p>
    <w:sectPr w:rsidR="00C4713B" w:rsidSect="005A1369">
      <w:footerReference w:type="default" r:id="rId12"/>
      <w:pgSz w:w="11906" w:h="16838"/>
      <w:pgMar w:top="1134" w:right="850" w:bottom="1134" w:left="1701" w:header="708" w:footer="31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154B8" w14:textId="77777777" w:rsidR="00463225" w:rsidRDefault="00463225" w:rsidP="00924D16">
      <w:r>
        <w:separator/>
      </w:r>
    </w:p>
  </w:endnote>
  <w:endnote w:type="continuationSeparator" w:id="0">
    <w:p w14:paraId="22E149F0" w14:textId="77777777" w:rsidR="00463225" w:rsidRDefault="00463225" w:rsidP="00924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9457734"/>
      <w:docPartObj>
        <w:docPartGallery w:val="Page Numbers (Bottom of Page)"/>
        <w:docPartUnique/>
      </w:docPartObj>
    </w:sdtPr>
    <w:sdtEndPr/>
    <w:sdtContent>
      <w:p w14:paraId="492145BD" w14:textId="77777777" w:rsidR="00C55EBC" w:rsidRDefault="00C55EB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7D3F3A" w14:textId="77777777" w:rsidR="005D731C" w:rsidRDefault="005D731C" w:rsidP="00924D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192E4" w14:textId="77777777" w:rsidR="00463225" w:rsidRDefault="00463225" w:rsidP="00924D16">
      <w:r>
        <w:separator/>
      </w:r>
    </w:p>
  </w:footnote>
  <w:footnote w:type="continuationSeparator" w:id="0">
    <w:p w14:paraId="6E61E419" w14:textId="77777777" w:rsidR="00463225" w:rsidRDefault="00463225" w:rsidP="00924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303F"/>
    <w:multiLevelType w:val="hybridMultilevel"/>
    <w:tmpl w:val="C62E4BA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A90D31"/>
    <w:multiLevelType w:val="multilevel"/>
    <w:tmpl w:val="A6CEDA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" w15:restartNumberingAfterBreak="0">
    <w:nsid w:val="09FF2FE2"/>
    <w:multiLevelType w:val="multilevel"/>
    <w:tmpl w:val="642A34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3" w15:restartNumberingAfterBreak="0">
    <w:nsid w:val="0B3E751F"/>
    <w:multiLevelType w:val="singleLevel"/>
    <w:tmpl w:val="D22A1A3E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" w15:restartNumberingAfterBreak="0">
    <w:nsid w:val="11A05A3B"/>
    <w:multiLevelType w:val="multilevel"/>
    <w:tmpl w:val="8FB22618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1" w:hanging="6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21D14FD"/>
    <w:multiLevelType w:val="multilevel"/>
    <w:tmpl w:val="C4B022DE"/>
    <w:lvl w:ilvl="0">
      <w:start w:val="1"/>
      <w:numFmt w:val="decimal"/>
      <w:lvlText w:val="%1"/>
      <w:lvlJc w:val="left"/>
      <w:pPr>
        <w:ind w:left="1056" w:hanging="10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76" w:hanging="10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5545ABF"/>
    <w:multiLevelType w:val="hybridMultilevel"/>
    <w:tmpl w:val="88F20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C23CC"/>
    <w:multiLevelType w:val="hybridMultilevel"/>
    <w:tmpl w:val="B546BD7C"/>
    <w:lvl w:ilvl="0" w:tplc="FB989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934FC6"/>
    <w:multiLevelType w:val="multilevel"/>
    <w:tmpl w:val="A77A5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89029B"/>
    <w:multiLevelType w:val="multilevel"/>
    <w:tmpl w:val="6F56C50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3" w:hanging="50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27DD7F27"/>
    <w:multiLevelType w:val="multilevel"/>
    <w:tmpl w:val="8FB22618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1" w:hanging="6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29892B6E"/>
    <w:multiLevelType w:val="hybridMultilevel"/>
    <w:tmpl w:val="C65687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C934418"/>
    <w:multiLevelType w:val="multilevel"/>
    <w:tmpl w:val="22E4D1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325102A3"/>
    <w:multiLevelType w:val="hybridMultilevel"/>
    <w:tmpl w:val="517A43C6"/>
    <w:lvl w:ilvl="0" w:tplc="18A24D04">
      <w:start w:val="1"/>
      <w:numFmt w:val="decimal"/>
      <w:lvlText w:val="3.2.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32826385"/>
    <w:multiLevelType w:val="hybridMultilevel"/>
    <w:tmpl w:val="0BD40C3C"/>
    <w:lvl w:ilvl="0" w:tplc="EE000A12">
      <w:start w:val="1"/>
      <w:numFmt w:val="decimal"/>
      <w:lvlText w:val="3.1.%1"/>
      <w:lvlJc w:val="left"/>
      <w:pPr>
        <w:ind w:left="30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69" w:hanging="360"/>
      </w:pPr>
    </w:lvl>
    <w:lvl w:ilvl="2" w:tplc="0419001B" w:tentative="1">
      <w:start w:val="1"/>
      <w:numFmt w:val="lowerRoman"/>
      <w:lvlText w:val="%3."/>
      <w:lvlJc w:val="right"/>
      <w:pPr>
        <w:ind w:left="4489" w:hanging="180"/>
      </w:pPr>
    </w:lvl>
    <w:lvl w:ilvl="3" w:tplc="0419000F" w:tentative="1">
      <w:start w:val="1"/>
      <w:numFmt w:val="decimal"/>
      <w:lvlText w:val="%4."/>
      <w:lvlJc w:val="left"/>
      <w:pPr>
        <w:ind w:left="5209" w:hanging="360"/>
      </w:pPr>
    </w:lvl>
    <w:lvl w:ilvl="4" w:tplc="04190019" w:tentative="1">
      <w:start w:val="1"/>
      <w:numFmt w:val="lowerLetter"/>
      <w:lvlText w:val="%5."/>
      <w:lvlJc w:val="left"/>
      <w:pPr>
        <w:ind w:left="5929" w:hanging="360"/>
      </w:pPr>
    </w:lvl>
    <w:lvl w:ilvl="5" w:tplc="0419001B" w:tentative="1">
      <w:start w:val="1"/>
      <w:numFmt w:val="lowerRoman"/>
      <w:lvlText w:val="%6."/>
      <w:lvlJc w:val="right"/>
      <w:pPr>
        <w:ind w:left="6649" w:hanging="180"/>
      </w:pPr>
    </w:lvl>
    <w:lvl w:ilvl="6" w:tplc="0419000F" w:tentative="1">
      <w:start w:val="1"/>
      <w:numFmt w:val="decimal"/>
      <w:lvlText w:val="%7."/>
      <w:lvlJc w:val="left"/>
      <w:pPr>
        <w:ind w:left="7369" w:hanging="360"/>
      </w:pPr>
    </w:lvl>
    <w:lvl w:ilvl="7" w:tplc="04190019" w:tentative="1">
      <w:start w:val="1"/>
      <w:numFmt w:val="lowerLetter"/>
      <w:lvlText w:val="%8."/>
      <w:lvlJc w:val="left"/>
      <w:pPr>
        <w:ind w:left="8089" w:hanging="360"/>
      </w:pPr>
    </w:lvl>
    <w:lvl w:ilvl="8" w:tplc="0419001B" w:tentative="1">
      <w:start w:val="1"/>
      <w:numFmt w:val="lowerRoman"/>
      <w:lvlText w:val="%9."/>
      <w:lvlJc w:val="right"/>
      <w:pPr>
        <w:ind w:left="8809" w:hanging="180"/>
      </w:pPr>
    </w:lvl>
  </w:abstractNum>
  <w:abstractNum w:abstractNumId="15" w15:restartNumberingAfterBreak="0">
    <w:nsid w:val="32FD4083"/>
    <w:multiLevelType w:val="multilevel"/>
    <w:tmpl w:val="3C062F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35134915"/>
    <w:multiLevelType w:val="hybridMultilevel"/>
    <w:tmpl w:val="B9EE506C"/>
    <w:lvl w:ilvl="0" w:tplc="BA3E8534">
      <w:start w:val="1"/>
      <w:numFmt w:val="decimal"/>
      <w:lvlText w:val="3.2.1.%1"/>
      <w:lvlJc w:val="left"/>
      <w:pPr>
        <w:ind w:left="35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09" w:hanging="360"/>
      </w:pPr>
    </w:lvl>
    <w:lvl w:ilvl="2" w:tplc="0419001B" w:tentative="1">
      <w:start w:val="1"/>
      <w:numFmt w:val="lowerRoman"/>
      <w:lvlText w:val="%3."/>
      <w:lvlJc w:val="right"/>
      <w:pPr>
        <w:ind w:left="5029" w:hanging="180"/>
      </w:pPr>
    </w:lvl>
    <w:lvl w:ilvl="3" w:tplc="0419000F" w:tentative="1">
      <w:start w:val="1"/>
      <w:numFmt w:val="decimal"/>
      <w:lvlText w:val="%4."/>
      <w:lvlJc w:val="left"/>
      <w:pPr>
        <w:ind w:left="5749" w:hanging="360"/>
      </w:pPr>
    </w:lvl>
    <w:lvl w:ilvl="4" w:tplc="04190019" w:tentative="1">
      <w:start w:val="1"/>
      <w:numFmt w:val="lowerLetter"/>
      <w:lvlText w:val="%5."/>
      <w:lvlJc w:val="left"/>
      <w:pPr>
        <w:ind w:left="6469" w:hanging="360"/>
      </w:pPr>
    </w:lvl>
    <w:lvl w:ilvl="5" w:tplc="0419001B" w:tentative="1">
      <w:start w:val="1"/>
      <w:numFmt w:val="lowerRoman"/>
      <w:lvlText w:val="%6."/>
      <w:lvlJc w:val="right"/>
      <w:pPr>
        <w:ind w:left="7189" w:hanging="180"/>
      </w:pPr>
    </w:lvl>
    <w:lvl w:ilvl="6" w:tplc="0419000F" w:tentative="1">
      <w:start w:val="1"/>
      <w:numFmt w:val="decimal"/>
      <w:lvlText w:val="%7."/>
      <w:lvlJc w:val="left"/>
      <w:pPr>
        <w:ind w:left="7909" w:hanging="360"/>
      </w:pPr>
    </w:lvl>
    <w:lvl w:ilvl="7" w:tplc="04190019" w:tentative="1">
      <w:start w:val="1"/>
      <w:numFmt w:val="lowerLetter"/>
      <w:lvlText w:val="%8."/>
      <w:lvlJc w:val="left"/>
      <w:pPr>
        <w:ind w:left="8629" w:hanging="360"/>
      </w:pPr>
    </w:lvl>
    <w:lvl w:ilvl="8" w:tplc="0419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17" w15:restartNumberingAfterBreak="0">
    <w:nsid w:val="37865650"/>
    <w:multiLevelType w:val="hybridMultilevel"/>
    <w:tmpl w:val="E3302906"/>
    <w:lvl w:ilvl="0" w:tplc="3014BC0E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theme="minorBidi"/>
      </w:rPr>
    </w:lvl>
    <w:lvl w:ilvl="1" w:tplc="B0507900">
      <w:start w:val="1"/>
      <w:numFmt w:val="decimal"/>
      <w:lvlText w:val="1.%2"/>
      <w:lvlJc w:val="left"/>
      <w:pPr>
        <w:ind w:left="2149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81D6C11"/>
    <w:multiLevelType w:val="hybridMultilevel"/>
    <w:tmpl w:val="F0465EEE"/>
    <w:lvl w:ilvl="0" w:tplc="8A4AA94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ED8163B"/>
    <w:multiLevelType w:val="hybridMultilevel"/>
    <w:tmpl w:val="222690A0"/>
    <w:lvl w:ilvl="0" w:tplc="274E4D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152225"/>
    <w:multiLevelType w:val="hybridMultilevel"/>
    <w:tmpl w:val="4A8C6D9E"/>
    <w:lvl w:ilvl="0" w:tplc="49D012A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C155F"/>
    <w:multiLevelType w:val="hybridMultilevel"/>
    <w:tmpl w:val="10C24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6118C5"/>
    <w:multiLevelType w:val="multilevel"/>
    <w:tmpl w:val="CFB4DB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5A025302"/>
    <w:multiLevelType w:val="hybridMultilevel"/>
    <w:tmpl w:val="3384D75A"/>
    <w:lvl w:ilvl="0" w:tplc="2402ABF4">
      <w:start w:val="1"/>
      <w:numFmt w:val="decimal"/>
      <w:lvlText w:val="3.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4" w15:restartNumberingAfterBreak="0">
    <w:nsid w:val="5D9B51A2"/>
    <w:multiLevelType w:val="multilevel"/>
    <w:tmpl w:val="F3D0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5627F2"/>
    <w:multiLevelType w:val="hybridMultilevel"/>
    <w:tmpl w:val="77C2D344"/>
    <w:lvl w:ilvl="0" w:tplc="80D4A8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8F459A"/>
    <w:multiLevelType w:val="multilevel"/>
    <w:tmpl w:val="E4ECE9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72" w:hanging="2160"/>
      </w:pPr>
      <w:rPr>
        <w:rFonts w:hint="default"/>
      </w:rPr>
    </w:lvl>
  </w:abstractNum>
  <w:abstractNum w:abstractNumId="27" w15:restartNumberingAfterBreak="0">
    <w:nsid w:val="628B3D16"/>
    <w:multiLevelType w:val="hybridMultilevel"/>
    <w:tmpl w:val="CF1AA078"/>
    <w:lvl w:ilvl="0" w:tplc="DAFEDA18">
      <w:start w:val="1"/>
      <w:numFmt w:val="decimal"/>
      <w:lvlText w:val="3.2.2.%1"/>
      <w:lvlJc w:val="left"/>
      <w:pPr>
        <w:ind w:left="35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09" w:hanging="360"/>
      </w:pPr>
    </w:lvl>
    <w:lvl w:ilvl="2" w:tplc="0419001B" w:tentative="1">
      <w:start w:val="1"/>
      <w:numFmt w:val="lowerRoman"/>
      <w:lvlText w:val="%3."/>
      <w:lvlJc w:val="right"/>
      <w:pPr>
        <w:ind w:left="5029" w:hanging="180"/>
      </w:pPr>
    </w:lvl>
    <w:lvl w:ilvl="3" w:tplc="0419000F" w:tentative="1">
      <w:start w:val="1"/>
      <w:numFmt w:val="decimal"/>
      <w:lvlText w:val="%4."/>
      <w:lvlJc w:val="left"/>
      <w:pPr>
        <w:ind w:left="5749" w:hanging="360"/>
      </w:pPr>
    </w:lvl>
    <w:lvl w:ilvl="4" w:tplc="04190019" w:tentative="1">
      <w:start w:val="1"/>
      <w:numFmt w:val="lowerLetter"/>
      <w:lvlText w:val="%5."/>
      <w:lvlJc w:val="left"/>
      <w:pPr>
        <w:ind w:left="6469" w:hanging="360"/>
      </w:pPr>
    </w:lvl>
    <w:lvl w:ilvl="5" w:tplc="0419001B" w:tentative="1">
      <w:start w:val="1"/>
      <w:numFmt w:val="lowerRoman"/>
      <w:lvlText w:val="%6."/>
      <w:lvlJc w:val="right"/>
      <w:pPr>
        <w:ind w:left="7189" w:hanging="180"/>
      </w:pPr>
    </w:lvl>
    <w:lvl w:ilvl="6" w:tplc="0419000F" w:tentative="1">
      <w:start w:val="1"/>
      <w:numFmt w:val="decimal"/>
      <w:lvlText w:val="%7."/>
      <w:lvlJc w:val="left"/>
      <w:pPr>
        <w:ind w:left="7909" w:hanging="360"/>
      </w:pPr>
    </w:lvl>
    <w:lvl w:ilvl="7" w:tplc="04190019" w:tentative="1">
      <w:start w:val="1"/>
      <w:numFmt w:val="lowerLetter"/>
      <w:lvlText w:val="%8."/>
      <w:lvlJc w:val="left"/>
      <w:pPr>
        <w:ind w:left="8629" w:hanging="360"/>
      </w:pPr>
    </w:lvl>
    <w:lvl w:ilvl="8" w:tplc="0419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28" w15:restartNumberingAfterBreak="0">
    <w:nsid w:val="64B369A3"/>
    <w:multiLevelType w:val="multilevel"/>
    <w:tmpl w:val="C6065A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9506A48"/>
    <w:multiLevelType w:val="multilevel"/>
    <w:tmpl w:val="71286D4E"/>
    <w:lvl w:ilvl="0">
      <w:start w:val="1"/>
      <w:numFmt w:val="decimal"/>
      <w:lvlText w:val="%1"/>
      <w:lvlJc w:val="left"/>
      <w:pPr>
        <w:tabs>
          <w:tab w:val="num" w:pos="1154"/>
        </w:tabs>
        <w:ind w:left="1154" w:hanging="360"/>
      </w:pPr>
    </w:lvl>
    <w:lvl w:ilvl="1">
      <w:start w:val="1"/>
      <w:numFmt w:val="decimal"/>
      <w:lvlText w:val="%1.%2"/>
      <w:lvlJc w:val="left"/>
      <w:pPr>
        <w:tabs>
          <w:tab w:val="num" w:pos="1586"/>
        </w:tabs>
        <w:ind w:left="1586" w:hanging="432"/>
      </w:pPr>
    </w:lvl>
    <w:lvl w:ilvl="2">
      <w:start w:val="1"/>
      <w:numFmt w:val="decimal"/>
      <w:lvlText w:val="%1.%2.%3"/>
      <w:lvlJc w:val="left"/>
      <w:pPr>
        <w:tabs>
          <w:tab w:val="num" w:pos="2018"/>
        </w:tabs>
        <w:ind w:left="2018" w:hanging="504"/>
      </w:pPr>
    </w:lvl>
    <w:lvl w:ilvl="3">
      <w:start w:val="1"/>
      <w:numFmt w:val="decimal"/>
      <w:lvlText w:val="%1.%2.%3.%4"/>
      <w:lvlJc w:val="left"/>
      <w:pPr>
        <w:tabs>
          <w:tab w:val="num" w:pos="2594"/>
        </w:tabs>
        <w:ind w:left="2522" w:hanging="648"/>
      </w:pPr>
    </w:lvl>
    <w:lvl w:ilvl="4">
      <w:start w:val="1"/>
      <w:numFmt w:val="decimal"/>
      <w:lvlText w:val="%1.%2.%3.%4.%5."/>
      <w:lvlJc w:val="left"/>
      <w:pPr>
        <w:tabs>
          <w:tab w:val="num" w:pos="3314"/>
        </w:tabs>
        <w:ind w:left="3026" w:hanging="792"/>
      </w:pPr>
    </w:lvl>
    <w:lvl w:ilvl="5">
      <w:start w:val="1"/>
      <w:numFmt w:val="decimal"/>
      <w:lvlText w:val="%1.%2.%3.%4.%5.%6."/>
      <w:lvlJc w:val="left"/>
      <w:pPr>
        <w:tabs>
          <w:tab w:val="num" w:pos="3674"/>
        </w:tabs>
        <w:ind w:left="3530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94"/>
        </w:tabs>
        <w:ind w:left="4034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754"/>
        </w:tabs>
        <w:ind w:left="4538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74"/>
        </w:tabs>
        <w:ind w:left="5114" w:hanging="1440"/>
      </w:pPr>
    </w:lvl>
  </w:abstractNum>
  <w:abstractNum w:abstractNumId="30" w15:restartNumberingAfterBreak="0">
    <w:nsid w:val="70E2670D"/>
    <w:multiLevelType w:val="hybridMultilevel"/>
    <w:tmpl w:val="033EC2F0"/>
    <w:lvl w:ilvl="0" w:tplc="1A70A5B0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decimal"/>
      <w:lvlText w:val="1.%2"/>
      <w:lvlJc w:val="left"/>
      <w:pPr>
        <w:ind w:left="2149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4E84A20"/>
    <w:multiLevelType w:val="hybridMultilevel"/>
    <w:tmpl w:val="CE30B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454630"/>
    <w:multiLevelType w:val="multilevel"/>
    <w:tmpl w:val="D7B86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BFE1A60"/>
    <w:multiLevelType w:val="multilevel"/>
    <w:tmpl w:val="31086C8C"/>
    <w:lvl w:ilvl="0">
      <w:start w:val="1"/>
      <w:numFmt w:val="decimal"/>
      <w:lvlText w:val="%1"/>
      <w:lvlJc w:val="left"/>
      <w:pPr>
        <w:ind w:left="709" w:hanging="42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4" w15:restartNumberingAfterBreak="0">
    <w:nsid w:val="7F897AB9"/>
    <w:multiLevelType w:val="hybridMultilevel"/>
    <w:tmpl w:val="FFF284BA"/>
    <w:lvl w:ilvl="0" w:tplc="D1EE0DE2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17"/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</w:num>
  <w:num w:numId="4">
    <w:abstractNumId w:val="23"/>
  </w:num>
  <w:num w:numId="5">
    <w:abstractNumId w:val="14"/>
  </w:num>
  <w:num w:numId="6">
    <w:abstractNumId w:val="13"/>
  </w:num>
  <w:num w:numId="7">
    <w:abstractNumId w:val="16"/>
  </w:num>
  <w:num w:numId="8">
    <w:abstractNumId w:val="27"/>
  </w:num>
  <w:num w:numId="9">
    <w:abstractNumId w:val="0"/>
  </w:num>
  <w:num w:numId="10">
    <w:abstractNumId w:val="3"/>
  </w:num>
  <w:num w:numId="11">
    <w:abstractNumId w:val="31"/>
  </w:num>
  <w:num w:numId="12">
    <w:abstractNumId w:val="9"/>
  </w:num>
  <w:num w:numId="13">
    <w:abstractNumId w:val="25"/>
  </w:num>
  <w:num w:numId="14">
    <w:abstractNumId w:val="10"/>
  </w:num>
  <w:num w:numId="15">
    <w:abstractNumId w:val="4"/>
  </w:num>
  <w:num w:numId="16">
    <w:abstractNumId w:val="11"/>
  </w:num>
  <w:num w:numId="17">
    <w:abstractNumId w:val="6"/>
  </w:num>
  <w:num w:numId="18">
    <w:abstractNumId w:val="20"/>
  </w:num>
  <w:num w:numId="19">
    <w:abstractNumId w:val="19"/>
  </w:num>
  <w:num w:numId="20">
    <w:abstractNumId w:val="7"/>
  </w:num>
  <w:num w:numId="21">
    <w:abstractNumId w:val="18"/>
  </w:num>
  <w:num w:numId="22">
    <w:abstractNumId w:val="33"/>
  </w:num>
  <w:num w:numId="23">
    <w:abstractNumId w:val="1"/>
  </w:num>
  <w:num w:numId="24">
    <w:abstractNumId w:val="21"/>
  </w:num>
  <w:num w:numId="25">
    <w:abstractNumId w:val="32"/>
  </w:num>
  <w:num w:numId="26">
    <w:abstractNumId w:val="28"/>
  </w:num>
  <w:num w:numId="27">
    <w:abstractNumId w:val="34"/>
  </w:num>
  <w:num w:numId="28">
    <w:abstractNumId w:val="5"/>
  </w:num>
  <w:num w:numId="29">
    <w:abstractNumId w:val="2"/>
  </w:num>
  <w:num w:numId="30">
    <w:abstractNumId w:val="26"/>
  </w:num>
  <w:num w:numId="31">
    <w:abstractNumId w:val="15"/>
  </w:num>
  <w:num w:numId="32">
    <w:abstractNumId w:val="12"/>
  </w:num>
  <w:num w:numId="33">
    <w:abstractNumId w:val="22"/>
  </w:num>
  <w:num w:numId="34">
    <w:abstractNumId w:val="24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4EA1"/>
    <w:rsid w:val="00003D5B"/>
    <w:rsid w:val="0004348B"/>
    <w:rsid w:val="00067D3C"/>
    <w:rsid w:val="000941AB"/>
    <w:rsid w:val="000B0BB9"/>
    <w:rsid w:val="000C7A6F"/>
    <w:rsid w:val="0010283F"/>
    <w:rsid w:val="00136182"/>
    <w:rsid w:val="00151930"/>
    <w:rsid w:val="00172FE1"/>
    <w:rsid w:val="001D5491"/>
    <w:rsid w:val="0021719F"/>
    <w:rsid w:val="0026117D"/>
    <w:rsid w:val="002815F6"/>
    <w:rsid w:val="0029307D"/>
    <w:rsid w:val="002C599D"/>
    <w:rsid w:val="002C7B88"/>
    <w:rsid w:val="002E6804"/>
    <w:rsid w:val="00340F1F"/>
    <w:rsid w:val="00364AEF"/>
    <w:rsid w:val="00365C25"/>
    <w:rsid w:val="0038615B"/>
    <w:rsid w:val="0039640A"/>
    <w:rsid w:val="00396AC4"/>
    <w:rsid w:val="00405D8C"/>
    <w:rsid w:val="00426B4A"/>
    <w:rsid w:val="00441FBD"/>
    <w:rsid w:val="00463225"/>
    <w:rsid w:val="00465BA6"/>
    <w:rsid w:val="0048214B"/>
    <w:rsid w:val="00490322"/>
    <w:rsid w:val="004A2E69"/>
    <w:rsid w:val="004E41BA"/>
    <w:rsid w:val="004E7278"/>
    <w:rsid w:val="005171B2"/>
    <w:rsid w:val="00527C43"/>
    <w:rsid w:val="0054544E"/>
    <w:rsid w:val="00564ED6"/>
    <w:rsid w:val="00584FD2"/>
    <w:rsid w:val="005A1369"/>
    <w:rsid w:val="005A77B5"/>
    <w:rsid w:val="005D4687"/>
    <w:rsid w:val="005D731C"/>
    <w:rsid w:val="006010F5"/>
    <w:rsid w:val="00615CD2"/>
    <w:rsid w:val="00620680"/>
    <w:rsid w:val="00633DBF"/>
    <w:rsid w:val="00641A98"/>
    <w:rsid w:val="00654357"/>
    <w:rsid w:val="00663BC6"/>
    <w:rsid w:val="0069506C"/>
    <w:rsid w:val="006C323B"/>
    <w:rsid w:val="00707D81"/>
    <w:rsid w:val="0071175D"/>
    <w:rsid w:val="00715492"/>
    <w:rsid w:val="007A3A23"/>
    <w:rsid w:val="007C6FE4"/>
    <w:rsid w:val="007E4001"/>
    <w:rsid w:val="007F2345"/>
    <w:rsid w:val="00801BAB"/>
    <w:rsid w:val="00831DA9"/>
    <w:rsid w:val="008328C3"/>
    <w:rsid w:val="00845577"/>
    <w:rsid w:val="0085052E"/>
    <w:rsid w:val="0085116D"/>
    <w:rsid w:val="00860D37"/>
    <w:rsid w:val="00865489"/>
    <w:rsid w:val="00883A5B"/>
    <w:rsid w:val="00915BA4"/>
    <w:rsid w:val="00924D16"/>
    <w:rsid w:val="00924E78"/>
    <w:rsid w:val="00924EA1"/>
    <w:rsid w:val="00925339"/>
    <w:rsid w:val="00940D57"/>
    <w:rsid w:val="00964046"/>
    <w:rsid w:val="00964C93"/>
    <w:rsid w:val="009A32BD"/>
    <w:rsid w:val="009D2D0B"/>
    <w:rsid w:val="009E52BC"/>
    <w:rsid w:val="00A11EA0"/>
    <w:rsid w:val="00A274CB"/>
    <w:rsid w:val="00A87F85"/>
    <w:rsid w:val="00A91183"/>
    <w:rsid w:val="00AA2EEE"/>
    <w:rsid w:val="00AA55B4"/>
    <w:rsid w:val="00AD1BFE"/>
    <w:rsid w:val="00AF1D5D"/>
    <w:rsid w:val="00B030D3"/>
    <w:rsid w:val="00B230CE"/>
    <w:rsid w:val="00B3437B"/>
    <w:rsid w:val="00B6336C"/>
    <w:rsid w:val="00B85C29"/>
    <w:rsid w:val="00BB7CF8"/>
    <w:rsid w:val="00BE1A45"/>
    <w:rsid w:val="00BF173B"/>
    <w:rsid w:val="00C07E30"/>
    <w:rsid w:val="00C33C20"/>
    <w:rsid w:val="00C4713B"/>
    <w:rsid w:val="00C55EBC"/>
    <w:rsid w:val="00C60B76"/>
    <w:rsid w:val="00C761DE"/>
    <w:rsid w:val="00C92EF6"/>
    <w:rsid w:val="00C97F52"/>
    <w:rsid w:val="00CA3D4D"/>
    <w:rsid w:val="00CE71BA"/>
    <w:rsid w:val="00CF4CD6"/>
    <w:rsid w:val="00CF5DA0"/>
    <w:rsid w:val="00D269F6"/>
    <w:rsid w:val="00D309C6"/>
    <w:rsid w:val="00D542DB"/>
    <w:rsid w:val="00D8016A"/>
    <w:rsid w:val="00D925E1"/>
    <w:rsid w:val="00DB3388"/>
    <w:rsid w:val="00DE3A3D"/>
    <w:rsid w:val="00E040AD"/>
    <w:rsid w:val="00E35E2F"/>
    <w:rsid w:val="00E56FD0"/>
    <w:rsid w:val="00E70924"/>
    <w:rsid w:val="00EA1DB6"/>
    <w:rsid w:val="00EA3971"/>
    <w:rsid w:val="00F04D7D"/>
    <w:rsid w:val="00F0664F"/>
    <w:rsid w:val="00F16114"/>
    <w:rsid w:val="00F46A0B"/>
    <w:rsid w:val="00F67223"/>
    <w:rsid w:val="00F72E75"/>
    <w:rsid w:val="00F93CBD"/>
    <w:rsid w:val="00FB2F8A"/>
    <w:rsid w:val="00FB588B"/>
    <w:rsid w:val="00FC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C55DC2"/>
  <w15:docId w15:val="{CAABE739-DEDA-4B29-B027-29513FF1B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EA1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rsid w:val="00A11EA0"/>
    <w:pPr>
      <w:spacing w:after="160" w:line="259" w:lineRule="auto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1D54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D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EA0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7E4001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D73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D731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731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31C"/>
  </w:style>
  <w:style w:type="paragraph" w:styleId="Footer">
    <w:name w:val="footer"/>
    <w:basedOn w:val="Normal"/>
    <w:link w:val="FooterChar"/>
    <w:uiPriority w:val="99"/>
    <w:unhideWhenUsed/>
    <w:rsid w:val="005D731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31C"/>
  </w:style>
  <w:style w:type="paragraph" w:customStyle="1" w:styleId="a">
    <w:name w:val="Титульник"/>
    <w:basedOn w:val="Normal"/>
    <w:link w:val="a0"/>
    <w:rsid w:val="00E040AD"/>
    <w:pPr>
      <w:spacing w:line="360" w:lineRule="auto"/>
    </w:pPr>
  </w:style>
  <w:style w:type="character" w:customStyle="1" w:styleId="a0">
    <w:name w:val="Титульник Знак"/>
    <w:basedOn w:val="DefaultParagraphFont"/>
    <w:link w:val="a"/>
    <w:rsid w:val="00E040AD"/>
  </w:style>
  <w:style w:type="table" w:styleId="TableGrid">
    <w:name w:val="Table Grid"/>
    <w:basedOn w:val="TableNormal"/>
    <w:uiPriority w:val="39"/>
    <w:rsid w:val="004E7278"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Заголовок раздел"/>
    <w:basedOn w:val="Heading1"/>
    <w:next w:val="Heading1"/>
    <w:link w:val="a2"/>
    <w:qFormat/>
    <w:rsid w:val="002C7B88"/>
    <w:pPr>
      <w:pageBreakBefore/>
      <w:widowControl w:val="0"/>
      <w:suppressAutoHyphens/>
      <w:spacing w:after="0" w:line="360" w:lineRule="auto"/>
      <w:ind w:firstLine="0"/>
    </w:pPr>
    <w:rPr>
      <w:bCs w:val="0"/>
    </w:rPr>
  </w:style>
  <w:style w:type="paragraph" w:customStyle="1" w:styleId="1">
    <w:name w:val="Текст1"/>
    <w:basedOn w:val="Normal"/>
    <w:next w:val="Normal"/>
    <w:link w:val="10"/>
    <w:qFormat/>
    <w:rsid w:val="009D2D0B"/>
    <w:pPr>
      <w:widowControl w:val="0"/>
      <w:suppressAutoHyphens/>
      <w:spacing w:line="360" w:lineRule="auto"/>
    </w:pPr>
    <w:rPr>
      <w:bCs/>
    </w:rPr>
  </w:style>
  <w:style w:type="character" w:customStyle="1" w:styleId="a2">
    <w:name w:val="Заголовок раздел Знак"/>
    <w:basedOn w:val="DefaultParagraphFont"/>
    <w:link w:val="a1"/>
    <w:rsid w:val="002C7B88"/>
    <w:rPr>
      <w:b/>
    </w:rPr>
  </w:style>
  <w:style w:type="paragraph" w:customStyle="1" w:styleId="a3">
    <w:name w:val="Заголовок подраздел"/>
    <w:basedOn w:val="Heading2"/>
    <w:link w:val="a4"/>
    <w:qFormat/>
    <w:rsid w:val="002C7B88"/>
    <w:pPr>
      <w:keepNext w:val="0"/>
      <w:keepLines w:val="0"/>
      <w:widowControl w:val="0"/>
      <w:suppressAutoHyphens/>
      <w:spacing w:before="0" w:line="360" w:lineRule="auto"/>
    </w:pPr>
    <w:rPr>
      <w:rFonts w:ascii="Times New Roman" w:hAnsi="Times New Roman"/>
      <w:b/>
      <w:color w:val="auto"/>
      <w:sz w:val="28"/>
    </w:rPr>
  </w:style>
  <w:style w:type="character" w:customStyle="1" w:styleId="10">
    <w:name w:val="Текст1 Знак"/>
    <w:basedOn w:val="a2"/>
    <w:link w:val="1"/>
    <w:rsid w:val="009D2D0B"/>
    <w:rPr>
      <w:b w:val="0"/>
      <w:bCs/>
    </w:rPr>
  </w:style>
  <w:style w:type="paragraph" w:customStyle="1" w:styleId="a5">
    <w:name w:val="Заголовок общий"/>
    <w:basedOn w:val="a1"/>
    <w:link w:val="a6"/>
    <w:qFormat/>
    <w:rsid w:val="0026117D"/>
    <w:pPr>
      <w:jc w:val="center"/>
    </w:pPr>
  </w:style>
  <w:style w:type="character" w:customStyle="1" w:styleId="a4">
    <w:name w:val="Заголовок подраздел Знак"/>
    <w:basedOn w:val="a2"/>
    <w:link w:val="a3"/>
    <w:rsid w:val="002C7B88"/>
    <w:rPr>
      <w:rFonts w:eastAsiaTheme="majorEastAsia" w:cstheme="majorBidi"/>
      <w:b/>
      <w:szCs w:val="26"/>
    </w:rPr>
  </w:style>
  <w:style w:type="character" w:customStyle="1" w:styleId="a6">
    <w:name w:val="Заголовок общий Знак"/>
    <w:basedOn w:val="a2"/>
    <w:link w:val="a5"/>
    <w:rsid w:val="0026117D"/>
    <w:rPr>
      <w:b/>
      <w:bCs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4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924EA1"/>
    <w:pPr>
      <w:autoSpaceDE w:val="0"/>
      <w:autoSpaceDN w:val="0"/>
      <w:adjustRightInd w:val="0"/>
    </w:pPr>
    <w:rPr>
      <w:rFonts w:cs="Times New Roman"/>
      <w:color w:val="000000"/>
      <w:sz w:val="24"/>
      <w:szCs w:val="24"/>
    </w:rPr>
  </w:style>
  <w:style w:type="paragraph" w:customStyle="1" w:styleId="a7">
    <w:name w:val="Основной Текст"/>
    <w:basedOn w:val="Normal"/>
    <w:link w:val="a8"/>
    <w:qFormat/>
    <w:rsid w:val="00924EA1"/>
    <w:pPr>
      <w:spacing w:line="360" w:lineRule="auto"/>
    </w:pPr>
    <w:rPr>
      <w:color w:val="000000" w:themeColor="text1"/>
    </w:rPr>
  </w:style>
  <w:style w:type="character" w:customStyle="1" w:styleId="a8">
    <w:name w:val="Основной Текст Знак"/>
    <w:basedOn w:val="DefaultParagraphFont"/>
    <w:link w:val="a7"/>
    <w:locked/>
    <w:rsid w:val="00924EA1"/>
    <w:rPr>
      <w:color w:val="000000" w:themeColor="text1"/>
    </w:rPr>
  </w:style>
  <w:style w:type="paragraph" w:styleId="ListParagraph">
    <w:name w:val="List Paragraph"/>
    <w:basedOn w:val="Normal"/>
    <w:uiPriority w:val="34"/>
    <w:qFormat/>
    <w:rsid w:val="00924EA1"/>
    <w:pPr>
      <w:ind w:left="720"/>
      <w:contextualSpacing/>
    </w:pPr>
  </w:style>
  <w:style w:type="paragraph" w:customStyle="1" w:styleId="a9">
    <w:name w:val="Заголовок_раздел"/>
    <w:basedOn w:val="Heading1"/>
    <w:next w:val="a7"/>
    <w:link w:val="aa"/>
    <w:qFormat/>
    <w:rsid w:val="0069506C"/>
    <w:pPr>
      <w:keepNext/>
      <w:keepLines/>
      <w:spacing w:after="0" w:line="360" w:lineRule="auto"/>
      <w:jc w:val="left"/>
    </w:pPr>
    <w:rPr>
      <w:rFonts w:eastAsiaTheme="majorEastAsia" w:cstheme="majorBidi"/>
      <w:bCs w:val="0"/>
      <w:noProof/>
      <w:color w:val="000000" w:themeColor="text1"/>
      <w:szCs w:val="32"/>
      <w:lang w:eastAsia="ru-RU"/>
    </w:rPr>
  </w:style>
  <w:style w:type="character" w:customStyle="1" w:styleId="aa">
    <w:name w:val="Заголовок_раздел Знак"/>
    <w:basedOn w:val="Heading1Char"/>
    <w:link w:val="a9"/>
    <w:rsid w:val="0069506C"/>
    <w:rPr>
      <w:rFonts w:eastAsiaTheme="majorEastAsia" w:cstheme="majorBidi"/>
      <w:b/>
      <w:bCs w:val="0"/>
      <w:noProof/>
      <w:color w:val="000000" w:themeColor="text1"/>
      <w:szCs w:val="32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69506C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067D3C"/>
    <w:pPr>
      <w:spacing w:after="100"/>
      <w:ind w:left="280"/>
    </w:pPr>
  </w:style>
  <w:style w:type="paragraph" w:styleId="NoSpacing">
    <w:name w:val="No Spacing"/>
    <w:uiPriority w:val="1"/>
    <w:qFormat/>
    <w:rsid w:val="002C7B88"/>
    <w:pPr>
      <w:ind w:firstLine="709"/>
      <w:jc w:val="both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F1D5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7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osgosts.ru/file/gost/35/240/gost_r_59793-2021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writ.ru/doc/gost34/34.602-2020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writ.ru/doc/gost34/34.201-2020.pdf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bo\&#1056;&#1072;&#1073;&#1086;&#1095;&#1080;&#1081;%20&#1089;&#1090;&#1086;&#1083;\&#1059;&#1095;&#1105;&#1073;&#1072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ED403-FE03-408A-9608-A2A154DBE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C:\Users\dimbo\Рабочий стол\Учёба\Шаблон.dotm</Template>
  <TotalTime>264</TotalTime>
  <Pages>13</Pages>
  <Words>1058</Words>
  <Characters>6905</Characters>
  <Application>Microsoft Office Word</Application>
  <DocSecurity>0</DocSecurity>
  <Lines>406</Lines>
  <Paragraphs>180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Борсук</dc:creator>
  <cp:keywords/>
  <dc:description/>
  <cp:lastModifiedBy>Microsoft Office User</cp:lastModifiedBy>
  <cp:revision>3</cp:revision>
  <dcterms:created xsi:type="dcterms:W3CDTF">2024-11-09T06:09:00Z</dcterms:created>
  <dcterms:modified xsi:type="dcterms:W3CDTF">2024-12-03T03:24:00Z</dcterms:modified>
</cp:coreProperties>
</file>