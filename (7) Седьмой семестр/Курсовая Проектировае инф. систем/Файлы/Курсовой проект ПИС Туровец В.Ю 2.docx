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41083" w14:textId="3174DE64" w:rsidR="00C4713B" w:rsidRPr="00220B6E" w:rsidRDefault="00F04D7D" w:rsidP="00F124D6">
      <w:pPr>
        <w:pStyle w:val="a1"/>
        <w:jc w:val="left"/>
        <w:rPr>
          <w:szCs w:val="28"/>
          <w:lang w:val="ru-RU"/>
        </w:rPr>
      </w:pPr>
      <w:bookmarkStart w:id="0" w:name="_Toc189770019"/>
      <w:r w:rsidRPr="00220B6E">
        <w:rPr>
          <w:szCs w:val="28"/>
          <w:lang w:val="ru-RU"/>
        </w:rPr>
        <w:t>1</w:t>
      </w:r>
      <w:r w:rsidRPr="00220B6E">
        <w:rPr>
          <w:szCs w:val="28"/>
          <w:lang w:val="ru-RU"/>
        </w:rPr>
        <w:tab/>
        <w:t>Бизнес-моделирование</w:t>
      </w:r>
      <w:bookmarkEnd w:id="0"/>
    </w:p>
    <w:p w14:paraId="06F1AF39" w14:textId="77777777" w:rsidR="006C323B" w:rsidRPr="00220B6E" w:rsidRDefault="006C323B" w:rsidP="006C323B">
      <w:pPr>
        <w:pStyle w:val="1"/>
        <w:rPr>
          <w:szCs w:val="28"/>
          <w:lang w:val="ru-RU"/>
        </w:rPr>
      </w:pPr>
    </w:p>
    <w:p w14:paraId="065A6369" w14:textId="7673957E" w:rsidR="00C4713B" w:rsidRPr="00220B6E" w:rsidRDefault="00F04D7D" w:rsidP="00F04D7D">
      <w:pPr>
        <w:pStyle w:val="a3"/>
        <w:ind w:firstLine="0"/>
        <w:rPr>
          <w:rFonts w:cs="Times New Roman"/>
          <w:szCs w:val="28"/>
          <w:lang w:val="ru-RU"/>
        </w:rPr>
      </w:pPr>
      <w:bookmarkStart w:id="1" w:name="_Toc189770020"/>
      <w:r w:rsidRPr="00220B6E">
        <w:rPr>
          <w:rFonts w:cs="Times New Roman"/>
          <w:szCs w:val="28"/>
          <w:lang w:val="ru-RU"/>
        </w:rPr>
        <w:t>1.1</w:t>
      </w:r>
      <w:r w:rsidRPr="00220B6E">
        <w:rPr>
          <w:rFonts w:cs="Times New Roman"/>
          <w:szCs w:val="28"/>
          <w:lang w:val="ru-RU"/>
        </w:rPr>
        <w:tab/>
        <w:t>Модель бизнес-процессов, включающие спецификации и диаграммы деятельности</w:t>
      </w:r>
      <w:bookmarkEnd w:id="1"/>
    </w:p>
    <w:p w14:paraId="3CBACA0F" w14:textId="0EF5DA9E" w:rsidR="009D3C57" w:rsidRDefault="009D3C57" w:rsidP="00D351F8">
      <w:pPr>
        <w:pStyle w:val="a7"/>
        <w:rPr>
          <w:szCs w:val="28"/>
        </w:rPr>
      </w:pPr>
      <w:r w:rsidRPr="009D3C57">
        <w:rPr>
          <w:szCs w:val="28"/>
          <w:lang w:val="ru-RU"/>
        </w:rPr>
        <w:t>Модель бизнес-процессов магазина спортивных товаров охватывает основные операции, связанные с оформлением покупок, управлением запасами, закупкой товаров у поставщиков и внутренними процессами контроля товарооборота. Клиенты совершают покупки, которые включают оплату и проверку наличия товара. Если товар отсутствует, продавец инициирует процесс закупки у поставщика, включающий оплату поставки и формирование необходимых документов. Инвентаризация проводится владельцем бизнеса с целью актуализации данных о наличии товаров, а обновление ассортимента осуществляется на основе анализа продаж и доступных запасов. Дополнительно в бизнес-процессы входят расчёт заработной платы сотрудников, выдача премий, приёмка товаров и проверка их целостности. Все процессы структурированы с учётом взаимодействия клиентов, продавцов, товароведа и владельца предприятия.</w:t>
      </w:r>
      <w:r w:rsidRPr="00220B6E">
        <w:rPr>
          <w:szCs w:val="28"/>
          <w:lang w:val="ru-RU"/>
        </w:rPr>
        <w:t xml:space="preserve"> </w:t>
      </w:r>
      <w:proofErr w:type="spellStart"/>
      <w:r w:rsidR="008D0E2D" w:rsidRPr="00D351F8">
        <w:rPr>
          <w:szCs w:val="28"/>
        </w:rPr>
        <w:t>Бизнес-процессы</w:t>
      </w:r>
      <w:proofErr w:type="spellEnd"/>
      <w:r w:rsidR="008D0E2D" w:rsidRPr="00D351F8">
        <w:rPr>
          <w:szCs w:val="28"/>
        </w:rPr>
        <w:t xml:space="preserve"> </w:t>
      </w:r>
      <w:proofErr w:type="spellStart"/>
      <w:r w:rsidR="008D0E2D" w:rsidRPr="00D351F8">
        <w:rPr>
          <w:szCs w:val="28"/>
        </w:rPr>
        <w:t>предприятия</w:t>
      </w:r>
      <w:proofErr w:type="spellEnd"/>
      <w:r w:rsidR="008D0E2D" w:rsidRPr="00D351F8">
        <w:rPr>
          <w:szCs w:val="28"/>
        </w:rPr>
        <w:t xml:space="preserve"> ИП «</w:t>
      </w:r>
      <w:proofErr w:type="spellStart"/>
      <w:r w:rsidR="008D0E2D" w:rsidRPr="00D351F8">
        <w:rPr>
          <w:szCs w:val="28"/>
        </w:rPr>
        <w:t>Туровец</w:t>
      </w:r>
      <w:proofErr w:type="spellEnd"/>
      <w:r w:rsidR="008D0E2D" w:rsidRPr="00D351F8">
        <w:rPr>
          <w:szCs w:val="28"/>
        </w:rPr>
        <w:t xml:space="preserve">» представлены </w:t>
      </w:r>
      <w:r w:rsidR="00D351F8">
        <w:rPr>
          <w:szCs w:val="28"/>
          <w:lang w:val="ru-RU"/>
        </w:rPr>
        <w:t xml:space="preserve">на рисунке </w:t>
      </w:r>
      <w:r w:rsidR="008D0E2D" w:rsidRPr="00D351F8">
        <w:rPr>
          <w:szCs w:val="28"/>
        </w:rPr>
        <w:t>1.</w:t>
      </w:r>
      <w:r w:rsidRPr="00D351F8">
        <w:rPr>
          <w:szCs w:val="28"/>
        </w:rPr>
        <w:t xml:space="preserve"> </w:t>
      </w:r>
    </w:p>
    <w:p w14:paraId="08D08564" w14:textId="73275154" w:rsidR="00D351F8" w:rsidRDefault="00D351F8" w:rsidP="004756CF">
      <w:pPr>
        <w:ind w:firstLine="0"/>
      </w:pPr>
      <w:r>
        <w:rPr>
          <w:noProof/>
        </w:rPr>
        <w:lastRenderedPageBreak/>
        <w:drawing>
          <wp:inline distT="0" distB="0" distL="0" distR="0" wp14:anchorId="4667EF0A" wp14:editId="09C50020">
            <wp:extent cx="5940425" cy="5304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CA6E" w14:textId="1B8644EC" w:rsidR="00D351F8" w:rsidRPr="00D351F8" w:rsidRDefault="00D351F8" w:rsidP="004756CF">
      <w:pPr>
        <w:pStyle w:val="a7"/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 – Диаграмма бизнес-процессов</w:t>
      </w:r>
    </w:p>
    <w:p w14:paraId="2897F481" w14:textId="61BC0214" w:rsidR="009D3C57" w:rsidRPr="00220B6E" w:rsidRDefault="009D3C57" w:rsidP="00D351F8">
      <w:pPr>
        <w:pStyle w:val="a7"/>
        <w:rPr>
          <w:szCs w:val="28"/>
          <w:lang w:val="ru-RU"/>
        </w:rPr>
      </w:pPr>
      <w:r w:rsidRPr="00220B6E">
        <w:rPr>
          <w:szCs w:val="28"/>
          <w:lang w:val="ru-RU"/>
        </w:rPr>
        <w:t>Спецификация процесса «Оформление покупки»:</w:t>
      </w:r>
    </w:p>
    <w:p w14:paraId="688BB793" w14:textId="5A0FEEC0" w:rsidR="009D3C57" w:rsidRPr="00D351F8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Наименование</w:t>
      </w:r>
      <w:proofErr w:type="spellEnd"/>
      <w:r w:rsidRPr="00D351F8">
        <w:rPr>
          <w:szCs w:val="28"/>
        </w:rPr>
        <w:t xml:space="preserve">: </w:t>
      </w:r>
      <w:proofErr w:type="spellStart"/>
      <w:r w:rsidRPr="00D351F8">
        <w:rPr>
          <w:szCs w:val="28"/>
        </w:rPr>
        <w:t>оформление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покупки</w:t>
      </w:r>
      <w:proofErr w:type="spellEnd"/>
      <w:r w:rsidRPr="00D351F8">
        <w:rPr>
          <w:szCs w:val="28"/>
        </w:rPr>
        <w:t>;</w:t>
      </w:r>
    </w:p>
    <w:p w14:paraId="530E83E1" w14:textId="0FC05A24" w:rsidR="009D3C57" w:rsidRPr="00220B6E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>Краткое описание: п</w:t>
      </w:r>
      <w:r w:rsidRPr="00D351F8">
        <w:rPr>
          <w:szCs w:val="28"/>
          <w:lang w:val="ru-RU"/>
        </w:rPr>
        <w:t>роцесс включает в себя выбор товара клиентом, уточнение наличия, оплату и оформление заказа. Покупка может быть совершена при наличии товара на складе. В случае отсутствия товара процесс может привести к инициированию закупки</w:t>
      </w:r>
      <w:r w:rsidRPr="00220B6E">
        <w:rPr>
          <w:szCs w:val="28"/>
          <w:lang w:val="ru-RU"/>
        </w:rPr>
        <w:t>;</w:t>
      </w:r>
    </w:p>
    <w:p w14:paraId="6EE623C8" w14:textId="18A452B8" w:rsidR="009D3C57" w:rsidRPr="00220B6E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>Цели: о</w:t>
      </w:r>
      <w:r w:rsidRPr="00D351F8">
        <w:rPr>
          <w:szCs w:val="28"/>
          <w:lang w:val="ru-RU"/>
        </w:rPr>
        <w:t>беспечить возможность клиенту приобрести товар, провести оплату и оформить заказ в магазине</w:t>
      </w:r>
      <w:r w:rsidRPr="00220B6E">
        <w:rPr>
          <w:szCs w:val="28"/>
          <w:lang w:val="ru-RU"/>
        </w:rPr>
        <w:t>;</w:t>
      </w:r>
    </w:p>
    <w:p w14:paraId="73062885" w14:textId="3547B590" w:rsidR="009D3C57" w:rsidRPr="00220B6E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Действующие лица: </w:t>
      </w:r>
      <w:r w:rsidR="00F124D6" w:rsidRPr="00220B6E">
        <w:rPr>
          <w:szCs w:val="28"/>
          <w:lang w:val="ru-RU"/>
        </w:rPr>
        <w:t>к</w:t>
      </w:r>
      <w:r w:rsidR="00F124D6" w:rsidRPr="00D351F8">
        <w:rPr>
          <w:szCs w:val="28"/>
          <w:lang w:val="ru-RU"/>
        </w:rPr>
        <w:t>лиент</w:t>
      </w:r>
      <w:r w:rsidR="00F124D6" w:rsidRPr="00220B6E">
        <w:rPr>
          <w:szCs w:val="28"/>
          <w:lang w:val="ru-RU"/>
        </w:rPr>
        <w:t>, п</w:t>
      </w:r>
      <w:r w:rsidR="00F124D6" w:rsidRPr="00F124D6">
        <w:rPr>
          <w:szCs w:val="28"/>
          <w:lang w:val="ru-RU"/>
        </w:rPr>
        <w:t>родавец</w:t>
      </w:r>
      <w:r w:rsidR="00F124D6" w:rsidRPr="00220B6E">
        <w:rPr>
          <w:szCs w:val="28"/>
          <w:lang w:val="ru-RU"/>
        </w:rPr>
        <w:t xml:space="preserve">, </w:t>
      </w:r>
      <w:r w:rsidR="00DD66FD" w:rsidRPr="00220B6E">
        <w:rPr>
          <w:szCs w:val="28"/>
          <w:lang w:val="ru-RU"/>
        </w:rPr>
        <w:t>с</w:t>
      </w:r>
      <w:r w:rsidR="00DD66FD" w:rsidRPr="00DD66FD">
        <w:rPr>
          <w:szCs w:val="28"/>
          <w:lang w:val="ru-RU"/>
        </w:rPr>
        <w:t>истема учёта товаров</w:t>
      </w:r>
      <w:r w:rsidRPr="00220B6E">
        <w:rPr>
          <w:szCs w:val="28"/>
          <w:lang w:val="ru-RU"/>
        </w:rPr>
        <w:t>;</w:t>
      </w:r>
    </w:p>
    <w:p w14:paraId="0DF78FB8" w14:textId="77777777" w:rsidR="009D3C57" w:rsidRPr="00D351F8" w:rsidRDefault="009D3C57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Основной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сценарий</w:t>
      </w:r>
      <w:proofErr w:type="spellEnd"/>
      <w:r w:rsidRPr="00D351F8">
        <w:rPr>
          <w:szCs w:val="28"/>
        </w:rPr>
        <w:t>:</w:t>
      </w:r>
    </w:p>
    <w:p w14:paraId="6B7F4431" w14:textId="3CF14257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F124D6">
        <w:rPr>
          <w:szCs w:val="28"/>
        </w:rPr>
        <w:t>Клиент</w:t>
      </w:r>
      <w:proofErr w:type="spellEnd"/>
      <w:r w:rsidRPr="00F124D6">
        <w:rPr>
          <w:szCs w:val="28"/>
        </w:rPr>
        <w:t xml:space="preserve"> </w:t>
      </w:r>
      <w:proofErr w:type="spellStart"/>
      <w:r w:rsidRPr="00F124D6">
        <w:rPr>
          <w:szCs w:val="28"/>
        </w:rPr>
        <w:t>выбирает</w:t>
      </w:r>
      <w:proofErr w:type="spellEnd"/>
      <w:r w:rsidRPr="00F124D6">
        <w:rPr>
          <w:szCs w:val="28"/>
        </w:rPr>
        <w:t xml:space="preserve"> </w:t>
      </w:r>
      <w:proofErr w:type="spellStart"/>
      <w:r w:rsidRPr="00F124D6">
        <w:rPr>
          <w:szCs w:val="28"/>
        </w:rPr>
        <w:t>товар</w:t>
      </w:r>
      <w:proofErr w:type="spellEnd"/>
      <w:r w:rsidRPr="00D351F8">
        <w:rPr>
          <w:szCs w:val="28"/>
        </w:rPr>
        <w:t>;</w:t>
      </w:r>
    </w:p>
    <w:p w14:paraId="0C680018" w14:textId="7FFF545A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lastRenderedPageBreak/>
        <w:t>Клиент обращается к продавцу для оформления покупки</w:t>
      </w:r>
      <w:r w:rsidRPr="00220B6E">
        <w:rPr>
          <w:szCs w:val="28"/>
          <w:lang w:val="ru-RU"/>
        </w:rPr>
        <w:t>;</w:t>
      </w:r>
    </w:p>
    <w:p w14:paraId="0CD8489A" w14:textId="0C044824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>Продавец проверяет наличие товара в системе магазина</w:t>
      </w:r>
      <w:r w:rsidRPr="00220B6E">
        <w:rPr>
          <w:szCs w:val="28"/>
          <w:lang w:val="ru-RU"/>
        </w:rPr>
        <w:t>;</w:t>
      </w:r>
    </w:p>
    <w:p w14:paraId="6065F20B" w14:textId="6ED81B21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>Если товар в наличии, оформляется покупка</w:t>
      </w:r>
      <w:r w:rsidRPr="00220B6E">
        <w:rPr>
          <w:szCs w:val="28"/>
          <w:lang w:val="ru-RU"/>
        </w:rPr>
        <w:t>;</w:t>
      </w:r>
    </w:p>
    <w:p w14:paraId="42036F61" w14:textId="52DDB98C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F124D6">
        <w:rPr>
          <w:szCs w:val="28"/>
        </w:rPr>
        <w:t>Клиент</w:t>
      </w:r>
      <w:proofErr w:type="spellEnd"/>
      <w:r w:rsidRPr="00F124D6">
        <w:rPr>
          <w:szCs w:val="28"/>
        </w:rPr>
        <w:t xml:space="preserve"> </w:t>
      </w:r>
      <w:proofErr w:type="spellStart"/>
      <w:r w:rsidRPr="00F124D6">
        <w:rPr>
          <w:szCs w:val="28"/>
        </w:rPr>
        <w:t>производит</w:t>
      </w:r>
      <w:proofErr w:type="spellEnd"/>
      <w:r w:rsidRPr="00F124D6">
        <w:rPr>
          <w:szCs w:val="28"/>
        </w:rPr>
        <w:t xml:space="preserve"> </w:t>
      </w:r>
      <w:proofErr w:type="spellStart"/>
      <w:r w:rsidRPr="00F124D6">
        <w:rPr>
          <w:szCs w:val="28"/>
        </w:rPr>
        <w:t>оплату</w:t>
      </w:r>
      <w:proofErr w:type="spellEnd"/>
      <w:r w:rsidRPr="00D351F8">
        <w:rPr>
          <w:szCs w:val="28"/>
        </w:rPr>
        <w:t>;</w:t>
      </w:r>
    </w:p>
    <w:p w14:paraId="18D4BED9" w14:textId="4810019C" w:rsidR="00F124D6" w:rsidRPr="00F124D6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>В случае успешной оплаты выдается чек</w:t>
      </w:r>
      <w:r w:rsidRPr="00220B6E">
        <w:rPr>
          <w:szCs w:val="28"/>
          <w:lang w:val="ru-RU"/>
        </w:rPr>
        <w:t>;</w:t>
      </w:r>
    </w:p>
    <w:p w14:paraId="79B6A7E7" w14:textId="6B4C0B39" w:rsidR="00F124D6" w:rsidRPr="00D351F8" w:rsidRDefault="00F124D6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r w:rsidRPr="00D351F8">
        <w:rPr>
          <w:szCs w:val="28"/>
          <w:lang w:val="ru-RU"/>
        </w:rPr>
        <w:t>Покупка завершается</w:t>
      </w:r>
      <w:r w:rsidRPr="00D351F8">
        <w:rPr>
          <w:szCs w:val="28"/>
        </w:rPr>
        <w:t>;</w:t>
      </w:r>
    </w:p>
    <w:p w14:paraId="4AD118B0" w14:textId="01C83C1C" w:rsidR="009D3C57" w:rsidRPr="00D351F8" w:rsidRDefault="009D3C57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2CDAA003" w14:textId="77777777" w:rsidR="00F124D6" w:rsidRPr="00F124D6" w:rsidRDefault="00F124D6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 xml:space="preserve">Если товар отсутствует, продавец предлагает клиенту оформить </w:t>
      </w:r>
      <w:proofErr w:type="spellStart"/>
      <w:r w:rsidRPr="00F124D6">
        <w:rPr>
          <w:szCs w:val="28"/>
          <w:lang w:val="ru-RU"/>
        </w:rPr>
        <w:t>предзаказ</w:t>
      </w:r>
      <w:proofErr w:type="spellEnd"/>
      <w:r w:rsidRPr="00F124D6">
        <w:rPr>
          <w:szCs w:val="28"/>
          <w:lang w:val="ru-RU"/>
        </w:rPr>
        <w:t xml:space="preserve"> или сообщить о поступлении.</w:t>
      </w:r>
    </w:p>
    <w:p w14:paraId="5A395EEA" w14:textId="77777777" w:rsidR="00F124D6" w:rsidRPr="00F124D6" w:rsidRDefault="00F124D6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F124D6">
        <w:rPr>
          <w:szCs w:val="28"/>
          <w:lang w:val="ru-RU"/>
        </w:rPr>
        <w:t>Если оплата не проходит, клиенту предлагается повторить попытку или выбрать другой метод оплаты.</w:t>
      </w:r>
    </w:p>
    <w:p w14:paraId="52ACE57D" w14:textId="2B65D846" w:rsidR="009D3C57" w:rsidRPr="00220B6E" w:rsidRDefault="00F124D6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«Оформление покупки» представлена на рисунке А.1.</w:t>
      </w:r>
    </w:p>
    <w:p w14:paraId="628F983C" w14:textId="685A214A" w:rsidR="00F11CE0" w:rsidRPr="00220B6E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Спецификация процесса «</w:t>
      </w:r>
      <w:r w:rsidR="006A6263" w:rsidRPr="00220B6E">
        <w:rPr>
          <w:szCs w:val="28"/>
          <w:lang w:val="ru-RU"/>
        </w:rPr>
        <w:t>ф</w:t>
      </w:r>
      <w:r w:rsidR="006A6263" w:rsidRPr="00D351F8">
        <w:rPr>
          <w:szCs w:val="28"/>
          <w:lang w:val="ru-RU"/>
        </w:rPr>
        <w:t>ормирование заявки на закупку товара поставщику</w:t>
      </w:r>
      <w:r w:rsidRPr="00D351F8">
        <w:rPr>
          <w:szCs w:val="28"/>
          <w:lang w:val="ru-RU"/>
        </w:rPr>
        <w:t>»</w:t>
      </w:r>
      <w:r w:rsidRPr="00220B6E">
        <w:rPr>
          <w:szCs w:val="28"/>
          <w:lang w:val="ru-RU"/>
        </w:rPr>
        <w:t>:</w:t>
      </w:r>
    </w:p>
    <w:p w14:paraId="39D0327A" w14:textId="2DD033C2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Наименование: </w:t>
      </w:r>
      <w:r w:rsidR="006A6263" w:rsidRPr="00220B6E">
        <w:rPr>
          <w:szCs w:val="28"/>
          <w:lang w:val="ru-RU"/>
        </w:rPr>
        <w:t>ф</w:t>
      </w:r>
      <w:r w:rsidR="006A6263" w:rsidRPr="00D351F8">
        <w:rPr>
          <w:szCs w:val="28"/>
          <w:lang w:val="ru-RU"/>
        </w:rPr>
        <w:t>ормирование заявки на закупку товара поставщику</w:t>
      </w:r>
      <w:r w:rsidRPr="00220B6E">
        <w:rPr>
          <w:szCs w:val="28"/>
          <w:lang w:val="ru-RU"/>
        </w:rPr>
        <w:t>;</w:t>
      </w:r>
    </w:p>
    <w:p w14:paraId="032D55C1" w14:textId="6E4959B4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Краткое описание: </w:t>
      </w:r>
      <w:r w:rsidR="006A6263" w:rsidRPr="00220B6E">
        <w:rPr>
          <w:szCs w:val="28"/>
          <w:lang w:val="ru-RU"/>
        </w:rPr>
        <w:t>п</w:t>
      </w:r>
      <w:r w:rsidR="006A6263" w:rsidRPr="00D351F8">
        <w:rPr>
          <w:szCs w:val="28"/>
          <w:lang w:val="ru-RU"/>
        </w:rPr>
        <w:t>роцесс начинается в случае недостаточного количества товаров на складе. Продавец уведомляет владельца предприятия, который формирует заявку и отправляет её поставщику</w:t>
      </w:r>
      <w:r w:rsidRPr="00220B6E">
        <w:rPr>
          <w:szCs w:val="28"/>
          <w:lang w:val="ru-RU"/>
        </w:rPr>
        <w:t>;</w:t>
      </w:r>
    </w:p>
    <w:p w14:paraId="7D3F8202" w14:textId="0B69792B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Цели: </w:t>
      </w:r>
      <w:r w:rsidR="006A6263" w:rsidRPr="00220B6E">
        <w:rPr>
          <w:szCs w:val="28"/>
          <w:lang w:val="ru-RU"/>
        </w:rPr>
        <w:t>о</w:t>
      </w:r>
      <w:r w:rsidR="006A6263" w:rsidRPr="00D351F8">
        <w:rPr>
          <w:szCs w:val="28"/>
          <w:lang w:val="ru-RU"/>
        </w:rPr>
        <w:t>беспечить своевременное пополнение ассортимента и исключить ситуации нехватки товаров</w:t>
      </w:r>
      <w:r w:rsidRPr="00220B6E">
        <w:rPr>
          <w:szCs w:val="28"/>
          <w:lang w:val="ru-RU"/>
        </w:rPr>
        <w:t>;</w:t>
      </w:r>
    </w:p>
    <w:p w14:paraId="086B9014" w14:textId="1C9F99E5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Действующие лица: </w:t>
      </w:r>
      <w:r w:rsidR="00986AC2" w:rsidRPr="00220B6E">
        <w:rPr>
          <w:szCs w:val="28"/>
          <w:lang w:val="ru-RU"/>
        </w:rPr>
        <w:t>п</w:t>
      </w:r>
      <w:r w:rsidR="00986AC2" w:rsidRPr="00D351F8">
        <w:rPr>
          <w:szCs w:val="28"/>
          <w:lang w:val="ru-RU"/>
        </w:rPr>
        <w:t>родавец</w:t>
      </w:r>
      <w:r w:rsidR="00986AC2" w:rsidRPr="00220B6E">
        <w:rPr>
          <w:szCs w:val="28"/>
          <w:lang w:val="ru-RU"/>
        </w:rPr>
        <w:t>, в</w:t>
      </w:r>
      <w:r w:rsidR="00986AC2" w:rsidRPr="00986AC2">
        <w:rPr>
          <w:szCs w:val="28"/>
          <w:lang w:val="ru-RU"/>
        </w:rPr>
        <w:t>ладелец предприятия</w:t>
      </w:r>
      <w:r w:rsidR="00986AC2" w:rsidRPr="00220B6E">
        <w:rPr>
          <w:szCs w:val="28"/>
          <w:lang w:val="ru-RU"/>
        </w:rPr>
        <w:t>, п</w:t>
      </w:r>
      <w:r w:rsidR="00986AC2" w:rsidRPr="00D351F8">
        <w:rPr>
          <w:szCs w:val="28"/>
          <w:lang w:val="ru-RU"/>
        </w:rPr>
        <w:t>оставщик</w:t>
      </w:r>
      <w:r w:rsidRPr="00220B6E">
        <w:rPr>
          <w:szCs w:val="28"/>
          <w:lang w:val="ru-RU"/>
        </w:rPr>
        <w:t>;</w:t>
      </w:r>
    </w:p>
    <w:p w14:paraId="2182F15C" w14:textId="77777777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Основной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сценарий</w:t>
      </w:r>
      <w:proofErr w:type="spellEnd"/>
      <w:r w:rsidRPr="00D351F8">
        <w:rPr>
          <w:szCs w:val="28"/>
        </w:rPr>
        <w:t>:</w:t>
      </w:r>
    </w:p>
    <w:p w14:paraId="351CC06E" w14:textId="1E0361A4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86AC2">
        <w:rPr>
          <w:szCs w:val="28"/>
          <w:lang w:val="ru-RU"/>
        </w:rPr>
        <w:t>Продавец отправляет уведомление о нехватке товара</w:t>
      </w:r>
      <w:r w:rsidRPr="00220B6E">
        <w:rPr>
          <w:szCs w:val="28"/>
          <w:lang w:val="ru-RU"/>
        </w:rPr>
        <w:t>;</w:t>
      </w:r>
    </w:p>
    <w:p w14:paraId="2B0F1580" w14:textId="2392DBCA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986AC2">
        <w:rPr>
          <w:szCs w:val="28"/>
        </w:rPr>
        <w:t>Владелец</w:t>
      </w:r>
      <w:proofErr w:type="spellEnd"/>
      <w:r w:rsidRPr="00986AC2">
        <w:rPr>
          <w:szCs w:val="28"/>
        </w:rPr>
        <w:t xml:space="preserve"> </w:t>
      </w:r>
      <w:proofErr w:type="spellStart"/>
      <w:r w:rsidRPr="00986AC2">
        <w:rPr>
          <w:szCs w:val="28"/>
        </w:rPr>
        <w:t>предприятия</w:t>
      </w:r>
      <w:proofErr w:type="spellEnd"/>
      <w:r w:rsidRPr="00986AC2">
        <w:rPr>
          <w:szCs w:val="28"/>
        </w:rPr>
        <w:t xml:space="preserve"> </w:t>
      </w:r>
      <w:proofErr w:type="spellStart"/>
      <w:r w:rsidRPr="00986AC2">
        <w:rPr>
          <w:szCs w:val="28"/>
        </w:rPr>
        <w:t>анализирует</w:t>
      </w:r>
      <w:proofErr w:type="spellEnd"/>
      <w:r w:rsidRPr="00986AC2">
        <w:rPr>
          <w:szCs w:val="28"/>
        </w:rPr>
        <w:t xml:space="preserve"> </w:t>
      </w:r>
      <w:proofErr w:type="spellStart"/>
      <w:r w:rsidRPr="00986AC2">
        <w:rPr>
          <w:szCs w:val="28"/>
        </w:rPr>
        <w:t>остатки</w:t>
      </w:r>
      <w:proofErr w:type="spellEnd"/>
      <w:r w:rsidRPr="00D351F8">
        <w:rPr>
          <w:szCs w:val="28"/>
        </w:rPr>
        <w:t>;</w:t>
      </w:r>
    </w:p>
    <w:p w14:paraId="7CB8ABA9" w14:textId="0776E93B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86AC2">
        <w:rPr>
          <w:szCs w:val="28"/>
          <w:lang w:val="ru-RU"/>
        </w:rPr>
        <w:t>Владелец предприятия формирует заявку на закупку</w:t>
      </w:r>
      <w:r w:rsidRPr="00220B6E">
        <w:rPr>
          <w:szCs w:val="28"/>
          <w:lang w:val="ru-RU"/>
        </w:rPr>
        <w:t>;</w:t>
      </w:r>
    </w:p>
    <w:p w14:paraId="539E5C44" w14:textId="7DD9C4EE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986AC2">
        <w:rPr>
          <w:szCs w:val="28"/>
        </w:rPr>
        <w:t>Заявка</w:t>
      </w:r>
      <w:proofErr w:type="spellEnd"/>
      <w:r w:rsidRPr="00986AC2">
        <w:rPr>
          <w:szCs w:val="28"/>
        </w:rPr>
        <w:t xml:space="preserve"> </w:t>
      </w:r>
      <w:proofErr w:type="spellStart"/>
      <w:r w:rsidRPr="00986AC2">
        <w:rPr>
          <w:szCs w:val="28"/>
        </w:rPr>
        <w:t>отправляется</w:t>
      </w:r>
      <w:proofErr w:type="spellEnd"/>
      <w:r w:rsidRPr="00986AC2">
        <w:rPr>
          <w:szCs w:val="28"/>
        </w:rPr>
        <w:t xml:space="preserve"> </w:t>
      </w:r>
      <w:proofErr w:type="spellStart"/>
      <w:r w:rsidRPr="00986AC2">
        <w:rPr>
          <w:szCs w:val="28"/>
        </w:rPr>
        <w:t>поставщику</w:t>
      </w:r>
      <w:proofErr w:type="spellEnd"/>
      <w:r w:rsidRPr="00D351F8">
        <w:rPr>
          <w:szCs w:val="28"/>
        </w:rPr>
        <w:t>;</w:t>
      </w:r>
    </w:p>
    <w:p w14:paraId="7D468FDD" w14:textId="2E25DB30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986AC2">
        <w:rPr>
          <w:szCs w:val="28"/>
        </w:rPr>
        <w:t>Поставщик</w:t>
      </w:r>
      <w:proofErr w:type="spellEnd"/>
      <w:r w:rsidRPr="00986AC2">
        <w:rPr>
          <w:szCs w:val="28"/>
        </w:rPr>
        <w:t xml:space="preserve"> </w:t>
      </w:r>
      <w:proofErr w:type="spellStart"/>
      <w:r w:rsidRPr="00986AC2">
        <w:rPr>
          <w:szCs w:val="28"/>
        </w:rPr>
        <w:t>проверяет</w:t>
      </w:r>
      <w:proofErr w:type="spellEnd"/>
      <w:r w:rsidRPr="00986AC2">
        <w:rPr>
          <w:szCs w:val="28"/>
        </w:rPr>
        <w:t xml:space="preserve"> </w:t>
      </w:r>
      <w:proofErr w:type="spellStart"/>
      <w:r w:rsidRPr="00986AC2">
        <w:rPr>
          <w:szCs w:val="28"/>
        </w:rPr>
        <w:t>наличие</w:t>
      </w:r>
      <w:proofErr w:type="spellEnd"/>
      <w:r w:rsidRPr="00986AC2">
        <w:rPr>
          <w:szCs w:val="28"/>
        </w:rPr>
        <w:t xml:space="preserve"> </w:t>
      </w:r>
      <w:proofErr w:type="spellStart"/>
      <w:r w:rsidRPr="00986AC2">
        <w:rPr>
          <w:szCs w:val="28"/>
        </w:rPr>
        <w:t>товара</w:t>
      </w:r>
      <w:proofErr w:type="spellEnd"/>
      <w:r w:rsidRPr="00D351F8">
        <w:rPr>
          <w:szCs w:val="28"/>
        </w:rPr>
        <w:t>;</w:t>
      </w:r>
    </w:p>
    <w:p w14:paraId="170A1875" w14:textId="5794C94E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86AC2">
        <w:rPr>
          <w:szCs w:val="28"/>
          <w:lang w:val="ru-RU"/>
        </w:rPr>
        <w:t>В случае наличия товара формируется счёт на поставку</w:t>
      </w:r>
      <w:r w:rsidRPr="00220B6E">
        <w:rPr>
          <w:szCs w:val="28"/>
          <w:lang w:val="ru-RU"/>
        </w:rPr>
        <w:t>;</w:t>
      </w:r>
    </w:p>
    <w:p w14:paraId="79590E0D" w14:textId="3467435F" w:rsidR="00986AC2" w:rsidRPr="00986AC2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86AC2">
        <w:rPr>
          <w:szCs w:val="28"/>
          <w:lang w:val="ru-RU"/>
        </w:rPr>
        <w:lastRenderedPageBreak/>
        <w:t>Владелец предприятия получает счёт и проводит оплату</w:t>
      </w:r>
      <w:r w:rsidRPr="00220B6E">
        <w:rPr>
          <w:szCs w:val="28"/>
          <w:lang w:val="ru-RU"/>
        </w:rPr>
        <w:t>;</w:t>
      </w:r>
    </w:p>
    <w:p w14:paraId="4E5352D5" w14:textId="60A0C419" w:rsidR="00F11CE0" w:rsidRPr="00220B6E" w:rsidRDefault="00986AC2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После оплаты формируются документы и подтверждается отправка</w:t>
      </w:r>
      <w:r w:rsidR="00F11CE0" w:rsidRPr="00220B6E">
        <w:rPr>
          <w:szCs w:val="28"/>
          <w:lang w:val="ru-RU"/>
        </w:rPr>
        <w:t>;</w:t>
      </w:r>
    </w:p>
    <w:p w14:paraId="6D9D8CD1" w14:textId="77777777" w:rsidR="00F11CE0" w:rsidRPr="00D351F8" w:rsidRDefault="00F11CE0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Альтернативные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сценарии</w:t>
      </w:r>
      <w:proofErr w:type="spellEnd"/>
      <w:r w:rsidRPr="00D351F8">
        <w:rPr>
          <w:szCs w:val="28"/>
        </w:rPr>
        <w:t>:</w:t>
      </w:r>
    </w:p>
    <w:p w14:paraId="63411B7D" w14:textId="668101C5" w:rsidR="00F11CE0" w:rsidRPr="00F124D6" w:rsidRDefault="00986AC2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Если товара нет у поставщика, он отправляет уведомление об отсутствии, после чего владелец предприятия ищет альтернативные варианты</w:t>
      </w:r>
      <w:r w:rsidRPr="00220B6E">
        <w:rPr>
          <w:szCs w:val="28"/>
          <w:lang w:val="ru-RU"/>
        </w:rPr>
        <w:t xml:space="preserve">; </w:t>
      </w:r>
    </w:p>
    <w:p w14:paraId="53C880F2" w14:textId="295FA291" w:rsidR="00F11CE0" w:rsidRPr="00220B6E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</w:t>
      </w:r>
      <w:r w:rsidR="006A6263" w:rsidRPr="00D351F8">
        <w:rPr>
          <w:szCs w:val="28"/>
          <w:lang w:val="ru-RU"/>
        </w:rPr>
        <w:t>Формирование заявки на закупку товара поставщику</w:t>
      </w:r>
      <w:r w:rsidRPr="00D351F8">
        <w:rPr>
          <w:szCs w:val="28"/>
          <w:lang w:val="ru-RU"/>
        </w:rPr>
        <w:t>» представлена на рисунке А.</w:t>
      </w:r>
      <w:r w:rsidRPr="00220B6E">
        <w:rPr>
          <w:szCs w:val="28"/>
          <w:lang w:val="ru-RU"/>
        </w:rPr>
        <w:t>2</w:t>
      </w:r>
      <w:r w:rsidRPr="00D351F8">
        <w:rPr>
          <w:szCs w:val="28"/>
          <w:lang w:val="ru-RU"/>
        </w:rPr>
        <w:t>.</w:t>
      </w:r>
    </w:p>
    <w:p w14:paraId="17552E83" w14:textId="312FCD45" w:rsidR="00F11CE0" w:rsidRPr="00D351F8" w:rsidRDefault="00F11CE0" w:rsidP="00D351F8">
      <w:pPr>
        <w:pStyle w:val="a7"/>
        <w:rPr>
          <w:szCs w:val="28"/>
        </w:rPr>
      </w:pPr>
      <w:proofErr w:type="spellStart"/>
      <w:r w:rsidRPr="00D351F8">
        <w:rPr>
          <w:szCs w:val="28"/>
        </w:rPr>
        <w:t>Спецификация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процесса</w:t>
      </w:r>
      <w:proofErr w:type="spellEnd"/>
      <w:r w:rsidRPr="00D351F8">
        <w:rPr>
          <w:szCs w:val="28"/>
        </w:rPr>
        <w:t xml:space="preserve"> «</w:t>
      </w:r>
      <w:r w:rsidR="006A6263" w:rsidRPr="00D351F8">
        <w:rPr>
          <w:color w:val="FFFFFF"/>
          <w:szCs w:val="28"/>
        </w:rPr>
        <w:t xml:space="preserve"> </w:t>
      </w:r>
      <w:proofErr w:type="spellStart"/>
      <w:r w:rsidR="006A6263" w:rsidRPr="00D351F8">
        <w:rPr>
          <w:szCs w:val="28"/>
        </w:rPr>
        <w:t>Инвентаризация</w:t>
      </w:r>
      <w:proofErr w:type="spellEnd"/>
      <w:r w:rsidR="006A6263" w:rsidRPr="00D351F8">
        <w:rPr>
          <w:szCs w:val="28"/>
        </w:rPr>
        <w:t xml:space="preserve"> </w:t>
      </w:r>
      <w:r w:rsidRPr="00D351F8">
        <w:rPr>
          <w:szCs w:val="28"/>
        </w:rPr>
        <w:t>»:</w:t>
      </w:r>
    </w:p>
    <w:p w14:paraId="39E61D46" w14:textId="294B5AB2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Наименование</w:t>
      </w:r>
      <w:proofErr w:type="spellEnd"/>
      <w:r w:rsidRPr="00D351F8">
        <w:rPr>
          <w:szCs w:val="28"/>
        </w:rPr>
        <w:t xml:space="preserve">: </w:t>
      </w:r>
      <w:proofErr w:type="spellStart"/>
      <w:r w:rsidR="006A6263" w:rsidRPr="00D351F8">
        <w:rPr>
          <w:szCs w:val="28"/>
        </w:rPr>
        <w:t>инвентаризация</w:t>
      </w:r>
      <w:proofErr w:type="spellEnd"/>
      <w:r w:rsidRPr="00D351F8">
        <w:rPr>
          <w:szCs w:val="28"/>
        </w:rPr>
        <w:t>;</w:t>
      </w:r>
    </w:p>
    <w:p w14:paraId="4BFDDD6C" w14:textId="43D636B4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220B6E">
        <w:rPr>
          <w:szCs w:val="28"/>
          <w:lang w:val="ru-RU"/>
        </w:rPr>
        <w:t xml:space="preserve">Краткое описание: </w:t>
      </w:r>
      <w:r w:rsidR="006A6263" w:rsidRPr="00220B6E">
        <w:rPr>
          <w:szCs w:val="28"/>
          <w:lang w:val="ru-RU"/>
        </w:rPr>
        <w:t>п</w:t>
      </w:r>
      <w:r w:rsidR="006A6263" w:rsidRPr="00D351F8">
        <w:rPr>
          <w:szCs w:val="28"/>
          <w:lang w:val="ru-RU"/>
        </w:rPr>
        <w:t>роцесс контроля и сверки фактического наличия товаров с данными системы учёта. Проводится для выявления расхождений, фиксации данных и внесения корректировок</w:t>
      </w:r>
      <w:r w:rsidRPr="00D351F8">
        <w:rPr>
          <w:szCs w:val="28"/>
        </w:rPr>
        <w:t>;</w:t>
      </w:r>
    </w:p>
    <w:p w14:paraId="65244DA7" w14:textId="0FA6BE66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Цели: </w:t>
      </w:r>
      <w:r w:rsidR="006A6263" w:rsidRPr="00220B6E">
        <w:rPr>
          <w:szCs w:val="28"/>
          <w:lang w:val="ru-RU"/>
        </w:rPr>
        <w:t>о</w:t>
      </w:r>
      <w:r w:rsidR="006A6263" w:rsidRPr="00D351F8">
        <w:rPr>
          <w:szCs w:val="28"/>
          <w:lang w:val="ru-RU"/>
        </w:rPr>
        <w:t>беспечить точность учёта товаров, своевременно выявлять недостачи или излишки</w:t>
      </w:r>
      <w:r w:rsidRPr="00220B6E">
        <w:rPr>
          <w:szCs w:val="28"/>
          <w:lang w:val="ru-RU"/>
        </w:rPr>
        <w:t>;</w:t>
      </w:r>
    </w:p>
    <w:p w14:paraId="3CC3DC34" w14:textId="2D03EB34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Действующие лица: </w:t>
      </w:r>
      <w:r w:rsidR="006A6263" w:rsidRPr="00220B6E">
        <w:rPr>
          <w:szCs w:val="28"/>
          <w:lang w:val="ru-RU"/>
        </w:rPr>
        <w:t>в</w:t>
      </w:r>
      <w:r w:rsidR="006A6263" w:rsidRPr="00D351F8">
        <w:rPr>
          <w:szCs w:val="28"/>
          <w:lang w:val="ru-RU"/>
        </w:rPr>
        <w:t>ладелец предприятия</w:t>
      </w:r>
      <w:r w:rsidR="006A6263" w:rsidRPr="00220B6E">
        <w:rPr>
          <w:szCs w:val="28"/>
          <w:lang w:val="ru-RU"/>
        </w:rPr>
        <w:t>; т</w:t>
      </w:r>
      <w:r w:rsidR="006A6263" w:rsidRPr="006A6263">
        <w:rPr>
          <w:szCs w:val="28"/>
          <w:lang w:val="ru-RU"/>
        </w:rPr>
        <w:t>оваровед</w:t>
      </w:r>
      <w:r w:rsidR="006A6263" w:rsidRPr="00220B6E">
        <w:rPr>
          <w:szCs w:val="28"/>
          <w:lang w:val="ru-RU"/>
        </w:rPr>
        <w:t>; с</w:t>
      </w:r>
      <w:r w:rsidR="006A6263" w:rsidRPr="00D351F8">
        <w:rPr>
          <w:szCs w:val="28"/>
          <w:lang w:val="ru-RU"/>
        </w:rPr>
        <w:t>истема учёта товаров</w:t>
      </w:r>
      <w:r w:rsidR="006A6263" w:rsidRPr="00220B6E">
        <w:rPr>
          <w:szCs w:val="28"/>
          <w:lang w:val="ru-RU"/>
        </w:rPr>
        <w:t xml:space="preserve">; </w:t>
      </w:r>
    </w:p>
    <w:p w14:paraId="40E39D3E" w14:textId="77777777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Основной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сценарий</w:t>
      </w:r>
      <w:proofErr w:type="spellEnd"/>
      <w:r w:rsidRPr="00D351F8">
        <w:rPr>
          <w:szCs w:val="28"/>
        </w:rPr>
        <w:t>:</w:t>
      </w:r>
    </w:p>
    <w:p w14:paraId="0AA846A9" w14:textId="74049B8C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Владелец предприятия утверждает список товаров для проверки</w:t>
      </w:r>
      <w:r w:rsidRPr="00220B6E">
        <w:rPr>
          <w:szCs w:val="28"/>
          <w:lang w:val="ru-RU"/>
        </w:rPr>
        <w:t>;</w:t>
      </w:r>
    </w:p>
    <w:p w14:paraId="74AB7E62" w14:textId="3C6C8C30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6A6263">
        <w:rPr>
          <w:szCs w:val="28"/>
        </w:rPr>
        <w:t>Назначаются</w:t>
      </w:r>
      <w:proofErr w:type="spellEnd"/>
      <w:r w:rsidRPr="006A6263">
        <w:rPr>
          <w:szCs w:val="28"/>
        </w:rPr>
        <w:t xml:space="preserve"> </w:t>
      </w:r>
      <w:proofErr w:type="spellStart"/>
      <w:r w:rsidRPr="006A6263">
        <w:rPr>
          <w:szCs w:val="28"/>
        </w:rPr>
        <w:t>ответственные</w:t>
      </w:r>
      <w:proofErr w:type="spellEnd"/>
      <w:r w:rsidRPr="006A6263">
        <w:rPr>
          <w:szCs w:val="28"/>
        </w:rPr>
        <w:t xml:space="preserve"> </w:t>
      </w:r>
      <w:proofErr w:type="spellStart"/>
      <w:r w:rsidRPr="006A6263">
        <w:rPr>
          <w:szCs w:val="28"/>
        </w:rPr>
        <w:t>лица</w:t>
      </w:r>
      <w:proofErr w:type="spellEnd"/>
      <w:r w:rsidRPr="00D351F8">
        <w:rPr>
          <w:szCs w:val="28"/>
        </w:rPr>
        <w:t>;</w:t>
      </w:r>
    </w:p>
    <w:p w14:paraId="721C7042" w14:textId="1E6312F4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Товаровед получает распоряжение на проведение инвентаризации</w:t>
      </w:r>
      <w:r w:rsidRPr="00220B6E">
        <w:rPr>
          <w:szCs w:val="28"/>
          <w:lang w:val="ru-RU"/>
        </w:rPr>
        <w:t>;</w:t>
      </w:r>
    </w:p>
    <w:p w14:paraId="480B7B27" w14:textId="458043CA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Физически пересчитываются товары на складе</w:t>
      </w:r>
      <w:r w:rsidRPr="00220B6E">
        <w:rPr>
          <w:szCs w:val="28"/>
          <w:lang w:val="ru-RU"/>
        </w:rPr>
        <w:t>;</w:t>
      </w:r>
    </w:p>
    <w:p w14:paraId="7B8065A6" w14:textId="38F0D570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Данные фиксируются на бумаге и в системе</w:t>
      </w:r>
      <w:r w:rsidRPr="00220B6E">
        <w:rPr>
          <w:szCs w:val="28"/>
          <w:lang w:val="ru-RU"/>
        </w:rPr>
        <w:t>;</w:t>
      </w:r>
    </w:p>
    <w:p w14:paraId="07C89362" w14:textId="7F0138C7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Выполняется автоматическая сверка с учётной системой</w:t>
      </w:r>
      <w:r w:rsidRPr="00220B6E">
        <w:rPr>
          <w:szCs w:val="28"/>
          <w:lang w:val="ru-RU"/>
        </w:rPr>
        <w:t>;</w:t>
      </w:r>
    </w:p>
    <w:p w14:paraId="34CAD6AB" w14:textId="71D1EB41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6A6263">
        <w:rPr>
          <w:szCs w:val="28"/>
          <w:lang w:val="ru-RU"/>
        </w:rPr>
        <w:t>В случае выявления отклонений принимается решение о корректировке данных</w:t>
      </w:r>
      <w:r w:rsidRPr="00220B6E">
        <w:rPr>
          <w:szCs w:val="28"/>
          <w:lang w:val="ru-RU"/>
        </w:rPr>
        <w:t>;</w:t>
      </w:r>
    </w:p>
    <w:p w14:paraId="649A1D35" w14:textId="6F386E2E" w:rsidR="006A6263" w:rsidRPr="006A6263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6A6263">
        <w:rPr>
          <w:szCs w:val="28"/>
        </w:rPr>
        <w:t>Вносятся</w:t>
      </w:r>
      <w:proofErr w:type="spellEnd"/>
      <w:r w:rsidRPr="006A6263">
        <w:rPr>
          <w:szCs w:val="28"/>
        </w:rPr>
        <w:t xml:space="preserve"> </w:t>
      </w:r>
      <w:proofErr w:type="spellStart"/>
      <w:r w:rsidRPr="006A6263">
        <w:rPr>
          <w:szCs w:val="28"/>
        </w:rPr>
        <w:t>изменения</w:t>
      </w:r>
      <w:proofErr w:type="spellEnd"/>
      <w:r w:rsidRPr="006A6263">
        <w:rPr>
          <w:szCs w:val="28"/>
        </w:rPr>
        <w:t xml:space="preserve"> в </w:t>
      </w:r>
      <w:proofErr w:type="spellStart"/>
      <w:r w:rsidRPr="006A6263">
        <w:rPr>
          <w:szCs w:val="28"/>
        </w:rPr>
        <w:t>систему</w:t>
      </w:r>
      <w:proofErr w:type="spellEnd"/>
      <w:r w:rsidRPr="00D351F8">
        <w:rPr>
          <w:szCs w:val="28"/>
        </w:rPr>
        <w:t>;</w:t>
      </w:r>
    </w:p>
    <w:p w14:paraId="2E016FC7" w14:textId="0F8CD291" w:rsidR="00F11CE0" w:rsidRPr="00D351F8" w:rsidRDefault="006A6263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D351F8">
        <w:rPr>
          <w:szCs w:val="28"/>
        </w:rPr>
        <w:lastRenderedPageBreak/>
        <w:t>Формируется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итоговый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отчёт</w:t>
      </w:r>
      <w:proofErr w:type="spellEnd"/>
      <w:r w:rsidR="00F11CE0" w:rsidRPr="00D351F8">
        <w:rPr>
          <w:szCs w:val="28"/>
        </w:rPr>
        <w:t>;</w:t>
      </w:r>
    </w:p>
    <w:p w14:paraId="0829E429" w14:textId="77777777" w:rsidR="00F11CE0" w:rsidRPr="00D351F8" w:rsidRDefault="00F11CE0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r w:rsidRPr="00D351F8">
        <w:rPr>
          <w:szCs w:val="28"/>
        </w:rPr>
        <w:t>Альтернативные сценарии:</w:t>
      </w:r>
    </w:p>
    <w:p w14:paraId="31830FEE" w14:textId="0F46BE99" w:rsidR="00F11CE0" w:rsidRPr="00F124D6" w:rsidRDefault="006A6263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Если отклонений не выявлено, процесс завершается без внесения изменений</w:t>
      </w:r>
      <w:r w:rsidRPr="00220B6E">
        <w:rPr>
          <w:szCs w:val="28"/>
          <w:lang w:val="ru-RU"/>
        </w:rPr>
        <w:t>;</w:t>
      </w:r>
    </w:p>
    <w:p w14:paraId="0C06FE46" w14:textId="22477DC2" w:rsidR="00F11CE0" w:rsidRPr="00220B6E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</w:t>
      </w:r>
      <w:r w:rsidR="006A6263" w:rsidRPr="00D351F8">
        <w:rPr>
          <w:szCs w:val="28"/>
          <w:lang w:val="ru-RU"/>
        </w:rPr>
        <w:t>Инвентаризация</w:t>
      </w:r>
      <w:r w:rsidRPr="00D351F8">
        <w:rPr>
          <w:szCs w:val="28"/>
          <w:lang w:val="ru-RU"/>
        </w:rPr>
        <w:t>» представлена на рисунке А.</w:t>
      </w:r>
      <w:r w:rsidRPr="00220B6E">
        <w:rPr>
          <w:szCs w:val="28"/>
          <w:lang w:val="ru-RU"/>
        </w:rPr>
        <w:t>3</w:t>
      </w:r>
      <w:r w:rsidRPr="00D351F8">
        <w:rPr>
          <w:szCs w:val="28"/>
          <w:lang w:val="ru-RU"/>
        </w:rPr>
        <w:t>.</w:t>
      </w:r>
    </w:p>
    <w:p w14:paraId="26B45AF7" w14:textId="6A2A6ADC" w:rsidR="00F11CE0" w:rsidRPr="00D351F8" w:rsidRDefault="00F11CE0" w:rsidP="00D351F8">
      <w:pPr>
        <w:pStyle w:val="a7"/>
        <w:rPr>
          <w:szCs w:val="28"/>
        </w:rPr>
      </w:pPr>
      <w:proofErr w:type="spellStart"/>
      <w:r w:rsidRPr="00D351F8">
        <w:rPr>
          <w:szCs w:val="28"/>
        </w:rPr>
        <w:t>Спецификация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процесса</w:t>
      </w:r>
      <w:proofErr w:type="spellEnd"/>
      <w:r w:rsidRPr="00D351F8">
        <w:rPr>
          <w:szCs w:val="28"/>
        </w:rPr>
        <w:t xml:space="preserve"> «</w:t>
      </w:r>
      <w:r w:rsidR="00DD66FD" w:rsidRPr="00D351F8">
        <w:rPr>
          <w:color w:val="FFFFFF"/>
          <w:szCs w:val="28"/>
        </w:rPr>
        <w:t xml:space="preserve"> </w:t>
      </w:r>
      <w:proofErr w:type="spellStart"/>
      <w:r w:rsidR="00DD66FD" w:rsidRPr="00D351F8">
        <w:rPr>
          <w:szCs w:val="28"/>
        </w:rPr>
        <w:t>Обновление</w:t>
      </w:r>
      <w:proofErr w:type="spellEnd"/>
      <w:r w:rsidR="00DD66FD" w:rsidRPr="00D351F8">
        <w:rPr>
          <w:szCs w:val="28"/>
        </w:rPr>
        <w:t xml:space="preserve"> </w:t>
      </w:r>
      <w:proofErr w:type="spellStart"/>
      <w:r w:rsidR="00DD66FD" w:rsidRPr="00D351F8">
        <w:rPr>
          <w:szCs w:val="28"/>
        </w:rPr>
        <w:t>ассортимента</w:t>
      </w:r>
      <w:proofErr w:type="spellEnd"/>
      <w:r w:rsidR="00DD66FD" w:rsidRPr="00D351F8">
        <w:rPr>
          <w:szCs w:val="28"/>
        </w:rPr>
        <w:t xml:space="preserve"> </w:t>
      </w:r>
      <w:r w:rsidRPr="00D351F8">
        <w:rPr>
          <w:szCs w:val="28"/>
        </w:rPr>
        <w:t>»:</w:t>
      </w:r>
    </w:p>
    <w:p w14:paraId="701283E1" w14:textId="4E89EB2C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Наименование</w:t>
      </w:r>
      <w:proofErr w:type="spellEnd"/>
      <w:r w:rsidRPr="00D351F8">
        <w:rPr>
          <w:szCs w:val="28"/>
        </w:rPr>
        <w:t xml:space="preserve">: </w:t>
      </w:r>
      <w:proofErr w:type="spellStart"/>
      <w:r w:rsidR="00DD66FD" w:rsidRPr="00D351F8">
        <w:rPr>
          <w:szCs w:val="28"/>
        </w:rPr>
        <w:t>обновление</w:t>
      </w:r>
      <w:proofErr w:type="spellEnd"/>
      <w:r w:rsidR="00DD66FD" w:rsidRPr="00D351F8">
        <w:rPr>
          <w:szCs w:val="28"/>
        </w:rPr>
        <w:t xml:space="preserve"> </w:t>
      </w:r>
      <w:proofErr w:type="spellStart"/>
      <w:r w:rsidR="00DD66FD" w:rsidRPr="00D351F8">
        <w:rPr>
          <w:szCs w:val="28"/>
        </w:rPr>
        <w:t>ассортимента</w:t>
      </w:r>
      <w:proofErr w:type="spellEnd"/>
      <w:r w:rsidRPr="00D351F8">
        <w:rPr>
          <w:szCs w:val="28"/>
        </w:rPr>
        <w:t>;</w:t>
      </w:r>
    </w:p>
    <w:p w14:paraId="115A39E4" w14:textId="696D9120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Краткое описание: </w:t>
      </w:r>
      <w:r w:rsidR="006A6263" w:rsidRPr="00220B6E">
        <w:rPr>
          <w:szCs w:val="28"/>
          <w:lang w:val="ru-RU"/>
        </w:rPr>
        <w:t>п</w:t>
      </w:r>
      <w:r w:rsidR="006A6263" w:rsidRPr="00D351F8">
        <w:rPr>
          <w:szCs w:val="28"/>
          <w:lang w:val="ru-RU"/>
        </w:rPr>
        <w:t>роцесс анализа и внесения изменений в перечень предлагаемых товаров на основе данных продаж и востребованности позиций</w:t>
      </w:r>
      <w:r w:rsidRPr="00220B6E">
        <w:rPr>
          <w:szCs w:val="28"/>
          <w:lang w:val="ru-RU"/>
        </w:rPr>
        <w:t>;</w:t>
      </w:r>
    </w:p>
    <w:p w14:paraId="4D6B89B6" w14:textId="35EDC995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Цели: </w:t>
      </w:r>
      <w:r w:rsidR="006A6263" w:rsidRPr="00220B6E">
        <w:rPr>
          <w:szCs w:val="28"/>
          <w:lang w:val="ru-RU"/>
        </w:rPr>
        <w:t>о</w:t>
      </w:r>
      <w:r w:rsidR="006A6263" w:rsidRPr="00D351F8">
        <w:rPr>
          <w:szCs w:val="28"/>
          <w:lang w:val="ru-RU"/>
        </w:rPr>
        <w:t>птимизировать ассортимент товаров, увеличивать продажи и удовлетворять потребности клиентов</w:t>
      </w:r>
      <w:r w:rsidRPr="00220B6E">
        <w:rPr>
          <w:szCs w:val="28"/>
          <w:lang w:val="ru-RU"/>
        </w:rPr>
        <w:t>;</w:t>
      </w:r>
    </w:p>
    <w:p w14:paraId="318EF990" w14:textId="5A85848F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Действующие лица: </w:t>
      </w:r>
      <w:r w:rsidR="00DD66FD" w:rsidRPr="00220B6E">
        <w:rPr>
          <w:szCs w:val="28"/>
          <w:lang w:val="ru-RU"/>
        </w:rPr>
        <w:t>в</w:t>
      </w:r>
      <w:r w:rsidR="00DD66FD" w:rsidRPr="00D351F8">
        <w:rPr>
          <w:szCs w:val="28"/>
          <w:lang w:val="ru-RU"/>
        </w:rPr>
        <w:t>ладелец предприятия</w:t>
      </w:r>
      <w:r w:rsidR="00DD66FD" w:rsidRPr="00220B6E">
        <w:rPr>
          <w:szCs w:val="28"/>
          <w:lang w:val="ru-RU"/>
        </w:rPr>
        <w:t>, с</w:t>
      </w:r>
      <w:r w:rsidR="00DD66FD" w:rsidRPr="00DD66FD">
        <w:rPr>
          <w:szCs w:val="28"/>
          <w:lang w:val="ru-RU"/>
        </w:rPr>
        <w:t>истема учёта товаров</w:t>
      </w:r>
      <w:r w:rsidR="00DD66FD" w:rsidRPr="00220B6E">
        <w:rPr>
          <w:szCs w:val="28"/>
          <w:lang w:val="ru-RU"/>
        </w:rPr>
        <w:t>, п</w:t>
      </w:r>
      <w:r w:rsidR="00DD66FD" w:rsidRPr="00D351F8">
        <w:rPr>
          <w:szCs w:val="28"/>
          <w:lang w:val="ru-RU"/>
        </w:rPr>
        <w:t>оставщик</w:t>
      </w:r>
      <w:r w:rsidR="00DD66FD" w:rsidRPr="00220B6E">
        <w:rPr>
          <w:szCs w:val="28"/>
          <w:lang w:val="ru-RU"/>
        </w:rPr>
        <w:t>;</w:t>
      </w:r>
    </w:p>
    <w:p w14:paraId="5508D91C" w14:textId="77777777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66E3B9F1" w14:textId="3B36A08A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Владелец предприятия анализирует продажи и остатки товаров</w:t>
      </w:r>
      <w:r w:rsidRPr="00220B6E">
        <w:rPr>
          <w:szCs w:val="28"/>
          <w:lang w:val="ru-RU"/>
        </w:rPr>
        <w:t>;</w:t>
      </w:r>
    </w:p>
    <w:p w14:paraId="49612DE3" w14:textId="58BF0CFE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Запрашиваются данные о востребованных и отсутствующих товарах</w:t>
      </w:r>
      <w:r w:rsidRPr="00220B6E">
        <w:rPr>
          <w:szCs w:val="28"/>
          <w:lang w:val="ru-RU"/>
        </w:rPr>
        <w:t>;</w:t>
      </w:r>
    </w:p>
    <w:p w14:paraId="302A476A" w14:textId="74450B5A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Проводится исследование рынка и поиск поставщиков</w:t>
      </w:r>
      <w:r w:rsidRPr="00220B6E">
        <w:rPr>
          <w:szCs w:val="28"/>
          <w:lang w:val="ru-RU"/>
        </w:rPr>
        <w:t>;</w:t>
      </w:r>
    </w:p>
    <w:p w14:paraId="61028133" w14:textId="628A4DE7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Запрашиваются прайс-листы и условия сотрудничества</w:t>
      </w:r>
      <w:r w:rsidRPr="00220B6E">
        <w:rPr>
          <w:szCs w:val="28"/>
          <w:lang w:val="ru-RU"/>
        </w:rPr>
        <w:t>;</w:t>
      </w:r>
    </w:p>
    <w:p w14:paraId="38237D9C" w14:textId="5A48EA4D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Предложения поставщиков анализируются по цене, срокам и условиям поставки</w:t>
      </w:r>
      <w:r w:rsidRPr="00220B6E">
        <w:rPr>
          <w:szCs w:val="28"/>
          <w:lang w:val="ru-RU"/>
        </w:rPr>
        <w:t>;</w:t>
      </w:r>
    </w:p>
    <w:p w14:paraId="44969BB8" w14:textId="2EB17093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DD66FD">
        <w:rPr>
          <w:szCs w:val="28"/>
        </w:rPr>
        <w:t>Принимается</w:t>
      </w:r>
      <w:proofErr w:type="spellEnd"/>
      <w:r w:rsidRPr="00DD66FD">
        <w:rPr>
          <w:szCs w:val="28"/>
        </w:rPr>
        <w:t xml:space="preserve"> </w:t>
      </w:r>
      <w:proofErr w:type="spellStart"/>
      <w:r w:rsidRPr="00DD66FD">
        <w:rPr>
          <w:szCs w:val="28"/>
        </w:rPr>
        <w:t>решение</w:t>
      </w:r>
      <w:proofErr w:type="spellEnd"/>
      <w:r w:rsidRPr="00DD66FD">
        <w:rPr>
          <w:szCs w:val="28"/>
        </w:rPr>
        <w:t xml:space="preserve"> о </w:t>
      </w:r>
      <w:proofErr w:type="spellStart"/>
      <w:r w:rsidRPr="00DD66FD">
        <w:rPr>
          <w:szCs w:val="28"/>
        </w:rPr>
        <w:t>сотрудничестве</w:t>
      </w:r>
      <w:proofErr w:type="spellEnd"/>
      <w:r w:rsidRPr="00D351F8">
        <w:rPr>
          <w:szCs w:val="28"/>
        </w:rPr>
        <w:t>;</w:t>
      </w:r>
    </w:p>
    <w:p w14:paraId="60E0B7B6" w14:textId="4837D3F5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Формируется заказ на новые товары</w:t>
      </w:r>
      <w:r w:rsidRPr="00220B6E">
        <w:rPr>
          <w:szCs w:val="28"/>
          <w:lang w:val="ru-RU"/>
        </w:rPr>
        <w:t>;</w:t>
      </w:r>
    </w:p>
    <w:p w14:paraId="27F4A11A" w14:textId="6587661D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Выполняется оплата и подтверждение заказа</w:t>
      </w:r>
      <w:r w:rsidRPr="00220B6E">
        <w:rPr>
          <w:szCs w:val="28"/>
          <w:lang w:val="ru-RU"/>
        </w:rPr>
        <w:t>;</w:t>
      </w:r>
    </w:p>
    <w:p w14:paraId="1A0F54E9" w14:textId="5FF84D00" w:rsidR="00F11CE0" w:rsidRPr="00220B6E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После получения товара данные обновляются в системе учёта</w:t>
      </w:r>
      <w:r w:rsidRPr="00220B6E">
        <w:rPr>
          <w:szCs w:val="28"/>
          <w:lang w:val="ru-RU"/>
        </w:rPr>
        <w:t>;</w:t>
      </w:r>
    </w:p>
    <w:p w14:paraId="59393F0B" w14:textId="77777777" w:rsidR="00F11CE0" w:rsidRPr="00D351F8" w:rsidRDefault="00F11CE0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Альтернативные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сценарии</w:t>
      </w:r>
      <w:proofErr w:type="spellEnd"/>
      <w:r w:rsidRPr="00D351F8">
        <w:rPr>
          <w:szCs w:val="28"/>
        </w:rPr>
        <w:t>:</w:t>
      </w:r>
    </w:p>
    <w:p w14:paraId="682DE402" w14:textId="0EBB9478" w:rsidR="00F11CE0" w:rsidRPr="00F124D6" w:rsidRDefault="00DD66FD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lastRenderedPageBreak/>
        <w:t>Если не удаётся найти подходящего поставщика, процесс откладывается до следующего цикла анализа</w:t>
      </w:r>
      <w:r w:rsidRPr="00220B6E">
        <w:rPr>
          <w:szCs w:val="28"/>
          <w:lang w:val="ru-RU"/>
        </w:rPr>
        <w:t>;</w:t>
      </w:r>
    </w:p>
    <w:p w14:paraId="43910C79" w14:textId="6755B125" w:rsidR="00F11CE0" w:rsidRPr="00220B6E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</w:t>
      </w:r>
      <w:r w:rsidR="00DD66FD" w:rsidRPr="00D351F8">
        <w:rPr>
          <w:szCs w:val="28"/>
          <w:lang w:val="ru-RU"/>
        </w:rPr>
        <w:t>Обновление ассортимента</w:t>
      </w:r>
      <w:r w:rsidRPr="00D351F8">
        <w:rPr>
          <w:szCs w:val="28"/>
          <w:lang w:val="ru-RU"/>
        </w:rPr>
        <w:t>» представлена на рисунке А.</w:t>
      </w:r>
      <w:r w:rsidRPr="00220B6E">
        <w:rPr>
          <w:szCs w:val="28"/>
          <w:lang w:val="ru-RU"/>
        </w:rPr>
        <w:t>4</w:t>
      </w:r>
      <w:r w:rsidRPr="00D351F8">
        <w:rPr>
          <w:szCs w:val="28"/>
          <w:lang w:val="ru-RU"/>
        </w:rPr>
        <w:t>.</w:t>
      </w:r>
    </w:p>
    <w:p w14:paraId="518548E5" w14:textId="209EE987" w:rsidR="00F11CE0" w:rsidRPr="00D351F8" w:rsidRDefault="00F11CE0" w:rsidP="00D351F8">
      <w:pPr>
        <w:pStyle w:val="a7"/>
        <w:rPr>
          <w:szCs w:val="28"/>
        </w:rPr>
      </w:pPr>
      <w:proofErr w:type="spellStart"/>
      <w:r w:rsidRPr="00D351F8">
        <w:rPr>
          <w:szCs w:val="28"/>
        </w:rPr>
        <w:t>Спецификация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процесса</w:t>
      </w:r>
      <w:proofErr w:type="spellEnd"/>
      <w:r w:rsidRPr="00D351F8">
        <w:rPr>
          <w:szCs w:val="28"/>
        </w:rPr>
        <w:t xml:space="preserve"> «</w:t>
      </w:r>
      <w:r w:rsidR="00DD66FD" w:rsidRPr="00D351F8">
        <w:rPr>
          <w:color w:val="FFFFFF"/>
          <w:szCs w:val="28"/>
        </w:rPr>
        <w:t xml:space="preserve"> </w:t>
      </w:r>
      <w:proofErr w:type="spellStart"/>
      <w:r w:rsidR="00DD66FD" w:rsidRPr="00D351F8">
        <w:rPr>
          <w:szCs w:val="28"/>
        </w:rPr>
        <w:t>Приёмка</w:t>
      </w:r>
      <w:proofErr w:type="spellEnd"/>
      <w:r w:rsidR="00DD66FD" w:rsidRPr="00D351F8">
        <w:rPr>
          <w:szCs w:val="28"/>
        </w:rPr>
        <w:t xml:space="preserve"> </w:t>
      </w:r>
      <w:proofErr w:type="spellStart"/>
      <w:r w:rsidR="00DD66FD" w:rsidRPr="00D351F8">
        <w:rPr>
          <w:szCs w:val="28"/>
        </w:rPr>
        <w:t>товаров</w:t>
      </w:r>
      <w:proofErr w:type="spellEnd"/>
      <w:r w:rsidRPr="00D351F8">
        <w:rPr>
          <w:szCs w:val="28"/>
        </w:rPr>
        <w:t>»:</w:t>
      </w:r>
    </w:p>
    <w:p w14:paraId="014A4745" w14:textId="3A2B305C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Наименование</w:t>
      </w:r>
      <w:proofErr w:type="spellEnd"/>
      <w:r w:rsidRPr="00D351F8">
        <w:rPr>
          <w:szCs w:val="28"/>
        </w:rPr>
        <w:t xml:space="preserve">: </w:t>
      </w:r>
      <w:proofErr w:type="spellStart"/>
      <w:r w:rsidR="00DD66FD" w:rsidRPr="00D351F8">
        <w:rPr>
          <w:szCs w:val="28"/>
        </w:rPr>
        <w:t>приёмка</w:t>
      </w:r>
      <w:proofErr w:type="spellEnd"/>
      <w:r w:rsidR="00DD66FD" w:rsidRPr="00D351F8">
        <w:rPr>
          <w:szCs w:val="28"/>
        </w:rPr>
        <w:t xml:space="preserve"> </w:t>
      </w:r>
      <w:proofErr w:type="spellStart"/>
      <w:r w:rsidR="00DD66FD" w:rsidRPr="00D351F8">
        <w:rPr>
          <w:szCs w:val="28"/>
        </w:rPr>
        <w:t>товаров</w:t>
      </w:r>
      <w:proofErr w:type="spellEnd"/>
      <w:r w:rsidRPr="00D351F8">
        <w:rPr>
          <w:szCs w:val="28"/>
        </w:rPr>
        <w:t>;</w:t>
      </w:r>
    </w:p>
    <w:p w14:paraId="199CDFE3" w14:textId="0DCEE6FB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Краткое описание: </w:t>
      </w:r>
      <w:r w:rsidR="00DD66FD" w:rsidRPr="00D351F8">
        <w:rPr>
          <w:szCs w:val="28"/>
          <w:lang w:val="ru-RU"/>
        </w:rPr>
        <w:t>Процесс включает проверку соответствия полученного товара накладным, внесение данных в систему и обновление остатков</w:t>
      </w:r>
      <w:r w:rsidRPr="00220B6E">
        <w:rPr>
          <w:szCs w:val="28"/>
          <w:lang w:val="ru-RU"/>
        </w:rPr>
        <w:t>;</w:t>
      </w:r>
    </w:p>
    <w:p w14:paraId="3245B553" w14:textId="0BA9D665" w:rsidR="00F11CE0" w:rsidRPr="00220B6E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Цели: </w:t>
      </w:r>
      <w:r w:rsidR="00DD66FD" w:rsidRPr="00220B6E">
        <w:rPr>
          <w:szCs w:val="28"/>
          <w:lang w:val="ru-RU"/>
        </w:rPr>
        <w:t>о</w:t>
      </w:r>
      <w:r w:rsidR="00DD66FD" w:rsidRPr="00D351F8">
        <w:rPr>
          <w:szCs w:val="28"/>
          <w:lang w:val="ru-RU"/>
        </w:rPr>
        <w:t>беспечить соответствие поставленных товаров заказу, исключить ошибки в учёте</w:t>
      </w:r>
      <w:r w:rsidRPr="00220B6E">
        <w:rPr>
          <w:szCs w:val="28"/>
          <w:lang w:val="ru-RU"/>
        </w:rPr>
        <w:t>;</w:t>
      </w:r>
    </w:p>
    <w:p w14:paraId="3749F66D" w14:textId="1A926ADF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Действующие лица: </w:t>
      </w:r>
      <w:r w:rsidR="00DD66FD" w:rsidRPr="00220B6E">
        <w:rPr>
          <w:szCs w:val="28"/>
          <w:lang w:val="ru-RU"/>
        </w:rPr>
        <w:t>т</w:t>
      </w:r>
      <w:r w:rsidR="00DD66FD" w:rsidRPr="00D351F8">
        <w:rPr>
          <w:szCs w:val="28"/>
          <w:lang w:val="ru-RU"/>
        </w:rPr>
        <w:t>оваровед</w:t>
      </w:r>
      <w:r w:rsidR="00DD66FD" w:rsidRPr="00220B6E">
        <w:rPr>
          <w:szCs w:val="28"/>
          <w:lang w:val="ru-RU"/>
        </w:rPr>
        <w:t>, п</w:t>
      </w:r>
      <w:r w:rsidR="00DD66FD" w:rsidRPr="00DD66FD">
        <w:rPr>
          <w:szCs w:val="28"/>
          <w:lang w:val="ru-RU"/>
        </w:rPr>
        <w:t>оставщик</w:t>
      </w:r>
      <w:r w:rsidR="00DD66FD" w:rsidRPr="00220B6E">
        <w:rPr>
          <w:szCs w:val="28"/>
          <w:lang w:val="ru-RU"/>
        </w:rPr>
        <w:t>, с</w:t>
      </w:r>
      <w:r w:rsidR="00DD66FD" w:rsidRPr="00DD66FD">
        <w:rPr>
          <w:szCs w:val="28"/>
          <w:lang w:val="ru-RU"/>
        </w:rPr>
        <w:t>истема учёта товаров</w:t>
      </w:r>
      <w:r w:rsidR="00DD66FD" w:rsidRPr="00220B6E">
        <w:rPr>
          <w:szCs w:val="28"/>
          <w:lang w:val="ru-RU"/>
        </w:rPr>
        <w:t>;</w:t>
      </w:r>
    </w:p>
    <w:p w14:paraId="2B7F7772" w14:textId="77777777" w:rsidR="00F11CE0" w:rsidRPr="00D351F8" w:rsidRDefault="00F11CE0" w:rsidP="00D351F8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33C0D076" w14:textId="7AD3BE3D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Товаровед получает уведомление о доставке товара</w:t>
      </w:r>
      <w:r w:rsidRPr="00220B6E">
        <w:rPr>
          <w:szCs w:val="28"/>
          <w:lang w:val="ru-RU"/>
        </w:rPr>
        <w:t>;</w:t>
      </w:r>
    </w:p>
    <w:p w14:paraId="070A0FDE" w14:textId="7BAE3595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DD66FD">
        <w:rPr>
          <w:szCs w:val="28"/>
        </w:rPr>
        <w:t>Поставщик</w:t>
      </w:r>
      <w:proofErr w:type="spellEnd"/>
      <w:r w:rsidRPr="00DD66FD">
        <w:rPr>
          <w:szCs w:val="28"/>
        </w:rPr>
        <w:t xml:space="preserve"> </w:t>
      </w:r>
      <w:proofErr w:type="spellStart"/>
      <w:r w:rsidRPr="00DD66FD">
        <w:rPr>
          <w:szCs w:val="28"/>
        </w:rPr>
        <w:t>передаёт</w:t>
      </w:r>
      <w:proofErr w:type="spellEnd"/>
      <w:r w:rsidRPr="00DD66FD">
        <w:rPr>
          <w:szCs w:val="28"/>
        </w:rPr>
        <w:t xml:space="preserve"> </w:t>
      </w:r>
      <w:proofErr w:type="spellStart"/>
      <w:r w:rsidRPr="00DD66FD">
        <w:rPr>
          <w:szCs w:val="28"/>
        </w:rPr>
        <w:t>товар</w:t>
      </w:r>
      <w:proofErr w:type="spellEnd"/>
      <w:r w:rsidRPr="00D351F8">
        <w:rPr>
          <w:szCs w:val="28"/>
        </w:rPr>
        <w:t>;</w:t>
      </w:r>
    </w:p>
    <w:p w14:paraId="280F78B0" w14:textId="48AAC5F6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Товаровед физически проверяет соответствие товара накладным</w:t>
      </w:r>
      <w:r w:rsidRPr="00220B6E">
        <w:rPr>
          <w:szCs w:val="28"/>
          <w:lang w:val="ru-RU"/>
        </w:rPr>
        <w:t>;</w:t>
      </w:r>
    </w:p>
    <w:p w14:paraId="7495C4E3" w14:textId="268E1732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Если замечания отсутствуют, товары вносятся в систему учёта</w:t>
      </w:r>
      <w:r w:rsidRPr="00220B6E">
        <w:rPr>
          <w:szCs w:val="28"/>
          <w:lang w:val="ru-RU"/>
        </w:rPr>
        <w:t>;</w:t>
      </w:r>
    </w:p>
    <w:p w14:paraId="30AF2736" w14:textId="14C34B54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DD66FD">
        <w:rPr>
          <w:szCs w:val="28"/>
        </w:rPr>
        <w:t>Подписываются</w:t>
      </w:r>
      <w:proofErr w:type="spellEnd"/>
      <w:r w:rsidRPr="00DD66FD">
        <w:rPr>
          <w:szCs w:val="28"/>
        </w:rPr>
        <w:t xml:space="preserve"> </w:t>
      </w:r>
      <w:proofErr w:type="spellStart"/>
      <w:r w:rsidRPr="00DD66FD">
        <w:rPr>
          <w:szCs w:val="28"/>
        </w:rPr>
        <w:t>документы</w:t>
      </w:r>
      <w:proofErr w:type="spellEnd"/>
      <w:r w:rsidRPr="00DD66FD">
        <w:rPr>
          <w:szCs w:val="28"/>
        </w:rPr>
        <w:t xml:space="preserve"> о </w:t>
      </w:r>
      <w:proofErr w:type="spellStart"/>
      <w:r w:rsidRPr="00DD66FD">
        <w:rPr>
          <w:szCs w:val="28"/>
        </w:rPr>
        <w:t>приёмке</w:t>
      </w:r>
      <w:proofErr w:type="spellEnd"/>
      <w:r w:rsidRPr="00D351F8">
        <w:rPr>
          <w:szCs w:val="28"/>
        </w:rPr>
        <w:t>;</w:t>
      </w:r>
    </w:p>
    <w:p w14:paraId="4A800813" w14:textId="484D1BAE" w:rsidR="00DD66FD" w:rsidRPr="00DD66FD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DD66FD">
        <w:rPr>
          <w:szCs w:val="28"/>
        </w:rPr>
        <w:t>Архивируются</w:t>
      </w:r>
      <w:proofErr w:type="spellEnd"/>
      <w:r w:rsidRPr="00DD66FD">
        <w:rPr>
          <w:szCs w:val="28"/>
        </w:rPr>
        <w:t xml:space="preserve"> </w:t>
      </w:r>
      <w:proofErr w:type="spellStart"/>
      <w:r w:rsidRPr="00DD66FD">
        <w:rPr>
          <w:szCs w:val="28"/>
        </w:rPr>
        <w:t>копии</w:t>
      </w:r>
      <w:proofErr w:type="spellEnd"/>
      <w:r w:rsidRPr="00DD66FD">
        <w:rPr>
          <w:szCs w:val="28"/>
        </w:rPr>
        <w:t xml:space="preserve"> </w:t>
      </w:r>
      <w:proofErr w:type="spellStart"/>
      <w:r w:rsidRPr="00DD66FD">
        <w:rPr>
          <w:szCs w:val="28"/>
        </w:rPr>
        <w:t>документов</w:t>
      </w:r>
      <w:proofErr w:type="spellEnd"/>
      <w:r w:rsidRPr="00D351F8">
        <w:rPr>
          <w:szCs w:val="28"/>
        </w:rPr>
        <w:t>;</w:t>
      </w:r>
    </w:p>
    <w:p w14:paraId="640944F8" w14:textId="3B9711DC" w:rsidR="00F11CE0" w:rsidRPr="00220B6E" w:rsidRDefault="00DD66FD" w:rsidP="00D351F8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DD66FD">
        <w:rPr>
          <w:szCs w:val="28"/>
          <w:lang w:val="ru-RU"/>
        </w:rPr>
        <w:t>Данные о доступных товарах обновляются</w:t>
      </w:r>
      <w:r w:rsidRPr="00220B6E">
        <w:rPr>
          <w:szCs w:val="28"/>
          <w:lang w:val="ru-RU"/>
        </w:rPr>
        <w:t>;</w:t>
      </w:r>
    </w:p>
    <w:p w14:paraId="52A7D2E8" w14:textId="77777777" w:rsidR="00F11CE0" w:rsidRPr="00D351F8" w:rsidRDefault="00F11CE0" w:rsidP="00D351F8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Альтернативные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сценарии</w:t>
      </w:r>
      <w:proofErr w:type="spellEnd"/>
      <w:r w:rsidRPr="00D351F8">
        <w:rPr>
          <w:szCs w:val="28"/>
        </w:rPr>
        <w:t>:</w:t>
      </w:r>
    </w:p>
    <w:p w14:paraId="07A5532B" w14:textId="4460EA45" w:rsidR="00F11CE0" w:rsidRPr="00F124D6" w:rsidRDefault="00DD66FD" w:rsidP="00D351F8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D351F8">
        <w:rPr>
          <w:szCs w:val="28"/>
          <w:lang w:val="ru-RU"/>
        </w:rPr>
        <w:t>Если выявлены несоответствия, товаровед фиксирует замечания, уведомляет поставщика и ожидает решения</w:t>
      </w:r>
      <w:r w:rsidRPr="00220B6E">
        <w:rPr>
          <w:szCs w:val="28"/>
          <w:lang w:val="ru-RU"/>
        </w:rPr>
        <w:t>;</w:t>
      </w:r>
    </w:p>
    <w:p w14:paraId="4B5DD160" w14:textId="1B0D2603" w:rsidR="009D3C57" w:rsidRPr="00220B6E" w:rsidRDefault="00F11CE0" w:rsidP="00D351F8">
      <w:pPr>
        <w:pStyle w:val="a7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деятельности процесса «</w:t>
      </w:r>
      <w:r w:rsidR="00DD66FD" w:rsidRPr="00D351F8">
        <w:rPr>
          <w:szCs w:val="28"/>
          <w:lang w:val="ru-RU"/>
        </w:rPr>
        <w:t>Приёмка товаров</w:t>
      </w:r>
      <w:r w:rsidRPr="00D351F8">
        <w:rPr>
          <w:szCs w:val="28"/>
          <w:lang w:val="ru-RU"/>
        </w:rPr>
        <w:t>» представлена на рисунке А.</w:t>
      </w:r>
      <w:r w:rsidRPr="00220B6E">
        <w:rPr>
          <w:szCs w:val="28"/>
          <w:lang w:val="ru-RU"/>
        </w:rPr>
        <w:t>5</w:t>
      </w:r>
      <w:r w:rsidRPr="00D351F8">
        <w:rPr>
          <w:szCs w:val="28"/>
          <w:lang w:val="ru-RU"/>
        </w:rPr>
        <w:t>.</w:t>
      </w:r>
    </w:p>
    <w:p w14:paraId="1F184563" w14:textId="77777777" w:rsidR="00DB7801" w:rsidRPr="00220B6E" w:rsidRDefault="00DB7801" w:rsidP="00D351F8">
      <w:pPr>
        <w:rPr>
          <w:szCs w:val="28"/>
          <w:lang w:val="ru-RU"/>
        </w:rPr>
      </w:pPr>
    </w:p>
    <w:p w14:paraId="30513417" w14:textId="7DDFF627" w:rsidR="002C7B88" w:rsidRPr="00220B6E" w:rsidRDefault="00F04D7D" w:rsidP="00D351F8">
      <w:pPr>
        <w:pStyle w:val="a3"/>
        <w:ind w:firstLine="0"/>
        <w:rPr>
          <w:rFonts w:cs="Times New Roman"/>
          <w:szCs w:val="28"/>
          <w:lang w:val="ru-RU"/>
        </w:rPr>
      </w:pPr>
      <w:bookmarkStart w:id="2" w:name="_Toc189770021"/>
      <w:r w:rsidRPr="00220B6E">
        <w:rPr>
          <w:rFonts w:cs="Times New Roman"/>
          <w:szCs w:val="28"/>
          <w:lang w:val="ru-RU"/>
        </w:rPr>
        <w:t>1.2</w:t>
      </w:r>
      <w:r w:rsidRPr="00220B6E">
        <w:rPr>
          <w:rFonts w:cs="Times New Roman"/>
          <w:szCs w:val="28"/>
          <w:lang w:val="ru-RU"/>
        </w:rPr>
        <w:tab/>
      </w:r>
      <w:r w:rsidR="002C7B88" w:rsidRPr="00220B6E">
        <w:rPr>
          <w:rFonts w:cs="Times New Roman"/>
          <w:szCs w:val="28"/>
          <w:lang w:val="ru-RU"/>
        </w:rPr>
        <w:t>Модель бизнес-объектов</w:t>
      </w:r>
      <w:bookmarkEnd w:id="2"/>
    </w:p>
    <w:p w14:paraId="0E4B0BC8" w14:textId="36124753" w:rsidR="00D63E65" w:rsidRPr="00D63E65" w:rsidRDefault="00D63E65" w:rsidP="00D351F8">
      <w:pPr>
        <w:pStyle w:val="1"/>
        <w:rPr>
          <w:szCs w:val="28"/>
          <w:lang w:val="ru-RU"/>
        </w:rPr>
      </w:pPr>
      <w:r w:rsidRPr="00D63E65">
        <w:rPr>
          <w:szCs w:val="28"/>
          <w:lang w:val="ru-RU"/>
        </w:rPr>
        <w:t xml:space="preserve">Модель бизнес-объектов отражает взаимодействие ключевых участников бизнес-процессов и сущностей, которые они используют. В </w:t>
      </w:r>
      <w:r w:rsidRPr="00D63E65">
        <w:rPr>
          <w:szCs w:val="28"/>
          <w:lang w:val="ru-RU"/>
        </w:rPr>
        <w:lastRenderedPageBreak/>
        <w:t>бизнес-процессах участвуют владелец предприятия, поставщик, товаровед, продавец и покупатель. Основные сущности включают заказ поставки, поставку, товар, продажу, чек, счёт-фактуру и инвентаризационную ведомость.</w:t>
      </w:r>
      <w:r w:rsidRPr="00220B6E">
        <w:rPr>
          <w:szCs w:val="28"/>
          <w:lang w:val="ru-RU"/>
        </w:rPr>
        <w:t xml:space="preserve"> Владельцу предприятия принадлежит процесс формирования заказов поставки, который фиксируется в системе как бизнес-сущность. Поставщик получает заказ и выполняет поставку товаров, которые затем учитываются в системе. Товаровед контролирует приёмку товаров, проверяет их наличие и фиксирует данные в инвентаризационной ведомости. В продажах участвуют продавец и покупатель: продавец реализует товар, оформляя соответствующую бизнес-сущность, а покупатель завершает сделку, получая чек. </w:t>
      </w:r>
      <w:r w:rsidRPr="00D63E65">
        <w:rPr>
          <w:szCs w:val="28"/>
          <w:lang w:val="ru-RU"/>
        </w:rPr>
        <w:t>Диаграмма модели бизнес-объектов представлена на рисунке 2.</w:t>
      </w:r>
    </w:p>
    <w:p w14:paraId="0B26FDA8" w14:textId="4CB8E27B" w:rsidR="00D63E65" w:rsidRPr="00D351F8" w:rsidRDefault="00D63E65" w:rsidP="00D63E65">
      <w:pPr>
        <w:pStyle w:val="1"/>
        <w:ind w:firstLine="0"/>
        <w:jc w:val="center"/>
        <w:rPr>
          <w:szCs w:val="28"/>
        </w:rPr>
      </w:pPr>
      <w:r w:rsidRPr="00D351F8">
        <w:rPr>
          <w:noProof/>
          <w:szCs w:val="28"/>
        </w:rPr>
        <w:drawing>
          <wp:inline distT="0" distB="0" distL="0" distR="0" wp14:anchorId="6BD5654B" wp14:editId="506F50EF">
            <wp:extent cx="4680155" cy="30652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12" cy="308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808B" w14:textId="4304CD29" w:rsidR="00D63E65" w:rsidRPr="00220B6E" w:rsidRDefault="00D63E65" w:rsidP="00D63E65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Рисунок 2 – </w:t>
      </w:r>
      <w:r w:rsidRPr="00D63E65">
        <w:rPr>
          <w:bCs/>
          <w:szCs w:val="28"/>
          <w:lang w:val="ru-RU"/>
        </w:rPr>
        <w:t>Диаграмма модели бизнес-объектов</w:t>
      </w:r>
    </w:p>
    <w:p w14:paraId="1A7090D7" w14:textId="77777777" w:rsidR="006C323B" w:rsidRPr="00220B6E" w:rsidRDefault="006C323B" w:rsidP="002E0383">
      <w:pPr>
        <w:ind w:firstLine="0"/>
        <w:jc w:val="center"/>
        <w:rPr>
          <w:szCs w:val="28"/>
          <w:lang w:val="ru-RU"/>
        </w:rPr>
      </w:pPr>
    </w:p>
    <w:p w14:paraId="41805941" w14:textId="634F51BA" w:rsidR="00C4713B" w:rsidRPr="00220B6E" w:rsidRDefault="00F04D7D" w:rsidP="00F04D7D">
      <w:pPr>
        <w:pStyle w:val="a3"/>
        <w:ind w:firstLine="0"/>
        <w:rPr>
          <w:rFonts w:cs="Times New Roman"/>
          <w:szCs w:val="28"/>
          <w:lang w:val="ru-RU"/>
        </w:rPr>
      </w:pPr>
      <w:bookmarkStart w:id="3" w:name="_Toc189770022"/>
      <w:r w:rsidRPr="00220B6E">
        <w:rPr>
          <w:rFonts w:cs="Times New Roman"/>
          <w:szCs w:val="28"/>
          <w:lang w:val="ru-RU"/>
        </w:rPr>
        <w:t>1.3</w:t>
      </w:r>
      <w:r w:rsidRPr="00220B6E">
        <w:rPr>
          <w:rFonts w:cs="Times New Roman"/>
          <w:szCs w:val="28"/>
          <w:lang w:val="ru-RU"/>
        </w:rPr>
        <w:tab/>
        <w:t>Словарь терминов</w:t>
      </w:r>
      <w:bookmarkEnd w:id="3"/>
    </w:p>
    <w:p w14:paraId="65E13C99" w14:textId="1B699001" w:rsidR="00BB7F52" w:rsidRPr="00D351F8" w:rsidRDefault="00BB7F52" w:rsidP="003C50D9">
      <w:pPr>
        <w:ind w:firstLine="0"/>
        <w:rPr>
          <w:bCs/>
          <w:iCs/>
          <w:szCs w:val="28"/>
        </w:rPr>
      </w:pPr>
      <w:r w:rsidRPr="00D351F8">
        <w:rPr>
          <w:bCs/>
          <w:iCs/>
          <w:spacing w:val="20"/>
          <w:szCs w:val="28"/>
        </w:rPr>
        <w:t>Таблица 1</w:t>
      </w:r>
      <w:r w:rsidRPr="00D351F8">
        <w:rPr>
          <w:bCs/>
          <w:iCs/>
          <w:szCs w:val="28"/>
        </w:rPr>
        <w:t xml:space="preserve"> – </w:t>
      </w:r>
      <w:proofErr w:type="spellStart"/>
      <w:r w:rsidRPr="00D351F8">
        <w:rPr>
          <w:bCs/>
          <w:iCs/>
          <w:szCs w:val="28"/>
        </w:rPr>
        <w:t>Словарь</w:t>
      </w:r>
      <w:proofErr w:type="spellEnd"/>
      <w:r w:rsidRPr="00D351F8">
        <w:rPr>
          <w:bCs/>
          <w:iCs/>
          <w:szCs w:val="28"/>
        </w:rPr>
        <w:t xml:space="preserve"> </w:t>
      </w:r>
      <w:proofErr w:type="spellStart"/>
      <w:r w:rsidRPr="00D351F8">
        <w:rPr>
          <w:bCs/>
          <w:iCs/>
          <w:szCs w:val="28"/>
        </w:rPr>
        <w:t>терминов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7053"/>
      </w:tblGrid>
      <w:tr w:rsidR="00BB7F52" w14:paraId="21089F3C" w14:textId="77777777" w:rsidTr="00ED501E">
        <w:tc>
          <w:tcPr>
            <w:tcW w:w="2518" w:type="dxa"/>
            <w:vAlign w:val="center"/>
          </w:tcPr>
          <w:p w14:paraId="5A0CBC6B" w14:textId="3A09A83C" w:rsidR="00BB7F52" w:rsidRPr="00AC4022" w:rsidRDefault="00BB7F52" w:rsidP="00ED501E">
            <w:pPr>
              <w:pStyle w:val="1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C4022">
              <w:rPr>
                <w:rFonts w:ascii="Times New Roman" w:hAnsi="Times New Roman"/>
                <w:sz w:val="24"/>
                <w:szCs w:val="24"/>
              </w:rPr>
              <w:t>Название термина</w:t>
            </w:r>
          </w:p>
        </w:tc>
        <w:tc>
          <w:tcPr>
            <w:tcW w:w="7053" w:type="dxa"/>
            <w:vAlign w:val="center"/>
          </w:tcPr>
          <w:p w14:paraId="35A549AF" w14:textId="1F87E422" w:rsidR="00BB7F52" w:rsidRPr="00AC4022" w:rsidRDefault="00BB7F52" w:rsidP="00ED501E">
            <w:pPr>
              <w:pStyle w:val="1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AC4022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</w:tr>
      <w:tr w:rsidR="00BB7F52" w:rsidRPr="00220B6E" w14:paraId="75E9881F" w14:textId="77777777" w:rsidTr="00ED501E">
        <w:tc>
          <w:tcPr>
            <w:tcW w:w="2518" w:type="dxa"/>
            <w:vAlign w:val="center"/>
          </w:tcPr>
          <w:p w14:paraId="62D18069" w14:textId="62FD6C88" w:rsidR="00BB7F52" w:rsidRPr="00AC4022" w:rsidRDefault="00DB7801" w:rsidP="00ED501E">
            <w:pPr>
              <w:pStyle w:val="1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Покупатель</w:t>
            </w:r>
            <w:proofErr w:type="spellEnd"/>
          </w:p>
        </w:tc>
        <w:tc>
          <w:tcPr>
            <w:tcW w:w="7053" w:type="dxa"/>
          </w:tcPr>
          <w:p w14:paraId="1A381E27" w14:textId="4430798B" w:rsidR="00BB7F52" w:rsidRPr="00220B6E" w:rsidRDefault="00DB7801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Человек, который выбирает товар и совершает покупку в магазине.</w:t>
            </w:r>
          </w:p>
        </w:tc>
      </w:tr>
      <w:tr w:rsidR="00BB7F52" w:rsidRPr="00220B6E" w14:paraId="48F81865" w14:textId="77777777" w:rsidTr="00ED501E">
        <w:tc>
          <w:tcPr>
            <w:tcW w:w="2518" w:type="dxa"/>
            <w:vAlign w:val="center"/>
          </w:tcPr>
          <w:p w14:paraId="1B17F1D1" w14:textId="5548E579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Продавец</w:t>
            </w:r>
            <w:proofErr w:type="spellEnd"/>
          </w:p>
        </w:tc>
        <w:tc>
          <w:tcPr>
            <w:tcW w:w="7053" w:type="dxa"/>
          </w:tcPr>
          <w:p w14:paraId="00A4AFC7" w14:textId="46AB83D3" w:rsidR="00BB7F52" w:rsidRPr="00220B6E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Сотрудник магазина, который консультирует покупателя, </w:t>
            </w: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lastRenderedPageBreak/>
              <w:t>оформляет заказ и продажу</w:t>
            </w:r>
          </w:p>
        </w:tc>
      </w:tr>
      <w:tr w:rsidR="00BB7F52" w:rsidRPr="00220B6E" w14:paraId="2DF8DAB9" w14:textId="77777777" w:rsidTr="00ED501E">
        <w:tc>
          <w:tcPr>
            <w:tcW w:w="2518" w:type="dxa"/>
            <w:vAlign w:val="center"/>
          </w:tcPr>
          <w:p w14:paraId="70CCAFE2" w14:textId="27DB8201" w:rsidR="00BB7F52" w:rsidRPr="00AC4022" w:rsidRDefault="00DB7801" w:rsidP="00ED501E">
            <w:pPr>
              <w:pStyle w:val="1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lastRenderedPageBreak/>
              <w:t>Владелец</w:t>
            </w:r>
            <w:proofErr w:type="spellEnd"/>
            <w:r w:rsidRPr="00AC402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предприятия</w:t>
            </w:r>
            <w:proofErr w:type="spellEnd"/>
          </w:p>
        </w:tc>
        <w:tc>
          <w:tcPr>
            <w:tcW w:w="7053" w:type="dxa"/>
          </w:tcPr>
          <w:p w14:paraId="77846A8F" w14:textId="6B55FF04" w:rsidR="00BB7F52" w:rsidRPr="00220B6E" w:rsidRDefault="003C50D9" w:rsidP="00AC4022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Лицо, управляющее магазином, принимающее решения о закупках, ассортименте и товарообороте</w:t>
            </w:r>
          </w:p>
        </w:tc>
      </w:tr>
      <w:tr w:rsidR="00BB7F52" w:rsidRPr="00220B6E" w14:paraId="3AD23443" w14:textId="77777777" w:rsidTr="00ED501E">
        <w:tc>
          <w:tcPr>
            <w:tcW w:w="2518" w:type="dxa"/>
            <w:vAlign w:val="center"/>
          </w:tcPr>
          <w:p w14:paraId="3EEBBEE7" w14:textId="2B1726B9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Поставщик</w:t>
            </w:r>
            <w:proofErr w:type="spellEnd"/>
          </w:p>
        </w:tc>
        <w:tc>
          <w:tcPr>
            <w:tcW w:w="7053" w:type="dxa"/>
          </w:tcPr>
          <w:p w14:paraId="750779A2" w14:textId="751F729C" w:rsidR="00BB7F52" w:rsidRPr="00220B6E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О</w:t>
            </w:r>
            <w:r w:rsidR="00DB7801" w:rsidRPr="00220B6E">
              <w:rPr>
                <w:rFonts w:ascii="Times New Roman" w:hAnsi="Times New Roman"/>
                <w:sz w:val="24"/>
                <w:szCs w:val="24"/>
                <w:lang w:val="ru-RU"/>
              </w:rPr>
              <w:t>рганизация или физическое лицо, предоставляющее товары для продажи в магазине</w:t>
            </w:r>
          </w:p>
        </w:tc>
      </w:tr>
      <w:tr w:rsidR="00BB7F52" w:rsidRPr="00220B6E" w14:paraId="7A032CAC" w14:textId="77777777" w:rsidTr="00ED501E">
        <w:tc>
          <w:tcPr>
            <w:tcW w:w="2518" w:type="dxa"/>
            <w:vAlign w:val="center"/>
          </w:tcPr>
          <w:p w14:paraId="2D2BC449" w14:textId="5304F475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Товаровед</w:t>
            </w:r>
            <w:proofErr w:type="spellEnd"/>
          </w:p>
        </w:tc>
        <w:tc>
          <w:tcPr>
            <w:tcW w:w="7053" w:type="dxa"/>
          </w:tcPr>
          <w:p w14:paraId="0315E51D" w14:textId="14389679" w:rsidR="00BB7F52" w:rsidRPr="00220B6E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С</w:t>
            </w:r>
            <w:r w:rsidR="00DB7801"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пециалист, который контролирует поступление товаров, проверяет их соответствие и ведет учет</w:t>
            </w:r>
          </w:p>
        </w:tc>
      </w:tr>
      <w:tr w:rsidR="00BB7F52" w:rsidRPr="00220B6E" w14:paraId="61D9D09F" w14:textId="77777777" w:rsidTr="00ED501E">
        <w:tc>
          <w:tcPr>
            <w:tcW w:w="2518" w:type="dxa"/>
            <w:vAlign w:val="center"/>
          </w:tcPr>
          <w:p w14:paraId="66D5C9F4" w14:textId="09B85D0C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Товар</w:t>
            </w:r>
            <w:proofErr w:type="spellEnd"/>
          </w:p>
        </w:tc>
        <w:tc>
          <w:tcPr>
            <w:tcW w:w="7053" w:type="dxa"/>
          </w:tcPr>
          <w:p w14:paraId="32B19625" w14:textId="1BB5A881" w:rsidR="00BB7F52" w:rsidRPr="00220B6E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Е</w:t>
            </w:r>
            <w:r w:rsidR="00DB7801"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диница продукции, предлагаемая для продажи.</w:t>
            </w:r>
          </w:p>
        </w:tc>
      </w:tr>
      <w:tr w:rsidR="00BB7F52" w:rsidRPr="00220B6E" w14:paraId="781CE984" w14:textId="77777777" w:rsidTr="00ED501E">
        <w:tc>
          <w:tcPr>
            <w:tcW w:w="2518" w:type="dxa"/>
            <w:vAlign w:val="center"/>
          </w:tcPr>
          <w:p w14:paraId="7C255307" w14:textId="2D6D1835" w:rsidR="00BB7F52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Продажа</w:t>
            </w:r>
            <w:proofErr w:type="spellEnd"/>
          </w:p>
        </w:tc>
        <w:tc>
          <w:tcPr>
            <w:tcW w:w="7053" w:type="dxa"/>
          </w:tcPr>
          <w:p w14:paraId="3EEF29A1" w14:textId="713061C3" w:rsidR="00BB7F52" w:rsidRPr="00220B6E" w:rsidRDefault="003C50D9" w:rsidP="00AC4022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П</w:t>
            </w:r>
            <w:r w:rsidR="00DB7801" w:rsidRPr="00220B6E">
              <w:rPr>
                <w:rFonts w:ascii="Times New Roman" w:hAnsi="Times New Roman"/>
                <w:sz w:val="24"/>
                <w:szCs w:val="24"/>
                <w:lang w:val="ru-RU"/>
              </w:rPr>
              <w:t>роцесс передачи товара покупателю в обмен на оплату</w:t>
            </w:r>
          </w:p>
        </w:tc>
      </w:tr>
      <w:tr w:rsidR="00DB7801" w:rsidRPr="00220B6E" w14:paraId="004B8F9E" w14:textId="77777777" w:rsidTr="00ED501E">
        <w:tc>
          <w:tcPr>
            <w:tcW w:w="2518" w:type="dxa"/>
            <w:vAlign w:val="center"/>
          </w:tcPr>
          <w:p w14:paraId="385BEBBC" w14:textId="5B304C15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Чек</w:t>
            </w:r>
            <w:proofErr w:type="spellEnd"/>
          </w:p>
        </w:tc>
        <w:tc>
          <w:tcPr>
            <w:tcW w:w="7053" w:type="dxa"/>
          </w:tcPr>
          <w:p w14:paraId="396F5CE5" w14:textId="309D168A" w:rsidR="00DB7801" w:rsidRPr="00220B6E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Д</w:t>
            </w:r>
            <w:r w:rsidR="00DB7801"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окумент, подтверждающий факт продажи и оплаты товара</w:t>
            </w:r>
          </w:p>
        </w:tc>
      </w:tr>
      <w:tr w:rsidR="00DB7801" w:rsidRPr="00220B6E" w14:paraId="0AF432AF" w14:textId="77777777" w:rsidTr="00ED501E">
        <w:tc>
          <w:tcPr>
            <w:tcW w:w="2518" w:type="dxa"/>
            <w:vAlign w:val="center"/>
          </w:tcPr>
          <w:p w14:paraId="7ABA7911" w14:textId="7E7E71E9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Заказ</w:t>
            </w:r>
            <w:proofErr w:type="spellEnd"/>
            <w:r w:rsidRPr="00AC402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поставки</w:t>
            </w:r>
            <w:proofErr w:type="spellEnd"/>
          </w:p>
        </w:tc>
        <w:tc>
          <w:tcPr>
            <w:tcW w:w="7053" w:type="dxa"/>
          </w:tcPr>
          <w:p w14:paraId="5EC371DE" w14:textId="7C49B24B" w:rsidR="00DB7801" w:rsidRPr="00220B6E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Д</w:t>
            </w:r>
            <w:r w:rsidR="00DB7801"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окумент, фиксирующий намерение магазина закупить определенные товары у поставщика</w:t>
            </w:r>
          </w:p>
        </w:tc>
      </w:tr>
      <w:tr w:rsidR="00DB7801" w:rsidRPr="00220B6E" w14:paraId="43A71ABF" w14:textId="77777777" w:rsidTr="00ED501E">
        <w:tc>
          <w:tcPr>
            <w:tcW w:w="2518" w:type="dxa"/>
            <w:vAlign w:val="center"/>
          </w:tcPr>
          <w:p w14:paraId="3F90D082" w14:textId="65D17847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Поставка</w:t>
            </w:r>
            <w:proofErr w:type="spellEnd"/>
          </w:p>
        </w:tc>
        <w:tc>
          <w:tcPr>
            <w:tcW w:w="7053" w:type="dxa"/>
          </w:tcPr>
          <w:p w14:paraId="319BDE2C" w14:textId="578BE098" w:rsidR="00DB7801" w:rsidRPr="00220B6E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П</w:t>
            </w:r>
            <w:r w:rsidR="00DB7801" w:rsidRPr="00220B6E">
              <w:rPr>
                <w:rFonts w:ascii="Times New Roman" w:hAnsi="Times New Roman"/>
                <w:sz w:val="24"/>
                <w:szCs w:val="24"/>
                <w:lang w:val="ru-RU"/>
              </w:rPr>
              <w:t>роцесс получения товаров от поставщика в магазин</w:t>
            </w:r>
          </w:p>
        </w:tc>
      </w:tr>
      <w:tr w:rsidR="00DB7801" w:rsidRPr="00220B6E" w14:paraId="008A3FB4" w14:textId="77777777" w:rsidTr="00ED501E">
        <w:tc>
          <w:tcPr>
            <w:tcW w:w="2518" w:type="dxa"/>
            <w:vAlign w:val="center"/>
          </w:tcPr>
          <w:p w14:paraId="3A96C2A1" w14:textId="5867E823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Счёт-фактура</w:t>
            </w:r>
            <w:proofErr w:type="spellEnd"/>
          </w:p>
        </w:tc>
        <w:tc>
          <w:tcPr>
            <w:tcW w:w="7053" w:type="dxa"/>
          </w:tcPr>
          <w:p w14:paraId="44B5765A" w14:textId="6671DC12" w:rsidR="00DB7801" w:rsidRPr="00220B6E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Ф</w:t>
            </w:r>
            <w:r w:rsidR="00DB7801"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инансовый документ, подтверждающий оплату закупки товара</w:t>
            </w:r>
          </w:p>
        </w:tc>
      </w:tr>
      <w:tr w:rsidR="00DB7801" w:rsidRPr="00220B6E" w14:paraId="63FC4160" w14:textId="77777777" w:rsidTr="00ED501E">
        <w:tc>
          <w:tcPr>
            <w:tcW w:w="2518" w:type="dxa"/>
            <w:vAlign w:val="center"/>
          </w:tcPr>
          <w:p w14:paraId="439A3BA0" w14:textId="6838C838" w:rsidR="00DB7801" w:rsidRPr="00AC4022" w:rsidRDefault="00DB7801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Инвентаризационная</w:t>
            </w:r>
            <w:proofErr w:type="spellEnd"/>
            <w:r w:rsidRPr="00AC402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C4022">
              <w:rPr>
                <w:rFonts w:ascii="Times New Roman" w:hAnsi="Times New Roman"/>
                <w:sz w:val="24"/>
                <w:szCs w:val="24"/>
              </w:rPr>
              <w:t>ведомость</w:t>
            </w:r>
            <w:proofErr w:type="spellEnd"/>
          </w:p>
        </w:tc>
        <w:tc>
          <w:tcPr>
            <w:tcW w:w="7053" w:type="dxa"/>
          </w:tcPr>
          <w:p w14:paraId="0EEE388D" w14:textId="63BF375D" w:rsidR="00DB7801" w:rsidRPr="00220B6E" w:rsidRDefault="003C50D9" w:rsidP="00AC4022">
            <w:pPr>
              <w:pStyle w:val="1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Д</w:t>
            </w:r>
            <w:r w:rsidR="00DB7801" w:rsidRPr="00220B6E">
              <w:rPr>
                <w:rFonts w:ascii="Times New Roman" w:hAnsi="Times New Roman"/>
                <w:sz w:val="24"/>
                <w:szCs w:val="24"/>
                <w:lang w:val="ru-RU"/>
              </w:rPr>
              <w:t>окумент, содержащий информацию о наличии товаров в магазине и их учетном состоянии</w:t>
            </w:r>
          </w:p>
        </w:tc>
      </w:tr>
    </w:tbl>
    <w:p w14:paraId="73ECE5A2" w14:textId="0CF981F1" w:rsidR="00C4713B" w:rsidRPr="00220B6E" w:rsidRDefault="00F04D7D" w:rsidP="00F124D6">
      <w:pPr>
        <w:pStyle w:val="a1"/>
        <w:jc w:val="left"/>
        <w:rPr>
          <w:szCs w:val="28"/>
          <w:lang w:val="ru-RU"/>
        </w:rPr>
      </w:pPr>
      <w:bookmarkStart w:id="4" w:name="_Toc189770023"/>
      <w:r w:rsidRPr="00220B6E">
        <w:rPr>
          <w:szCs w:val="28"/>
          <w:lang w:val="ru-RU"/>
        </w:rPr>
        <w:lastRenderedPageBreak/>
        <w:t>2</w:t>
      </w:r>
      <w:r w:rsidRPr="00220B6E">
        <w:rPr>
          <w:szCs w:val="28"/>
          <w:lang w:val="ru-RU"/>
        </w:rPr>
        <w:tab/>
        <w:t>Определение требований</w:t>
      </w:r>
      <w:bookmarkEnd w:id="4"/>
    </w:p>
    <w:p w14:paraId="4E354D2D" w14:textId="77777777" w:rsidR="002C7B88" w:rsidRPr="00220B6E" w:rsidRDefault="002C7B88" w:rsidP="002C7B88">
      <w:pPr>
        <w:pStyle w:val="1"/>
        <w:rPr>
          <w:szCs w:val="28"/>
          <w:lang w:val="ru-RU"/>
        </w:rPr>
      </w:pPr>
    </w:p>
    <w:p w14:paraId="62325B94" w14:textId="738A857A" w:rsidR="00C4713B" w:rsidRPr="00220B6E" w:rsidRDefault="00F04D7D" w:rsidP="006C323B">
      <w:pPr>
        <w:pStyle w:val="a3"/>
        <w:ind w:firstLine="0"/>
        <w:rPr>
          <w:szCs w:val="28"/>
          <w:lang w:val="ru-RU"/>
        </w:rPr>
      </w:pPr>
      <w:bookmarkStart w:id="5" w:name="_Toc189770024"/>
      <w:r w:rsidRPr="00220B6E">
        <w:rPr>
          <w:szCs w:val="28"/>
          <w:lang w:val="ru-RU"/>
        </w:rPr>
        <w:t>2.1</w:t>
      </w:r>
      <w:r w:rsidRPr="00220B6E">
        <w:rPr>
          <w:szCs w:val="28"/>
          <w:lang w:val="ru-RU"/>
        </w:rPr>
        <w:tab/>
        <w:t>Модель системных прецедентов, включающая спецификации и диаграммы деятельности</w:t>
      </w:r>
      <w:bookmarkEnd w:id="5"/>
    </w:p>
    <w:p w14:paraId="1AFB3596" w14:textId="77777777" w:rsidR="00261E28" w:rsidRPr="00261E28" w:rsidRDefault="00261E28" w:rsidP="004756CF">
      <w:pPr>
        <w:rPr>
          <w:rFonts w:eastAsiaTheme="minorHAnsi"/>
          <w:lang w:val="ru-RU"/>
        </w:rPr>
      </w:pPr>
      <w:r w:rsidRPr="00261E28">
        <w:rPr>
          <w:rFonts w:eastAsiaTheme="minorHAnsi"/>
          <w:lang w:val="ru-RU"/>
        </w:rPr>
        <w:t>Модель системных прецедентов представляет основные функциональные возможности веб-сайта, которые доступны различным пользователям системы. Взаимодействие осуществляется между пользователем, клиентом, владельцем предприятия и системой учёта товаров.</w:t>
      </w:r>
    </w:p>
    <w:p w14:paraId="32437783" w14:textId="3B4B04C3" w:rsidR="00261E28" w:rsidRPr="00261E28" w:rsidRDefault="00261E28" w:rsidP="004756CF">
      <w:pPr>
        <w:rPr>
          <w:rFonts w:eastAsiaTheme="minorHAnsi"/>
          <w:lang w:val="ru-RU"/>
        </w:rPr>
      </w:pPr>
      <w:r w:rsidRPr="00261E28">
        <w:rPr>
          <w:rFonts w:eastAsiaTheme="minorHAnsi"/>
          <w:lang w:val="ru-RU"/>
        </w:rPr>
        <w:t>Пользователь</w:t>
      </w:r>
      <w:r w:rsidRPr="00261E28">
        <w:rPr>
          <w:rFonts w:eastAsiaTheme="minorHAnsi"/>
        </w:rPr>
        <w:t> </w:t>
      </w:r>
      <w:r w:rsidRPr="00261E28">
        <w:rPr>
          <w:rFonts w:eastAsiaTheme="minorHAnsi"/>
          <w:lang w:val="ru-RU"/>
        </w:rPr>
        <w:t>выполняет авторизацию для получения доступа к управлению контентом.</w:t>
      </w:r>
      <w:r w:rsidRPr="00220B6E">
        <w:rPr>
          <w:lang w:val="ru-RU"/>
        </w:rPr>
        <w:t xml:space="preserve"> </w:t>
      </w:r>
      <w:r w:rsidRPr="00261E28">
        <w:rPr>
          <w:rFonts w:eastAsiaTheme="minorHAnsi"/>
          <w:lang w:val="ru-RU"/>
        </w:rPr>
        <w:t>Клиент</w:t>
      </w:r>
      <w:r w:rsidRPr="00261E28">
        <w:rPr>
          <w:rFonts w:eastAsiaTheme="minorHAnsi"/>
        </w:rPr>
        <w:t> </w:t>
      </w:r>
      <w:r w:rsidRPr="00261E28">
        <w:rPr>
          <w:rFonts w:eastAsiaTheme="minorHAnsi"/>
          <w:lang w:val="ru-RU"/>
        </w:rPr>
        <w:t>может просматривать каталог товаров, искать конкретные позиции и оформлять онлайн-заказы.</w:t>
      </w:r>
      <w:r w:rsidRPr="00220B6E">
        <w:rPr>
          <w:lang w:val="ru-RU"/>
        </w:rPr>
        <w:t xml:space="preserve"> </w:t>
      </w:r>
      <w:r w:rsidRPr="00261E28">
        <w:rPr>
          <w:rFonts w:eastAsiaTheme="minorHAnsi"/>
          <w:lang w:val="ru-RU"/>
        </w:rPr>
        <w:t>Владелец предприятия</w:t>
      </w:r>
      <w:r w:rsidRPr="00261E28">
        <w:rPr>
          <w:rFonts w:eastAsiaTheme="minorHAnsi"/>
        </w:rPr>
        <w:t> </w:t>
      </w:r>
      <w:r w:rsidRPr="00261E28">
        <w:rPr>
          <w:rFonts w:eastAsiaTheme="minorHAnsi"/>
          <w:lang w:val="ru-RU"/>
        </w:rPr>
        <w:t>управляет контентом, публикуя новые товары на сайте.</w:t>
      </w:r>
      <w:r w:rsidRPr="00220B6E">
        <w:rPr>
          <w:lang w:val="ru-RU"/>
        </w:rPr>
        <w:t xml:space="preserve"> </w:t>
      </w:r>
      <w:r w:rsidRPr="00261E28">
        <w:rPr>
          <w:rFonts w:eastAsiaTheme="minorHAnsi"/>
          <w:lang w:val="ru-RU"/>
        </w:rPr>
        <w:t>Система учёта товаров</w:t>
      </w:r>
      <w:r w:rsidRPr="00261E28">
        <w:rPr>
          <w:rFonts w:eastAsiaTheme="minorHAnsi"/>
        </w:rPr>
        <w:t> </w:t>
      </w:r>
      <w:r w:rsidRPr="00261E28">
        <w:rPr>
          <w:rFonts w:eastAsiaTheme="minorHAnsi"/>
          <w:lang w:val="ru-RU"/>
        </w:rPr>
        <w:t>предоставляет информацию о наличии товаров и получает данные о совершённых заказах.</w:t>
      </w:r>
    </w:p>
    <w:p w14:paraId="614CA305" w14:textId="77777777" w:rsidR="00261E28" w:rsidRPr="00261E28" w:rsidRDefault="00261E28" w:rsidP="004756CF">
      <w:pPr>
        <w:rPr>
          <w:rFonts w:eastAsiaTheme="minorHAnsi"/>
          <w:lang w:val="ru-RU"/>
        </w:rPr>
      </w:pPr>
      <w:r w:rsidRPr="00261E28">
        <w:rPr>
          <w:rFonts w:eastAsiaTheme="minorHAnsi"/>
          <w:lang w:val="ru-RU"/>
        </w:rPr>
        <w:t>Основные прецеденты включают авторизацию, просмотр каталога товаров, поиск товаров, оформление онлайн-заказов и публикацию товаров на сайте. Эти процессы обеспечивают работу интернет-магазина, позволяя пользователям получать актуальную информацию о товарах и оформлять заказы.</w:t>
      </w:r>
    </w:p>
    <w:p w14:paraId="5416ED21" w14:textId="508974A6" w:rsidR="00261E28" w:rsidRPr="00261E28" w:rsidRDefault="00261E28" w:rsidP="004756CF">
      <w:pPr>
        <w:rPr>
          <w:rFonts w:eastAsiaTheme="minorHAnsi"/>
          <w:bCs/>
          <w:lang w:val="ru-RU"/>
        </w:rPr>
      </w:pPr>
      <w:r w:rsidRPr="00261E28">
        <w:rPr>
          <w:rFonts w:eastAsiaTheme="minorHAnsi"/>
          <w:bCs/>
          <w:lang w:val="ru-RU"/>
        </w:rPr>
        <w:t xml:space="preserve">Диаграмма модели системных прецедентов представлена на рисунке </w:t>
      </w:r>
      <w:r w:rsidRPr="00220B6E">
        <w:rPr>
          <w:lang w:val="ru-RU"/>
        </w:rPr>
        <w:t>3</w:t>
      </w:r>
      <w:r w:rsidRPr="00261E28">
        <w:rPr>
          <w:rFonts w:eastAsiaTheme="minorHAnsi"/>
          <w:bCs/>
          <w:lang w:val="ru-RU"/>
        </w:rPr>
        <w:t>.</w:t>
      </w:r>
    </w:p>
    <w:p w14:paraId="535F2FD8" w14:textId="1F70AF3C" w:rsidR="002C7B88" w:rsidRDefault="00261E28" w:rsidP="00261E28">
      <w:pPr>
        <w:pStyle w:val="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FF5F19" wp14:editId="11A42A34">
            <wp:extent cx="5294529" cy="390340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714" cy="391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D056" w14:textId="27045D01" w:rsidR="00817913" w:rsidRPr="00900D29" w:rsidRDefault="00261E28" w:rsidP="00900D29">
      <w:pPr>
        <w:ind w:firstLine="0"/>
        <w:jc w:val="center"/>
        <w:rPr>
          <w:sz w:val="24"/>
          <w:lang w:val="ru-RU"/>
        </w:rPr>
      </w:pPr>
      <w:r>
        <w:rPr>
          <w:rFonts w:eastAsiaTheme="minorHAnsi" w:cstheme="minorBidi"/>
          <w:bCs/>
          <w:szCs w:val="22"/>
          <w:lang w:val="ru-RU"/>
        </w:rPr>
        <w:t xml:space="preserve">Рисунок 3 – </w:t>
      </w:r>
      <w:r w:rsidRPr="00261E28">
        <w:rPr>
          <w:rFonts w:eastAsiaTheme="minorHAnsi" w:cstheme="minorBidi"/>
          <w:bCs/>
          <w:szCs w:val="22"/>
          <w:lang w:val="ru-RU"/>
        </w:rPr>
        <w:t>Диаграмма модели системных прецедентов</w:t>
      </w:r>
    </w:p>
    <w:p w14:paraId="4BD112B7" w14:textId="598D072C" w:rsidR="00817913" w:rsidRPr="00220B6E" w:rsidRDefault="00817913" w:rsidP="00900D29">
      <w:pPr>
        <w:pStyle w:val="a7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Спецификация </w:t>
      </w:r>
      <w:r w:rsidR="00261E28" w:rsidRPr="00220B6E">
        <w:rPr>
          <w:szCs w:val="28"/>
          <w:lang w:val="ru-RU"/>
        </w:rPr>
        <w:t>прецедента</w:t>
      </w:r>
      <w:r w:rsidRPr="00220B6E">
        <w:rPr>
          <w:szCs w:val="28"/>
          <w:lang w:val="ru-RU"/>
        </w:rPr>
        <w:t xml:space="preserve"> «</w:t>
      </w:r>
      <w:r w:rsidR="00900D29" w:rsidRPr="00220B6E">
        <w:rPr>
          <w:szCs w:val="28"/>
          <w:lang w:val="ru-RU"/>
        </w:rPr>
        <w:t>Авторизация</w:t>
      </w:r>
      <w:r w:rsidRPr="00220B6E">
        <w:rPr>
          <w:szCs w:val="28"/>
          <w:lang w:val="ru-RU"/>
        </w:rPr>
        <w:t>»:</w:t>
      </w:r>
    </w:p>
    <w:p w14:paraId="2EC7D3FE" w14:textId="77690B1A" w:rsidR="00817913" w:rsidRPr="00900D29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Наименование</w:t>
      </w:r>
      <w:proofErr w:type="spellEnd"/>
      <w:r w:rsidRPr="00D351F8">
        <w:rPr>
          <w:szCs w:val="28"/>
        </w:rPr>
        <w:t xml:space="preserve">: </w:t>
      </w:r>
      <w:r w:rsidR="00900D29">
        <w:rPr>
          <w:szCs w:val="28"/>
          <w:lang w:val="ru-RU"/>
        </w:rPr>
        <w:t>а</w:t>
      </w:r>
      <w:proofErr w:type="spellStart"/>
      <w:r w:rsidR="00900D29" w:rsidRPr="00900D29">
        <w:rPr>
          <w:szCs w:val="28"/>
        </w:rPr>
        <w:t>вторизация</w:t>
      </w:r>
      <w:proofErr w:type="spellEnd"/>
      <w:r w:rsidRPr="00900D29">
        <w:rPr>
          <w:szCs w:val="28"/>
        </w:rPr>
        <w:t>;</w:t>
      </w:r>
    </w:p>
    <w:p w14:paraId="431C8520" w14:textId="7F7ECD14" w:rsidR="00817913" w:rsidRPr="00900D29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Краткое описание: </w:t>
      </w:r>
      <w:r w:rsidR="00900D29">
        <w:rPr>
          <w:szCs w:val="28"/>
          <w:lang w:val="ru-RU"/>
        </w:rPr>
        <w:t>п</w:t>
      </w:r>
      <w:r w:rsidR="00900D29" w:rsidRPr="00900D29">
        <w:rPr>
          <w:szCs w:val="28"/>
          <w:lang w:val="ru-RU"/>
        </w:rPr>
        <w:t>роцесс включает ввод логина и пароля пользователем, проверку данных системой и предоставление доступа к функциям управления товарами при успешной идентификации</w:t>
      </w:r>
      <w:r w:rsidRPr="00900D29">
        <w:rPr>
          <w:szCs w:val="28"/>
          <w:lang w:val="ru-RU"/>
        </w:rPr>
        <w:t>;</w:t>
      </w:r>
    </w:p>
    <w:p w14:paraId="382BEBE6" w14:textId="4FC480C6" w:rsidR="00817913" w:rsidRPr="00900D29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 w:rsidR="00900D29">
        <w:rPr>
          <w:szCs w:val="28"/>
          <w:lang w:val="ru-RU"/>
        </w:rPr>
        <w:t>о</w:t>
      </w:r>
      <w:r w:rsidR="00900D29" w:rsidRPr="00900D29">
        <w:rPr>
          <w:szCs w:val="28"/>
          <w:lang w:val="ru-RU"/>
        </w:rPr>
        <w:t>беспечить возможность безопасного доступа к системе для владельца предприятия</w:t>
      </w:r>
      <w:r w:rsidRPr="00900D29">
        <w:rPr>
          <w:szCs w:val="28"/>
          <w:lang w:val="ru-RU"/>
        </w:rPr>
        <w:t>;</w:t>
      </w:r>
    </w:p>
    <w:p w14:paraId="0805B724" w14:textId="03B6A6C1" w:rsidR="00817913" w:rsidRPr="00D351F8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 w:rsidR="00900D29"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900D29">
        <w:rPr>
          <w:szCs w:val="28"/>
          <w:lang w:val="ru-RU"/>
        </w:rPr>
        <w:t>пользователь</w:t>
      </w:r>
      <w:r w:rsidRPr="00900D29">
        <w:rPr>
          <w:szCs w:val="28"/>
          <w:lang w:val="ru-RU"/>
        </w:rPr>
        <w:t>;</w:t>
      </w:r>
    </w:p>
    <w:p w14:paraId="5E4F98B9" w14:textId="77777777" w:rsidR="00817913" w:rsidRPr="00D351F8" w:rsidRDefault="00817913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r w:rsidRPr="00D351F8">
        <w:rPr>
          <w:szCs w:val="28"/>
        </w:rPr>
        <w:t>Основной сценарий:</w:t>
      </w:r>
    </w:p>
    <w:p w14:paraId="67FDB22D" w14:textId="77676A61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Пользователь заходит на страницу авторизации</w:t>
      </w:r>
      <w:r>
        <w:rPr>
          <w:szCs w:val="28"/>
          <w:lang w:val="ru-RU"/>
        </w:rPr>
        <w:t>;</w:t>
      </w:r>
    </w:p>
    <w:p w14:paraId="0AA943B0" w14:textId="3D109B9C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900D29">
        <w:rPr>
          <w:szCs w:val="28"/>
        </w:rPr>
        <w:t>Вводит</w:t>
      </w:r>
      <w:proofErr w:type="spellEnd"/>
      <w:r w:rsidRPr="00900D29">
        <w:rPr>
          <w:szCs w:val="28"/>
        </w:rPr>
        <w:t xml:space="preserve"> </w:t>
      </w:r>
      <w:proofErr w:type="spellStart"/>
      <w:r w:rsidRPr="00900D29">
        <w:rPr>
          <w:szCs w:val="28"/>
        </w:rPr>
        <w:t>логин</w:t>
      </w:r>
      <w:proofErr w:type="spellEnd"/>
      <w:r w:rsidRPr="00900D29">
        <w:rPr>
          <w:szCs w:val="28"/>
        </w:rPr>
        <w:t xml:space="preserve"> и </w:t>
      </w:r>
      <w:proofErr w:type="spellStart"/>
      <w:r w:rsidRPr="00900D29">
        <w:rPr>
          <w:szCs w:val="28"/>
        </w:rPr>
        <w:t>пароль</w:t>
      </w:r>
      <w:proofErr w:type="spellEnd"/>
      <w:r>
        <w:rPr>
          <w:szCs w:val="28"/>
          <w:lang w:val="ru-RU"/>
        </w:rPr>
        <w:t>;</w:t>
      </w:r>
    </w:p>
    <w:p w14:paraId="1A967A87" w14:textId="7784A227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Веб-магазин запрашивает введённые данные</w:t>
      </w:r>
      <w:r>
        <w:rPr>
          <w:szCs w:val="28"/>
          <w:lang w:val="ru-RU"/>
        </w:rPr>
        <w:t>;</w:t>
      </w:r>
    </w:p>
    <w:p w14:paraId="19E73A61" w14:textId="5ADB19A0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Система проверяет корректность логина и пароля</w:t>
      </w:r>
      <w:r>
        <w:rPr>
          <w:szCs w:val="28"/>
          <w:lang w:val="ru-RU"/>
        </w:rPr>
        <w:t>;</w:t>
      </w:r>
    </w:p>
    <w:p w14:paraId="56B74A98" w14:textId="2CB68509" w:rsidR="00900D29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Если данные верны, пользователю предоставляется доступ к управлению товарами</w:t>
      </w:r>
      <w:r>
        <w:rPr>
          <w:szCs w:val="28"/>
          <w:lang w:val="ru-RU"/>
        </w:rPr>
        <w:t>;</w:t>
      </w:r>
    </w:p>
    <w:p w14:paraId="68AC2E1E" w14:textId="1D6B4477" w:rsidR="00817913" w:rsidRPr="00900D29" w:rsidRDefault="00900D29" w:rsidP="00900D29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lastRenderedPageBreak/>
        <w:t>В случае ошибки система выдаёт предупреждение и предлагает повторить ввод</w:t>
      </w:r>
      <w:r>
        <w:rPr>
          <w:szCs w:val="28"/>
          <w:lang w:val="ru-RU"/>
        </w:rPr>
        <w:t>;</w:t>
      </w:r>
    </w:p>
    <w:p w14:paraId="30722D16" w14:textId="77777777" w:rsidR="00817913" w:rsidRPr="00D351F8" w:rsidRDefault="00817913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Альтернативные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сценарии</w:t>
      </w:r>
      <w:proofErr w:type="spellEnd"/>
      <w:r w:rsidRPr="00D351F8">
        <w:rPr>
          <w:szCs w:val="28"/>
        </w:rPr>
        <w:t>:</w:t>
      </w:r>
    </w:p>
    <w:p w14:paraId="1C8E9355" w14:textId="5E91FB02" w:rsidR="00900D29" w:rsidRPr="00900D29" w:rsidRDefault="00900D29" w:rsidP="00900D29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Если пользователь вводит неправильные данные, он может повторить попытку авторизации</w:t>
      </w:r>
      <w:r>
        <w:rPr>
          <w:szCs w:val="28"/>
          <w:lang w:val="ru-RU"/>
        </w:rPr>
        <w:t>;</w:t>
      </w:r>
    </w:p>
    <w:p w14:paraId="273865F5" w14:textId="039F1BCD" w:rsidR="00817913" w:rsidRPr="00F124D6" w:rsidRDefault="00900D29" w:rsidP="00900D29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900D29">
        <w:rPr>
          <w:szCs w:val="28"/>
          <w:lang w:val="ru-RU"/>
        </w:rPr>
        <w:t>При отказе от входа процесс завершается</w:t>
      </w:r>
      <w:r w:rsidR="00817913" w:rsidRPr="00900D29">
        <w:rPr>
          <w:szCs w:val="28"/>
          <w:lang w:val="ru-RU"/>
        </w:rPr>
        <w:t>;</w:t>
      </w:r>
    </w:p>
    <w:p w14:paraId="1C38B9D5" w14:textId="26B1EBC5" w:rsidR="00900D29" w:rsidRDefault="00900D29" w:rsidP="00900D29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t>Диаграмма деятельности процесса «Авторизация» представлена на рисунке А.6.</w:t>
      </w:r>
    </w:p>
    <w:p w14:paraId="544CF324" w14:textId="6676C34D" w:rsidR="00900D29" w:rsidRPr="00900D29" w:rsidRDefault="00900D29" w:rsidP="00900D29">
      <w:pPr>
        <w:pStyle w:val="a7"/>
        <w:rPr>
          <w:szCs w:val="28"/>
          <w:lang w:val="ru-RU"/>
        </w:rPr>
      </w:pPr>
      <w:r w:rsidRPr="00900D29">
        <w:rPr>
          <w:szCs w:val="28"/>
          <w:lang w:val="ru-RU"/>
        </w:rPr>
        <w:t>Спецификация прецедента «Просмотр каталога товаров»:</w:t>
      </w:r>
    </w:p>
    <w:p w14:paraId="2718A158" w14:textId="24EE5670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Наименование</w:t>
      </w:r>
      <w:proofErr w:type="spellEnd"/>
      <w:r w:rsidRPr="00D351F8">
        <w:rPr>
          <w:szCs w:val="28"/>
        </w:rPr>
        <w:t xml:space="preserve">: </w:t>
      </w:r>
      <w:r>
        <w:rPr>
          <w:szCs w:val="28"/>
          <w:lang w:val="ru-RU"/>
        </w:rPr>
        <w:t>п</w:t>
      </w:r>
      <w:proofErr w:type="spellStart"/>
      <w:r w:rsidRPr="00900D29">
        <w:rPr>
          <w:szCs w:val="28"/>
        </w:rPr>
        <w:t>росмотр</w:t>
      </w:r>
      <w:proofErr w:type="spellEnd"/>
      <w:r w:rsidRPr="00900D29">
        <w:rPr>
          <w:szCs w:val="28"/>
        </w:rPr>
        <w:t xml:space="preserve"> </w:t>
      </w:r>
      <w:proofErr w:type="spellStart"/>
      <w:r w:rsidRPr="00900D29">
        <w:rPr>
          <w:szCs w:val="28"/>
        </w:rPr>
        <w:t>каталога</w:t>
      </w:r>
      <w:proofErr w:type="spellEnd"/>
      <w:r w:rsidRPr="00900D29">
        <w:rPr>
          <w:szCs w:val="28"/>
        </w:rPr>
        <w:t xml:space="preserve"> </w:t>
      </w:r>
      <w:proofErr w:type="spellStart"/>
      <w:r w:rsidRPr="00900D29">
        <w:rPr>
          <w:szCs w:val="28"/>
        </w:rPr>
        <w:t>товаров</w:t>
      </w:r>
      <w:proofErr w:type="spellEnd"/>
      <w:r w:rsidRPr="00900D29">
        <w:rPr>
          <w:szCs w:val="28"/>
        </w:rPr>
        <w:t>;</w:t>
      </w:r>
    </w:p>
    <w:p w14:paraId="76F26AB5" w14:textId="5A8A79C2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Краткое описание: </w:t>
      </w:r>
      <w:r w:rsidR="00C70A01">
        <w:rPr>
          <w:szCs w:val="28"/>
          <w:lang w:val="ru-RU"/>
        </w:rPr>
        <w:t>п</w:t>
      </w:r>
      <w:r w:rsidR="00C70A01" w:rsidRPr="00C70A01">
        <w:rPr>
          <w:szCs w:val="28"/>
          <w:lang w:val="ru-RU"/>
        </w:rPr>
        <w:t>роцесс позволяет клиенту просматривать доступные товары, выбирая интересующую категорию</w:t>
      </w:r>
      <w:r w:rsidRPr="00900D29">
        <w:rPr>
          <w:szCs w:val="28"/>
          <w:lang w:val="ru-RU"/>
        </w:rPr>
        <w:t>;</w:t>
      </w:r>
    </w:p>
    <w:p w14:paraId="4CF4955E" w14:textId="0B359DC2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>
        <w:rPr>
          <w:szCs w:val="28"/>
          <w:lang w:val="ru-RU"/>
        </w:rPr>
        <w:t>о</w:t>
      </w:r>
      <w:r w:rsidR="00C70A01" w:rsidRPr="00C70A01">
        <w:rPr>
          <w:szCs w:val="28"/>
          <w:lang w:val="ru-RU"/>
        </w:rPr>
        <w:t>беспечить клиенту доступ к каталогу товаров и возможность выбора нужной категории</w:t>
      </w:r>
      <w:r w:rsidRPr="00900D29">
        <w:rPr>
          <w:szCs w:val="28"/>
          <w:lang w:val="ru-RU"/>
        </w:rPr>
        <w:t>;</w:t>
      </w:r>
    </w:p>
    <w:p w14:paraId="5E131B7A" w14:textId="2FD569B8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C70A01">
        <w:rPr>
          <w:szCs w:val="28"/>
          <w:lang w:val="ru-RU"/>
        </w:rPr>
        <w:t>клиент</w:t>
      </w:r>
      <w:r w:rsidRPr="00900D29">
        <w:rPr>
          <w:szCs w:val="28"/>
          <w:lang w:val="ru-RU"/>
        </w:rPr>
        <w:t>;</w:t>
      </w:r>
    </w:p>
    <w:p w14:paraId="1E11F97B" w14:textId="77777777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Основной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сценарий</w:t>
      </w:r>
      <w:proofErr w:type="spellEnd"/>
      <w:r w:rsidRPr="00D351F8">
        <w:rPr>
          <w:szCs w:val="28"/>
        </w:rPr>
        <w:t>:</w:t>
      </w:r>
    </w:p>
    <w:p w14:paraId="43D8D51F" w14:textId="6F1052BF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Клиент нажимает на пункт «Каталог»</w:t>
      </w:r>
      <w:r>
        <w:rPr>
          <w:szCs w:val="28"/>
          <w:lang w:val="ru-RU"/>
        </w:rPr>
        <w:t>;</w:t>
      </w:r>
    </w:p>
    <w:p w14:paraId="7074E1E5" w14:textId="3F960161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Веб-сайт отображает список категорий товаров</w:t>
      </w:r>
      <w:r>
        <w:rPr>
          <w:szCs w:val="28"/>
          <w:lang w:val="ru-RU"/>
        </w:rPr>
        <w:t>;</w:t>
      </w:r>
    </w:p>
    <w:p w14:paraId="4F0B1403" w14:textId="5EC5E718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C70A01">
        <w:rPr>
          <w:szCs w:val="28"/>
        </w:rPr>
        <w:t>Клиент</w:t>
      </w:r>
      <w:proofErr w:type="spellEnd"/>
      <w:r w:rsidRPr="00C70A01">
        <w:rPr>
          <w:szCs w:val="28"/>
        </w:rPr>
        <w:t xml:space="preserve"> </w:t>
      </w:r>
      <w:proofErr w:type="spellStart"/>
      <w:r w:rsidRPr="00C70A01">
        <w:rPr>
          <w:szCs w:val="28"/>
        </w:rPr>
        <w:t>выбирает</w:t>
      </w:r>
      <w:proofErr w:type="spellEnd"/>
      <w:r w:rsidRPr="00C70A01">
        <w:rPr>
          <w:szCs w:val="28"/>
        </w:rPr>
        <w:t xml:space="preserve"> </w:t>
      </w:r>
      <w:proofErr w:type="spellStart"/>
      <w:r w:rsidRPr="00C70A01">
        <w:rPr>
          <w:szCs w:val="28"/>
        </w:rPr>
        <w:t>подкатегорию</w:t>
      </w:r>
      <w:proofErr w:type="spellEnd"/>
      <w:r>
        <w:rPr>
          <w:szCs w:val="28"/>
          <w:lang w:val="ru-RU"/>
        </w:rPr>
        <w:t>;</w:t>
      </w:r>
    </w:p>
    <w:p w14:paraId="03D13666" w14:textId="04FCDCED" w:rsidR="00900D29" w:rsidRPr="00900D29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Веб-сайт отображает товары из выбранной категории</w:t>
      </w:r>
      <w:r w:rsidR="00900D29">
        <w:rPr>
          <w:szCs w:val="28"/>
          <w:lang w:val="ru-RU"/>
        </w:rPr>
        <w:t>;</w:t>
      </w:r>
    </w:p>
    <w:p w14:paraId="0C20973D" w14:textId="77777777" w:rsidR="00900D29" w:rsidRPr="00D351F8" w:rsidRDefault="00900D29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Альтернативные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сценарии</w:t>
      </w:r>
      <w:proofErr w:type="spellEnd"/>
      <w:r w:rsidRPr="00D351F8">
        <w:rPr>
          <w:szCs w:val="28"/>
        </w:rPr>
        <w:t>:</w:t>
      </w:r>
    </w:p>
    <w:p w14:paraId="71C692C1" w14:textId="5C4387FB" w:rsidR="00C70A01" w:rsidRPr="00C70A01" w:rsidRDefault="00C70A01" w:rsidP="00C70A0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Если категория не подходит, клиент может выбрать другую</w:t>
      </w:r>
      <w:r>
        <w:rPr>
          <w:szCs w:val="28"/>
          <w:lang w:val="ru-RU"/>
        </w:rPr>
        <w:t>;</w:t>
      </w:r>
    </w:p>
    <w:p w14:paraId="124B393B" w14:textId="7E32F80E" w:rsidR="00C70A01" w:rsidRDefault="00C70A01" w:rsidP="00C70A0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Если товаров в категории нет, выводится соответствующее сообщение</w:t>
      </w:r>
      <w:r>
        <w:rPr>
          <w:szCs w:val="28"/>
          <w:lang w:val="ru-RU"/>
        </w:rPr>
        <w:t>;</w:t>
      </w:r>
    </w:p>
    <w:p w14:paraId="3884B756" w14:textId="6D3B6C0F" w:rsidR="00900D29" w:rsidRPr="00900D29" w:rsidRDefault="00900D29" w:rsidP="00900D29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t>Диаграмма деятельности процесса «</w:t>
      </w:r>
      <w:r w:rsidRPr="00900D29">
        <w:rPr>
          <w:szCs w:val="28"/>
          <w:lang w:val="ru-RU"/>
        </w:rPr>
        <w:t>Просмотр каталога товаров</w:t>
      </w:r>
      <w:r w:rsidRPr="00900D29">
        <w:rPr>
          <w:color w:val="000000" w:themeColor="text1"/>
          <w:szCs w:val="28"/>
          <w:lang w:val="ru-RU"/>
        </w:rPr>
        <w:t>» представлена на рисунке А.</w:t>
      </w:r>
      <w:r w:rsidR="00C70A01">
        <w:rPr>
          <w:color w:val="000000" w:themeColor="text1"/>
          <w:szCs w:val="28"/>
          <w:lang w:val="ru-RU"/>
        </w:rPr>
        <w:t>7</w:t>
      </w:r>
      <w:r w:rsidRPr="00900D29">
        <w:rPr>
          <w:color w:val="000000" w:themeColor="text1"/>
          <w:szCs w:val="28"/>
          <w:lang w:val="ru-RU"/>
        </w:rPr>
        <w:t>.</w:t>
      </w:r>
    </w:p>
    <w:p w14:paraId="567A2B7E" w14:textId="544E3815" w:rsidR="00900D29" w:rsidRPr="00D351F8" w:rsidRDefault="00900D29" w:rsidP="00900D29">
      <w:pPr>
        <w:pStyle w:val="a7"/>
        <w:rPr>
          <w:szCs w:val="28"/>
        </w:rPr>
      </w:pPr>
      <w:proofErr w:type="spellStart"/>
      <w:r w:rsidRPr="00D351F8">
        <w:rPr>
          <w:szCs w:val="28"/>
        </w:rPr>
        <w:t>Спецификация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прецедента</w:t>
      </w:r>
      <w:proofErr w:type="spellEnd"/>
      <w:r w:rsidRPr="00D351F8">
        <w:rPr>
          <w:szCs w:val="28"/>
        </w:rPr>
        <w:t xml:space="preserve"> «</w:t>
      </w:r>
      <w:proofErr w:type="spellStart"/>
      <w:r w:rsidRPr="00900D29">
        <w:rPr>
          <w:szCs w:val="28"/>
        </w:rPr>
        <w:t>Поиск</w:t>
      </w:r>
      <w:proofErr w:type="spellEnd"/>
      <w:r w:rsidRPr="00900D29">
        <w:rPr>
          <w:szCs w:val="28"/>
        </w:rPr>
        <w:t xml:space="preserve"> </w:t>
      </w:r>
      <w:proofErr w:type="spellStart"/>
      <w:r w:rsidRPr="00900D29">
        <w:rPr>
          <w:szCs w:val="28"/>
        </w:rPr>
        <w:t>товара</w:t>
      </w:r>
      <w:proofErr w:type="spellEnd"/>
      <w:r w:rsidRPr="00D351F8">
        <w:rPr>
          <w:szCs w:val="28"/>
        </w:rPr>
        <w:t>»:</w:t>
      </w:r>
    </w:p>
    <w:p w14:paraId="27E36507" w14:textId="44859913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Наименование</w:t>
      </w:r>
      <w:proofErr w:type="spellEnd"/>
      <w:r w:rsidRPr="00D351F8">
        <w:rPr>
          <w:szCs w:val="28"/>
        </w:rPr>
        <w:t xml:space="preserve">: </w:t>
      </w:r>
      <w:r>
        <w:rPr>
          <w:szCs w:val="28"/>
          <w:lang w:val="ru-RU"/>
        </w:rPr>
        <w:t>п</w:t>
      </w:r>
      <w:proofErr w:type="spellStart"/>
      <w:r w:rsidRPr="00900D29">
        <w:rPr>
          <w:szCs w:val="28"/>
        </w:rPr>
        <w:t>оиск</w:t>
      </w:r>
      <w:proofErr w:type="spellEnd"/>
      <w:r w:rsidRPr="00900D29">
        <w:rPr>
          <w:szCs w:val="28"/>
        </w:rPr>
        <w:t xml:space="preserve"> </w:t>
      </w:r>
      <w:proofErr w:type="spellStart"/>
      <w:r w:rsidRPr="00900D29">
        <w:rPr>
          <w:szCs w:val="28"/>
        </w:rPr>
        <w:t>товара</w:t>
      </w:r>
      <w:proofErr w:type="spellEnd"/>
      <w:r w:rsidRPr="00900D29">
        <w:rPr>
          <w:szCs w:val="28"/>
        </w:rPr>
        <w:t>;</w:t>
      </w:r>
    </w:p>
    <w:p w14:paraId="59A798BB" w14:textId="12A1AD5A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lastRenderedPageBreak/>
        <w:t xml:space="preserve">Краткое описание: </w:t>
      </w:r>
      <w:r w:rsidR="00C70A01">
        <w:rPr>
          <w:szCs w:val="28"/>
          <w:lang w:val="ru-RU"/>
        </w:rPr>
        <w:t>п</w:t>
      </w:r>
      <w:r w:rsidR="00C70A01" w:rsidRPr="00C70A01">
        <w:rPr>
          <w:szCs w:val="28"/>
          <w:lang w:val="ru-RU"/>
        </w:rPr>
        <w:t>роцесс позволяет клиенту вводить поисковый запрос и получать список подходящих товаров</w:t>
      </w:r>
      <w:r w:rsidRPr="00900D29">
        <w:rPr>
          <w:szCs w:val="28"/>
          <w:lang w:val="ru-RU"/>
        </w:rPr>
        <w:t>;</w:t>
      </w:r>
    </w:p>
    <w:p w14:paraId="0D9B19F3" w14:textId="4630A5D1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 w:rsidR="00C70A01">
        <w:rPr>
          <w:szCs w:val="28"/>
          <w:lang w:val="ru-RU"/>
        </w:rPr>
        <w:t>о</w:t>
      </w:r>
      <w:r w:rsidR="00C70A01" w:rsidRPr="00C70A01">
        <w:rPr>
          <w:szCs w:val="28"/>
          <w:lang w:val="ru-RU"/>
        </w:rPr>
        <w:t xml:space="preserve">беспечить клиенту удобный поиск </w:t>
      </w:r>
      <w:proofErr w:type="gramStart"/>
      <w:r w:rsidR="00C70A01" w:rsidRPr="00C70A01">
        <w:rPr>
          <w:szCs w:val="28"/>
          <w:lang w:val="ru-RU"/>
        </w:rPr>
        <w:t>товаров по ключевым словам</w:t>
      </w:r>
      <w:proofErr w:type="gramEnd"/>
      <w:r w:rsidRPr="00900D29">
        <w:rPr>
          <w:szCs w:val="28"/>
          <w:lang w:val="ru-RU"/>
        </w:rPr>
        <w:t>;</w:t>
      </w:r>
    </w:p>
    <w:p w14:paraId="123F34DB" w14:textId="4A990C44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C70A01">
        <w:rPr>
          <w:szCs w:val="28"/>
          <w:lang w:val="ru-RU"/>
        </w:rPr>
        <w:t>клиент</w:t>
      </w:r>
      <w:r w:rsidRPr="00900D29">
        <w:rPr>
          <w:szCs w:val="28"/>
          <w:lang w:val="ru-RU"/>
        </w:rPr>
        <w:t>;</w:t>
      </w:r>
    </w:p>
    <w:p w14:paraId="1DDB642B" w14:textId="77777777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Основной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сценарий</w:t>
      </w:r>
      <w:proofErr w:type="spellEnd"/>
      <w:r w:rsidRPr="00D351F8">
        <w:rPr>
          <w:szCs w:val="28"/>
        </w:rPr>
        <w:t>:</w:t>
      </w:r>
    </w:p>
    <w:p w14:paraId="0EF16BE1" w14:textId="2A7C846E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Клиент нажимает на поле поиска</w:t>
      </w:r>
      <w:r>
        <w:rPr>
          <w:szCs w:val="28"/>
          <w:lang w:val="ru-RU"/>
        </w:rPr>
        <w:t>;</w:t>
      </w:r>
    </w:p>
    <w:p w14:paraId="5EC44917" w14:textId="6CCE8DE7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C70A01">
        <w:rPr>
          <w:szCs w:val="28"/>
        </w:rPr>
        <w:t>Вводит</w:t>
      </w:r>
      <w:proofErr w:type="spellEnd"/>
      <w:r w:rsidRPr="00C70A01">
        <w:rPr>
          <w:szCs w:val="28"/>
        </w:rPr>
        <w:t xml:space="preserve"> </w:t>
      </w:r>
      <w:proofErr w:type="spellStart"/>
      <w:r w:rsidRPr="00C70A01">
        <w:rPr>
          <w:szCs w:val="28"/>
        </w:rPr>
        <w:t>поисковый</w:t>
      </w:r>
      <w:proofErr w:type="spellEnd"/>
      <w:r w:rsidRPr="00C70A01">
        <w:rPr>
          <w:szCs w:val="28"/>
        </w:rPr>
        <w:t xml:space="preserve"> </w:t>
      </w:r>
      <w:proofErr w:type="spellStart"/>
      <w:r w:rsidRPr="00C70A01">
        <w:rPr>
          <w:szCs w:val="28"/>
        </w:rPr>
        <w:t>запрос</w:t>
      </w:r>
      <w:proofErr w:type="spellEnd"/>
      <w:r>
        <w:rPr>
          <w:szCs w:val="28"/>
          <w:lang w:val="ru-RU"/>
        </w:rPr>
        <w:t>;</w:t>
      </w:r>
    </w:p>
    <w:p w14:paraId="2B34D398" w14:textId="4C987E53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C70A01">
        <w:rPr>
          <w:szCs w:val="28"/>
        </w:rPr>
        <w:t>Нажимает</w:t>
      </w:r>
      <w:proofErr w:type="spellEnd"/>
      <w:r w:rsidRPr="00C70A01">
        <w:rPr>
          <w:szCs w:val="28"/>
        </w:rPr>
        <w:t xml:space="preserve"> на </w:t>
      </w:r>
      <w:proofErr w:type="spellStart"/>
      <w:r w:rsidRPr="00C70A01">
        <w:rPr>
          <w:szCs w:val="28"/>
        </w:rPr>
        <w:t>кнопку</w:t>
      </w:r>
      <w:proofErr w:type="spellEnd"/>
      <w:r w:rsidRPr="00C70A01">
        <w:rPr>
          <w:szCs w:val="28"/>
        </w:rPr>
        <w:t xml:space="preserve"> </w:t>
      </w:r>
      <w:proofErr w:type="spellStart"/>
      <w:r w:rsidRPr="00C70A01">
        <w:rPr>
          <w:szCs w:val="28"/>
        </w:rPr>
        <w:t>поиска</w:t>
      </w:r>
      <w:proofErr w:type="spellEnd"/>
      <w:r>
        <w:rPr>
          <w:szCs w:val="28"/>
          <w:lang w:val="ru-RU"/>
        </w:rPr>
        <w:t>;</w:t>
      </w:r>
    </w:p>
    <w:p w14:paraId="24A638B3" w14:textId="6DF032DE" w:rsidR="00C70A01" w:rsidRPr="00C70A01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Веб-сайт отправляет запрос к базе данных</w:t>
      </w:r>
      <w:r>
        <w:rPr>
          <w:szCs w:val="28"/>
          <w:lang w:val="ru-RU"/>
        </w:rPr>
        <w:t>;</w:t>
      </w:r>
    </w:p>
    <w:p w14:paraId="59058FD3" w14:textId="590C8F78" w:rsidR="00900D29" w:rsidRPr="00900D29" w:rsidRDefault="00C70A01" w:rsidP="00C70A0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В случае успеха отображается список найденных товаров</w:t>
      </w:r>
      <w:r w:rsidR="00900D29">
        <w:rPr>
          <w:szCs w:val="28"/>
          <w:lang w:val="ru-RU"/>
        </w:rPr>
        <w:t>;</w:t>
      </w:r>
    </w:p>
    <w:p w14:paraId="456B7E13" w14:textId="77777777" w:rsidR="00900D29" w:rsidRPr="00D351F8" w:rsidRDefault="00900D29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Альтернативные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сценарии</w:t>
      </w:r>
      <w:proofErr w:type="spellEnd"/>
      <w:r w:rsidRPr="00D351F8">
        <w:rPr>
          <w:szCs w:val="28"/>
        </w:rPr>
        <w:t>:</w:t>
      </w:r>
    </w:p>
    <w:p w14:paraId="22C08DB1" w14:textId="649D8ED4" w:rsidR="00900D29" w:rsidRPr="00F124D6" w:rsidRDefault="00C70A01" w:rsidP="00900D29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Если товар не найден, система предлагает клиенту повторить поиск или изменить параметры запроса</w:t>
      </w:r>
      <w:r w:rsidR="00900D29" w:rsidRPr="00900D29">
        <w:rPr>
          <w:szCs w:val="28"/>
          <w:lang w:val="ru-RU"/>
        </w:rPr>
        <w:t>;</w:t>
      </w:r>
    </w:p>
    <w:p w14:paraId="50087759" w14:textId="64F29AF0" w:rsidR="00900D29" w:rsidRPr="00900D29" w:rsidRDefault="00900D29" w:rsidP="00900D29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t>Диаграмма деятельности процесса «</w:t>
      </w:r>
      <w:r>
        <w:rPr>
          <w:color w:val="000000" w:themeColor="text1"/>
          <w:szCs w:val="28"/>
          <w:lang w:val="ru-RU"/>
        </w:rPr>
        <w:t>Поиск товара</w:t>
      </w:r>
      <w:r w:rsidRPr="00900D29">
        <w:rPr>
          <w:color w:val="000000" w:themeColor="text1"/>
          <w:szCs w:val="28"/>
          <w:lang w:val="ru-RU"/>
        </w:rPr>
        <w:t>» представлена на рисунке А.</w:t>
      </w:r>
      <w:r w:rsidR="00C70A01">
        <w:rPr>
          <w:color w:val="000000" w:themeColor="text1"/>
          <w:szCs w:val="28"/>
          <w:lang w:val="ru-RU"/>
        </w:rPr>
        <w:t>8</w:t>
      </w:r>
      <w:r w:rsidRPr="00900D29">
        <w:rPr>
          <w:color w:val="000000" w:themeColor="text1"/>
          <w:szCs w:val="28"/>
          <w:lang w:val="ru-RU"/>
        </w:rPr>
        <w:t>.</w:t>
      </w:r>
    </w:p>
    <w:p w14:paraId="6FD76613" w14:textId="36E30194" w:rsidR="00900D29" w:rsidRPr="00D351F8" w:rsidRDefault="00900D29" w:rsidP="00900D29">
      <w:pPr>
        <w:pStyle w:val="a7"/>
        <w:rPr>
          <w:szCs w:val="28"/>
        </w:rPr>
      </w:pPr>
      <w:proofErr w:type="spellStart"/>
      <w:r w:rsidRPr="00D351F8">
        <w:rPr>
          <w:szCs w:val="28"/>
        </w:rPr>
        <w:t>Спецификация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прецедента</w:t>
      </w:r>
      <w:proofErr w:type="spellEnd"/>
      <w:r w:rsidRPr="00D351F8">
        <w:rPr>
          <w:szCs w:val="28"/>
        </w:rPr>
        <w:t xml:space="preserve"> «</w:t>
      </w:r>
      <w:proofErr w:type="spellStart"/>
      <w:r w:rsidRPr="00900D29">
        <w:rPr>
          <w:szCs w:val="28"/>
        </w:rPr>
        <w:t>Онлайн-заказ</w:t>
      </w:r>
      <w:proofErr w:type="spellEnd"/>
      <w:r w:rsidRPr="00D351F8">
        <w:rPr>
          <w:szCs w:val="28"/>
        </w:rPr>
        <w:t>»:</w:t>
      </w:r>
    </w:p>
    <w:p w14:paraId="3573D174" w14:textId="6D1FBC08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Наименование</w:t>
      </w:r>
      <w:proofErr w:type="spellEnd"/>
      <w:r w:rsidRPr="00D351F8">
        <w:rPr>
          <w:szCs w:val="28"/>
        </w:rPr>
        <w:t xml:space="preserve">: </w:t>
      </w:r>
      <w:r>
        <w:rPr>
          <w:szCs w:val="28"/>
          <w:lang w:val="ru-RU"/>
        </w:rPr>
        <w:t>о</w:t>
      </w:r>
      <w:proofErr w:type="spellStart"/>
      <w:r w:rsidRPr="00900D29">
        <w:rPr>
          <w:szCs w:val="28"/>
        </w:rPr>
        <w:t>нлайн-заказ</w:t>
      </w:r>
      <w:proofErr w:type="spellEnd"/>
      <w:r w:rsidRPr="00900D29">
        <w:rPr>
          <w:szCs w:val="28"/>
        </w:rPr>
        <w:t>;</w:t>
      </w:r>
    </w:p>
    <w:p w14:paraId="37370E02" w14:textId="4D51DC52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Краткое описание: </w:t>
      </w:r>
      <w:r w:rsidR="00035F51">
        <w:rPr>
          <w:szCs w:val="28"/>
          <w:lang w:val="ru-RU"/>
        </w:rPr>
        <w:t>п</w:t>
      </w:r>
      <w:r w:rsidR="00035F51" w:rsidRPr="00035F51">
        <w:rPr>
          <w:szCs w:val="28"/>
          <w:lang w:val="ru-RU"/>
        </w:rPr>
        <w:t>роцесс включает выбор товара, добавление в корзину, ввод контактных данных и подтверждение покупки</w:t>
      </w:r>
      <w:r w:rsidRPr="00900D29">
        <w:rPr>
          <w:szCs w:val="28"/>
          <w:lang w:val="ru-RU"/>
        </w:rPr>
        <w:t>;</w:t>
      </w:r>
    </w:p>
    <w:p w14:paraId="56212569" w14:textId="0BD9E3C3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 w:rsidR="00035F51">
        <w:rPr>
          <w:szCs w:val="28"/>
          <w:lang w:val="ru-RU"/>
        </w:rPr>
        <w:t>о</w:t>
      </w:r>
      <w:r w:rsidR="00035F51" w:rsidRPr="00035F51">
        <w:rPr>
          <w:szCs w:val="28"/>
          <w:lang w:val="ru-RU"/>
        </w:rPr>
        <w:t>беспечить клиенту возможность оформления заказа на сайте</w:t>
      </w:r>
      <w:r w:rsidRPr="00900D29">
        <w:rPr>
          <w:szCs w:val="28"/>
          <w:lang w:val="ru-RU"/>
        </w:rPr>
        <w:t>;</w:t>
      </w:r>
    </w:p>
    <w:p w14:paraId="50A5204F" w14:textId="22F20423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035F51">
        <w:rPr>
          <w:szCs w:val="28"/>
          <w:lang w:val="ru-RU"/>
        </w:rPr>
        <w:t>клиент, система учёта товаров</w:t>
      </w:r>
      <w:r w:rsidRPr="00900D29">
        <w:rPr>
          <w:szCs w:val="28"/>
          <w:lang w:val="ru-RU"/>
        </w:rPr>
        <w:t>;</w:t>
      </w:r>
    </w:p>
    <w:p w14:paraId="69D55781" w14:textId="77777777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Основной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сценарий</w:t>
      </w:r>
      <w:proofErr w:type="spellEnd"/>
      <w:r w:rsidRPr="00D351F8">
        <w:rPr>
          <w:szCs w:val="28"/>
        </w:rPr>
        <w:t>:</w:t>
      </w:r>
    </w:p>
    <w:p w14:paraId="76DCEC94" w14:textId="03494681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Клиент выбирает товар и нажимает «Добавить в корзину»</w:t>
      </w:r>
      <w:r>
        <w:rPr>
          <w:szCs w:val="28"/>
          <w:lang w:val="ru-RU"/>
        </w:rPr>
        <w:t>;</w:t>
      </w:r>
    </w:p>
    <w:p w14:paraId="146CF2BD" w14:textId="28D19EC8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035F51">
        <w:rPr>
          <w:szCs w:val="28"/>
        </w:rPr>
        <w:t>Указывает</w:t>
      </w:r>
      <w:proofErr w:type="spellEnd"/>
      <w:r w:rsidRPr="00035F51">
        <w:rPr>
          <w:szCs w:val="28"/>
        </w:rPr>
        <w:t xml:space="preserve"> </w:t>
      </w:r>
      <w:proofErr w:type="spellStart"/>
      <w:r w:rsidRPr="00035F51">
        <w:rPr>
          <w:szCs w:val="28"/>
        </w:rPr>
        <w:t>количество</w:t>
      </w:r>
      <w:proofErr w:type="spellEnd"/>
      <w:r w:rsidRPr="00035F51">
        <w:rPr>
          <w:szCs w:val="28"/>
        </w:rPr>
        <w:t xml:space="preserve"> </w:t>
      </w:r>
      <w:proofErr w:type="spellStart"/>
      <w:r w:rsidRPr="00035F51">
        <w:rPr>
          <w:szCs w:val="28"/>
        </w:rPr>
        <w:t>товаров</w:t>
      </w:r>
      <w:proofErr w:type="spellEnd"/>
      <w:r>
        <w:rPr>
          <w:szCs w:val="28"/>
          <w:lang w:val="ru-RU"/>
        </w:rPr>
        <w:t>;</w:t>
      </w:r>
    </w:p>
    <w:p w14:paraId="32A8F1A3" w14:textId="0B1D9F2B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Открывает корзину и нажимает «Продолжить оформление»</w:t>
      </w:r>
      <w:r>
        <w:rPr>
          <w:szCs w:val="28"/>
          <w:lang w:val="ru-RU"/>
        </w:rPr>
        <w:t>;</w:t>
      </w:r>
    </w:p>
    <w:p w14:paraId="164ABDCE" w14:textId="0368A909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Вводит контактные данные (имя, телефон, адрес)</w:t>
      </w:r>
      <w:r>
        <w:rPr>
          <w:szCs w:val="28"/>
          <w:lang w:val="ru-RU"/>
        </w:rPr>
        <w:t>;</w:t>
      </w:r>
    </w:p>
    <w:p w14:paraId="4C60352B" w14:textId="69BF5F41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035F51">
        <w:rPr>
          <w:szCs w:val="28"/>
        </w:rPr>
        <w:t>Нажимает</w:t>
      </w:r>
      <w:proofErr w:type="spellEnd"/>
      <w:r w:rsidRPr="00035F51">
        <w:rPr>
          <w:szCs w:val="28"/>
        </w:rPr>
        <w:t xml:space="preserve"> «</w:t>
      </w:r>
      <w:proofErr w:type="spellStart"/>
      <w:r w:rsidRPr="00035F51">
        <w:rPr>
          <w:szCs w:val="28"/>
        </w:rPr>
        <w:t>Оформить</w:t>
      </w:r>
      <w:proofErr w:type="spellEnd"/>
      <w:r w:rsidRPr="00035F51">
        <w:rPr>
          <w:szCs w:val="28"/>
        </w:rPr>
        <w:t xml:space="preserve"> </w:t>
      </w:r>
      <w:proofErr w:type="spellStart"/>
      <w:r w:rsidRPr="00035F51">
        <w:rPr>
          <w:szCs w:val="28"/>
        </w:rPr>
        <w:t>заказ</w:t>
      </w:r>
      <w:proofErr w:type="spellEnd"/>
      <w:r w:rsidRPr="00035F51">
        <w:rPr>
          <w:szCs w:val="28"/>
        </w:rPr>
        <w:t>»</w:t>
      </w:r>
      <w:r>
        <w:rPr>
          <w:szCs w:val="28"/>
          <w:lang w:val="ru-RU"/>
        </w:rPr>
        <w:t>;</w:t>
      </w:r>
    </w:p>
    <w:p w14:paraId="21E48857" w14:textId="1B71AC0D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Веб-сайт обновляет данные о наличии товара</w:t>
      </w:r>
      <w:r>
        <w:rPr>
          <w:szCs w:val="28"/>
          <w:lang w:val="ru-RU"/>
        </w:rPr>
        <w:t>;</w:t>
      </w:r>
    </w:p>
    <w:p w14:paraId="58330321" w14:textId="5DB055E3" w:rsid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lastRenderedPageBreak/>
        <w:t>Система товароучёта получает информацию о заказе</w:t>
      </w:r>
      <w:r>
        <w:rPr>
          <w:szCs w:val="28"/>
          <w:lang w:val="ru-RU"/>
        </w:rPr>
        <w:t>;</w:t>
      </w:r>
      <w:r w:rsidRPr="00035F51">
        <w:rPr>
          <w:szCs w:val="28"/>
          <w:lang w:val="ru-RU"/>
        </w:rPr>
        <w:t xml:space="preserve"> </w:t>
      </w:r>
    </w:p>
    <w:p w14:paraId="7FFC3092" w14:textId="77777777" w:rsidR="00900D29" w:rsidRPr="00D351F8" w:rsidRDefault="00900D29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Альтернативные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сценарии</w:t>
      </w:r>
      <w:proofErr w:type="spellEnd"/>
      <w:r w:rsidRPr="00D351F8">
        <w:rPr>
          <w:szCs w:val="28"/>
        </w:rPr>
        <w:t>:</w:t>
      </w:r>
    </w:p>
    <w:p w14:paraId="2883804A" w14:textId="314A49E1" w:rsidR="00C70A01" w:rsidRPr="00C70A01" w:rsidRDefault="00C70A01" w:rsidP="00C70A0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Если клиент не вводит обязательные данные, система запрашивает их повторно</w:t>
      </w:r>
      <w:r>
        <w:rPr>
          <w:szCs w:val="28"/>
          <w:lang w:val="ru-RU"/>
        </w:rPr>
        <w:t>;</w:t>
      </w:r>
    </w:p>
    <w:p w14:paraId="4647F9EF" w14:textId="71EF17FE" w:rsidR="00C70A01" w:rsidRDefault="00C70A01" w:rsidP="00C70A0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C70A01">
        <w:rPr>
          <w:szCs w:val="28"/>
          <w:lang w:val="ru-RU"/>
        </w:rPr>
        <w:t>Если товара недостаточно, клиенту предлагается изменить количество или выбрать другой товар</w:t>
      </w:r>
      <w:r>
        <w:rPr>
          <w:szCs w:val="28"/>
          <w:lang w:val="ru-RU"/>
        </w:rPr>
        <w:t>;</w:t>
      </w:r>
    </w:p>
    <w:p w14:paraId="762BA702" w14:textId="03DF1CF6" w:rsidR="00900D29" w:rsidRPr="00900D29" w:rsidRDefault="00900D29" w:rsidP="00900D29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t>Диаграмма деятельности процесса «Онлайн-заказ» представлена на рисунке А.</w:t>
      </w:r>
      <w:r w:rsidR="00C70A01">
        <w:rPr>
          <w:color w:val="000000" w:themeColor="text1"/>
          <w:szCs w:val="28"/>
          <w:lang w:val="ru-RU"/>
        </w:rPr>
        <w:t>9</w:t>
      </w:r>
      <w:r w:rsidRPr="00900D29">
        <w:rPr>
          <w:color w:val="000000" w:themeColor="text1"/>
          <w:szCs w:val="28"/>
          <w:lang w:val="ru-RU"/>
        </w:rPr>
        <w:t>.</w:t>
      </w:r>
    </w:p>
    <w:p w14:paraId="0689B079" w14:textId="2EBC692F" w:rsidR="00900D29" w:rsidRPr="00900D29" w:rsidRDefault="00900D29" w:rsidP="00900D29">
      <w:pPr>
        <w:pStyle w:val="a7"/>
        <w:rPr>
          <w:szCs w:val="28"/>
          <w:lang w:val="ru-RU"/>
        </w:rPr>
      </w:pPr>
      <w:r w:rsidRPr="00900D29">
        <w:rPr>
          <w:szCs w:val="28"/>
          <w:lang w:val="ru-RU"/>
        </w:rPr>
        <w:t>Спецификация прецедента «</w:t>
      </w:r>
      <w:r>
        <w:rPr>
          <w:rFonts w:eastAsiaTheme="minorHAnsi"/>
          <w:szCs w:val="28"/>
          <w:lang w:val="ru-RU"/>
        </w:rPr>
        <w:t>П</w:t>
      </w:r>
      <w:r w:rsidRPr="00900D29">
        <w:rPr>
          <w:szCs w:val="28"/>
          <w:lang w:val="ru-RU"/>
        </w:rPr>
        <w:t>убликация товара на сайте»:</w:t>
      </w:r>
    </w:p>
    <w:p w14:paraId="6B43C0DC" w14:textId="7AE1F2EA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>Наименование:</w:t>
      </w:r>
      <w:r>
        <w:rPr>
          <w:szCs w:val="28"/>
          <w:lang w:val="ru-RU"/>
        </w:rPr>
        <w:t xml:space="preserve"> п</w:t>
      </w:r>
      <w:r w:rsidRPr="00900D29">
        <w:rPr>
          <w:szCs w:val="28"/>
          <w:lang w:val="ru-RU"/>
        </w:rPr>
        <w:t>убликация товара на сайте;</w:t>
      </w:r>
    </w:p>
    <w:p w14:paraId="214AACE3" w14:textId="7A7A7F70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Краткое описание: </w:t>
      </w:r>
      <w:r w:rsidR="00035F51" w:rsidRPr="00035F51">
        <w:rPr>
          <w:szCs w:val="28"/>
          <w:lang w:val="ru-RU"/>
        </w:rPr>
        <w:t>Процесс позволяет владельцу предприятия публиковать новые товары, загружать изображения и редактировать описание</w:t>
      </w:r>
      <w:r w:rsidRPr="00900D29">
        <w:rPr>
          <w:szCs w:val="28"/>
          <w:lang w:val="ru-RU"/>
        </w:rPr>
        <w:t>;</w:t>
      </w:r>
    </w:p>
    <w:p w14:paraId="48D748C5" w14:textId="462E265D" w:rsidR="00900D29" w:rsidRPr="00900D29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Цели: </w:t>
      </w:r>
      <w:r w:rsidR="00035F51">
        <w:rPr>
          <w:szCs w:val="28"/>
          <w:lang w:val="ru-RU"/>
        </w:rPr>
        <w:t>о</w:t>
      </w:r>
      <w:r w:rsidR="00035F51" w:rsidRPr="00035F51">
        <w:rPr>
          <w:szCs w:val="28"/>
          <w:lang w:val="ru-RU"/>
        </w:rPr>
        <w:t>беспечить возможность обновления каталога товаров через веб-интерфейс</w:t>
      </w:r>
      <w:r w:rsidRPr="00900D29">
        <w:rPr>
          <w:szCs w:val="28"/>
          <w:lang w:val="ru-RU"/>
        </w:rPr>
        <w:t>;</w:t>
      </w:r>
    </w:p>
    <w:p w14:paraId="060F9246" w14:textId="2605CE3B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  <w:lang w:val="ru-RU"/>
        </w:rPr>
      </w:pPr>
      <w:r w:rsidRPr="00900D29">
        <w:rPr>
          <w:szCs w:val="28"/>
          <w:lang w:val="ru-RU"/>
        </w:rPr>
        <w:t xml:space="preserve">Действующие лица: </w:t>
      </w:r>
      <w:r>
        <w:rPr>
          <w:szCs w:val="28"/>
          <w:lang w:val="ru-RU"/>
        </w:rPr>
        <w:t>веб-магазин</w:t>
      </w:r>
      <w:r w:rsidRPr="00900D29">
        <w:rPr>
          <w:szCs w:val="28"/>
          <w:lang w:val="ru-RU"/>
        </w:rPr>
        <w:t xml:space="preserve">, </w:t>
      </w:r>
      <w:r w:rsidR="00035F51">
        <w:rPr>
          <w:szCs w:val="28"/>
          <w:lang w:val="ru-RU"/>
        </w:rPr>
        <w:t>в</w:t>
      </w:r>
      <w:r w:rsidR="00035F51" w:rsidRPr="00035F51">
        <w:rPr>
          <w:szCs w:val="28"/>
          <w:lang w:val="ru-RU"/>
        </w:rPr>
        <w:t>ладелец предприятия</w:t>
      </w:r>
      <w:r w:rsidR="00035F51">
        <w:rPr>
          <w:szCs w:val="28"/>
          <w:lang w:val="ru-RU"/>
        </w:rPr>
        <w:t>, система учёта товаров</w:t>
      </w:r>
      <w:r w:rsidRPr="00900D29">
        <w:rPr>
          <w:szCs w:val="28"/>
          <w:lang w:val="ru-RU"/>
        </w:rPr>
        <w:t>;</w:t>
      </w:r>
    </w:p>
    <w:p w14:paraId="1E6B3FB4" w14:textId="77777777" w:rsidR="00900D29" w:rsidRPr="00D351F8" w:rsidRDefault="00900D29" w:rsidP="00900D29">
      <w:pPr>
        <w:pStyle w:val="a7"/>
        <w:numPr>
          <w:ilvl w:val="0"/>
          <w:numId w:val="37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Основной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сценарий</w:t>
      </w:r>
      <w:proofErr w:type="spellEnd"/>
      <w:r w:rsidRPr="00D351F8">
        <w:rPr>
          <w:szCs w:val="28"/>
        </w:rPr>
        <w:t>:</w:t>
      </w:r>
    </w:p>
    <w:p w14:paraId="76B28348" w14:textId="3C47634D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Владелец предприятия входит на сайт</w:t>
      </w:r>
      <w:r>
        <w:rPr>
          <w:szCs w:val="28"/>
          <w:lang w:val="ru-RU"/>
        </w:rPr>
        <w:t>;</w:t>
      </w:r>
    </w:p>
    <w:p w14:paraId="396361F5" w14:textId="4C307038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035F51">
        <w:rPr>
          <w:szCs w:val="28"/>
        </w:rPr>
        <w:t>Выбирает</w:t>
      </w:r>
      <w:proofErr w:type="spellEnd"/>
      <w:r w:rsidRPr="00035F51">
        <w:rPr>
          <w:szCs w:val="28"/>
        </w:rPr>
        <w:t xml:space="preserve"> </w:t>
      </w:r>
      <w:proofErr w:type="spellStart"/>
      <w:r w:rsidRPr="00035F51">
        <w:rPr>
          <w:szCs w:val="28"/>
        </w:rPr>
        <w:t>товар</w:t>
      </w:r>
      <w:proofErr w:type="spellEnd"/>
      <w:r w:rsidRPr="00035F51">
        <w:rPr>
          <w:szCs w:val="28"/>
        </w:rPr>
        <w:t xml:space="preserve"> для </w:t>
      </w:r>
      <w:proofErr w:type="spellStart"/>
      <w:r w:rsidRPr="00035F51">
        <w:rPr>
          <w:szCs w:val="28"/>
        </w:rPr>
        <w:t>публикации</w:t>
      </w:r>
      <w:proofErr w:type="spellEnd"/>
      <w:r>
        <w:rPr>
          <w:szCs w:val="28"/>
          <w:lang w:val="ru-RU"/>
        </w:rPr>
        <w:t>;</w:t>
      </w:r>
    </w:p>
    <w:p w14:paraId="34B1D723" w14:textId="07AC6525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Веб-сайт запрашивает доступные товары из системы товароучёта</w:t>
      </w:r>
      <w:r>
        <w:rPr>
          <w:szCs w:val="28"/>
          <w:lang w:val="ru-RU"/>
        </w:rPr>
        <w:t>;</w:t>
      </w:r>
    </w:p>
    <w:p w14:paraId="2597191B" w14:textId="2C84CD38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Владелец редактирует описание и загружает изображения</w:t>
      </w:r>
      <w:r>
        <w:rPr>
          <w:szCs w:val="28"/>
          <w:lang w:val="ru-RU"/>
        </w:rPr>
        <w:t>;</w:t>
      </w:r>
    </w:p>
    <w:p w14:paraId="30AAEDE9" w14:textId="0E0B4C7C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</w:rPr>
      </w:pPr>
      <w:proofErr w:type="spellStart"/>
      <w:r w:rsidRPr="00035F51">
        <w:rPr>
          <w:szCs w:val="28"/>
        </w:rPr>
        <w:t>Нажимает</w:t>
      </w:r>
      <w:proofErr w:type="spellEnd"/>
      <w:r w:rsidRPr="00035F51">
        <w:rPr>
          <w:szCs w:val="28"/>
        </w:rPr>
        <w:t xml:space="preserve"> «</w:t>
      </w:r>
      <w:proofErr w:type="spellStart"/>
      <w:r w:rsidRPr="00035F51">
        <w:rPr>
          <w:szCs w:val="28"/>
        </w:rPr>
        <w:t>Опубликовать</w:t>
      </w:r>
      <w:proofErr w:type="spellEnd"/>
      <w:r w:rsidRPr="00035F51">
        <w:rPr>
          <w:szCs w:val="28"/>
        </w:rPr>
        <w:t>»</w:t>
      </w:r>
      <w:r>
        <w:rPr>
          <w:szCs w:val="28"/>
          <w:lang w:val="ru-RU"/>
        </w:rPr>
        <w:t>;</w:t>
      </w:r>
    </w:p>
    <w:p w14:paraId="2875D9F7" w14:textId="4DF9C9A1" w:rsidR="00035F51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Веб-сайт меняет статус товара на «опубликованный»</w:t>
      </w:r>
      <w:r>
        <w:rPr>
          <w:szCs w:val="28"/>
          <w:lang w:val="ru-RU"/>
        </w:rPr>
        <w:t>;</w:t>
      </w:r>
    </w:p>
    <w:p w14:paraId="03E332A9" w14:textId="6C4F1573" w:rsidR="00900D29" w:rsidRPr="00035F51" w:rsidRDefault="00035F51" w:rsidP="00035F51">
      <w:pPr>
        <w:pStyle w:val="a7"/>
        <w:numPr>
          <w:ilvl w:val="0"/>
          <w:numId w:val="37"/>
        </w:numPr>
        <w:ind w:left="0" w:firstLine="1134"/>
        <w:rPr>
          <w:szCs w:val="28"/>
          <w:lang w:val="ru-RU"/>
        </w:rPr>
      </w:pPr>
      <w:proofErr w:type="spellStart"/>
      <w:r w:rsidRPr="00035F51">
        <w:rPr>
          <w:szCs w:val="28"/>
        </w:rPr>
        <w:t>Товар</w:t>
      </w:r>
      <w:proofErr w:type="spellEnd"/>
      <w:r w:rsidRPr="00035F51">
        <w:rPr>
          <w:szCs w:val="28"/>
        </w:rPr>
        <w:t xml:space="preserve"> </w:t>
      </w:r>
      <w:proofErr w:type="spellStart"/>
      <w:r w:rsidRPr="00035F51">
        <w:rPr>
          <w:szCs w:val="28"/>
        </w:rPr>
        <w:t>становится</w:t>
      </w:r>
      <w:proofErr w:type="spellEnd"/>
      <w:r w:rsidRPr="00035F51">
        <w:rPr>
          <w:szCs w:val="28"/>
        </w:rPr>
        <w:t xml:space="preserve"> </w:t>
      </w:r>
      <w:proofErr w:type="spellStart"/>
      <w:r w:rsidRPr="00035F51">
        <w:rPr>
          <w:szCs w:val="28"/>
        </w:rPr>
        <w:t>доступен</w:t>
      </w:r>
      <w:proofErr w:type="spellEnd"/>
      <w:r w:rsidRPr="00035F51">
        <w:rPr>
          <w:szCs w:val="28"/>
        </w:rPr>
        <w:t xml:space="preserve"> </w:t>
      </w:r>
      <w:proofErr w:type="spellStart"/>
      <w:r w:rsidRPr="00035F51">
        <w:rPr>
          <w:szCs w:val="28"/>
        </w:rPr>
        <w:t>клиентам</w:t>
      </w:r>
      <w:proofErr w:type="spellEnd"/>
      <w:r w:rsidR="00900D29" w:rsidRPr="00035F51">
        <w:rPr>
          <w:szCs w:val="28"/>
          <w:lang w:val="ru-RU"/>
        </w:rPr>
        <w:t>;</w:t>
      </w:r>
    </w:p>
    <w:p w14:paraId="3E1B3F68" w14:textId="77777777" w:rsidR="00900D29" w:rsidRPr="00D351F8" w:rsidRDefault="00900D29" w:rsidP="00900D29">
      <w:pPr>
        <w:pStyle w:val="a7"/>
        <w:numPr>
          <w:ilvl w:val="0"/>
          <w:numId w:val="38"/>
        </w:numPr>
        <w:ind w:left="0" w:firstLine="709"/>
        <w:rPr>
          <w:szCs w:val="28"/>
        </w:rPr>
      </w:pPr>
      <w:proofErr w:type="spellStart"/>
      <w:r w:rsidRPr="00D351F8">
        <w:rPr>
          <w:szCs w:val="28"/>
        </w:rPr>
        <w:t>Альтернативные</w:t>
      </w:r>
      <w:proofErr w:type="spellEnd"/>
      <w:r w:rsidRPr="00D351F8">
        <w:rPr>
          <w:szCs w:val="28"/>
        </w:rPr>
        <w:t xml:space="preserve"> </w:t>
      </w:r>
      <w:proofErr w:type="spellStart"/>
      <w:r w:rsidRPr="00D351F8">
        <w:rPr>
          <w:szCs w:val="28"/>
        </w:rPr>
        <w:t>сценарии</w:t>
      </w:r>
      <w:proofErr w:type="spellEnd"/>
      <w:r w:rsidRPr="00D351F8">
        <w:rPr>
          <w:szCs w:val="28"/>
        </w:rPr>
        <w:t>:</w:t>
      </w:r>
    </w:p>
    <w:p w14:paraId="0BD526FA" w14:textId="466B9053" w:rsidR="00035F51" w:rsidRPr="00035F51" w:rsidRDefault="00035F51" w:rsidP="00035F5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Если товар уже опубликован, система выдаёт предупреждение</w:t>
      </w:r>
      <w:r>
        <w:rPr>
          <w:szCs w:val="28"/>
          <w:lang w:val="ru-RU"/>
        </w:rPr>
        <w:t>;</w:t>
      </w:r>
    </w:p>
    <w:p w14:paraId="0EFFCDC1" w14:textId="0F08217D" w:rsidR="00900D29" w:rsidRPr="00F124D6" w:rsidRDefault="00035F51" w:rsidP="00035F51">
      <w:pPr>
        <w:pStyle w:val="a7"/>
        <w:numPr>
          <w:ilvl w:val="0"/>
          <w:numId w:val="38"/>
        </w:numPr>
        <w:ind w:left="0" w:firstLine="1134"/>
        <w:rPr>
          <w:szCs w:val="28"/>
          <w:lang w:val="ru-RU"/>
        </w:rPr>
      </w:pPr>
      <w:r w:rsidRPr="00035F51">
        <w:rPr>
          <w:szCs w:val="28"/>
          <w:lang w:val="ru-RU"/>
        </w:rPr>
        <w:t>Если изображения не загружены, система запрашивает их добавление</w:t>
      </w:r>
      <w:r w:rsidR="00900D29">
        <w:rPr>
          <w:szCs w:val="28"/>
          <w:lang w:val="ru-RU"/>
        </w:rPr>
        <w:t>;</w:t>
      </w:r>
    </w:p>
    <w:p w14:paraId="12AEBB1D" w14:textId="055B10C3" w:rsidR="00900D29" w:rsidRPr="00900D29" w:rsidRDefault="00900D29" w:rsidP="004756CF">
      <w:pPr>
        <w:rPr>
          <w:color w:val="000000" w:themeColor="text1"/>
          <w:szCs w:val="28"/>
          <w:lang w:val="ru-RU"/>
        </w:rPr>
      </w:pPr>
      <w:r w:rsidRPr="00900D29">
        <w:rPr>
          <w:color w:val="000000" w:themeColor="text1"/>
          <w:szCs w:val="28"/>
          <w:lang w:val="ru-RU"/>
        </w:rPr>
        <w:lastRenderedPageBreak/>
        <w:t>Диаграмма деятельности процесса «</w:t>
      </w:r>
      <w:r>
        <w:rPr>
          <w:szCs w:val="28"/>
          <w:lang w:val="ru-RU"/>
        </w:rPr>
        <w:t>П</w:t>
      </w:r>
      <w:r w:rsidRPr="00900D29">
        <w:rPr>
          <w:szCs w:val="28"/>
          <w:lang w:val="ru-RU"/>
        </w:rPr>
        <w:t>убликация товара на сайте</w:t>
      </w:r>
      <w:r w:rsidRPr="00900D29">
        <w:rPr>
          <w:color w:val="000000" w:themeColor="text1"/>
          <w:szCs w:val="28"/>
          <w:lang w:val="ru-RU"/>
        </w:rPr>
        <w:t>» представлена на рисунке А.</w:t>
      </w:r>
      <w:r w:rsidR="00C70A01">
        <w:rPr>
          <w:color w:val="000000" w:themeColor="text1"/>
          <w:szCs w:val="28"/>
          <w:lang w:val="ru-RU"/>
        </w:rPr>
        <w:t>10</w:t>
      </w:r>
      <w:r w:rsidRPr="00900D29">
        <w:rPr>
          <w:color w:val="000000" w:themeColor="text1"/>
          <w:szCs w:val="28"/>
          <w:lang w:val="ru-RU"/>
        </w:rPr>
        <w:t>.</w:t>
      </w:r>
    </w:p>
    <w:p w14:paraId="0070413C" w14:textId="77777777" w:rsidR="00817913" w:rsidRPr="00817913" w:rsidRDefault="00817913" w:rsidP="00817913">
      <w:pPr>
        <w:rPr>
          <w:lang w:val="ru-RU"/>
        </w:rPr>
      </w:pPr>
    </w:p>
    <w:p w14:paraId="40F033FA" w14:textId="2D10E934" w:rsidR="00C4713B" w:rsidRPr="00220B6E" w:rsidRDefault="00F04D7D" w:rsidP="006C323B">
      <w:pPr>
        <w:pStyle w:val="a3"/>
        <w:ind w:firstLine="0"/>
        <w:rPr>
          <w:lang w:val="ru-RU"/>
        </w:rPr>
      </w:pPr>
      <w:bookmarkStart w:id="6" w:name="_Toc189770025"/>
      <w:r w:rsidRPr="00220B6E">
        <w:rPr>
          <w:lang w:val="ru-RU"/>
        </w:rPr>
        <w:t>2.2</w:t>
      </w:r>
      <w:r w:rsidRPr="00220B6E">
        <w:rPr>
          <w:lang w:val="ru-RU"/>
        </w:rPr>
        <w:tab/>
        <w:t>Глоссарий предметной области</w:t>
      </w:r>
      <w:bookmarkEnd w:id="6"/>
    </w:p>
    <w:p w14:paraId="35A00FE0" w14:textId="77777777" w:rsidR="000A4AE7" w:rsidRPr="00220B6E" w:rsidRDefault="000A4AE7" w:rsidP="000A4AE7">
      <w:pPr>
        <w:pStyle w:val="a7"/>
        <w:rPr>
          <w:szCs w:val="28"/>
          <w:lang w:val="ru-RU"/>
        </w:rPr>
      </w:pPr>
      <w:r w:rsidRPr="00220B6E">
        <w:rPr>
          <w:szCs w:val="28"/>
          <w:lang w:val="ru-RU"/>
        </w:rPr>
        <w:t>Глоссарий системных прецедентов представлен в таблице 4.</w:t>
      </w:r>
    </w:p>
    <w:p w14:paraId="7CCF3E90" w14:textId="4F4F4296" w:rsidR="000A4AE7" w:rsidRPr="00D351F8" w:rsidRDefault="000A4AE7" w:rsidP="000A4AE7">
      <w:pPr>
        <w:pStyle w:val="Caption"/>
        <w:keepNext/>
        <w:rPr>
          <w:szCs w:val="28"/>
        </w:rPr>
      </w:pPr>
      <w:r w:rsidRPr="00D351F8">
        <w:rPr>
          <w:spacing w:val="40"/>
          <w:szCs w:val="28"/>
        </w:rPr>
        <w:t>Таблица</w:t>
      </w:r>
      <w:r w:rsidRPr="00D351F8">
        <w:rPr>
          <w:szCs w:val="28"/>
        </w:rPr>
        <w:t xml:space="preserve"> 2 - </w:t>
      </w:r>
      <w:proofErr w:type="spellStart"/>
      <w:r w:rsidRPr="00D351F8">
        <w:rPr>
          <w:szCs w:val="28"/>
        </w:rPr>
        <w:t>Глоссарий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0"/>
      </w:tblGrid>
      <w:tr w:rsidR="000A4AE7" w:rsidRPr="00E03210" w14:paraId="742DD175" w14:textId="77777777" w:rsidTr="00ED501E">
        <w:tc>
          <w:tcPr>
            <w:tcW w:w="1951" w:type="dxa"/>
            <w:vAlign w:val="center"/>
          </w:tcPr>
          <w:p w14:paraId="2DEF0B69" w14:textId="77777777" w:rsidR="000A4AE7" w:rsidRPr="00703E37" w:rsidRDefault="000A4AE7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7620" w:type="dxa"/>
            <w:vAlign w:val="center"/>
          </w:tcPr>
          <w:p w14:paraId="4695997B" w14:textId="77777777" w:rsidR="000A4AE7" w:rsidRPr="00703E37" w:rsidRDefault="000A4AE7" w:rsidP="00ED501E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sz w:val="24"/>
                <w:szCs w:val="24"/>
              </w:rPr>
              <w:t>Описание</w:t>
            </w:r>
            <w:proofErr w:type="spellEnd"/>
          </w:p>
        </w:tc>
      </w:tr>
      <w:tr w:rsidR="000A4AE7" w:rsidRPr="00220B6E" w14:paraId="3A99AE71" w14:textId="77777777" w:rsidTr="00ED501E">
        <w:tc>
          <w:tcPr>
            <w:tcW w:w="1951" w:type="dxa"/>
            <w:vAlign w:val="center"/>
          </w:tcPr>
          <w:p w14:paraId="1CC9642D" w14:textId="7E38E742" w:rsidR="000A4AE7" w:rsidRPr="00703E37" w:rsidRDefault="000A4AE7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A4AE7">
              <w:rPr>
                <w:rFonts w:ascii="Times New Roman" w:hAnsi="Times New Roman"/>
                <w:sz w:val="24"/>
                <w:szCs w:val="24"/>
              </w:rPr>
              <w:t>Веб-сайт</w:t>
            </w:r>
            <w:proofErr w:type="spellEnd"/>
          </w:p>
        </w:tc>
        <w:tc>
          <w:tcPr>
            <w:tcW w:w="7620" w:type="dxa"/>
          </w:tcPr>
          <w:p w14:paraId="7514D0C3" w14:textId="5CFF055E" w:rsidR="000A4AE7" w:rsidRPr="00703E37" w:rsidRDefault="000A4AE7" w:rsidP="00F75DAD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Информационная система, предоставляющая пользователям возможность просмотра товаров, поиска и оформления заказов</w:t>
            </w:r>
          </w:p>
        </w:tc>
      </w:tr>
      <w:tr w:rsidR="000A4AE7" w:rsidRPr="00220B6E" w14:paraId="457C88D5" w14:textId="77777777" w:rsidTr="00ED501E">
        <w:tc>
          <w:tcPr>
            <w:tcW w:w="1951" w:type="dxa"/>
            <w:vAlign w:val="center"/>
          </w:tcPr>
          <w:p w14:paraId="34C60A94" w14:textId="61509D82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Пользователь</w:t>
            </w:r>
            <w:proofErr w:type="spellEnd"/>
          </w:p>
        </w:tc>
        <w:tc>
          <w:tcPr>
            <w:tcW w:w="7620" w:type="dxa"/>
          </w:tcPr>
          <w:p w14:paraId="2C90AE54" w14:textId="5C0AF7F2" w:rsidR="000A4AE7" w:rsidRPr="00703E37" w:rsidRDefault="00F3295C" w:rsidP="00F3295C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Л</w:t>
            </w:r>
            <w:r w:rsidR="000A4AE7"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ицо способное публиковать товары на сайт (владелец предприятия)</w:t>
            </w:r>
          </w:p>
        </w:tc>
      </w:tr>
      <w:tr w:rsidR="000A4AE7" w:rsidRPr="00220B6E" w14:paraId="6121237C" w14:textId="77777777" w:rsidTr="00ED501E">
        <w:tc>
          <w:tcPr>
            <w:tcW w:w="1951" w:type="dxa"/>
            <w:vAlign w:val="center"/>
          </w:tcPr>
          <w:p w14:paraId="559A35AF" w14:textId="31493A5C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Клиент</w:t>
            </w:r>
            <w:proofErr w:type="spellEnd"/>
          </w:p>
        </w:tc>
        <w:tc>
          <w:tcPr>
            <w:tcW w:w="7620" w:type="dxa"/>
          </w:tcPr>
          <w:p w14:paraId="180A6068" w14:textId="7B7D0710" w:rsidR="000A4AE7" w:rsidRPr="00703E37" w:rsidRDefault="000A4AE7" w:rsidP="00703E37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sz w:val="24"/>
                <w:szCs w:val="24"/>
                <w:lang w:val="ru-RU"/>
              </w:rPr>
              <w:t>П</w:t>
            </w:r>
            <w:r w:rsidRPr="000A4AE7">
              <w:rPr>
                <w:rFonts w:ascii="Times New Roman" w:hAnsi="Times New Roman"/>
                <w:sz w:val="24"/>
                <w:szCs w:val="24"/>
                <w:lang w:val="ru-RU"/>
              </w:rPr>
              <w:t>осетитель веб-сайта, который может просматривать товары и оформлять заказы</w:t>
            </w:r>
          </w:p>
        </w:tc>
      </w:tr>
      <w:tr w:rsidR="000A4AE7" w:rsidRPr="00220B6E" w14:paraId="3F807A47" w14:textId="77777777" w:rsidTr="00ED501E">
        <w:tc>
          <w:tcPr>
            <w:tcW w:w="1951" w:type="dxa"/>
            <w:vAlign w:val="center"/>
          </w:tcPr>
          <w:p w14:paraId="4F5B449B" w14:textId="43CA3846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Владелец</w:t>
            </w:r>
            <w:proofErr w:type="spellEnd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предприятия</w:t>
            </w:r>
            <w:proofErr w:type="spellEnd"/>
          </w:p>
        </w:tc>
        <w:tc>
          <w:tcPr>
            <w:tcW w:w="7620" w:type="dxa"/>
          </w:tcPr>
          <w:p w14:paraId="7B63D21C" w14:textId="53B7C202" w:rsidR="000A4AE7" w:rsidRPr="00703E37" w:rsidRDefault="000A4AE7" w:rsidP="00F75DAD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Пользователь, имеющий права на публикацию товаров на сайте</w:t>
            </w:r>
          </w:p>
        </w:tc>
      </w:tr>
      <w:tr w:rsidR="000A4AE7" w:rsidRPr="00220B6E" w14:paraId="09E84DB1" w14:textId="77777777" w:rsidTr="00ED501E">
        <w:tc>
          <w:tcPr>
            <w:tcW w:w="1951" w:type="dxa"/>
            <w:vAlign w:val="center"/>
          </w:tcPr>
          <w:p w14:paraId="3EDFC43E" w14:textId="7C630225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Система</w:t>
            </w:r>
            <w:proofErr w:type="spellEnd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учёта</w:t>
            </w:r>
            <w:proofErr w:type="spellEnd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товаров</w:t>
            </w:r>
            <w:proofErr w:type="spellEnd"/>
          </w:p>
        </w:tc>
        <w:tc>
          <w:tcPr>
            <w:tcW w:w="7620" w:type="dxa"/>
          </w:tcPr>
          <w:p w14:paraId="29785F2F" w14:textId="5E6649DC" w:rsidR="000A4AE7" w:rsidRPr="00703E37" w:rsidRDefault="000A4AE7" w:rsidP="00F75DAD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Внешняя информационная система, содержащая данные о товарах и заказах, интегрированная с веб-сайтом</w:t>
            </w:r>
          </w:p>
        </w:tc>
      </w:tr>
      <w:tr w:rsidR="000A4AE7" w:rsidRPr="00220B6E" w14:paraId="346E6C34" w14:textId="77777777" w:rsidTr="00ED501E">
        <w:tc>
          <w:tcPr>
            <w:tcW w:w="1951" w:type="dxa"/>
            <w:vAlign w:val="center"/>
          </w:tcPr>
          <w:p w14:paraId="2FF93AF2" w14:textId="1130C6F5" w:rsidR="000A4AE7" w:rsidRPr="00703E37" w:rsidRDefault="000A4AE7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Товар</w:t>
            </w:r>
            <w:proofErr w:type="spellEnd"/>
          </w:p>
        </w:tc>
        <w:tc>
          <w:tcPr>
            <w:tcW w:w="7620" w:type="dxa"/>
          </w:tcPr>
          <w:p w14:paraId="07571FDF" w14:textId="7A61AF58" w:rsidR="000A4AE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Объект, предлагаемый для продажи через веб-сайт</w:t>
            </w:r>
          </w:p>
        </w:tc>
      </w:tr>
      <w:tr w:rsidR="000A4AE7" w:rsidRPr="00220B6E" w14:paraId="2626980A" w14:textId="77777777" w:rsidTr="00ED501E">
        <w:tc>
          <w:tcPr>
            <w:tcW w:w="1951" w:type="dxa"/>
            <w:vAlign w:val="center"/>
          </w:tcPr>
          <w:p w14:paraId="0B39D798" w14:textId="2E84C6C7" w:rsidR="000A4AE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Каталог</w:t>
            </w:r>
            <w:proofErr w:type="spellEnd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товаров</w:t>
            </w:r>
            <w:proofErr w:type="spellEnd"/>
          </w:p>
        </w:tc>
        <w:tc>
          <w:tcPr>
            <w:tcW w:w="7620" w:type="dxa"/>
          </w:tcPr>
          <w:p w14:paraId="45108762" w14:textId="5E3DB3BD" w:rsidR="000A4AE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Структурированный список товаров, доступных для заказа на веб-сайте</w:t>
            </w:r>
          </w:p>
        </w:tc>
      </w:tr>
      <w:tr w:rsidR="00703E37" w:rsidRPr="00220B6E" w14:paraId="5A479A76" w14:textId="77777777" w:rsidTr="00ED501E">
        <w:tc>
          <w:tcPr>
            <w:tcW w:w="1951" w:type="dxa"/>
            <w:vAlign w:val="center"/>
          </w:tcPr>
          <w:p w14:paraId="3C22500D" w14:textId="7AE9A0DF" w:rsidR="00703E3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Поиск</w:t>
            </w:r>
            <w:proofErr w:type="spellEnd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товара</w:t>
            </w:r>
            <w:proofErr w:type="spellEnd"/>
          </w:p>
        </w:tc>
        <w:tc>
          <w:tcPr>
            <w:tcW w:w="7620" w:type="dxa"/>
          </w:tcPr>
          <w:p w14:paraId="0B65C51D" w14:textId="6E096EB9" w:rsidR="00703E3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Функционал системы, позволяющий клиенту находить товары по заданным параметрам</w:t>
            </w:r>
          </w:p>
        </w:tc>
      </w:tr>
      <w:tr w:rsidR="00703E37" w:rsidRPr="00220B6E" w14:paraId="666BA1F6" w14:textId="77777777" w:rsidTr="00ED501E">
        <w:tc>
          <w:tcPr>
            <w:tcW w:w="1951" w:type="dxa"/>
            <w:vAlign w:val="center"/>
          </w:tcPr>
          <w:p w14:paraId="2993FDC4" w14:textId="0CCECD1B" w:rsidR="00703E3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Онлайн-заказ</w:t>
            </w:r>
            <w:proofErr w:type="spellEnd"/>
          </w:p>
        </w:tc>
        <w:tc>
          <w:tcPr>
            <w:tcW w:w="7620" w:type="dxa"/>
          </w:tcPr>
          <w:p w14:paraId="2D7B189A" w14:textId="46314541" w:rsidR="00703E3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Процесс оформления покупки клиентом через веб-сайт</w:t>
            </w:r>
          </w:p>
        </w:tc>
      </w:tr>
      <w:tr w:rsidR="00703E37" w:rsidRPr="00220B6E" w14:paraId="0802B7DD" w14:textId="77777777" w:rsidTr="00ED501E">
        <w:tc>
          <w:tcPr>
            <w:tcW w:w="1951" w:type="dxa"/>
            <w:vAlign w:val="center"/>
          </w:tcPr>
          <w:p w14:paraId="5843862F" w14:textId="5A1C5AA8" w:rsidR="00703E3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Публикация</w:t>
            </w:r>
            <w:proofErr w:type="spellEnd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товара</w:t>
            </w:r>
            <w:proofErr w:type="spellEnd"/>
          </w:p>
        </w:tc>
        <w:tc>
          <w:tcPr>
            <w:tcW w:w="7620" w:type="dxa"/>
          </w:tcPr>
          <w:p w14:paraId="317F9EFA" w14:textId="2FF42BF9" w:rsidR="00703E3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Процесс добавления нового товара в каталог сайта владельцем предприятия.</w:t>
            </w:r>
          </w:p>
        </w:tc>
      </w:tr>
      <w:tr w:rsidR="00703E37" w:rsidRPr="00220B6E" w14:paraId="4A8BC3DB" w14:textId="77777777" w:rsidTr="00ED501E">
        <w:tc>
          <w:tcPr>
            <w:tcW w:w="1951" w:type="dxa"/>
            <w:vAlign w:val="center"/>
          </w:tcPr>
          <w:p w14:paraId="4AFED838" w14:textId="45D366D2" w:rsidR="00703E37" w:rsidRPr="00703E37" w:rsidRDefault="00703E37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color w:val="000000"/>
                <w:sz w:val="24"/>
                <w:szCs w:val="24"/>
              </w:rPr>
              <w:t>Авторизация</w:t>
            </w:r>
            <w:proofErr w:type="spellEnd"/>
          </w:p>
        </w:tc>
        <w:tc>
          <w:tcPr>
            <w:tcW w:w="7620" w:type="dxa"/>
          </w:tcPr>
          <w:p w14:paraId="2DB9C372" w14:textId="37ECA23F" w:rsidR="00703E37" w:rsidRPr="00703E37" w:rsidRDefault="00703E37" w:rsidP="00F75DAD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03E37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Процесс идентификации пользователя перед получением доступа к управлению товарами</w:t>
            </w:r>
          </w:p>
        </w:tc>
      </w:tr>
    </w:tbl>
    <w:p w14:paraId="7E8C98A0" w14:textId="77777777" w:rsidR="002C7B88" w:rsidRPr="00220B6E" w:rsidRDefault="002C7B88" w:rsidP="00703E37">
      <w:pPr>
        <w:pStyle w:val="1"/>
        <w:ind w:firstLine="0"/>
        <w:rPr>
          <w:lang w:val="ru-RU"/>
        </w:rPr>
      </w:pPr>
    </w:p>
    <w:p w14:paraId="5A06D749" w14:textId="383DD174" w:rsidR="00C4713B" w:rsidRPr="00220B6E" w:rsidRDefault="00F04D7D" w:rsidP="006C323B">
      <w:pPr>
        <w:pStyle w:val="a3"/>
        <w:ind w:firstLine="0"/>
        <w:rPr>
          <w:szCs w:val="28"/>
          <w:lang w:val="ru-RU"/>
        </w:rPr>
      </w:pPr>
      <w:bookmarkStart w:id="7" w:name="_Toc189770026"/>
      <w:r w:rsidRPr="00220B6E">
        <w:rPr>
          <w:szCs w:val="28"/>
          <w:lang w:val="ru-RU"/>
        </w:rPr>
        <w:t>2.3</w:t>
      </w:r>
      <w:r w:rsidRPr="00220B6E">
        <w:rPr>
          <w:szCs w:val="28"/>
          <w:lang w:val="ru-RU"/>
        </w:rPr>
        <w:tab/>
        <w:t>Постановка задачи</w:t>
      </w:r>
      <w:bookmarkEnd w:id="7"/>
    </w:p>
    <w:p w14:paraId="1E699C74" w14:textId="5D872DE1" w:rsidR="00AC4022" w:rsidRPr="00220B6E" w:rsidRDefault="00AC4022" w:rsidP="00AC4022">
      <w:pPr>
        <w:pStyle w:val="a3"/>
        <w:rPr>
          <w:szCs w:val="28"/>
          <w:lang w:val="ru-RU"/>
        </w:rPr>
      </w:pPr>
      <w:bookmarkStart w:id="8" w:name="_Toc189770027"/>
      <w:r w:rsidRPr="00220B6E">
        <w:rPr>
          <w:szCs w:val="28"/>
          <w:lang w:val="ru-RU"/>
        </w:rPr>
        <w:t xml:space="preserve">2.3.1 </w:t>
      </w:r>
      <w:r w:rsidRPr="004756CF">
        <w:rPr>
          <w:szCs w:val="28"/>
          <w:lang w:val="ru-RU"/>
        </w:rPr>
        <w:t>Характеристики задачи</w:t>
      </w:r>
      <w:bookmarkEnd w:id="8"/>
    </w:p>
    <w:p w14:paraId="7B1CFC02" w14:textId="77777777" w:rsidR="00AC4022" w:rsidRPr="00220B6E" w:rsidRDefault="00AC4022" w:rsidP="004756CF">
      <w:pPr>
        <w:rPr>
          <w:lang w:val="ru-RU"/>
        </w:rPr>
      </w:pPr>
      <w:r w:rsidRPr="00220B6E">
        <w:rPr>
          <w:lang w:val="ru-RU"/>
        </w:rPr>
        <w:t>Назначение задачи: автоматизация процесса продажи товаров через интернет-магазин с возможностью просмотра каталога товаров, поиска, оформления заказов и публикации новых товаров.</w:t>
      </w:r>
    </w:p>
    <w:p w14:paraId="21FCCA78" w14:textId="77777777" w:rsidR="00AC4022" w:rsidRPr="00220B6E" w:rsidRDefault="00AC4022" w:rsidP="004756CF">
      <w:pPr>
        <w:rPr>
          <w:lang w:val="ru-RU"/>
        </w:rPr>
      </w:pPr>
      <w:r w:rsidRPr="00220B6E">
        <w:rPr>
          <w:lang w:val="ru-RU"/>
        </w:rPr>
        <w:lastRenderedPageBreak/>
        <w:t>Перечень объектов автоматизации: веб-сайт интернет-магазина, система учёта товаров, база данных клиентов, база данных заказов.</w:t>
      </w:r>
    </w:p>
    <w:p w14:paraId="79F02D3D" w14:textId="77777777" w:rsidR="00AC4022" w:rsidRPr="00220B6E" w:rsidRDefault="00AC4022" w:rsidP="004756CF">
      <w:pPr>
        <w:rPr>
          <w:lang w:val="ru-RU"/>
        </w:rPr>
      </w:pPr>
      <w:r w:rsidRPr="00220B6E">
        <w:rPr>
          <w:lang w:val="ru-RU"/>
        </w:rPr>
        <w:t>Периодичность и продолжительность решения задачи: процесс оформления заказов и поиска товаров выполняется в режиме реального времени, публикация товаров – по мере необходимости.</w:t>
      </w:r>
    </w:p>
    <w:p w14:paraId="0E048096" w14:textId="77777777" w:rsidR="00AC4022" w:rsidRPr="00220B6E" w:rsidRDefault="00AC4022" w:rsidP="004756CF">
      <w:pPr>
        <w:rPr>
          <w:lang w:val="ru-RU"/>
        </w:rPr>
      </w:pPr>
      <w:r w:rsidRPr="00220B6E">
        <w:rPr>
          <w:lang w:val="ru-RU"/>
        </w:rPr>
        <w:t>Условия прекращения автоматизированного решения задачи: система приостанавливает работу в случае технических сбоев, отсутствия соединения с базой данных или сервером учёта товаров.</w:t>
      </w:r>
    </w:p>
    <w:p w14:paraId="5DC5C50B" w14:textId="77777777" w:rsidR="00AC4022" w:rsidRPr="00220B6E" w:rsidRDefault="00AC4022" w:rsidP="004756CF">
      <w:pPr>
        <w:rPr>
          <w:lang w:val="ru-RU"/>
        </w:rPr>
      </w:pPr>
      <w:r w:rsidRPr="00220B6E">
        <w:rPr>
          <w:lang w:val="ru-RU"/>
        </w:rPr>
        <w:t>Связь с другими задачами АС: система связана с управлением складским учётом, обработкой заказов и управлением клиентскими данными.</w:t>
      </w:r>
    </w:p>
    <w:p w14:paraId="07252CF0" w14:textId="77777777" w:rsidR="00AC4022" w:rsidRPr="00220B6E" w:rsidRDefault="00AC4022" w:rsidP="004756CF">
      <w:pPr>
        <w:rPr>
          <w:lang w:val="ru-RU"/>
        </w:rPr>
      </w:pPr>
      <w:r w:rsidRPr="00220B6E">
        <w:rPr>
          <w:lang w:val="ru-RU"/>
        </w:rPr>
        <w:t>Должностные лица, влияющие на решение задачи: владелец предприятия отвечает за публикацию товаров, клиенты – за оформление заказов, система учёта товаров – за обработку заказанных позиций.</w:t>
      </w:r>
    </w:p>
    <w:p w14:paraId="25F7E7E2" w14:textId="7864A241" w:rsidR="00AC4022" w:rsidRPr="00220B6E" w:rsidRDefault="00AC4022" w:rsidP="004756CF">
      <w:pPr>
        <w:rPr>
          <w:lang w:val="ru-RU"/>
        </w:rPr>
      </w:pPr>
      <w:r w:rsidRPr="00220B6E">
        <w:rPr>
          <w:lang w:val="ru-RU"/>
        </w:rPr>
        <w:t>Распределение действий между персоналом и техническими средствами: клиент осуществляет поиск товаров и оформляет заказы, система проверяет наличие товара и регистрирует покупку, владелец предприятия публикует новые товары.</w:t>
      </w:r>
    </w:p>
    <w:p w14:paraId="14CEBB44" w14:textId="47B1860F" w:rsidR="00AC4022" w:rsidRPr="00220B6E" w:rsidRDefault="00AC4022" w:rsidP="00AC4022">
      <w:pPr>
        <w:pStyle w:val="a3"/>
        <w:rPr>
          <w:szCs w:val="28"/>
          <w:lang w:val="ru-RU"/>
        </w:rPr>
      </w:pPr>
      <w:bookmarkStart w:id="9" w:name="_Toc189770028"/>
      <w:r w:rsidRPr="00220B6E">
        <w:rPr>
          <w:szCs w:val="28"/>
          <w:lang w:val="ru-RU"/>
        </w:rPr>
        <w:t xml:space="preserve">2.3.2 </w:t>
      </w:r>
      <w:r w:rsidRPr="004756CF">
        <w:rPr>
          <w:szCs w:val="28"/>
          <w:lang w:val="ru-RU"/>
        </w:rPr>
        <w:t>Входная информация</w:t>
      </w:r>
      <w:bookmarkEnd w:id="9"/>
    </w:p>
    <w:p w14:paraId="50A6FC3C" w14:textId="6D560FA6" w:rsidR="00E474EE" w:rsidRPr="00E474EE" w:rsidRDefault="000A4AE7" w:rsidP="000A4AE7">
      <w:pPr>
        <w:pStyle w:val="a7"/>
        <w:rPr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Перечень и описание входных сообщений</w:t>
      </w:r>
      <w:r w:rsidR="00E474EE" w:rsidRPr="00E474EE">
        <w:rPr>
          <w:szCs w:val="28"/>
          <w:lang w:val="ru-RU"/>
        </w:rPr>
        <w:t>:</w:t>
      </w:r>
    </w:p>
    <w:p w14:paraId="12C354B4" w14:textId="00BB7984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Запрос на поиск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данные, введённые клиентом для поиска товара.</w:t>
      </w:r>
    </w:p>
    <w:p w14:paraId="6A953A01" w14:textId="1BF96C2F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Запрос на оформление заказа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информация о выбранных товарах, контактные данные клиента.</w:t>
      </w:r>
    </w:p>
    <w:p w14:paraId="5E68EF1F" w14:textId="44F823CD" w:rsidR="00E474EE" w:rsidRPr="00E474EE" w:rsidRDefault="000A4AE7" w:rsidP="000A4AE7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Запрос на публикацию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данные о товаре, предоставленные владельцем предприятия.</w:t>
      </w:r>
    </w:p>
    <w:p w14:paraId="7AAA67D4" w14:textId="027F6BC5" w:rsidR="00E474EE" w:rsidRPr="00E474EE" w:rsidRDefault="000A4AE7" w:rsidP="000A4AE7">
      <w:pPr>
        <w:pStyle w:val="a7"/>
        <w:rPr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Описание структурных единиц входных сообщений</w:t>
      </w:r>
      <w:r w:rsidR="00E474EE" w:rsidRPr="00E474EE">
        <w:rPr>
          <w:szCs w:val="28"/>
          <w:lang w:val="ru-RU"/>
        </w:rPr>
        <w:t>:</w:t>
      </w:r>
    </w:p>
    <w:p w14:paraId="03941BF3" w14:textId="05FD0F90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Название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строка, содержащая название запрашиваемого товара.</w:t>
      </w:r>
    </w:p>
    <w:p w14:paraId="6400F358" w14:textId="0540BA58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Категория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строка, указывающая категорию поиска.</w:t>
      </w:r>
    </w:p>
    <w:p w14:paraId="13846E68" w14:textId="38EAF6A4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lastRenderedPageBreak/>
        <w:t>Контактные данные клиента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строка (ФИО, телефон, адрес).</w:t>
      </w:r>
    </w:p>
    <w:p w14:paraId="5A8C53C9" w14:textId="7EA62DF8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inorHAnsi" w:cstheme="minorBidi"/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Описание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текст, включающий характеристики товара.</w:t>
      </w:r>
    </w:p>
    <w:p w14:paraId="0EE0A4CF" w14:textId="14A37EF5" w:rsidR="00E474EE" w:rsidRPr="00E474EE" w:rsidRDefault="000A4AE7" w:rsidP="000A4AE7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0A4AE7">
        <w:rPr>
          <w:rFonts w:eastAsiaTheme="minorHAnsi" w:cstheme="minorBidi"/>
          <w:szCs w:val="28"/>
          <w:lang w:val="ru-RU"/>
        </w:rPr>
        <w:t>Изображения товара</w:t>
      </w:r>
      <w:r w:rsidRPr="000A4AE7">
        <w:rPr>
          <w:rFonts w:eastAsiaTheme="minorHAnsi" w:cstheme="minorBidi"/>
          <w:szCs w:val="28"/>
        </w:rPr>
        <w:t> </w:t>
      </w:r>
      <w:r w:rsidRPr="000A4AE7">
        <w:rPr>
          <w:rFonts w:eastAsiaTheme="minorHAnsi" w:cstheme="minorBidi"/>
          <w:szCs w:val="28"/>
          <w:lang w:val="ru-RU"/>
        </w:rPr>
        <w:t>– ссылка на файл изображения товара</w:t>
      </w:r>
    </w:p>
    <w:p w14:paraId="5B1F43FB" w14:textId="5AA62698" w:rsidR="00E474EE" w:rsidRPr="00E474EE" w:rsidRDefault="000A4AE7" w:rsidP="000A4AE7">
      <w:pPr>
        <w:pStyle w:val="a7"/>
        <w:rPr>
          <w:szCs w:val="28"/>
          <w:lang w:val="ru-RU"/>
        </w:rPr>
      </w:pPr>
      <w:r w:rsidRPr="000A4AE7">
        <w:rPr>
          <w:rFonts w:eastAsiaTheme="minorHAnsi" w:cstheme="minorBidi"/>
          <w:szCs w:val="28"/>
        </w:rPr>
        <w:t>Источник информации</w:t>
      </w:r>
      <w:r w:rsidR="00E474EE" w:rsidRPr="00E474EE">
        <w:rPr>
          <w:szCs w:val="28"/>
          <w:lang w:val="ru-RU"/>
        </w:rPr>
        <w:t>:</w:t>
      </w:r>
    </w:p>
    <w:p w14:paraId="21189CBA" w14:textId="456606AB" w:rsidR="000A4AE7" w:rsidRPr="004756CF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ajorEastAsia" w:cstheme="majorBidi"/>
          <w:bCs/>
          <w:szCs w:val="28"/>
        </w:rPr>
      </w:pPr>
      <w:proofErr w:type="spellStart"/>
      <w:r w:rsidRPr="000A4AE7">
        <w:rPr>
          <w:rFonts w:eastAsiaTheme="majorEastAsia" w:cstheme="majorBidi"/>
          <w:bCs/>
          <w:szCs w:val="28"/>
        </w:rPr>
        <w:t>Клиент</w:t>
      </w:r>
      <w:proofErr w:type="spellEnd"/>
      <w:r w:rsidRPr="000A4AE7">
        <w:rPr>
          <w:rFonts w:eastAsiaTheme="majorEastAsia" w:cstheme="majorBidi"/>
          <w:bCs/>
          <w:szCs w:val="28"/>
        </w:rPr>
        <w:t xml:space="preserve"> (</w:t>
      </w:r>
      <w:proofErr w:type="spellStart"/>
      <w:r w:rsidRPr="000A4AE7">
        <w:rPr>
          <w:rFonts w:eastAsiaTheme="majorEastAsia" w:cstheme="majorBidi"/>
          <w:bCs/>
          <w:szCs w:val="28"/>
        </w:rPr>
        <w:t>поиск</w:t>
      </w:r>
      <w:proofErr w:type="spellEnd"/>
      <w:r w:rsidRPr="000A4AE7">
        <w:rPr>
          <w:rFonts w:eastAsiaTheme="majorEastAsia" w:cstheme="majorBidi"/>
          <w:bCs/>
          <w:szCs w:val="28"/>
        </w:rPr>
        <w:t xml:space="preserve"> и </w:t>
      </w:r>
      <w:proofErr w:type="spellStart"/>
      <w:r w:rsidRPr="000A4AE7">
        <w:rPr>
          <w:rFonts w:eastAsiaTheme="majorEastAsia" w:cstheme="majorBidi"/>
          <w:bCs/>
          <w:szCs w:val="28"/>
        </w:rPr>
        <w:t>заказы</w:t>
      </w:r>
      <w:proofErr w:type="spellEnd"/>
      <w:r w:rsidRPr="000A4AE7">
        <w:rPr>
          <w:rFonts w:eastAsiaTheme="majorEastAsia" w:cstheme="majorBidi"/>
          <w:bCs/>
          <w:szCs w:val="28"/>
        </w:rPr>
        <w:t>)</w:t>
      </w:r>
    </w:p>
    <w:p w14:paraId="05C9484C" w14:textId="77777777" w:rsidR="000A4AE7" w:rsidRPr="000A4AE7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ajorEastAsia" w:cstheme="majorBidi"/>
          <w:bCs/>
          <w:szCs w:val="28"/>
        </w:rPr>
      </w:pPr>
      <w:r w:rsidRPr="000A4AE7">
        <w:rPr>
          <w:rFonts w:eastAsiaTheme="majorEastAsia" w:cstheme="majorBidi"/>
          <w:bCs/>
          <w:szCs w:val="28"/>
        </w:rPr>
        <w:t>Владелец предприятия (публикация товаров)</w:t>
      </w:r>
    </w:p>
    <w:p w14:paraId="0070BD67" w14:textId="258857E0" w:rsidR="00AC4022" w:rsidRPr="004756CF" w:rsidRDefault="000A4AE7" w:rsidP="000A4AE7">
      <w:pPr>
        <w:pStyle w:val="a7"/>
        <w:numPr>
          <w:ilvl w:val="0"/>
          <w:numId w:val="39"/>
        </w:numPr>
        <w:ind w:left="0" w:firstLine="1134"/>
        <w:rPr>
          <w:rFonts w:eastAsiaTheme="majorEastAsia" w:cstheme="majorBidi"/>
          <w:bCs/>
          <w:szCs w:val="28"/>
          <w:lang w:val="ru-RU"/>
        </w:rPr>
      </w:pPr>
      <w:r w:rsidRPr="00220B6E">
        <w:rPr>
          <w:rFonts w:eastAsiaTheme="majorEastAsia" w:cstheme="majorBidi"/>
          <w:bCs/>
          <w:szCs w:val="28"/>
          <w:lang w:val="ru-RU"/>
        </w:rPr>
        <w:t>Система учёта товаров (проверка наличия товаров)</w:t>
      </w:r>
    </w:p>
    <w:p w14:paraId="0B5D41B6" w14:textId="5B5EC3B7" w:rsidR="00AC4022" w:rsidRPr="00220B6E" w:rsidRDefault="00AC4022" w:rsidP="00AC4022">
      <w:pPr>
        <w:pStyle w:val="a3"/>
        <w:rPr>
          <w:szCs w:val="28"/>
          <w:lang w:val="ru-RU"/>
        </w:rPr>
      </w:pPr>
      <w:bookmarkStart w:id="10" w:name="_Toc189770029"/>
      <w:r w:rsidRPr="00220B6E">
        <w:rPr>
          <w:szCs w:val="28"/>
          <w:lang w:val="ru-RU"/>
        </w:rPr>
        <w:t>2.3.3 Выходная информация</w:t>
      </w:r>
      <w:bookmarkEnd w:id="10"/>
    </w:p>
    <w:p w14:paraId="79C07DA5" w14:textId="77777777" w:rsidR="00E474EE" w:rsidRPr="00E474EE" w:rsidRDefault="00E474EE" w:rsidP="00E474EE">
      <w:pPr>
        <w:pStyle w:val="a7"/>
        <w:rPr>
          <w:szCs w:val="28"/>
          <w:lang w:val="ru-RU"/>
        </w:rPr>
      </w:pPr>
      <w:r w:rsidRPr="00E474EE">
        <w:rPr>
          <w:szCs w:val="28"/>
          <w:lang w:val="ru-RU"/>
        </w:rPr>
        <w:t>Перечень и описание выходных сообщений:</w:t>
      </w:r>
    </w:p>
    <w:p w14:paraId="233CCA09" w14:textId="53C2A57A" w:rsidR="00E474EE" w:rsidRPr="00220B6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Результаты поиска товаров – список найденных товаров с их характеристиками</w:t>
      </w:r>
    </w:p>
    <w:p w14:paraId="79C5DB64" w14:textId="77777777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Подтверждение оформления заказа – сообщение с деталями заказа.</w:t>
      </w:r>
    </w:p>
    <w:p w14:paraId="6D5324B1" w14:textId="2508CF18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Подтверждение публикации товара – информация о том, что товар добавлен в каталог.</w:t>
      </w:r>
    </w:p>
    <w:p w14:paraId="020AF510" w14:textId="05B4AEEB" w:rsidR="00E474EE" w:rsidRPr="00E474EE" w:rsidRDefault="00E474EE" w:rsidP="00E474EE">
      <w:pPr>
        <w:pStyle w:val="a7"/>
        <w:rPr>
          <w:szCs w:val="28"/>
          <w:lang w:val="ru-RU"/>
        </w:rPr>
      </w:pPr>
      <w:r w:rsidRPr="00E474EE">
        <w:rPr>
          <w:szCs w:val="28"/>
          <w:lang w:val="ru-RU"/>
        </w:rPr>
        <w:t>Описание структурных единиц выходных сообщений:</w:t>
      </w:r>
    </w:p>
    <w:p w14:paraId="2026133E" w14:textId="3F1E2728" w:rsidR="00E474EE" w:rsidRPr="00220B6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Название товара</w:t>
      </w:r>
      <w:r w:rsidRPr="00220B6E">
        <w:rPr>
          <w:szCs w:val="28"/>
          <w:lang w:val="ru-RU"/>
        </w:rPr>
        <w:t xml:space="preserve"> </w:t>
      </w:r>
      <w:r w:rsidRPr="00E474EE">
        <w:rPr>
          <w:szCs w:val="28"/>
          <w:lang w:val="ru-RU"/>
        </w:rPr>
        <w:t>– отображаемое название найденного товара.</w:t>
      </w:r>
    </w:p>
    <w:p w14:paraId="7533361C" w14:textId="77777777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</w:rPr>
      </w:pPr>
      <w:proofErr w:type="spellStart"/>
      <w:r w:rsidRPr="00E474EE">
        <w:rPr>
          <w:szCs w:val="28"/>
        </w:rPr>
        <w:t>Цена</w:t>
      </w:r>
      <w:proofErr w:type="spellEnd"/>
      <w:r w:rsidRPr="00E474EE">
        <w:rPr>
          <w:szCs w:val="28"/>
        </w:rPr>
        <w:t xml:space="preserve"> </w:t>
      </w:r>
      <w:proofErr w:type="spellStart"/>
      <w:r w:rsidRPr="00E474EE">
        <w:rPr>
          <w:szCs w:val="28"/>
        </w:rPr>
        <w:t>товара</w:t>
      </w:r>
      <w:proofErr w:type="spellEnd"/>
      <w:r w:rsidRPr="00E474EE">
        <w:rPr>
          <w:szCs w:val="28"/>
        </w:rPr>
        <w:t xml:space="preserve"> – </w:t>
      </w:r>
      <w:proofErr w:type="spellStart"/>
      <w:r w:rsidRPr="00E474EE">
        <w:rPr>
          <w:szCs w:val="28"/>
        </w:rPr>
        <w:t>стоимость</w:t>
      </w:r>
      <w:proofErr w:type="spellEnd"/>
      <w:r w:rsidRPr="00E474EE">
        <w:rPr>
          <w:szCs w:val="28"/>
        </w:rPr>
        <w:t xml:space="preserve"> </w:t>
      </w:r>
      <w:proofErr w:type="spellStart"/>
      <w:r w:rsidRPr="00E474EE">
        <w:rPr>
          <w:szCs w:val="28"/>
        </w:rPr>
        <w:t>товара</w:t>
      </w:r>
      <w:proofErr w:type="spellEnd"/>
    </w:p>
    <w:p w14:paraId="330E1B4B" w14:textId="77777777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Статус заказа – информация о принятии заказа в обработку.</w:t>
      </w:r>
    </w:p>
    <w:p w14:paraId="4CF7CE56" w14:textId="77777777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Подтверждение публикации – уведомление владельцу предприятия о добавлении товара.</w:t>
      </w:r>
    </w:p>
    <w:p w14:paraId="523D2A55" w14:textId="5FBD3984" w:rsidR="00E474EE" w:rsidRPr="00E474EE" w:rsidRDefault="00E474EE" w:rsidP="00E474EE">
      <w:pPr>
        <w:pStyle w:val="a7"/>
        <w:rPr>
          <w:szCs w:val="28"/>
        </w:rPr>
      </w:pPr>
      <w:proofErr w:type="spellStart"/>
      <w:r w:rsidRPr="00E474EE">
        <w:rPr>
          <w:szCs w:val="28"/>
        </w:rPr>
        <w:t>Получатели</w:t>
      </w:r>
      <w:proofErr w:type="spellEnd"/>
      <w:r w:rsidRPr="00E474EE">
        <w:rPr>
          <w:szCs w:val="28"/>
        </w:rPr>
        <w:t xml:space="preserve"> </w:t>
      </w:r>
      <w:proofErr w:type="spellStart"/>
      <w:r w:rsidRPr="00E474EE">
        <w:rPr>
          <w:szCs w:val="28"/>
        </w:rPr>
        <w:t>выходной</w:t>
      </w:r>
      <w:proofErr w:type="spellEnd"/>
      <w:r w:rsidRPr="00E474EE">
        <w:rPr>
          <w:szCs w:val="28"/>
        </w:rPr>
        <w:t xml:space="preserve"> </w:t>
      </w:r>
      <w:proofErr w:type="spellStart"/>
      <w:r w:rsidRPr="00E474EE">
        <w:rPr>
          <w:szCs w:val="28"/>
        </w:rPr>
        <w:t>информации</w:t>
      </w:r>
      <w:proofErr w:type="spellEnd"/>
      <w:r w:rsidRPr="00E474EE">
        <w:rPr>
          <w:szCs w:val="28"/>
          <w:lang w:val="ru-RU"/>
        </w:rPr>
        <w:t>:</w:t>
      </w:r>
    </w:p>
    <w:p w14:paraId="3A563296" w14:textId="77777777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Клиент (результаты поиска, подтверждение заказа).</w:t>
      </w:r>
    </w:p>
    <w:p w14:paraId="09A3C0D2" w14:textId="77777777" w:rsidR="00E474EE" w:rsidRPr="00E474EE" w:rsidRDefault="00E474EE" w:rsidP="00E474EE">
      <w:pPr>
        <w:pStyle w:val="a7"/>
        <w:numPr>
          <w:ilvl w:val="0"/>
          <w:numId w:val="39"/>
        </w:numPr>
        <w:ind w:left="0" w:firstLine="1134"/>
        <w:rPr>
          <w:szCs w:val="28"/>
          <w:lang w:val="ru-RU"/>
        </w:rPr>
      </w:pPr>
      <w:r w:rsidRPr="00E474EE">
        <w:rPr>
          <w:szCs w:val="28"/>
          <w:lang w:val="ru-RU"/>
        </w:rPr>
        <w:t>Владелец предприятия (подтверждение публикации товара).</w:t>
      </w:r>
    </w:p>
    <w:p w14:paraId="02D10BC4" w14:textId="77777777" w:rsidR="00E474EE" w:rsidRPr="00E474EE" w:rsidRDefault="00E474EE" w:rsidP="00E474EE">
      <w:pPr>
        <w:pStyle w:val="a7"/>
        <w:ind w:firstLine="0"/>
        <w:rPr>
          <w:lang w:val="ru-RU"/>
        </w:rPr>
      </w:pPr>
    </w:p>
    <w:p w14:paraId="533AA1C7" w14:textId="77777777" w:rsidR="00AC4022" w:rsidRPr="00220B6E" w:rsidRDefault="00AC4022" w:rsidP="00DC1B8C">
      <w:pPr>
        <w:pStyle w:val="a3"/>
        <w:rPr>
          <w:b w:val="0"/>
          <w:bCs/>
          <w:lang w:val="ru-RU"/>
        </w:rPr>
      </w:pPr>
    </w:p>
    <w:p w14:paraId="537DE0B6" w14:textId="72926D31" w:rsidR="00C4713B" w:rsidRPr="00220B6E" w:rsidRDefault="00B3437B" w:rsidP="00D351F8">
      <w:pPr>
        <w:pStyle w:val="a1"/>
        <w:jc w:val="both"/>
        <w:rPr>
          <w:szCs w:val="28"/>
          <w:lang w:val="ru-RU"/>
        </w:rPr>
      </w:pPr>
      <w:bookmarkStart w:id="11" w:name="_Toc189770030"/>
      <w:r w:rsidRPr="00220B6E">
        <w:rPr>
          <w:szCs w:val="28"/>
          <w:lang w:val="ru-RU"/>
        </w:rPr>
        <w:lastRenderedPageBreak/>
        <w:t>3</w:t>
      </w:r>
      <w:r w:rsidRPr="00220B6E">
        <w:rPr>
          <w:szCs w:val="28"/>
          <w:lang w:val="ru-RU"/>
        </w:rPr>
        <w:tab/>
        <w:t>Проектирование ИС</w:t>
      </w:r>
      <w:bookmarkEnd w:id="11"/>
    </w:p>
    <w:p w14:paraId="4CFC09E9" w14:textId="77777777" w:rsidR="002C7B88" w:rsidRPr="00220B6E" w:rsidRDefault="002C7B88">
      <w:pPr>
        <w:pStyle w:val="1"/>
        <w:rPr>
          <w:szCs w:val="28"/>
          <w:lang w:val="ru-RU"/>
        </w:rPr>
      </w:pPr>
    </w:p>
    <w:p w14:paraId="4C731EBB" w14:textId="08DE2024" w:rsidR="002C7B88" w:rsidRPr="00220B6E" w:rsidRDefault="00B3437B" w:rsidP="00307034">
      <w:pPr>
        <w:pStyle w:val="a3"/>
        <w:ind w:firstLine="0"/>
        <w:rPr>
          <w:szCs w:val="28"/>
          <w:lang w:val="ru-RU"/>
        </w:rPr>
      </w:pPr>
      <w:bookmarkStart w:id="12" w:name="_Toc189770031"/>
      <w:r w:rsidRPr="00220B6E">
        <w:rPr>
          <w:szCs w:val="28"/>
          <w:lang w:val="ru-RU"/>
        </w:rPr>
        <w:t>3.1</w:t>
      </w:r>
      <w:r w:rsidRPr="00220B6E">
        <w:rPr>
          <w:szCs w:val="28"/>
          <w:lang w:val="ru-RU"/>
        </w:rPr>
        <w:tab/>
        <w:t>Модель анализа</w:t>
      </w:r>
      <w:bookmarkEnd w:id="12"/>
    </w:p>
    <w:p w14:paraId="0C98E8E4" w14:textId="3AE9446E" w:rsidR="00C4713B" w:rsidRPr="00220B6E" w:rsidRDefault="00B3437B" w:rsidP="00527C43">
      <w:pPr>
        <w:pStyle w:val="a3"/>
        <w:ind w:firstLine="0"/>
        <w:rPr>
          <w:szCs w:val="28"/>
          <w:lang w:val="ru-RU"/>
        </w:rPr>
      </w:pPr>
      <w:bookmarkStart w:id="13" w:name="_Toc189770032"/>
      <w:r w:rsidRPr="00220B6E">
        <w:rPr>
          <w:szCs w:val="28"/>
          <w:lang w:val="ru-RU"/>
        </w:rPr>
        <w:t>3.1.1</w:t>
      </w:r>
      <w:r w:rsidRPr="00220B6E">
        <w:rPr>
          <w:szCs w:val="28"/>
          <w:lang w:val="ru-RU"/>
        </w:rPr>
        <w:tab/>
        <w:t>Диаграмма ключевых абстракций</w:t>
      </w:r>
      <w:bookmarkEnd w:id="13"/>
    </w:p>
    <w:p w14:paraId="1436C649" w14:textId="77777777" w:rsidR="008D0E2D" w:rsidRPr="00220B6E" w:rsidRDefault="008D0E2D" w:rsidP="008D0E2D">
      <w:pPr>
        <w:pStyle w:val="a7"/>
        <w:rPr>
          <w:szCs w:val="28"/>
          <w:lang w:val="ru-RU"/>
        </w:rPr>
      </w:pPr>
      <w:r w:rsidRPr="00220B6E">
        <w:rPr>
          <w:szCs w:val="28"/>
          <w:lang w:val="ru-RU"/>
        </w:rPr>
        <w:t>Ключевые абстракции представлены в таблице 5.</w:t>
      </w:r>
    </w:p>
    <w:p w14:paraId="45DC774D" w14:textId="2F868613" w:rsidR="006C1114" w:rsidRPr="009427D2" w:rsidRDefault="006C1114" w:rsidP="006C1114">
      <w:pPr>
        <w:pStyle w:val="Caption"/>
        <w:keepNext/>
        <w:rPr>
          <w:szCs w:val="28"/>
          <w:lang w:val="ru-RU"/>
        </w:rPr>
      </w:pPr>
      <w:r w:rsidRPr="00D351F8">
        <w:rPr>
          <w:spacing w:val="40"/>
          <w:szCs w:val="28"/>
        </w:rPr>
        <w:t>Таблица</w:t>
      </w:r>
      <w:r w:rsidRPr="00D351F8">
        <w:rPr>
          <w:szCs w:val="28"/>
        </w:rPr>
        <w:t xml:space="preserve"> </w:t>
      </w:r>
      <w:r w:rsidR="009427D2">
        <w:rPr>
          <w:szCs w:val="28"/>
          <w:lang w:val="ru-RU"/>
        </w:rPr>
        <w:t>3</w:t>
      </w:r>
      <w:r w:rsidRPr="00D351F8">
        <w:rPr>
          <w:szCs w:val="28"/>
        </w:rPr>
        <w:t xml:space="preserve"> </w:t>
      </w:r>
      <w:r w:rsidR="009427D2">
        <w:rPr>
          <w:szCs w:val="28"/>
        </w:rPr>
        <w:t>–</w:t>
      </w:r>
      <w:r w:rsidRPr="00D351F8">
        <w:rPr>
          <w:szCs w:val="28"/>
        </w:rPr>
        <w:t xml:space="preserve"> </w:t>
      </w:r>
      <w:r w:rsidR="009427D2">
        <w:rPr>
          <w:szCs w:val="28"/>
          <w:lang w:val="ru-RU"/>
        </w:rPr>
        <w:t>Ключевые абстракции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7762"/>
      </w:tblGrid>
      <w:tr w:rsidR="006C1114" w:rsidRPr="00E03210" w14:paraId="630D9C2B" w14:textId="77777777" w:rsidTr="00ED501E">
        <w:tc>
          <w:tcPr>
            <w:tcW w:w="1809" w:type="dxa"/>
            <w:vAlign w:val="center"/>
          </w:tcPr>
          <w:p w14:paraId="35D99958" w14:textId="77777777" w:rsidR="006C1114" w:rsidRPr="00703E37" w:rsidRDefault="006C1114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7762" w:type="dxa"/>
            <w:vAlign w:val="center"/>
          </w:tcPr>
          <w:p w14:paraId="77DC8CAC" w14:textId="77777777" w:rsidR="006C1114" w:rsidRPr="00703E37" w:rsidRDefault="006C1114" w:rsidP="00ED501E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703E37">
              <w:rPr>
                <w:rFonts w:ascii="Times New Roman" w:hAnsi="Times New Roman"/>
                <w:sz w:val="24"/>
                <w:szCs w:val="24"/>
              </w:rPr>
              <w:t>Описание</w:t>
            </w:r>
            <w:proofErr w:type="spellEnd"/>
          </w:p>
        </w:tc>
      </w:tr>
      <w:tr w:rsidR="006C1114" w:rsidRPr="00220B6E" w14:paraId="24ABA766" w14:textId="77777777" w:rsidTr="00ED501E">
        <w:tc>
          <w:tcPr>
            <w:tcW w:w="1809" w:type="dxa"/>
            <w:vAlign w:val="center"/>
          </w:tcPr>
          <w:p w14:paraId="1C2CF6DD" w14:textId="011AEFFA" w:rsidR="006C1114" w:rsidRPr="00F94AC2" w:rsidRDefault="006C1114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94AC2">
              <w:rPr>
                <w:rFonts w:ascii="Times New Roman" w:hAnsi="Times New Roman"/>
                <w:sz w:val="24"/>
                <w:szCs w:val="24"/>
              </w:rPr>
              <w:t>Product</w:t>
            </w:r>
          </w:p>
        </w:tc>
        <w:tc>
          <w:tcPr>
            <w:tcW w:w="7762" w:type="dxa"/>
          </w:tcPr>
          <w:p w14:paraId="04073C94" w14:textId="3AEAF737" w:rsidR="006C1114" w:rsidRPr="00F94AC2" w:rsidRDefault="00F94AC2" w:rsidP="0086573F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Сущность, описывающая товар в системе, включая такие параметры, как артикул, цена, количество, статус публикации (опубликован/не опубликован) и доступность в продаже (в продаже/не в продаже).</w:t>
            </w:r>
          </w:p>
        </w:tc>
      </w:tr>
      <w:tr w:rsidR="006C1114" w:rsidRPr="00220B6E" w14:paraId="5DB99DFE" w14:textId="77777777" w:rsidTr="00ED501E">
        <w:tc>
          <w:tcPr>
            <w:tcW w:w="1809" w:type="dxa"/>
            <w:vAlign w:val="center"/>
          </w:tcPr>
          <w:p w14:paraId="6841BF48" w14:textId="1F49A065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94AC2">
              <w:rPr>
                <w:rFonts w:ascii="Times New Roman" w:hAnsi="Times New Roman"/>
                <w:sz w:val="24"/>
                <w:szCs w:val="24"/>
              </w:rPr>
              <w:t>Order</w:t>
            </w:r>
          </w:p>
        </w:tc>
        <w:tc>
          <w:tcPr>
            <w:tcW w:w="7762" w:type="dxa"/>
          </w:tcPr>
          <w:p w14:paraId="3D541515" w14:textId="53D27A1A" w:rsidR="006C1114" w:rsidRPr="00F94AC2" w:rsidRDefault="009427D2" w:rsidP="0086573F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З</w:t>
            </w:r>
            <w:r w:rsidRPr="009427D2">
              <w:rPr>
                <w:rFonts w:ascii="Times New Roman" w:hAnsi="Times New Roman"/>
                <w:sz w:val="24"/>
                <w:lang w:val="ru-RU"/>
              </w:rPr>
              <w:t>аказ клиента, содержащий информацию о выбранных товарах, дате оформления, способе доставки или месте самовывоза, а также комментарии клиента.</w:t>
            </w:r>
          </w:p>
        </w:tc>
      </w:tr>
      <w:tr w:rsidR="006C1114" w:rsidRPr="00220B6E" w14:paraId="263CC741" w14:textId="77777777" w:rsidTr="00ED501E">
        <w:tc>
          <w:tcPr>
            <w:tcW w:w="1809" w:type="dxa"/>
            <w:vAlign w:val="center"/>
          </w:tcPr>
          <w:p w14:paraId="34EF1189" w14:textId="1BFCB08E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94AC2">
              <w:rPr>
                <w:rFonts w:ascii="Times New Roman" w:hAnsi="Times New Roman"/>
                <w:sz w:val="24"/>
                <w:szCs w:val="24"/>
              </w:rPr>
              <w:t>Client</w:t>
            </w:r>
          </w:p>
        </w:tc>
        <w:tc>
          <w:tcPr>
            <w:tcW w:w="7762" w:type="dxa"/>
          </w:tcPr>
          <w:p w14:paraId="52807CB3" w14:textId="5612D5A0" w:rsidR="006C1114" w:rsidRPr="00F94AC2" w:rsidRDefault="009427D2" w:rsidP="0086573F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К</w:t>
            </w:r>
            <w:r w:rsidRPr="009427D2">
              <w:rPr>
                <w:rFonts w:ascii="Times New Roman" w:hAnsi="Times New Roman"/>
                <w:sz w:val="24"/>
                <w:lang w:val="ru-RU"/>
              </w:rPr>
              <w:t>лиентская информация, включая личные данные, контактную информацию и историю сделанных заказов.</w:t>
            </w:r>
          </w:p>
        </w:tc>
      </w:tr>
      <w:tr w:rsidR="009427D2" w:rsidRPr="00220B6E" w14:paraId="3B6A9597" w14:textId="77777777" w:rsidTr="00ED501E">
        <w:tc>
          <w:tcPr>
            <w:tcW w:w="1809" w:type="dxa"/>
            <w:vAlign w:val="center"/>
          </w:tcPr>
          <w:p w14:paraId="57C232C0" w14:textId="3CC35981" w:rsidR="009427D2" w:rsidRPr="00F94AC2" w:rsidRDefault="009427D2" w:rsidP="00ED501E">
            <w:pPr>
              <w:ind w:firstLine="0"/>
              <w:jc w:val="left"/>
              <w:rPr>
                <w:rFonts w:ascii="Times New Roman" w:hAnsi="Times New Roman"/>
                <w:sz w:val="24"/>
              </w:rPr>
            </w:pPr>
            <w:r w:rsidRPr="00F94AC2">
              <w:rPr>
                <w:rFonts w:ascii="Times New Roman" w:hAnsi="Times New Roman"/>
                <w:sz w:val="24"/>
              </w:rPr>
              <w:t>User</w:t>
            </w:r>
          </w:p>
        </w:tc>
        <w:tc>
          <w:tcPr>
            <w:tcW w:w="7762" w:type="dxa"/>
          </w:tcPr>
          <w:p w14:paraId="5021CAB6" w14:textId="39F71D58" w:rsidR="009427D2" w:rsidRPr="00F94AC2" w:rsidRDefault="009427D2" w:rsidP="0086573F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У</w:t>
            </w:r>
            <w:r w:rsidRPr="009427D2">
              <w:rPr>
                <w:rFonts w:ascii="Times New Roman" w:hAnsi="Times New Roman"/>
                <w:sz w:val="24"/>
                <w:lang w:val="ru-RU"/>
              </w:rPr>
              <w:t>чётная запись администратора или владельца бизнеса, используемая для авторизации и управления функциональностью сайта, включая публикацию товаров.</w:t>
            </w:r>
          </w:p>
        </w:tc>
      </w:tr>
      <w:tr w:rsidR="006C1114" w:rsidRPr="00220B6E" w14:paraId="61DE82D6" w14:textId="77777777" w:rsidTr="00ED501E">
        <w:tc>
          <w:tcPr>
            <w:tcW w:w="1809" w:type="dxa"/>
            <w:vAlign w:val="center"/>
          </w:tcPr>
          <w:p w14:paraId="4D44A147" w14:textId="22D37558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94AC2">
              <w:rPr>
                <w:rFonts w:ascii="Times New Roman" w:hAnsi="Times New Roman"/>
                <w:sz w:val="24"/>
                <w:szCs w:val="24"/>
              </w:rPr>
              <w:t>Manufacture Company</w:t>
            </w:r>
          </w:p>
        </w:tc>
        <w:tc>
          <w:tcPr>
            <w:tcW w:w="7762" w:type="dxa"/>
          </w:tcPr>
          <w:p w14:paraId="5CEBEC8B" w14:textId="46A314EF" w:rsidR="006C1114" w:rsidRPr="00F94AC2" w:rsidRDefault="00F94AC2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Данные о производителе товара, такие как название бренда или компании, позволяющие отследить происхождение продукции и её качество.</w:t>
            </w:r>
          </w:p>
        </w:tc>
      </w:tr>
      <w:tr w:rsidR="006C1114" w:rsidRPr="00220B6E" w14:paraId="656F0507" w14:textId="77777777" w:rsidTr="00ED501E">
        <w:tc>
          <w:tcPr>
            <w:tcW w:w="1809" w:type="dxa"/>
            <w:vAlign w:val="center"/>
          </w:tcPr>
          <w:p w14:paraId="65F4F195" w14:textId="3BA4E50D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94AC2">
              <w:rPr>
                <w:rFonts w:ascii="Times New Roman" w:hAnsi="Times New Roman"/>
                <w:sz w:val="24"/>
                <w:szCs w:val="24"/>
              </w:rPr>
              <w:t>Main Subcategory</w:t>
            </w:r>
          </w:p>
        </w:tc>
        <w:tc>
          <w:tcPr>
            <w:tcW w:w="7762" w:type="dxa"/>
          </w:tcPr>
          <w:p w14:paraId="00E4D293" w14:textId="24A6F51C" w:rsidR="006C1114" w:rsidRPr="00F94AC2" w:rsidRDefault="00F94AC2" w:rsidP="0086573F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Подкатегория внутри каталога, уточняющая тип товаров. Например, в каталоге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«Экипировка»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подкатегориями могут быть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«Шлемы»,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«Перчатки»,</w:t>
            </w:r>
            <w:r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>«Защитные накладки».</w:t>
            </w:r>
          </w:p>
        </w:tc>
      </w:tr>
      <w:tr w:rsidR="006C1114" w:rsidRPr="00220B6E" w14:paraId="480F2A24" w14:textId="77777777" w:rsidTr="00ED501E">
        <w:tc>
          <w:tcPr>
            <w:tcW w:w="1809" w:type="dxa"/>
            <w:vAlign w:val="center"/>
          </w:tcPr>
          <w:p w14:paraId="26EB889D" w14:textId="1380ACFE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94AC2">
              <w:rPr>
                <w:rFonts w:ascii="Times New Roman" w:hAnsi="Times New Roman"/>
                <w:sz w:val="24"/>
                <w:szCs w:val="24"/>
              </w:rPr>
              <w:t>Product Catalog</w:t>
            </w:r>
          </w:p>
        </w:tc>
        <w:tc>
          <w:tcPr>
            <w:tcW w:w="7762" w:type="dxa"/>
          </w:tcPr>
          <w:p w14:paraId="34E4C966" w14:textId="029369A9" w:rsidR="006C1114" w:rsidRPr="00220B6E" w:rsidRDefault="00F94AC2" w:rsidP="0086573F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>О</w:t>
            </w:r>
            <w:r w:rsidRPr="00F94AC2">
              <w:rPr>
                <w:rFonts w:ascii="Times New Roman" w:hAnsi="Times New Roman"/>
                <w:sz w:val="24"/>
                <w:lang w:val="ru-RU"/>
              </w:rPr>
              <w:t xml:space="preserve">сновная категория товаров в интернет-магазине, объединяющая группы товаров по широким направлениям, таким как «Спортивная одежда», «Питание для спортсменов», «Экипировка». </w:t>
            </w:r>
          </w:p>
        </w:tc>
      </w:tr>
      <w:tr w:rsidR="006C1114" w:rsidRPr="00220B6E" w14:paraId="5541A2EB" w14:textId="77777777" w:rsidTr="00ED501E">
        <w:tc>
          <w:tcPr>
            <w:tcW w:w="1809" w:type="dxa"/>
            <w:vAlign w:val="center"/>
          </w:tcPr>
          <w:p w14:paraId="0B8CC101" w14:textId="7CDA2725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94AC2">
              <w:rPr>
                <w:rFonts w:ascii="Times New Roman" w:hAnsi="Times New Roman"/>
                <w:sz w:val="24"/>
                <w:szCs w:val="24"/>
              </w:rPr>
              <w:t>Location</w:t>
            </w:r>
          </w:p>
        </w:tc>
        <w:tc>
          <w:tcPr>
            <w:tcW w:w="7762" w:type="dxa"/>
          </w:tcPr>
          <w:p w14:paraId="31D50C32" w14:textId="76AD6840" w:rsidR="006C1114" w:rsidRPr="00F94AC2" w:rsidRDefault="00F94AC2" w:rsidP="0086573F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Физическое место хранения товара, отражающее, в каком именно магазине или складе находится продукт и где может быть выдан заказ.</w:t>
            </w:r>
          </w:p>
        </w:tc>
      </w:tr>
      <w:tr w:rsidR="006C1114" w:rsidRPr="00220B6E" w14:paraId="2099EDC1" w14:textId="77777777" w:rsidTr="00ED501E">
        <w:tc>
          <w:tcPr>
            <w:tcW w:w="1809" w:type="dxa"/>
            <w:vAlign w:val="center"/>
          </w:tcPr>
          <w:p w14:paraId="5EBBB7EB" w14:textId="15F36911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94AC2">
              <w:rPr>
                <w:rFonts w:ascii="Times New Roman" w:hAnsi="Times New Roman"/>
                <w:sz w:val="24"/>
                <w:szCs w:val="24"/>
              </w:rPr>
              <w:t>Product Attribute</w:t>
            </w:r>
          </w:p>
        </w:tc>
        <w:tc>
          <w:tcPr>
            <w:tcW w:w="7762" w:type="dxa"/>
          </w:tcPr>
          <w:p w14:paraId="628B99D8" w14:textId="0D3D81FF" w:rsidR="006C1114" w:rsidRPr="00F94AC2" w:rsidRDefault="00F94AC2" w:rsidP="0086573F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Набор характеристик товара, таких как цвет, размер, материал или другие специфические свойства, важные для выбора продукта.</w:t>
            </w:r>
          </w:p>
        </w:tc>
      </w:tr>
      <w:tr w:rsidR="006C1114" w:rsidRPr="00220B6E" w14:paraId="0E2E35A2" w14:textId="77777777" w:rsidTr="00ED501E">
        <w:tc>
          <w:tcPr>
            <w:tcW w:w="1809" w:type="dxa"/>
            <w:vAlign w:val="center"/>
          </w:tcPr>
          <w:p w14:paraId="21C49DF1" w14:textId="1B3A4C16" w:rsidR="006C1114" w:rsidRPr="00F94AC2" w:rsidRDefault="006C1114" w:rsidP="00ED501E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szCs w:val="24"/>
              </w:rPr>
              <w:t>Image</w:t>
            </w:r>
          </w:p>
        </w:tc>
        <w:tc>
          <w:tcPr>
            <w:tcW w:w="7762" w:type="dxa"/>
          </w:tcPr>
          <w:p w14:paraId="0EEBFBF9" w14:textId="4FC2E336" w:rsidR="006C1114" w:rsidRPr="00F94AC2" w:rsidRDefault="00F94AC2" w:rsidP="0086573F">
            <w:pPr>
              <w:ind w:firstLine="0"/>
              <w:rPr>
                <w:rFonts w:ascii="Times New Roman" w:hAnsi="Times New Roman"/>
                <w:sz w:val="24"/>
                <w:lang w:val="ru-RU"/>
              </w:rPr>
            </w:pPr>
            <w:r w:rsidRPr="00F94AC2">
              <w:rPr>
                <w:rFonts w:ascii="Times New Roman" w:hAnsi="Times New Roman"/>
                <w:sz w:val="24"/>
                <w:lang w:val="ru-RU"/>
              </w:rPr>
              <w:t>Изображения товаров, используемые для представления продукции в интернет-магазине</w:t>
            </w:r>
            <w:r>
              <w:rPr>
                <w:rFonts w:ascii="Times New Roman" w:hAnsi="Times New Roman"/>
                <w:sz w:val="24"/>
                <w:lang w:val="ru-RU"/>
              </w:rPr>
              <w:t>.</w:t>
            </w:r>
          </w:p>
        </w:tc>
      </w:tr>
    </w:tbl>
    <w:p w14:paraId="62C98652" w14:textId="4D9E45AC" w:rsidR="009205BA" w:rsidRPr="00D351F8" w:rsidRDefault="00C51FFB" w:rsidP="009205BA">
      <w:pPr>
        <w:rPr>
          <w:szCs w:val="28"/>
          <w:lang w:val="ru-RU"/>
        </w:rPr>
      </w:pPr>
      <w:r w:rsidRPr="00D351F8">
        <w:rPr>
          <w:szCs w:val="28"/>
          <w:lang w:val="ru-RU"/>
        </w:rPr>
        <w:lastRenderedPageBreak/>
        <w:t xml:space="preserve">Диаграмма ключевых абстракций представлена на рисунке </w:t>
      </w:r>
      <w:r w:rsidR="00D351F8" w:rsidRPr="00D351F8">
        <w:rPr>
          <w:szCs w:val="28"/>
          <w:lang w:val="ru-RU"/>
        </w:rPr>
        <w:t>4</w:t>
      </w:r>
      <w:r w:rsidRPr="00D351F8">
        <w:rPr>
          <w:szCs w:val="28"/>
          <w:lang w:val="ru-RU"/>
        </w:rPr>
        <w:t>.</w:t>
      </w:r>
    </w:p>
    <w:p w14:paraId="0269EA9A" w14:textId="3FC41B11" w:rsidR="009205BA" w:rsidRPr="00D351F8" w:rsidRDefault="004414A3" w:rsidP="009205BA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14F2F18" wp14:editId="7BE3A4A8">
            <wp:extent cx="5940425" cy="2933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498C" w14:textId="18F4D848" w:rsidR="009205BA" w:rsidRPr="00220B6E" w:rsidRDefault="009205BA" w:rsidP="009205BA">
      <w:pPr>
        <w:ind w:firstLine="0"/>
        <w:jc w:val="center"/>
        <w:rPr>
          <w:szCs w:val="28"/>
        </w:rPr>
      </w:pPr>
      <w:r w:rsidRPr="00F3295C">
        <w:rPr>
          <w:szCs w:val="28"/>
          <w:lang w:val="ru-RU"/>
        </w:rPr>
        <w:t>Рисунок</w:t>
      </w:r>
      <w:r w:rsidRPr="00220B6E">
        <w:rPr>
          <w:szCs w:val="28"/>
        </w:rPr>
        <w:t xml:space="preserve"> </w:t>
      </w:r>
      <w:r w:rsidR="00F1681A" w:rsidRPr="00220B6E">
        <w:rPr>
          <w:szCs w:val="28"/>
        </w:rPr>
        <w:t>4</w:t>
      </w:r>
      <w:r w:rsidRPr="00220B6E">
        <w:rPr>
          <w:szCs w:val="28"/>
        </w:rPr>
        <w:t xml:space="preserve"> – </w:t>
      </w:r>
      <w:r w:rsidRPr="00F3295C">
        <w:rPr>
          <w:szCs w:val="28"/>
          <w:lang w:val="ru-RU"/>
        </w:rPr>
        <w:t>Диаграмма</w:t>
      </w:r>
      <w:r w:rsidRPr="00220B6E">
        <w:rPr>
          <w:szCs w:val="28"/>
        </w:rPr>
        <w:t xml:space="preserve"> </w:t>
      </w:r>
      <w:r w:rsidRPr="00F3295C">
        <w:rPr>
          <w:szCs w:val="28"/>
          <w:lang w:val="ru-RU"/>
        </w:rPr>
        <w:t>ключевых</w:t>
      </w:r>
      <w:r w:rsidRPr="00220B6E">
        <w:rPr>
          <w:szCs w:val="28"/>
        </w:rPr>
        <w:t xml:space="preserve"> </w:t>
      </w:r>
      <w:r w:rsidRPr="00F3295C">
        <w:rPr>
          <w:szCs w:val="28"/>
          <w:lang w:val="ru-RU"/>
        </w:rPr>
        <w:t>абстракций</w:t>
      </w:r>
    </w:p>
    <w:p w14:paraId="612B29D3" w14:textId="5F5F4355" w:rsidR="00C4713B" w:rsidRPr="00220B6E" w:rsidRDefault="00B3437B" w:rsidP="00527C43">
      <w:pPr>
        <w:pStyle w:val="a3"/>
        <w:ind w:firstLine="0"/>
        <w:rPr>
          <w:szCs w:val="28"/>
        </w:rPr>
      </w:pPr>
      <w:bookmarkStart w:id="14" w:name="_Toc189770033"/>
      <w:r w:rsidRPr="00220B6E">
        <w:rPr>
          <w:szCs w:val="28"/>
        </w:rPr>
        <w:t>3.1.2</w:t>
      </w:r>
      <w:r w:rsidRPr="00220B6E">
        <w:rPr>
          <w:szCs w:val="28"/>
        </w:rPr>
        <w:tab/>
      </w:r>
      <w:r w:rsidRPr="00F3295C">
        <w:rPr>
          <w:szCs w:val="28"/>
          <w:lang w:val="ru-RU"/>
        </w:rPr>
        <w:t>Диаграмм</w:t>
      </w:r>
      <w:r w:rsidR="00F3295C">
        <w:rPr>
          <w:szCs w:val="28"/>
          <w:lang w:val="ru-RU"/>
        </w:rPr>
        <w:t>ы</w:t>
      </w:r>
      <w:r w:rsidRPr="00220B6E">
        <w:rPr>
          <w:szCs w:val="28"/>
        </w:rPr>
        <w:t xml:space="preserve"> </w:t>
      </w:r>
      <w:r w:rsidRPr="00D351F8">
        <w:rPr>
          <w:szCs w:val="28"/>
        </w:rPr>
        <w:t>VOP</w:t>
      </w:r>
      <w:r w:rsidR="00964046" w:rsidRPr="00F3295C">
        <w:rPr>
          <w:szCs w:val="28"/>
          <w:lang w:val="ru-RU"/>
        </w:rPr>
        <w:t>С</w:t>
      </w:r>
      <w:r w:rsidRPr="00220B6E">
        <w:rPr>
          <w:szCs w:val="28"/>
        </w:rPr>
        <w:t xml:space="preserve"> (</w:t>
      </w:r>
      <w:r w:rsidRPr="00D351F8">
        <w:rPr>
          <w:szCs w:val="28"/>
        </w:rPr>
        <w:t>View</w:t>
      </w:r>
      <w:r w:rsidRPr="00220B6E">
        <w:rPr>
          <w:szCs w:val="28"/>
        </w:rPr>
        <w:t xml:space="preserve"> </w:t>
      </w:r>
      <w:r w:rsidRPr="00D351F8">
        <w:rPr>
          <w:szCs w:val="28"/>
        </w:rPr>
        <w:t>of</w:t>
      </w:r>
      <w:r w:rsidRPr="00220B6E">
        <w:rPr>
          <w:szCs w:val="28"/>
        </w:rPr>
        <w:t xml:space="preserve"> </w:t>
      </w:r>
      <w:r w:rsidRPr="00D351F8">
        <w:rPr>
          <w:szCs w:val="28"/>
        </w:rPr>
        <w:t>Participating</w:t>
      </w:r>
      <w:r w:rsidRPr="00220B6E">
        <w:rPr>
          <w:szCs w:val="28"/>
        </w:rPr>
        <w:t xml:space="preserve"> </w:t>
      </w:r>
      <w:r w:rsidRPr="00D351F8">
        <w:rPr>
          <w:szCs w:val="28"/>
        </w:rPr>
        <w:t>Classes</w:t>
      </w:r>
      <w:r w:rsidRPr="00220B6E">
        <w:rPr>
          <w:szCs w:val="28"/>
        </w:rPr>
        <w:t>)</w:t>
      </w:r>
      <w:bookmarkEnd w:id="14"/>
    </w:p>
    <w:p w14:paraId="7B4C088D" w14:textId="4032F0FE" w:rsidR="00307034" w:rsidRPr="00307034" w:rsidRDefault="00307034" w:rsidP="00307034">
      <w:pPr>
        <w:rPr>
          <w:szCs w:val="28"/>
          <w:lang w:val="ru-RU"/>
        </w:rPr>
      </w:pPr>
      <w:r w:rsidRPr="00307034">
        <w:rPr>
          <w:szCs w:val="28"/>
          <w:highlight w:val="yellow"/>
          <w:lang w:val="ru-RU"/>
        </w:rPr>
        <w:t>Взаимодействующие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  <w:lang w:val="ru-RU"/>
        </w:rPr>
        <w:t>классы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  <w:lang w:val="ru-RU"/>
        </w:rPr>
        <w:t>прецедента</w:t>
      </w:r>
      <w:r w:rsidRPr="00220B6E">
        <w:rPr>
          <w:szCs w:val="28"/>
          <w:highlight w:val="yellow"/>
        </w:rPr>
        <w:t xml:space="preserve"> «</w:t>
      </w:r>
      <w:r w:rsidRPr="00307034">
        <w:rPr>
          <w:szCs w:val="28"/>
          <w:highlight w:val="yellow"/>
        </w:rPr>
        <w:t>Set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</w:rPr>
        <w:t>status</w:t>
      </w:r>
      <w:r w:rsidRPr="00220B6E">
        <w:rPr>
          <w:szCs w:val="28"/>
          <w:highlight w:val="yellow"/>
        </w:rPr>
        <w:t>» (</w:t>
      </w:r>
      <w:r w:rsidRPr="00307034">
        <w:rPr>
          <w:szCs w:val="28"/>
          <w:highlight w:val="yellow"/>
          <w:lang w:val="ru-RU"/>
        </w:rPr>
        <w:t>изменение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  <w:lang w:val="ru-RU"/>
        </w:rPr>
        <w:t>статуса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  <w:lang w:val="ru-RU"/>
        </w:rPr>
        <w:t>заявки</w:t>
      </w:r>
      <w:r w:rsidRPr="00220B6E">
        <w:rPr>
          <w:szCs w:val="28"/>
          <w:highlight w:val="yellow"/>
        </w:rPr>
        <w:t xml:space="preserve">): </w:t>
      </w:r>
      <w:r w:rsidRPr="00307034">
        <w:rPr>
          <w:szCs w:val="28"/>
          <w:highlight w:val="yellow"/>
        </w:rPr>
        <w:t>ticket</w:t>
      </w:r>
      <w:r w:rsidRPr="00220B6E">
        <w:rPr>
          <w:szCs w:val="28"/>
          <w:highlight w:val="yellow"/>
        </w:rPr>
        <w:t xml:space="preserve"> (</w:t>
      </w:r>
      <w:r w:rsidRPr="00307034">
        <w:rPr>
          <w:szCs w:val="28"/>
          <w:highlight w:val="yellow"/>
          <w:lang w:val="ru-RU"/>
        </w:rPr>
        <w:t>заявка</w:t>
      </w:r>
      <w:r w:rsidRPr="00220B6E">
        <w:rPr>
          <w:szCs w:val="28"/>
          <w:highlight w:val="yellow"/>
        </w:rPr>
        <w:t xml:space="preserve">), </w:t>
      </w:r>
      <w:r w:rsidRPr="00307034">
        <w:rPr>
          <w:szCs w:val="28"/>
          <w:highlight w:val="yellow"/>
        </w:rPr>
        <w:t>response</w:t>
      </w:r>
      <w:r w:rsidRPr="00220B6E">
        <w:rPr>
          <w:szCs w:val="28"/>
          <w:highlight w:val="yellow"/>
        </w:rPr>
        <w:t xml:space="preserve"> (</w:t>
      </w:r>
      <w:r w:rsidRPr="00307034">
        <w:rPr>
          <w:szCs w:val="28"/>
          <w:highlight w:val="yellow"/>
          <w:lang w:val="ru-RU"/>
        </w:rPr>
        <w:t>отклик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  <w:lang w:val="ru-RU"/>
        </w:rPr>
        <w:t>на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  <w:lang w:val="ru-RU"/>
        </w:rPr>
        <w:t>заявку</w:t>
      </w:r>
      <w:r w:rsidRPr="00220B6E">
        <w:rPr>
          <w:szCs w:val="28"/>
          <w:highlight w:val="yellow"/>
        </w:rPr>
        <w:t xml:space="preserve">), </w:t>
      </w:r>
      <w:r w:rsidRPr="00307034">
        <w:rPr>
          <w:szCs w:val="28"/>
          <w:highlight w:val="yellow"/>
        </w:rPr>
        <w:t>response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</w:rPr>
        <w:t>type</w:t>
      </w:r>
      <w:r w:rsidRPr="00220B6E">
        <w:rPr>
          <w:szCs w:val="28"/>
          <w:highlight w:val="yellow"/>
        </w:rPr>
        <w:t xml:space="preserve"> (</w:t>
      </w:r>
      <w:r w:rsidRPr="00307034">
        <w:rPr>
          <w:szCs w:val="28"/>
          <w:highlight w:val="yellow"/>
          <w:lang w:val="ru-RU"/>
        </w:rPr>
        <w:t>тип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  <w:lang w:val="ru-RU"/>
        </w:rPr>
        <w:t>отклика</w:t>
      </w:r>
      <w:r w:rsidRPr="00220B6E">
        <w:rPr>
          <w:szCs w:val="28"/>
          <w:highlight w:val="yellow"/>
        </w:rPr>
        <w:t xml:space="preserve">), </w:t>
      </w:r>
      <w:r w:rsidRPr="00307034">
        <w:rPr>
          <w:szCs w:val="28"/>
          <w:highlight w:val="yellow"/>
        </w:rPr>
        <w:t>user</w:t>
      </w:r>
      <w:r w:rsidRPr="00220B6E">
        <w:rPr>
          <w:szCs w:val="28"/>
          <w:highlight w:val="yellow"/>
        </w:rPr>
        <w:t xml:space="preserve"> (</w:t>
      </w:r>
      <w:r w:rsidRPr="00307034">
        <w:rPr>
          <w:szCs w:val="28"/>
          <w:highlight w:val="yellow"/>
          <w:lang w:val="ru-RU"/>
        </w:rPr>
        <w:t>пользователь</w:t>
      </w:r>
      <w:r w:rsidRPr="00220B6E">
        <w:rPr>
          <w:szCs w:val="28"/>
          <w:highlight w:val="yellow"/>
        </w:rPr>
        <w:t xml:space="preserve">), </w:t>
      </w:r>
      <w:r w:rsidRPr="00307034">
        <w:rPr>
          <w:szCs w:val="28"/>
          <w:highlight w:val="yellow"/>
        </w:rPr>
        <w:t>message</w:t>
      </w:r>
      <w:r w:rsidRPr="00220B6E">
        <w:rPr>
          <w:szCs w:val="28"/>
          <w:highlight w:val="yellow"/>
        </w:rPr>
        <w:t xml:space="preserve"> (</w:t>
      </w:r>
      <w:r w:rsidRPr="00307034">
        <w:rPr>
          <w:szCs w:val="28"/>
          <w:highlight w:val="yellow"/>
          <w:lang w:val="ru-RU"/>
        </w:rPr>
        <w:t>сообщение</w:t>
      </w:r>
      <w:r w:rsidRPr="00220B6E">
        <w:rPr>
          <w:szCs w:val="28"/>
          <w:highlight w:val="yellow"/>
        </w:rPr>
        <w:t xml:space="preserve">), </w:t>
      </w:r>
      <w:r w:rsidRPr="00307034">
        <w:rPr>
          <w:szCs w:val="28"/>
          <w:highlight w:val="yellow"/>
        </w:rPr>
        <w:t>response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</w:rPr>
        <w:t>controller</w:t>
      </w:r>
      <w:r w:rsidRPr="00220B6E">
        <w:rPr>
          <w:szCs w:val="28"/>
          <w:highlight w:val="yellow"/>
        </w:rPr>
        <w:t xml:space="preserve"> (</w:t>
      </w:r>
      <w:r w:rsidRPr="00307034">
        <w:rPr>
          <w:szCs w:val="28"/>
          <w:highlight w:val="yellow"/>
          <w:lang w:val="ru-RU"/>
        </w:rPr>
        <w:t>контроллер</w:t>
      </w:r>
      <w:r w:rsidRPr="00220B6E">
        <w:rPr>
          <w:szCs w:val="28"/>
          <w:highlight w:val="yellow"/>
        </w:rPr>
        <w:t xml:space="preserve"> </w:t>
      </w:r>
      <w:r w:rsidRPr="00307034">
        <w:rPr>
          <w:szCs w:val="28"/>
          <w:highlight w:val="yellow"/>
          <w:lang w:val="ru-RU"/>
        </w:rPr>
        <w:t>откликов</w:t>
      </w:r>
      <w:r w:rsidRPr="00220B6E">
        <w:rPr>
          <w:szCs w:val="28"/>
          <w:highlight w:val="yellow"/>
        </w:rPr>
        <w:t>).</w:t>
      </w:r>
      <w:r w:rsidRPr="00220B6E">
        <w:rPr>
          <w:szCs w:val="28"/>
        </w:rPr>
        <w:t xml:space="preserve"> </w:t>
      </w:r>
      <w:r w:rsidRPr="00307034">
        <w:rPr>
          <w:szCs w:val="28"/>
          <w:lang w:val="ru-RU"/>
        </w:rPr>
        <w:t xml:space="preserve">Диаграмма </w:t>
      </w:r>
      <w:r w:rsidRPr="00307034">
        <w:rPr>
          <w:szCs w:val="28"/>
        </w:rPr>
        <w:t>VOPC</w:t>
      </w:r>
      <w:r w:rsidRPr="00307034">
        <w:rPr>
          <w:szCs w:val="28"/>
          <w:lang w:val="ru-RU"/>
        </w:rPr>
        <w:t xml:space="preserve"> прецедента «</w:t>
      </w:r>
      <w:r w:rsidR="00817EDF">
        <w:rPr>
          <w:szCs w:val="28"/>
        </w:rPr>
        <w:t>Online</w:t>
      </w:r>
      <w:r w:rsidR="00817EDF" w:rsidRPr="00817EDF">
        <w:rPr>
          <w:szCs w:val="28"/>
          <w:lang w:val="ru-RU"/>
        </w:rPr>
        <w:t xml:space="preserve"> </w:t>
      </w:r>
      <w:r w:rsidR="00817EDF">
        <w:rPr>
          <w:szCs w:val="28"/>
        </w:rPr>
        <w:t>order</w:t>
      </w:r>
      <w:r w:rsidRPr="00307034">
        <w:rPr>
          <w:szCs w:val="28"/>
          <w:lang w:val="ru-RU"/>
        </w:rPr>
        <w:t xml:space="preserve">» </w:t>
      </w:r>
      <w:r w:rsidR="00EF5808">
        <w:rPr>
          <w:lang w:val="ru-RU"/>
        </w:rPr>
        <w:t>(онлайн заказ)</w:t>
      </w:r>
      <w:r w:rsidR="00EF5808" w:rsidRPr="00307034">
        <w:rPr>
          <w:lang w:val="ru-RU"/>
        </w:rPr>
        <w:t xml:space="preserve"> </w:t>
      </w:r>
      <w:r w:rsidRPr="00307034">
        <w:rPr>
          <w:szCs w:val="28"/>
          <w:lang w:val="ru-RU"/>
        </w:rPr>
        <w:t>представлена на рисунке 5.</w:t>
      </w:r>
    </w:p>
    <w:p w14:paraId="6D1DCDB5" w14:textId="271E5C42" w:rsidR="00307034" w:rsidRPr="00307034" w:rsidRDefault="00307034" w:rsidP="00307034">
      <w:pPr>
        <w:ind w:firstLine="0"/>
        <w:jc w:val="center"/>
        <w:rPr>
          <w:szCs w:val="28"/>
          <w:lang w:val="ru-RU"/>
        </w:rPr>
      </w:pPr>
    </w:p>
    <w:p w14:paraId="52C612F6" w14:textId="4B0234B7" w:rsidR="00307034" w:rsidRPr="00817EDF" w:rsidRDefault="00307034" w:rsidP="00307034">
      <w:pPr>
        <w:pStyle w:val="Caption"/>
        <w:jc w:val="center"/>
        <w:rPr>
          <w:szCs w:val="28"/>
          <w:lang w:val="ru-RU"/>
        </w:rPr>
      </w:pPr>
      <w:r w:rsidRPr="00307034">
        <w:rPr>
          <w:szCs w:val="28"/>
          <w:lang w:val="ru-RU"/>
        </w:rPr>
        <w:t>Рисунок</w:t>
      </w:r>
      <w:r w:rsidRPr="00817EDF">
        <w:rPr>
          <w:szCs w:val="28"/>
          <w:lang w:val="ru-RU"/>
        </w:rPr>
        <w:t xml:space="preserve"> 5 - </w:t>
      </w:r>
      <w:r w:rsidRPr="00307034">
        <w:rPr>
          <w:szCs w:val="28"/>
        </w:rPr>
        <w:t>VOPC</w:t>
      </w:r>
      <w:r w:rsidRPr="00817EDF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817EDF">
        <w:rPr>
          <w:szCs w:val="28"/>
          <w:lang w:val="ru-RU"/>
        </w:rPr>
        <w:t xml:space="preserve"> «</w:t>
      </w:r>
      <w:r w:rsidR="00817EDF">
        <w:rPr>
          <w:szCs w:val="28"/>
        </w:rPr>
        <w:t>Online</w:t>
      </w:r>
      <w:r w:rsidR="00817EDF" w:rsidRPr="00817EDF">
        <w:rPr>
          <w:szCs w:val="28"/>
          <w:lang w:val="ru-RU"/>
        </w:rPr>
        <w:t xml:space="preserve"> </w:t>
      </w:r>
      <w:r w:rsidR="00817EDF">
        <w:rPr>
          <w:szCs w:val="28"/>
        </w:rPr>
        <w:t>order</w:t>
      </w:r>
      <w:r w:rsidRPr="00817EDF">
        <w:rPr>
          <w:szCs w:val="28"/>
          <w:lang w:val="ru-RU"/>
        </w:rPr>
        <w:t>»</w:t>
      </w:r>
    </w:p>
    <w:p w14:paraId="0565D1AE" w14:textId="09C5E01D" w:rsidR="00307034" w:rsidRPr="00EF5808" w:rsidRDefault="00307034" w:rsidP="00307034">
      <w:pPr>
        <w:pStyle w:val="a7"/>
        <w:rPr>
          <w:szCs w:val="28"/>
          <w:lang w:val="ru-RU"/>
        </w:rPr>
      </w:pPr>
      <w:r w:rsidRPr="00307034">
        <w:rPr>
          <w:szCs w:val="28"/>
          <w:highlight w:val="yellow"/>
          <w:lang w:val="ru-RU"/>
        </w:rPr>
        <w:t>Взаимодействующие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  <w:lang w:val="ru-RU"/>
        </w:rPr>
        <w:t>классы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  <w:lang w:val="ru-RU"/>
        </w:rPr>
        <w:t>прецедента</w:t>
      </w:r>
      <w:r w:rsidRPr="00947F10">
        <w:rPr>
          <w:szCs w:val="28"/>
          <w:highlight w:val="yellow"/>
          <w:lang w:val="ru-RU"/>
        </w:rPr>
        <w:t xml:space="preserve"> «</w:t>
      </w:r>
      <w:r w:rsidRPr="00307034">
        <w:rPr>
          <w:szCs w:val="28"/>
          <w:highlight w:val="yellow"/>
        </w:rPr>
        <w:t>Set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</w:rPr>
        <w:t>status</w:t>
      </w:r>
      <w:r w:rsidRPr="00947F10">
        <w:rPr>
          <w:szCs w:val="28"/>
          <w:highlight w:val="yellow"/>
          <w:lang w:val="ru-RU"/>
        </w:rPr>
        <w:t>» (</w:t>
      </w:r>
      <w:r w:rsidRPr="00307034">
        <w:rPr>
          <w:szCs w:val="28"/>
          <w:highlight w:val="yellow"/>
          <w:lang w:val="ru-RU"/>
        </w:rPr>
        <w:t>изменение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  <w:lang w:val="ru-RU"/>
        </w:rPr>
        <w:t>статуса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  <w:lang w:val="ru-RU"/>
        </w:rPr>
        <w:t>заявки</w:t>
      </w:r>
      <w:r w:rsidRPr="00947F10">
        <w:rPr>
          <w:szCs w:val="28"/>
          <w:highlight w:val="yellow"/>
          <w:lang w:val="ru-RU"/>
        </w:rPr>
        <w:t xml:space="preserve">): </w:t>
      </w:r>
      <w:r w:rsidRPr="00307034">
        <w:rPr>
          <w:szCs w:val="28"/>
          <w:highlight w:val="yellow"/>
        </w:rPr>
        <w:t>ticket</w:t>
      </w:r>
      <w:r w:rsidRPr="00947F10">
        <w:rPr>
          <w:szCs w:val="28"/>
          <w:highlight w:val="yellow"/>
          <w:lang w:val="ru-RU"/>
        </w:rPr>
        <w:t xml:space="preserve"> (</w:t>
      </w:r>
      <w:r w:rsidRPr="00307034">
        <w:rPr>
          <w:szCs w:val="28"/>
          <w:highlight w:val="yellow"/>
          <w:lang w:val="ru-RU"/>
        </w:rPr>
        <w:t>заявка</w:t>
      </w:r>
      <w:r w:rsidRPr="00947F10">
        <w:rPr>
          <w:szCs w:val="28"/>
          <w:highlight w:val="yellow"/>
          <w:lang w:val="ru-RU"/>
        </w:rPr>
        <w:t xml:space="preserve">), </w:t>
      </w:r>
      <w:r w:rsidRPr="00307034">
        <w:rPr>
          <w:szCs w:val="28"/>
          <w:highlight w:val="yellow"/>
        </w:rPr>
        <w:t>response</w:t>
      </w:r>
      <w:r w:rsidRPr="00947F10">
        <w:rPr>
          <w:szCs w:val="28"/>
          <w:highlight w:val="yellow"/>
          <w:lang w:val="ru-RU"/>
        </w:rPr>
        <w:t xml:space="preserve"> (</w:t>
      </w:r>
      <w:r w:rsidRPr="00307034">
        <w:rPr>
          <w:szCs w:val="28"/>
          <w:highlight w:val="yellow"/>
          <w:lang w:val="ru-RU"/>
        </w:rPr>
        <w:t>отклик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  <w:lang w:val="ru-RU"/>
        </w:rPr>
        <w:t>на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  <w:lang w:val="ru-RU"/>
        </w:rPr>
        <w:t>заявку</w:t>
      </w:r>
      <w:r w:rsidRPr="00947F10">
        <w:rPr>
          <w:szCs w:val="28"/>
          <w:highlight w:val="yellow"/>
          <w:lang w:val="ru-RU"/>
        </w:rPr>
        <w:t xml:space="preserve">), </w:t>
      </w:r>
      <w:r w:rsidRPr="00307034">
        <w:rPr>
          <w:szCs w:val="28"/>
          <w:highlight w:val="yellow"/>
        </w:rPr>
        <w:t>response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</w:rPr>
        <w:t>type</w:t>
      </w:r>
      <w:r w:rsidRPr="00947F10">
        <w:rPr>
          <w:szCs w:val="28"/>
          <w:highlight w:val="yellow"/>
          <w:lang w:val="ru-RU"/>
        </w:rPr>
        <w:t xml:space="preserve"> (</w:t>
      </w:r>
      <w:r w:rsidRPr="00307034">
        <w:rPr>
          <w:szCs w:val="28"/>
          <w:highlight w:val="yellow"/>
          <w:lang w:val="ru-RU"/>
        </w:rPr>
        <w:t>тип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  <w:lang w:val="ru-RU"/>
        </w:rPr>
        <w:t>отклика</w:t>
      </w:r>
      <w:r w:rsidRPr="00947F10">
        <w:rPr>
          <w:szCs w:val="28"/>
          <w:highlight w:val="yellow"/>
          <w:lang w:val="ru-RU"/>
        </w:rPr>
        <w:t xml:space="preserve">), </w:t>
      </w:r>
      <w:r w:rsidRPr="00307034">
        <w:rPr>
          <w:szCs w:val="28"/>
          <w:highlight w:val="yellow"/>
        </w:rPr>
        <w:t>user</w:t>
      </w:r>
      <w:r w:rsidRPr="00947F10">
        <w:rPr>
          <w:szCs w:val="28"/>
          <w:highlight w:val="yellow"/>
          <w:lang w:val="ru-RU"/>
        </w:rPr>
        <w:t xml:space="preserve"> (</w:t>
      </w:r>
      <w:r w:rsidRPr="00307034">
        <w:rPr>
          <w:szCs w:val="28"/>
          <w:highlight w:val="yellow"/>
          <w:lang w:val="ru-RU"/>
        </w:rPr>
        <w:t>пользователь</w:t>
      </w:r>
      <w:r w:rsidRPr="00947F10">
        <w:rPr>
          <w:szCs w:val="28"/>
          <w:highlight w:val="yellow"/>
          <w:lang w:val="ru-RU"/>
        </w:rPr>
        <w:t xml:space="preserve">), </w:t>
      </w:r>
      <w:r w:rsidRPr="00307034">
        <w:rPr>
          <w:szCs w:val="28"/>
          <w:highlight w:val="yellow"/>
        </w:rPr>
        <w:t>message</w:t>
      </w:r>
      <w:r w:rsidRPr="00947F10">
        <w:rPr>
          <w:szCs w:val="28"/>
          <w:highlight w:val="yellow"/>
          <w:lang w:val="ru-RU"/>
        </w:rPr>
        <w:t xml:space="preserve"> (</w:t>
      </w:r>
      <w:r w:rsidRPr="00307034">
        <w:rPr>
          <w:szCs w:val="28"/>
          <w:highlight w:val="yellow"/>
          <w:lang w:val="ru-RU"/>
        </w:rPr>
        <w:t>сообщение</w:t>
      </w:r>
      <w:r w:rsidRPr="00947F10">
        <w:rPr>
          <w:szCs w:val="28"/>
          <w:highlight w:val="yellow"/>
          <w:lang w:val="ru-RU"/>
        </w:rPr>
        <w:t xml:space="preserve">), </w:t>
      </w:r>
      <w:r w:rsidRPr="00307034">
        <w:rPr>
          <w:szCs w:val="28"/>
          <w:highlight w:val="yellow"/>
        </w:rPr>
        <w:t>response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</w:rPr>
        <w:t>controller</w:t>
      </w:r>
      <w:r w:rsidRPr="00947F10">
        <w:rPr>
          <w:szCs w:val="28"/>
          <w:highlight w:val="yellow"/>
          <w:lang w:val="ru-RU"/>
        </w:rPr>
        <w:t xml:space="preserve"> (</w:t>
      </w:r>
      <w:r w:rsidRPr="00307034">
        <w:rPr>
          <w:szCs w:val="28"/>
          <w:highlight w:val="yellow"/>
          <w:lang w:val="ru-RU"/>
        </w:rPr>
        <w:t>контроллер</w:t>
      </w:r>
      <w:r w:rsidRPr="00947F10">
        <w:rPr>
          <w:szCs w:val="28"/>
          <w:highlight w:val="yellow"/>
          <w:lang w:val="ru-RU"/>
        </w:rPr>
        <w:t xml:space="preserve"> </w:t>
      </w:r>
      <w:r w:rsidRPr="00307034">
        <w:rPr>
          <w:szCs w:val="28"/>
          <w:highlight w:val="yellow"/>
          <w:lang w:val="ru-RU"/>
        </w:rPr>
        <w:t>откликов</w:t>
      </w:r>
      <w:r w:rsidRPr="00947F10">
        <w:rPr>
          <w:szCs w:val="28"/>
          <w:highlight w:val="yellow"/>
          <w:lang w:val="ru-RU"/>
        </w:rPr>
        <w:t>).</w:t>
      </w:r>
      <w:r w:rsidRPr="00947F10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Диаграмма</w:t>
      </w:r>
      <w:r w:rsidRPr="00EF5808">
        <w:rPr>
          <w:szCs w:val="28"/>
          <w:lang w:val="ru-RU"/>
        </w:rPr>
        <w:t xml:space="preserve"> </w:t>
      </w:r>
      <w:r w:rsidRPr="00307034">
        <w:rPr>
          <w:szCs w:val="28"/>
        </w:rPr>
        <w:t>VOPC</w:t>
      </w:r>
      <w:r w:rsidRPr="00EF5808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прецедента</w:t>
      </w:r>
      <w:r w:rsidRPr="00EF5808">
        <w:rPr>
          <w:szCs w:val="28"/>
          <w:lang w:val="ru-RU"/>
        </w:rPr>
        <w:t xml:space="preserve"> «</w:t>
      </w:r>
      <w:r w:rsidR="00817EDF">
        <w:rPr>
          <w:szCs w:val="28"/>
        </w:rPr>
        <w:t>Website</w:t>
      </w:r>
      <w:r w:rsidR="00817EDF" w:rsidRPr="00EF5808">
        <w:rPr>
          <w:szCs w:val="28"/>
          <w:lang w:val="ru-RU"/>
        </w:rPr>
        <w:t xml:space="preserve"> </w:t>
      </w:r>
      <w:r w:rsidR="00817EDF">
        <w:rPr>
          <w:szCs w:val="28"/>
        </w:rPr>
        <w:t>publishing</w:t>
      </w:r>
      <w:r w:rsidRPr="00EF5808">
        <w:rPr>
          <w:szCs w:val="28"/>
          <w:lang w:val="ru-RU"/>
        </w:rPr>
        <w:t xml:space="preserve">» </w:t>
      </w:r>
      <w:r w:rsidR="00EF5808">
        <w:rPr>
          <w:lang w:val="ru-RU"/>
        </w:rPr>
        <w:t xml:space="preserve">(публикация товара на сайте) </w:t>
      </w:r>
      <w:r w:rsidRPr="00307034">
        <w:rPr>
          <w:szCs w:val="28"/>
          <w:lang w:val="ru-RU"/>
        </w:rPr>
        <w:t>представлена</w:t>
      </w:r>
      <w:r w:rsidRPr="00EF5808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на</w:t>
      </w:r>
      <w:r w:rsidRPr="00EF5808">
        <w:rPr>
          <w:szCs w:val="28"/>
          <w:lang w:val="ru-RU"/>
        </w:rPr>
        <w:t xml:space="preserve"> </w:t>
      </w:r>
      <w:r w:rsidRPr="00307034">
        <w:rPr>
          <w:szCs w:val="28"/>
          <w:lang w:val="ru-RU"/>
        </w:rPr>
        <w:t>рисунке</w:t>
      </w:r>
      <w:r w:rsidRPr="00EF5808">
        <w:rPr>
          <w:szCs w:val="28"/>
          <w:lang w:val="ru-RU"/>
        </w:rPr>
        <w:t xml:space="preserve"> 6.</w:t>
      </w:r>
    </w:p>
    <w:p w14:paraId="2E29BEC7" w14:textId="77777777" w:rsidR="00307034" w:rsidRPr="00EF5808" w:rsidRDefault="00307034" w:rsidP="00307034">
      <w:pPr>
        <w:ind w:firstLine="0"/>
        <w:jc w:val="center"/>
        <w:rPr>
          <w:szCs w:val="28"/>
          <w:lang w:val="ru-RU"/>
        </w:rPr>
      </w:pPr>
    </w:p>
    <w:p w14:paraId="0C74284F" w14:textId="0D663EC8" w:rsidR="00307034" w:rsidRPr="00307034" w:rsidRDefault="00307034" w:rsidP="00817EDF">
      <w:pPr>
        <w:pStyle w:val="Caption"/>
        <w:jc w:val="center"/>
        <w:rPr>
          <w:szCs w:val="28"/>
        </w:rPr>
      </w:pPr>
      <w:r w:rsidRPr="00307034">
        <w:rPr>
          <w:szCs w:val="28"/>
          <w:lang w:val="ru-RU"/>
        </w:rPr>
        <w:t>Рисунок</w:t>
      </w:r>
      <w:r w:rsidRPr="00307034">
        <w:rPr>
          <w:szCs w:val="28"/>
        </w:rPr>
        <w:t xml:space="preserve"> 6 - VOPC </w:t>
      </w:r>
      <w:r w:rsidRPr="00307034">
        <w:rPr>
          <w:szCs w:val="28"/>
          <w:lang w:val="ru-RU"/>
        </w:rPr>
        <w:t>прецедента</w:t>
      </w:r>
      <w:r w:rsidRPr="00307034">
        <w:rPr>
          <w:szCs w:val="28"/>
        </w:rPr>
        <w:t xml:space="preserve"> «</w:t>
      </w:r>
      <w:r w:rsidR="00817EDF">
        <w:rPr>
          <w:szCs w:val="28"/>
        </w:rPr>
        <w:t>Website publishing</w:t>
      </w:r>
      <w:r w:rsidRPr="00307034">
        <w:rPr>
          <w:szCs w:val="28"/>
        </w:rPr>
        <w:t>»</w:t>
      </w:r>
    </w:p>
    <w:p w14:paraId="0EAE7194" w14:textId="51DF9794" w:rsidR="002C7B88" w:rsidRPr="00EF5808" w:rsidRDefault="00307034" w:rsidP="004414A3">
      <w:pPr>
        <w:rPr>
          <w:szCs w:val="28"/>
          <w:lang w:val="ru-RU"/>
        </w:rPr>
      </w:pPr>
      <w:r w:rsidRPr="00307034">
        <w:rPr>
          <w:szCs w:val="28"/>
          <w:lang w:val="ru-RU"/>
        </w:rPr>
        <w:t xml:space="preserve">Диаграмма </w:t>
      </w:r>
      <w:r w:rsidRPr="00307034">
        <w:rPr>
          <w:szCs w:val="28"/>
        </w:rPr>
        <w:t>VOPC</w:t>
      </w:r>
      <w:r w:rsidRPr="00307034">
        <w:rPr>
          <w:szCs w:val="28"/>
          <w:lang w:val="ru-RU"/>
        </w:rPr>
        <w:t xml:space="preserve"> прецедента «</w:t>
      </w:r>
      <w:r w:rsidR="00817EDF">
        <w:rPr>
          <w:szCs w:val="28"/>
        </w:rPr>
        <w:t>Authorization</w:t>
      </w:r>
      <w:r w:rsidRPr="00307034">
        <w:rPr>
          <w:szCs w:val="28"/>
          <w:lang w:val="ru-RU"/>
        </w:rPr>
        <w:t>» (</w:t>
      </w:r>
      <w:r w:rsidR="00817EDF">
        <w:rPr>
          <w:szCs w:val="28"/>
          <w:lang w:val="ru-RU"/>
        </w:rPr>
        <w:t>авторизация</w:t>
      </w:r>
      <w:r w:rsidRPr="00307034">
        <w:rPr>
          <w:szCs w:val="28"/>
          <w:lang w:val="ru-RU"/>
        </w:rPr>
        <w:t>) представлена на рисунке А.1</w:t>
      </w:r>
      <w:r w:rsidR="00220B6E">
        <w:rPr>
          <w:szCs w:val="28"/>
          <w:lang w:val="ru-RU"/>
        </w:rPr>
        <w:t>1</w:t>
      </w:r>
      <w:r w:rsidRPr="00307034">
        <w:rPr>
          <w:szCs w:val="28"/>
          <w:lang w:val="ru-RU"/>
        </w:rPr>
        <w:t>.</w:t>
      </w:r>
      <w:r w:rsidR="00EF5808" w:rsidRPr="00EF5808">
        <w:rPr>
          <w:szCs w:val="28"/>
          <w:lang w:val="ru-RU"/>
        </w:rPr>
        <w:t xml:space="preserve"> </w:t>
      </w:r>
      <w:r w:rsidR="00EF5808" w:rsidRPr="00307034">
        <w:rPr>
          <w:szCs w:val="28"/>
          <w:lang w:val="ru-RU"/>
        </w:rPr>
        <w:t xml:space="preserve">Диаграмма </w:t>
      </w:r>
      <w:r w:rsidR="00EF5808" w:rsidRPr="00307034">
        <w:rPr>
          <w:szCs w:val="28"/>
        </w:rPr>
        <w:t>VOPC</w:t>
      </w:r>
      <w:r w:rsidR="00EF5808" w:rsidRPr="00307034">
        <w:rPr>
          <w:szCs w:val="28"/>
          <w:lang w:val="ru-RU"/>
        </w:rPr>
        <w:t xml:space="preserve"> прецедента «</w:t>
      </w:r>
      <w:r w:rsidR="00EF5808">
        <w:rPr>
          <w:szCs w:val="28"/>
        </w:rPr>
        <w:t>Product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catalog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browsing</w:t>
      </w:r>
      <w:r w:rsidR="00EF5808" w:rsidRPr="00307034">
        <w:rPr>
          <w:szCs w:val="28"/>
          <w:lang w:val="ru-RU"/>
        </w:rPr>
        <w:t>» (</w:t>
      </w:r>
      <w:r w:rsidR="00EF5808">
        <w:rPr>
          <w:szCs w:val="28"/>
          <w:lang w:val="ru-RU"/>
        </w:rPr>
        <w:t>просмотр каталога товаров</w:t>
      </w:r>
      <w:r w:rsidR="00EF5808" w:rsidRPr="00307034">
        <w:rPr>
          <w:szCs w:val="28"/>
          <w:lang w:val="ru-RU"/>
        </w:rPr>
        <w:t>) представлена на рисунке А.1</w:t>
      </w:r>
      <w:r w:rsidR="00220B6E">
        <w:rPr>
          <w:szCs w:val="28"/>
          <w:lang w:val="ru-RU"/>
        </w:rPr>
        <w:t>2</w:t>
      </w:r>
      <w:r w:rsidR="00EF5808" w:rsidRPr="00307034">
        <w:rPr>
          <w:szCs w:val="28"/>
          <w:lang w:val="ru-RU"/>
        </w:rPr>
        <w:t>.</w:t>
      </w:r>
      <w:r w:rsidR="00EF5808" w:rsidRPr="00EF5808">
        <w:rPr>
          <w:szCs w:val="28"/>
          <w:lang w:val="ru-RU"/>
        </w:rPr>
        <w:t xml:space="preserve"> </w:t>
      </w:r>
      <w:r w:rsidR="00EF5808" w:rsidRPr="00307034">
        <w:rPr>
          <w:szCs w:val="28"/>
          <w:lang w:val="ru-RU"/>
        </w:rPr>
        <w:lastRenderedPageBreak/>
        <w:t xml:space="preserve">Диаграмма </w:t>
      </w:r>
      <w:r w:rsidR="00EF5808" w:rsidRPr="00307034">
        <w:rPr>
          <w:szCs w:val="28"/>
        </w:rPr>
        <w:t>VOPC</w:t>
      </w:r>
      <w:r w:rsidR="00EF5808" w:rsidRPr="00307034">
        <w:rPr>
          <w:szCs w:val="28"/>
          <w:lang w:val="ru-RU"/>
        </w:rPr>
        <w:t xml:space="preserve"> прецедента «</w:t>
      </w:r>
      <w:r w:rsidR="00EF5808">
        <w:rPr>
          <w:szCs w:val="28"/>
        </w:rPr>
        <w:t>Product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search</w:t>
      </w:r>
      <w:r w:rsidR="00EF5808" w:rsidRPr="00307034">
        <w:rPr>
          <w:szCs w:val="28"/>
          <w:lang w:val="ru-RU"/>
        </w:rPr>
        <w:t xml:space="preserve">» </w:t>
      </w:r>
      <w:r w:rsidR="00EF5808">
        <w:rPr>
          <w:szCs w:val="28"/>
          <w:lang w:val="ru-RU"/>
        </w:rPr>
        <w:t>(поиск товара</w:t>
      </w:r>
      <w:r w:rsidR="00EF5808" w:rsidRPr="00307034">
        <w:rPr>
          <w:szCs w:val="28"/>
          <w:lang w:val="ru-RU"/>
        </w:rPr>
        <w:t>) представлена на рисунке А.13.</w:t>
      </w:r>
    </w:p>
    <w:p w14:paraId="00C1E950" w14:textId="77777777" w:rsidR="00F3295C" w:rsidRDefault="00F3295C" w:rsidP="00F3295C">
      <w:pPr>
        <w:rPr>
          <w:lang w:val="ru-RU"/>
        </w:rPr>
      </w:pPr>
    </w:p>
    <w:p w14:paraId="361031E4" w14:textId="601091ED" w:rsidR="00F3295C" w:rsidRPr="00F3295C" w:rsidRDefault="00F3295C" w:rsidP="00F3295C">
      <w:pPr>
        <w:pStyle w:val="a3"/>
        <w:ind w:firstLine="0"/>
        <w:rPr>
          <w:szCs w:val="28"/>
          <w:lang w:val="ru-RU"/>
        </w:rPr>
      </w:pPr>
      <w:r w:rsidRPr="00F3295C">
        <w:rPr>
          <w:szCs w:val="28"/>
          <w:lang w:val="ru-RU"/>
        </w:rPr>
        <w:t>3.1.</w:t>
      </w:r>
      <w:r>
        <w:rPr>
          <w:szCs w:val="28"/>
          <w:lang w:val="ru-RU"/>
        </w:rPr>
        <w:t>3</w:t>
      </w:r>
      <w:r w:rsidRPr="00F3295C">
        <w:rPr>
          <w:szCs w:val="28"/>
          <w:lang w:val="ru-RU"/>
        </w:rPr>
        <w:tab/>
        <w:t>Диаграмм</w:t>
      </w:r>
      <w:r>
        <w:rPr>
          <w:szCs w:val="28"/>
          <w:lang w:val="ru-RU"/>
        </w:rPr>
        <w:t>ы</w:t>
      </w:r>
      <w:r w:rsidRPr="00F3295C">
        <w:rPr>
          <w:szCs w:val="28"/>
          <w:lang w:val="ru-RU"/>
        </w:rPr>
        <w:t xml:space="preserve"> последовательности </w:t>
      </w:r>
    </w:p>
    <w:p w14:paraId="68E2C496" w14:textId="680673E2" w:rsidR="00307034" w:rsidRPr="00307034" w:rsidRDefault="00116005" w:rsidP="004414A3">
      <w:pPr>
        <w:pStyle w:val="a7"/>
        <w:rPr>
          <w:lang w:val="ru-RU"/>
        </w:rPr>
      </w:pPr>
      <w:r>
        <w:rPr>
          <w:lang w:val="ru-RU"/>
        </w:rPr>
        <w:t xml:space="preserve"> </w:t>
      </w:r>
      <w:r w:rsidRPr="00116005">
        <w:rPr>
          <w:lang w:val="ru-RU"/>
        </w:rPr>
        <w:t xml:space="preserve">Для упрощения визуального восприятия и повышения читаемости диаграмм </w:t>
      </w:r>
      <w:r>
        <w:rPr>
          <w:lang w:val="ru-RU"/>
        </w:rPr>
        <w:t>был выделен поток «</w:t>
      </w:r>
      <w:r>
        <w:t>Authorization</w:t>
      </w:r>
      <w:r>
        <w:rPr>
          <w:lang w:val="ru-RU"/>
        </w:rPr>
        <w:t xml:space="preserve"> </w:t>
      </w:r>
      <w:r>
        <w:t>subflow</w:t>
      </w:r>
      <w:r>
        <w:rPr>
          <w:lang w:val="ru-RU"/>
        </w:rPr>
        <w:t>»</w:t>
      </w:r>
      <w:r w:rsidRPr="00116005">
        <w:rPr>
          <w:lang w:val="ru-RU"/>
        </w:rPr>
        <w:t>. Это решение позволило избежать дублирования однотипных последовательностей, которые повторяются в сценариях работы системы.</w:t>
      </w:r>
      <w:r w:rsidR="004414A3" w:rsidRPr="004414A3">
        <w:rPr>
          <w:lang w:val="ru-RU"/>
        </w:rPr>
        <w:t xml:space="preserve"> </w:t>
      </w:r>
      <w:r w:rsidR="004414A3">
        <w:rPr>
          <w:lang w:val="ru-RU"/>
        </w:rPr>
        <w:t>Диаграмма</w:t>
      </w:r>
      <w:r w:rsidR="00AF698C" w:rsidRPr="00AF698C">
        <w:rPr>
          <w:lang w:val="ru-RU"/>
        </w:rPr>
        <w:t xml:space="preserve"> </w:t>
      </w:r>
      <w:r w:rsidR="00AF698C" w:rsidRPr="00307034">
        <w:rPr>
          <w:lang w:val="ru-RU"/>
        </w:rPr>
        <w:t xml:space="preserve">последовательности </w:t>
      </w:r>
      <w:r w:rsidR="00AF698C">
        <w:rPr>
          <w:lang w:val="ru-RU"/>
        </w:rPr>
        <w:t>потока «</w:t>
      </w:r>
      <w:r w:rsidR="00AF698C">
        <w:t>Authorization</w:t>
      </w:r>
      <w:r w:rsidR="004414A3">
        <w:rPr>
          <w:lang w:val="ru-RU"/>
        </w:rPr>
        <w:t xml:space="preserve"> </w:t>
      </w:r>
      <w:r w:rsidR="004414A3">
        <w:t>subflow</w:t>
      </w:r>
      <w:r w:rsidR="00AF698C">
        <w:rPr>
          <w:lang w:val="ru-RU"/>
        </w:rPr>
        <w:t>»</w:t>
      </w:r>
      <w:r w:rsidR="004414A3" w:rsidRPr="004414A3">
        <w:rPr>
          <w:lang w:val="ru-RU"/>
        </w:rPr>
        <w:t xml:space="preserve"> </w:t>
      </w:r>
      <w:r w:rsidR="004414A3">
        <w:rPr>
          <w:lang w:val="ru-RU"/>
        </w:rPr>
        <w:t>представлена на рисунке А.1</w:t>
      </w:r>
      <w:r w:rsidR="00220B6E">
        <w:rPr>
          <w:lang w:val="ru-RU"/>
        </w:rPr>
        <w:t>4</w:t>
      </w:r>
      <w:r w:rsidR="00AF698C">
        <w:rPr>
          <w:lang w:val="ru-RU"/>
        </w:rPr>
        <w:t>.</w:t>
      </w:r>
      <w:r w:rsidR="004414A3" w:rsidRPr="004414A3">
        <w:rPr>
          <w:lang w:val="ru-RU"/>
        </w:rPr>
        <w:t xml:space="preserve"> </w:t>
      </w:r>
      <w:r w:rsidR="00307034" w:rsidRPr="00307034">
        <w:rPr>
          <w:lang w:val="ru-RU"/>
        </w:rPr>
        <w:t>Диаграмма последовательности прецедента «</w:t>
      </w:r>
      <w:r w:rsidR="00817EDF">
        <w:rPr>
          <w:szCs w:val="28"/>
        </w:rPr>
        <w:t>Online</w:t>
      </w:r>
      <w:r w:rsidR="00817EDF" w:rsidRPr="00817EDF">
        <w:rPr>
          <w:szCs w:val="28"/>
          <w:lang w:val="ru-RU"/>
        </w:rPr>
        <w:t xml:space="preserve"> </w:t>
      </w:r>
      <w:r w:rsidR="00817EDF">
        <w:rPr>
          <w:szCs w:val="28"/>
        </w:rPr>
        <w:t>order</w:t>
      </w:r>
      <w:r w:rsidR="00307034" w:rsidRPr="00307034">
        <w:rPr>
          <w:lang w:val="ru-RU"/>
        </w:rPr>
        <w:t>»</w:t>
      </w:r>
      <w:r w:rsidR="00EF5808">
        <w:rPr>
          <w:lang w:val="ru-RU"/>
        </w:rPr>
        <w:t xml:space="preserve"> (онлайн заказ)</w:t>
      </w:r>
      <w:r w:rsidR="00307034" w:rsidRPr="00307034">
        <w:rPr>
          <w:lang w:val="ru-RU"/>
        </w:rPr>
        <w:t xml:space="preserve"> представлена на рисунке </w:t>
      </w:r>
      <w:r w:rsidR="00947F10">
        <w:rPr>
          <w:lang w:val="ru-RU"/>
        </w:rPr>
        <w:t>А.1</w:t>
      </w:r>
      <w:r w:rsidR="00220B6E">
        <w:rPr>
          <w:lang w:val="ru-RU"/>
        </w:rPr>
        <w:t>5</w:t>
      </w:r>
      <w:r w:rsidR="00307034" w:rsidRPr="00307034">
        <w:rPr>
          <w:lang w:val="ru-RU"/>
        </w:rPr>
        <w:t>.</w:t>
      </w:r>
    </w:p>
    <w:p w14:paraId="2FA1B6EC" w14:textId="653BB0D9" w:rsidR="00307034" w:rsidRPr="00307034" w:rsidRDefault="00116005" w:rsidP="00AF698C">
      <w:pPr>
        <w:pStyle w:val="a7"/>
        <w:rPr>
          <w:lang w:val="ru-RU"/>
        </w:rPr>
      </w:pPr>
      <w:r w:rsidRPr="00116005">
        <w:rPr>
          <w:lang w:val="ru-RU"/>
        </w:rPr>
        <w:t>Для упрощения визуального восприятия и повышения читаемости диаграмм были выделены потоки «</w:t>
      </w:r>
      <w:r w:rsidRPr="00116005">
        <w:t>Product</w:t>
      </w:r>
      <w:r w:rsidRPr="00116005">
        <w:rPr>
          <w:lang w:val="ru-RU"/>
        </w:rPr>
        <w:t xml:space="preserve"> </w:t>
      </w:r>
      <w:r w:rsidRPr="00116005">
        <w:t>catalog</w:t>
      </w:r>
      <w:r w:rsidRPr="00116005">
        <w:rPr>
          <w:lang w:val="ru-RU"/>
        </w:rPr>
        <w:t xml:space="preserve"> </w:t>
      </w:r>
      <w:r w:rsidRPr="00116005">
        <w:t>browsing</w:t>
      </w:r>
      <w:r w:rsidRPr="00116005">
        <w:rPr>
          <w:lang w:val="ru-RU"/>
        </w:rPr>
        <w:t xml:space="preserve"> </w:t>
      </w:r>
      <w:r w:rsidRPr="00116005">
        <w:t>subflow</w:t>
      </w:r>
      <w:r w:rsidRPr="00116005">
        <w:rPr>
          <w:lang w:val="ru-RU"/>
        </w:rPr>
        <w:t>» и «</w:t>
      </w:r>
      <w:r w:rsidRPr="00116005">
        <w:t>Product</w:t>
      </w:r>
      <w:r w:rsidRPr="00116005">
        <w:rPr>
          <w:lang w:val="ru-RU"/>
        </w:rPr>
        <w:t xml:space="preserve"> </w:t>
      </w:r>
      <w:r w:rsidRPr="00116005">
        <w:t>search</w:t>
      </w:r>
      <w:r w:rsidRPr="00116005">
        <w:rPr>
          <w:lang w:val="ru-RU"/>
        </w:rPr>
        <w:t xml:space="preserve"> </w:t>
      </w:r>
      <w:r w:rsidRPr="00116005">
        <w:t>subflow</w:t>
      </w:r>
      <w:r w:rsidRPr="00116005">
        <w:rPr>
          <w:lang w:val="ru-RU"/>
        </w:rPr>
        <w:t>». Это решение позволило избежать дублирования однотипных последовательностей, которые повторяются в сценариях работы системы.</w:t>
      </w:r>
      <w:r>
        <w:rPr>
          <w:lang w:val="ru-RU"/>
        </w:rPr>
        <w:t xml:space="preserve"> </w:t>
      </w:r>
      <w:r w:rsidR="00AF698C">
        <w:rPr>
          <w:lang w:val="ru-RU"/>
        </w:rPr>
        <w:t>Диаграммы</w:t>
      </w:r>
      <w:r w:rsidR="00AF698C" w:rsidRPr="00116005">
        <w:rPr>
          <w:lang w:val="ru-RU"/>
        </w:rPr>
        <w:t xml:space="preserve"> </w:t>
      </w:r>
      <w:r w:rsidR="00AF698C" w:rsidRPr="00307034">
        <w:rPr>
          <w:lang w:val="ru-RU"/>
        </w:rPr>
        <w:t>последовательности</w:t>
      </w:r>
      <w:r w:rsidR="00AF698C" w:rsidRPr="00116005">
        <w:rPr>
          <w:lang w:val="ru-RU"/>
        </w:rPr>
        <w:t xml:space="preserve"> </w:t>
      </w:r>
      <w:r w:rsidR="00AF698C">
        <w:rPr>
          <w:lang w:val="ru-RU"/>
        </w:rPr>
        <w:t>потока</w:t>
      </w:r>
      <w:r w:rsidR="00AF698C" w:rsidRPr="00116005">
        <w:rPr>
          <w:lang w:val="ru-RU"/>
        </w:rPr>
        <w:t xml:space="preserve"> «</w:t>
      </w:r>
      <w:r w:rsidR="00AF698C">
        <w:t>Product</w:t>
      </w:r>
      <w:r w:rsidR="00AF698C" w:rsidRPr="00116005">
        <w:rPr>
          <w:lang w:val="ru-RU"/>
        </w:rPr>
        <w:t xml:space="preserve"> </w:t>
      </w:r>
      <w:r w:rsidR="00AF698C">
        <w:t>catalog</w:t>
      </w:r>
      <w:r w:rsidR="00AF698C" w:rsidRPr="00116005">
        <w:rPr>
          <w:lang w:val="ru-RU"/>
        </w:rPr>
        <w:t xml:space="preserve"> </w:t>
      </w:r>
      <w:r w:rsidR="00AF698C">
        <w:t>browsing</w:t>
      </w:r>
      <w:r w:rsidR="00AF698C" w:rsidRPr="00116005">
        <w:rPr>
          <w:lang w:val="ru-RU"/>
        </w:rPr>
        <w:t xml:space="preserve"> </w:t>
      </w:r>
      <w:r w:rsidR="00AF698C">
        <w:t>subflow</w:t>
      </w:r>
      <w:r w:rsidR="00AF698C" w:rsidRPr="00116005">
        <w:rPr>
          <w:lang w:val="ru-RU"/>
        </w:rPr>
        <w:t xml:space="preserve">» </w:t>
      </w:r>
      <w:r w:rsidR="00AF698C">
        <w:rPr>
          <w:lang w:val="ru-RU"/>
        </w:rPr>
        <w:t>и</w:t>
      </w:r>
      <w:r w:rsidR="00AF698C" w:rsidRPr="00116005">
        <w:rPr>
          <w:lang w:val="ru-RU"/>
        </w:rPr>
        <w:t xml:space="preserve"> «</w:t>
      </w:r>
      <w:r w:rsidR="00AF698C">
        <w:t>Product</w:t>
      </w:r>
      <w:r w:rsidR="00AF698C" w:rsidRPr="00116005">
        <w:rPr>
          <w:lang w:val="ru-RU"/>
        </w:rPr>
        <w:t xml:space="preserve"> </w:t>
      </w:r>
      <w:r w:rsidR="00AF698C">
        <w:t>search</w:t>
      </w:r>
      <w:r w:rsidR="00AF698C" w:rsidRPr="00116005">
        <w:rPr>
          <w:lang w:val="ru-RU"/>
        </w:rPr>
        <w:t xml:space="preserve"> </w:t>
      </w:r>
      <w:r w:rsidR="00AF698C">
        <w:t>subflow</w:t>
      </w:r>
      <w:r w:rsidR="00AF698C" w:rsidRPr="00116005">
        <w:rPr>
          <w:lang w:val="ru-RU"/>
        </w:rPr>
        <w:t>»</w:t>
      </w:r>
      <w:proofErr w:type="gramStart"/>
      <w:r w:rsidR="00AF698C" w:rsidRPr="00116005">
        <w:rPr>
          <w:lang w:val="ru-RU"/>
        </w:rPr>
        <w:t>.</w:t>
      </w:r>
      <w:proofErr w:type="gramEnd"/>
      <w:r w:rsidR="00AF698C" w:rsidRPr="00116005">
        <w:rPr>
          <w:lang w:val="ru-RU"/>
        </w:rPr>
        <w:t xml:space="preserve"> </w:t>
      </w:r>
      <w:r w:rsidR="00AF698C">
        <w:rPr>
          <w:lang w:val="ru-RU"/>
        </w:rPr>
        <w:t>представлены</w:t>
      </w:r>
      <w:r w:rsidR="00AF698C" w:rsidRPr="00116005">
        <w:rPr>
          <w:lang w:val="ru-RU"/>
        </w:rPr>
        <w:t xml:space="preserve"> </w:t>
      </w:r>
      <w:r w:rsidR="00AF698C">
        <w:rPr>
          <w:lang w:val="ru-RU"/>
        </w:rPr>
        <w:t>на</w:t>
      </w:r>
      <w:r w:rsidR="00AF698C" w:rsidRPr="00116005">
        <w:rPr>
          <w:lang w:val="ru-RU"/>
        </w:rPr>
        <w:t xml:space="preserve"> </w:t>
      </w:r>
      <w:r w:rsidR="00AF698C">
        <w:rPr>
          <w:lang w:val="ru-RU"/>
        </w:rPr>
        <w:t>рисунках</w:t>
      </w:r>
      <w:r w:rsidR="00AF698C" w:rsidRPr="00116005">
        <w:rPr>
          <w:lang w:val="ru-RU"/>
        </w:rPr>
        <w:t xml:space="preserve"> </w:t>
      </w:r>
      <w:r w:rsidR="00AF698C">
        <w:rPr>
          <w:lang w:val="ru-RU"/>
        </w:rPr>
        <w:t>А</w:t>
      </w:r>
      <w:r w:rsidR="00AF698C" w:rsidRPr="00116005">
        <w:rPr>
          <w:lang w:val="ru-RU"/>
        </w:rPr>
        <w:t>.1</w:t>
      </w:r>
      <w:r w:rsidR="00220B6E">
        <w:rPr>
          <w:lang w:val="ru-RU"/>
        </w:rPr>
        <w:t>6</w:t>
      </w:r>
      <w:r w:rsidR="00AF698C" w:rsidRPr="00116005">
        <w:rPr>
          <w:lang w:val="ru-RU"/>
        </w:rPr>
        <w:t xml:space="preserve">, </w:t>
      </w:r>
      <w:r w:rsidR="00AF698C">
        <w:t>A</w:t>
      </w:r>
      <w:r w:rsidR="00AF698C" w:rsidRPr="00116005">
        <w:rPr>
          <w:lang w:val="ru-RU"/>
        </w:rPr>
        <w:t>.</w:t>
      </w:r>
      <w:r w:rsidR="00220B6E">
        <w:rPr>
          <w:lang w:val="ru-RU"/>
        </w:rPr>
        <w:t>17</w:t>
      </w:r>
      <w:r w:rsidR="00AF698C" w:rsidRPr="00116005">
        <w:rPr>
          <w:lang w:val="ru-RU"/>
        </w:rPr>
        <w:t>.</w:t>
      </w:r>
      <w:r w:rsidR="004414A3" w:rsidRPr="00116005">
        <w:rPr>
          <w:lang w:val="ru-RU"/>
        </w:rPr>
        <w:t xml:space="preserve"> </w:t>
      </w:r>
      <w:r w:rsidR="00307034" w:rsidRPr="00307034">
        <w:rPr>
          <w:lang w:val="ru-RU"/>
        </w:rPr>
        <w:t>Диаграмма последовательности прецедента «</w:t>
      </w:r>
      <w:r w:rsidR="00817EDF">
        <w:rPr>
          <w:szCs w:val="28"/>
        </w:rPr>
        <w:t>Website</w:t>
      </w:r>
      <w:r w:rsidR="00817EDF" w:rsidRPr="00817EDF">
        <w:rPr>
          <w:szCs w:val="28"/>
          <w:lang w:val="ru-RU"/>
        </w:rPr>
        <w:t xml:space="preserve"> </w:t>
      </w:r>
      <w:r w:rsidR="00817EDF">
        <w:rPr>
          <w:szCs w:val="28"/>
        </w:rPr>
        <w:t>publishing</w:t>
      </w:r>
      <w:r w:rsidR="00307034" w:rsidRPr="00307034">
        <w:rPr>
          <w:lang w:val="ru-RU"/>
        </w:rPr>
        <w:t xml:space="preserve">» </w:t>
      </w:r>
      <w:r w:rsidR="00EF5808">
        <w:rPr>
          <w:lang w:val="ru-RU"/>
        </w:rPr>
        <w:t xml:space="preserve">(публикация товара на сайте) </w:t>
      </w:r>
      <w:r w:rsidR="00307034" w:rsidRPr="00307034">
        <w:rPr>
          <w:lang w:val="ru-RU"/>
        </w:rPr>
        <w:t xml:space="preserve">представлена на рисунке </w:t>
      </w:r>
      <w:r w:rsidR="00947F10">
        <w:rPr>
          <w:lang w:val="ru-RU"/>
        </w:rPr>
        <w:t>А.1</w:t>
      </w:r>
      <w:r w:rsidR="00220B6E">
        <w:rPr>
          <w:lang w:val="ru-RU"/>
        </w:rPr>
        <w:t>8</w:t>
      </w:r>
      <w:r w:rsidR="00307034" w:rsidRPr="00307034">
        <w:rPr>
          <w:lang w:val="ru-RU"/>
        </w:rPr>
        <w:t>.</w:t>
      </w:r>
    </w:p>
    <w:p w14:paraId="493247DD" w14:textId="0FE165AB" w:rsidR="00307034" w:rsidRPr="00F3295C" w:rsidRDefault="00307034" w:rsidP="00EF5808">
      <w:pPr>
        <w:pStyle w:val="a7"/>
        <w:rPr>
          <w:lang w:val="ru-RU"/>
        </w:rPr>
      </w:pPr>
      <w:r w:rsidRPr="00307034">
        <w:rPr>
          <w:lang w:val="ru-RU"/>
        </w:rPr>
        <w:t>Диаграмма последовательности прецедента «</w:t>
      </w:r>
      <w:r w:rsidR="00EF5808">
        <w:rPr>
          <w:szCs w:val="28"/>
        </w:rPr>
        <w:t>Authorization</w:t>
      </w:r>
      <w:r w:rsidRPr="00307034">
        <w:rPr>
          <w:lang w:val="ru-RU"/>
        </w:rPr>
        <w:t xml:space="preserve">» </w:t>
      </w:r>
      <w:r w:rsidR="00EF5808" w:rsidRPr="00307034">
        <w:rPr>
          <w:szCs w:val="28"/>
          <w:lang w:val="ru-RU"/>
        </w:rPr>
        <w:t>(</w:t>
      </w:r>
      <w:r w:rsidR="00EF5808">
        <w:rPr>
          <w:szCs w:val="28"/>
          <w:lang w:val="ru-RU"/>
        </w:rPr>
        <w:t>авторизация</w:t>
      </w:r>
      <w:r w:rsidR="00EF5808" w:rsidRPr="00307034">
        <w:rPr>
          <w:szCs w:val="28"/>
          <w:lang w:val="ru-RU"/>
        </w:rPr>
        <w:t xml:space="preserve">) </w:t>
      </w:r>
      <w:r w:rsidRPr="00307034">
        <w:rPr>
          <w:lang w:val="ru-RU"/>
        </w:rPr>
        <w:t>представлена на рисунке А.1</w:t>
      </w:r>
      <w:r w:rsidR="00220B6E">
        <w:rPr>
          <w:lang w:val="ru-RU"/>
        </w:rPr>
        <w:t>9</w:t>
      </w:r>
      <w:r w:rsidRPr="00307034">
        <w:rPr>
          <w:lang w:val="ru-RU"/>
        </w:rPr>
        <w:t>.</w:t>
      </w:r>
      <w:r w:rsidR="00EF5808" w:rsidRPr="00EF5808">
        <w:rPr>
          <w:lang w:val="ru-RU"/>
        </w:rPr>
        <w:t xml:space="preserve"> </w:t>
      </w:r>
      <w:r w:rsidR="00EF5808" w:rsidRPr="00307034">
        <w:rPr>
          <w:lang w:val="ru-RU"/>
        </w:rPr>
        <w:t>Диаграмма последовательности прецедента «</w:t>
      </w:r>
      <w:r w:rsidR="00EF5808">
        <w:rPr>
          <w:szCs w:val="28"/>
        </w:rPr>
        <w:t>Product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catalog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browsing</w:t>
      </w:r>
      <w:r w:rsidR="00EF5808" w:rsidRPr="00307034">
        <w:rPr>
          <w:lang w:val="ru-RU"/>
        </w:rPr>
        <w:t>»</w:t>
      </w:r>
      <w:r w:rsidR="00EF5808">
        <w:rPr>
          <w:lang w:val="ru-RU"/>
        </w:rPr>
        <w:t xml:space="preserve"> </w:t>
      </w:r>
      <w:r w:rsidR="00EF5808" w:rsidRPr="00307034">
        <w:rPr>
          <w:szCs w:val="28"/>
          <w:lang w:val="ru-RU"/>
        </w:rPr>
        <w:t>(</w:t>
      </w:r>
      <w:r w:rsidR="00EF5808">
        <w:rPr>
          <w:szCs w:val="28"/>
          <w:lang w:val="ru-RU"/>
        </w:rPr>
        <w:t>просмотр каталога товаров</w:t>
      </w:r>
      <w:r w:rsidR="00EF5808" w:rsidRPr="00307034">
        <w:rPr>
          <w:szCs w:val="28"/>
          <w:lang w:val="ru-RU"/>
        </w:rPr>
        <w:t xml:space="preserve">) </w:t>
      </w:r>
      <w:r w:rsidR="00EF5808" w:rsidRPr="00307034">
        <w:rPr>
          <w:lang w:val="ru-RU"/>
        </w:rPr>
        <w:t>представлена на рисунке А.</w:t>
      </w:r>
      <w:r w:rsidR="00220B6E">
        <w:rPr>
          <w:lang w:val="ru-RU"/>
        </w:rPr>
        <w:t>20</w:t>
      </w:r>
      <w:r w:rsidR="00EF5808" w:rsidRPr="00307034">
        <w:rPr>
          <w:lang w:val="ru-RU"/>
        </w:rPr>
        <w:t>.</w:t>
      </w:r>
      <w:r w:rsidR="00EF5808" w:rsidRPr="00EF5808">
        <w:rPr>
          <w:lang w:val="ru-RU"/>
        </w:rPr>
        <w:t xml:space="preserve"> </w:t>
      </w:r>
      <w:r w:rsidR="00EF5808" w:rsidRPr="00307034">
        <w:rPr>
          <w:lang w:val="ru-RU"/>
        </w:rPr>
        <w:t xml:space="preserve">Диаграмма последовательности прецедента </w:t>
      </w:r>
      <w:r w:rsidR="00EF5808" w:rsidRPr="00307034">
        <w:rPr>
          <w:szCs w:val="28"/>
          <w:lang w:val="ru-RU"/>
        </w:rPr>
        <w:t>«</w:t>
      </w:r>
      <w:r w:rsidR="00EF5808">
        <w:rPr>
          <w:szCs w:val="28"/>
        </w:rPr>
        <w:t>Product</w:t>
      </w:r>
      <w:r w:rsidR="00EF5808" w:rsidRPr="00EF5808">
        <w:rPr>
          <w:szCs w:val="28"/>
          <w:lang w:val="ru-RU"/>
        </w:rPr>
        <w:t xml:space="preserve"> </w:t>
      </w:r>
      <w:r w:rsidR="00EF5808">
        <w:rPr>
          <w:szCs w:val="28"/>
        </w:rPr>
        <w:t>search</w:t>
      </w:r>
      <w:r w:rsidR="00EF5808" w:rsidRPr="00307034">
        <w:rPr>
          <w:szCs w:val="28"/>
          <w:lang w:val="ru-RU"/>
        </w:rPr>
        <w:t xml:space="preserve">» </w:t>
      </w:r>
      <w:r w:rsidR="00EF5808">
        <w:rPr>
          <w:szCs w:val="28"/>
          <w:lang w:val="ru-RU"/>
        </w:rPr>
        <w:t>(поиск товара</w:t>
      </w:r>
      <w:r w:rsidR="00EF5808" w:rsidRPr="00307034">
        <w:rPr>
          <w:szCs w:val="28"/>
          <w:lang w:val="ru-RU"/>
        </w:rPr>
        <w:t xml:space="preserve">) </w:t>
      </w:r>
      <w:r w:rsidR="00EF5808" w:rsidRPr="00307034">
        <w:rPr>
          <w:lang w:val="ru-RU"/>
        </w:rPr>
        <w:t>представлена на рисунке А.</w:t>
      </w:r>
      <w:r w:rsidR="00220B6E">
        <w:rPr>
          <w:lang w:val="ru-RU"/>
        </w:rPr>
        <w:t>21</w:t>
      </w:r>
      <w:r w:rsidR="00EF5808" w:rsidRPr="00307034">
        <w:rPr>
          <w:lang w:val="ru-RU"/>
        </w:rPr>
        <w:t>.</w:t>
      </w:r>
    </w:p>
    <w:p w14:paraId="5F8C7AE7" w14:textId="77777777" w:rsidR="00F3295C" w:rsidRPr="00F3295C" w:rsidRDefault="00F3295C" w:rsidP="00F3295C">
      <w:pPr>
        <w:rPr>
          <w:lang w:val="ru-RU"/>
        </w:rPr>
      </w:pPr>
    </w:p>
    <w:p w14:paraId="42DC3A16" w14:textId="0CB14CDB" w:rsidR="002C7B88" w:rsidRPr="00220B6E" w:rsidRDefault="00B3437B" w:rsidP="00F3295C">
      <w:pPr>
        <w:pStyle w:val="a3"/>
        <w:ind w:firstLine="0"/>
        <w:rPr>
          <w:szCs w:val="28"/>
          <w:lang w:val="ru-RU"/>
        </w:rPr>
      </w:pPr>
      <w:bookmarkStart w:id="15" w:name="_Toc189770034"/>
      <w:r w:rsidRPr="00220B6E">
        <w:rPr>
          <w:szCs w:val="28"/>
          <w:lang w:val="ru-RU"/>
        </w:rPr>
        <w:t>3.2</w:t>
      </w:r>
      <w:r w:rsidRPr="00220B6E">
        <w:rPr>
          <w:szCs w:val="28"/>
          <w:lang w:val="ru-RU"/>
        </w:rPr>
        <w:tab/>
        <w:t>Проектная модель</w:t>
      </w:r>
      <w:bookmarkEnd w:id="15"/>
    </w:p>
    <w:p w14:paraId="2EA03672" w14:textId="4C83A97E" w:rsidR="002C7B88" w:rsidRPr="00220B6E" w:rsidRDefault="00B3437B" w:rsidP="00F3295C">
      <w:pPr>
        <w:pStyle w:val="a3"/>
        <w:ind w:firstLine="0"/>
        <w:rPr>
          <w:szCs w:val="28"/>
          <w:lang w:val="ru-RU"/>
        </w:rPr>
      </w:pPr>
      <w:bookmarkStart w:id="16" w:name="_Toc189770035"/>
      <w:r w:rsidRPr="00220B6E">
        <w:rPr>
          <w:szCs w:val="28"/>
          <w:lang w:val="ru-RU"/>
        </w:rPr>
        <w:t>3.2.1</w:t>
      </w:r>
      <w:r w:rsidRPr="00220B6E">
        <w:rPr>
          <w:szCs w:val="28"/>
          <w:lang w:val="ru-RU"/>
        </w:rPr>
        <w:tab/>
        <w:t>Архитектура системы</w:t>
      </w:r>
      <w:bookmarkEnd w:id="16"/>
    </w:p>
    <w:p w14:paraId="473EA4A7" w14:textId="774A09F8" w:rsidR="00C4713B" w:rsidRPr="00F3295C" w:rsidRDefault="00B3437B" w:rsidP="00B3437B">
      <w:pPr>
        <w:pStyle w:val="a3"/>
        <w:ind w:firstLine="0"/>
        <w:rPr>
          <w:szCs w:val="28"/>
          <w:lang w:val="ru-RU"/>
        </w:rPr>
      </w:pPr>
      <w:bookmarkStart w:id="17" w:name="_Toc189770036"/>
      <w:r w:rsidRPr="00F3295C">
        <w:rPr>
          <w:szCs w:val="28"/>
          <w:lang w:val="ru-RU"/>
        </w:rPr>
        <w:t>3.2.1.1</w:t>
      </w:r>
      <w:r w:rsidRPr="00F3295C">
        <w:rPr>
          <w:szCs w:val="28"/>
          <w:lang w:val="ru-RU"/>
        </w:rPr>
        <w:tab/>
        <w:t>Архитектурные уровни</w:t>
      </w:r>
      <w:bookmarkEnd w:id="17"/>
    </w:p>
    <w:p w14:paraId="47EFB33E" w14:textId="77777777" w:rsidR="00F3295C" w:rsidRPr="00F3295C" w:rsidRDefault="00F3295C" w:rsidP="00F3295C">
      <w:pPr>
        <w:pStyle w:val="a7"/>
        <w:rPr>
          <w:lang w:val="ru-RU"/>
        </w:rPr>
      </w:pPr>
      <w:r w:rsidRPr="00F3295C">
        <w:rPr>
          <w:lang w:val="ru-RU"/>
        </w:rPr>
        <w:t>Архитектурные уровни представлены в таблице 6.</w:t>
      </w:r>
    </w:p>
    <w:p w14:paraId="51BC3148" w14:textId="5FFE68E2" w:rsidR="00F3295C" w:rsidRDefault="00F3295C" w:rsidP="00F3295C">
      <w:pPr>
        <w:pStyle w:val="Caption"/>
        <w:keepNext/>
      </w:pPr>
      <w:r w:rsidRPr="00B30498">
        <w:rPr>
          <w:spacing w:val="40"/>
        </w:rPr>
        <w:lastRenderedPageBreak/>
        <w:t>Таблица</w:t>
      </w:r>
      <w:r>
        <w:t xml:space="preserve"> </w:t>
      </w:r>
      <w:r w:rsidR="009427D2">
        <w:rPr>
          <w:lang w:val="ru-RU"/>
        </w:rPr>
        <w:t>4</w:t>
      </w:r>
      <w:r>
        <w:t xml:space="preserve"> - </w:t>
      </w:r>
      <w:proofErr w:type="spellStart"/>
      <w:r>
        <w:t>Архитектурные</w:t>
      </w:r>
      <w:proofErr w:type="spellEnd"/>
      <w:r>
        <w:t xml:space="preserve"> </w:t>
      </w:r>
      <w:proofErr w:type="spellStart"/>
      <w:r>
        <w:t>уровни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336"/>
      </w:tblGrid>
      <w:tr w:rsidR="00F3295C" w:rsidRPr="00B30498" w14:paraId="0EEE7C70" w14:textId="77777777" w:rsidTr="00ED501E">
        <w:tc>
          <w:tcPr>
            <w:tcW w:w="2235" w:type="dxa"/>
            <w:vAlign w:val="center"/>
          </w:tcPr>
          <w:p w14:paraId="3BBB763E" w14:textId="77777777" w:rsidR="00F3295C" w:rsidRPr="00F3295C" w:rsidRDefault="00F3295C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F3295C">
              <w:rPr>
                <w:rFonts w:ascii="Times New Roman" w:hAnsi="Times New Roman"/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7336" w:type="dxa"/>
            <w:vAlign w:val="center"/>
          </w:tcPr>
          <w:p w14:paraId="21B3EF42" w14:textId="77777777" w:rsidR="00F3295C" w:rsidRPr="00F3295C" w:rsidRDefault="00F3295C" w:rsidP="00F3295C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F3295C">
              <w:rPr>
                <w:rFonts w:ascii="Times New Roman" w:hAnsi="Times New Roman"/>
                <w:sz w:val="24"/>
                <w:szCs w:val="24"/>
              </w:rPr>
              <w:t>Описание</w:t>
            </w:r>
            <w:proofErr w:type="spellEnd"/>
          </w:p>
        </w:tc>
      </w:tr>
      <w:tr w:rsidR="00F3295C" w:rsidRPr="00B30498" w14:paraId="2927209B" w14:textId="77777777" w:rsidTr="00ED501E">
        <w:tc>
          <w:tcPr>
            <w:tcW w:w="2235" w:type="dxa"/>
            <w:vAlign w:val="center"/>
          </w:tcPr>
          <w:p w14:paraId="6E2896C6" w14:textId="77777777" w:rsidR="00F3295C" w:rsidRPr="00F3295C" w:rsidRDefault="00F3295C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3295C">
              <w:rPr>
                <w:rFonts w:ascii="Times New Roman" w:hAnsi="Times New Roman"/>
                <w:sz w:val="24"/>
                <w:szCs w:val="24"/>
              </w:rPr>
              <w:t>Application</w:t>
            </w:r>
          </w:p>
        </w:tc>
        <w:tc>
          <w:tcPr>
            <w:tcW w:w="7336" w:type="dxa"/>
            <w:vAlign w:val="center"/>
          </w:tcPr>
          <w:p w14:paraId="262D0BB7" w14:textId="77777777" w:rsidR="00F3295C" w:rsidRPr="00F3295C" w:rsidRDefault="00F3295C" w:rsidP="00F3295C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F3295C">
              <w:rPr>
                <w:rFonts w:ascii="Times New Roman" w:hAnsi="Times New Roman"/>
                <w:sz w:val="24"/>
                <w:szCs w:val="24"/>
              </w:rPr>
              <w:t>Приложение</w:t>
            </w:r>
            <w:proofErr w:type="spellEnd"/>
            <w:r w:rsidRPr="00F3295C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proofErr w:type="spellStart"/>
            <w:r w:rsidRPr="00F3295C">
              <w:rPr>
                <w:rFonts w:ascii="Times New Roman" w:hAnsi="Times New Roman"/>
                <w:sz w:val="24"/>
                <w:szCs w:val="24"/>
              </w:rPr>
              <w:t>Элементы</w:t>
            </w:r>
            <w:proofErr w:type="spellEnd"/>
            <w:r w:rsidRPr="00F3295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F3295C">
              <w:rPr>
                <w:rFonts w:ascii="Times New Roman" w:hAnsi="Times New Roman"/>
                <w:sz w:val="24"/>
                <w:szCs w:val="24"/>
              </w:rPr>
              <w:t>пользовательского</w:t>
            </w:r>
            <w:proofErr w:type="spellEnd"/>
            <w:r w:rsidRPr="00F3295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F3295C">
              <w:rPr>
                <w:rFonts w:ascii="Times New Roman" w:hAnsi="Times New Roman"/>
                <w:sz w:val="24"/>
                <w:szCs w:val="24"/>
              </w:rPr>
              <w:t>интерфейса</w:t>
            </w:r>
            <w:proofErr w:type="spellEnd"/>
          </w:p>
        </w:tc>
      </w:tr>
      <w:tr w:rsidR="00F3295C" w:rsidRPr="00220B6E" w14:paraId="7C9E22D8" w14:textId="77777777" w:rsidTr="00ED501E">
        <w:tc>
          <w:tcPr>
            <w:tcW w:w="2235" w:type="dxa"/>
            <w:vAlign w:val="center"/>
          </w:tcPr>
          <w:p w14:paraId="5D1AABD4" w14:textId="77777777" w:rsidR="00F3295C" w:rsidRPr="00F3295C" w:rsidRDefault="00F3295C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3295C">
              <w:rPr>
                <w:rFonts w:ascii="Times New Roman" w:hAnsi="Times New Roman"/>
                <w:sz w:val="24"/>
                <w:szCs w:val="24"/>
              </w:rPr>
              <w:t>Business Services</w:t>
            </w:r>
          </w:p>
        </w:tc>
        <w:tc>
          <w:tcPr>
            <w:tcW w:w="7336" w:type="dxa"/>
            <w:vAlign w:val="center"/>
          </w:tcPr>
          <w:p w14:paraId="633ED5D4" w14:textId="77777777" w:rsidR="00F3295C" w:rsidRPr="00F3295C" w:rsidRDefault="00F3295C" w:rsidP="00F3295C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F3295C">
              <w:rPr>
                <w:rFonts w:ascii="Times New Roman" w:hAnsi="Times New Roman"/>
                <w:sz w:val="24"/>
                <w:szCs w:val="24"/>
                <w:lang w:val="ru-RU"/>
              </w:rPr>
              <w:t>Бизнес-сервисы. Элементы предметной области и функционирования системы</w:t>
            </w:r>
          </w:p>
        </w:tc>
      </w:tr>
      <w:tr w:rsidR="00F3295C" w:rsidRPr="00220B6E" w14:paraId="5EE08170" w14:textId="77777777" w:rsidTr="00ED501E">
        <w:tc>
          <w:tcPr>
            <w:tcW w:w="2235" w:type="dxa"/>
            <w:vAlign w:val="center"/>
          </w:tcPr>
          <w:p w14:paraId="59ABA9D6" w14:textId="77777777" w:rsidR="00F3295C" w:rsidRPr="00F3295C" w:rsidRDefault="00F3295C" w:rsidP="00ED501E">
            <w:pPr>
              <w:pStyle w:val="a7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3295C">
              <w:rPr>
                <w:rFonts w:ascii="Times New Roman" w:hAnsi="Times New Roman"/>
                <w:sz w:val="24"/>
                <w:szCs w:val="24"/>
              </w:rPr>
              <w:t>Middleware</w:t>
            </w:r>
          </w:p>
        </w:tc>
        <w:tc>
          <w:tcPr>
            <w:tcW w:w="7336" w:type="dxa"/>
            <w:vAlign w:val="center"/>
          </w:tcPr>
          <w:p w14:paraId="299F49D7" w14:textId="77777777" w:rsidR="00F3295C" w:rsidRPr="00F3295C" w:rsidRDefault="00F3295C" w:rsidP="00F3295C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F3295C">
              <w:rPr>
                <w:rFonts w:ascii="Times New Roman" w:hAnsi="Times New Roman"/>
                <w:sz w:val="24"/>
                <w:szCs w:val="24"/>
                <w:lang w:val="ru-RU"/>
              </w:rPr>
              <w:t>Промежуточное ПО. Элементы, обеспечивающие сервисы, независимые от платформы</w:t>
            </w:r>
          </w:p>
        </w:tc>
      </w:tr>
    </w:tbl>
    <w:p w14:paraId="2481FF7E" w14:textId="334F1A8B" w:rsidR="00F3295C" w:rsidRPr="00F3295C" w:rsidRDefault="00F3295C" w:rsidP="00F3295C">
      <w:pPr>
        <w:pStyle w:val="a7"/>
        <w:spacing w:before="120"/>
        <w:rPr>
          <w:lang w:val="ru-RU"/>
        </w:rPr>
      </w:pPr>
      <w:r w:rsidRPr="00F3295C">
        <w:rPr>
          <w:lang w:val="ru-RU"/>
        </w:rPr>
        <w:t>Диаграмма архитектурных уровней представлена на рисунке А.2</w:t>
      </w:r>
      <w:r w:rsidR="00220B6E">
        <w:rPr>
          <w:lang w:val="ru-RU"/>
        </w:rPr>
        <w:t>2</w:t>
      </w:r>
      <w:r w:rsidRPr="00F3295C">
        <w:rPr>
          <w:lang w:val="ru-RU"/>
        </w:rPr>
        <w:t>.</w:t>
      </w:r>
    </w:p>
    <w:p w14:paraId="5A60FD53" w14:textId="536A97DF" w:rsidR="000603C7" w:rsidRPr="00E953C6" w:rsidRDefault="003F05E4" w:rsidP="00203D04">
      <w:pPr>
        <w:rPr>
          <w:szCs w:val="28"/>
          <w:lang w:val="ru-RU"/>
        </w:rPr>
      </w:pPr>
      <w:r>
        <w:rPr>
          <w:szCs w:val="28"/>
          <w:lang w:val="ru-RU"/>
        </w:rPr>
        <w:t xml:space="preserve">Уровень </w:t>
      </w:r>
      <w:r w:rsidRPr="003F05E4">
        <w:rPr>
          <w:szCs w:val="28"/>
        </w:rPr>
        <w:t>Application</w:t>
      </w:r>
      <w:r w:rsidRPr="007C338C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содержит </w:t>
      </w:r>
      <w:r w:rsidR="007C338C">
        <w:rPr>
          <w:szCs w:val="28"/>
          <w:lang w:val="ru-RU"/>
        </w:rPr>
        <w:t>пакеты авторизации</w:t>
      </w:r>
      <w:r w:rsidR="00203D04">
        <w:rPr>
          <w:szCs w:val="28"/>
          <w:lang w:val="ru-RU"/>
        </w:rPr>
        <w:t xml:space="preserve">, просмотра каталога товаров и поиска товаров. </w:t>
      </w:r>
      <w:r w:rsidR="007C338C">
        <w:rPr>
          <w:szCs w:val="28"/>
          <w:lang w:val="ru-RU"/>
        </w:rPr>
        <w:t xml:space="preserve">Уровень </w:t>
      </w:r>
      <w:r w:rsidR="007C338C" w:rsidRPr="007C338C">
        <w:rPr>
          <w:szCs w:val="28"/>
        </w:rPr>
        <w:t>Business</w:t>
      </w:r>
      <w:r w:rsidR="007C338C" w:rsidRPr="007C338C">
        <w:rPr>
          <w:szCs w:val="28"/>
          <w:lang w:val="ru-RU"/>
        </w:rPr>
        <w:t xml:space="preserve"> </w:t>
      </w:r>
      <w:r w:rsidR="007C338C" w:rsidRPr="007C338C">
        <w:rPr>
          <w:szCs w:val="28"/>
        </w:rPr>
        <w:t>Services</w:t>
      </w:r>
      <w:r w:rsidR="007C338C" w:rsidRPr="007C338C">
        <w:rPr>
          <w:szCs w:val="28"/>
          <w:lang w:val="ru-RU"/>
        </w:rPr>
        <w:t xml:space="preserve"> </w:t>
      </w:r>
      <w:r w:rsidR="007C338C">
        <w:rPr>
          <w:szCs w:val="28"/>
          <w:lang w:val="ru-RU"/>
        </w:rPr>
        <w:t>содержит пакеты онлайн заказа и публикации на веб сайте</w:t>
      </w:r>
      <w:r w:rsidR="00203D04" w:rsidRPr="00203D04">
        <w:rPr>
          <w:szCs w:val="28"/>
          <w:lang w:val="ru-RU"/>
        </w:rPr>
        <w:t>.</w:t>
      </w:r>
      <w:r w:rsidR="00203D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Уровень </w:t>
      </w:r>
      <w:r w:rsidRPr="003F05E4">
        <w:rPr>
          <w:szCs w:val="28"/>
        </w:rPr>
        <w:t>Middleware</w:t>
      </w:r>
      <w:r>
        <w:rPr>
          <w:szCs w:val="28"/>
          <w:lang w:val="ru-RU"/>
        </w:rPr>
        <w:t xml:space="preserve"> содержит пакеты </w:t>
      </w:r>
      <w:r>
        <w:rPr>
          <w:szCs w:val="28"/>
        </w:rPr>
        <w:t>l</w:t>
      </w:r>
      <w:r w:rsidRPr="003F05E4">
        <w:rPr>
          <w:szCs w:val="28"/>
        </w:rPr>
        <w:t>ang</w:t>
      </w:r>
      <w:r w:rsidRPr="003F05E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(</w:t>
      </w:r>
      <w:r w:rsidRPr="003F05E4">
        <w:rPr>
          <w:szCs w:val="28"/>
          <w:lang w:val="ru-RU"/>
        </w:rPr>
        <w:t>средства языка программирования</w:t>
      </w:r>
      <w:r>
        <w:rPr>
          <w:szCs w:val="28"/>
          <w:lang w:val="ru-RU"/>
        </w:rPr>
        <w:t xml:space="preserve">) </w:t>
      </w:r>
      <w:r>
        <w:rPr>
          <w:szCs w:val="28"/>
        </w:rPr>
        <w:t>h</w:t>
      </w:r>
      <w:r w:rsidRPr="003F05E4">
        <w:rPr>
          <w:szCs w:val="28"/>
        </w:rPr>
        <w:t>ttp</w:t>
      </w:r>
      <w:r w:rsidRPr="003F05E4">
        <w:rPr>
          <w:szCs w:val="28"/>
          <w:lang w:val="ru-RU"/>
        </w:rPr>
        <w:t xml:space="preserve"> (средства для работы с протоколами </w:t>
      </w:r>
      <w:r w:rsidRPr="003F05E4">
        <w:rPr>
          <w:szCs w:val="28"/>
        </w:rPr>
        <w:t>http</w:t>
      </w:r>
      <w:r w:rsidRPr="003F05E4">
        <w:rPr>
          <w:szCs w:val="28"/>
          <w:lang w:val="ru-RU"/>
        </w:rPr>
        <w:t xml:space="preserve"> и </w:t>
      </w:r>
      <w:r w:rsidRPr="003F05E4">
        <w:rPr>
          <w:szCs w:val="28"/>
        </w:rPr>
        <w:t>https</w:t>
      </w:r>
      <w:r w:rsidRPr="003F05E4">
        <w:rPr>
          <w:szCs w:val="28"/>
          <w:lang w:val="ru-RU"/>
        </w:rPr>
        <w:t xml:space="preserve">) </w:t>
      </w:r>
      <w:proofErr w:type="spellStart"/>
      <w:r>
        <w:rPr>
          <w:szCs w:val="28"/>
        </w:rPr>
        <w:t>s</w:t>
      </w:r>
      <w:r w:rsidRPr="003F05E4">
        <w:rPr>
          <w:szCs w:val="28"/>
        </w:rPr>
        <w:t>ql</w:t>
      </w:r>
      <w:proofErr w:type="spellEnd"/>
      <w:r w:rsidRPr="003F05E4">
        <w:rPr>
          <w:szCs w:val="28"/>
          <w:lang w:val="ru-RU"/>
        </w:rPr>
        <w:t xml:space="preserve"> (средства для работы с реляционными базами данных)</w:t>
      </w:r>
      <w:r w:rsidR="00203D04">
        <w:rPr>
          <w:szCs w:val="28"/>
          <w:lang w:val="ru-RU"/>
        </w:rPr>
        <w:t>.</w:t>
      </w:r>
    </w:p>
    <w:p w14:paraId="4CD126DE" w14:textId="77777777" w:rsidR="000603C7" w:rsidRPr="000603C7" w:rsidRDefault="000603C7" w:rsidP="000603C7">
      <w:pPr>
        <w:rPr>
          <w:szCs w:val="28"/>
          <w:lang w:val="ru-RU"/>
        </w:rPr>
      </w:pPr>
    </w:p>
    <w:p w14:paraId="51EDC2CD" w14:textId="69A72553" w:rsidR="003E4586" w:rsidRPr="003E4586" w:rsidRDefault="00B3437B" w:rsidP="003E4586">
      <w:pPr>
        <w:pStyle w:val="a3"/>
        <w:ind w:firstLine="0"/>
        <w:rPr>
          <w:szCs w:val="28"/>
          <w:lang w:val="ru-RU"/>
        </w:rPr>
      </w:pPr>
      <w:bookmarkStart w:id="18" w:name="_Toc189770037"/>
      <w:r w:rsidRPr="00F71427">
        <w:rPr>
          <w:szCs w:val="28"/>
          <w:lang w:val="ru-RU"/>
        </w:rPr>
        <w:t>3.2.1.2</w:t>
      </w:r>
      <w:r w:rsidRPr="00F71427">
        <w:rPr>
          <w:szCs w:val="28"/>
          <w:lang w:val="ru-RU"/>
        </w:rPr>
        <w:tab/>
        <w:t>Конфигурация системы (описание выделенных пакетов, подсистем)</w:t>
      </w:r>
      <w:bookmarkEnd w:id="18"/>
    </w:p>
    <w:p w14:paraId="77A70B26" w14:textId="1BC0620F" w:rsidR="003E4586" w:rsidRPr="003E4586" w:rsidRDefault="003E4586" w:rsidP="003E4586">
      <w:pPr>
        <w:pStyle w:val="a7"/>
        <w:rPr>
          <w:lang w:val="ru-RU"/>
        </w:rPr>
      </w:pPr>
      <w:r w:rsidRPr="003E4586">
        <w:rPr>
          <w:lang w:val="ru-RU"/>
        </w:rPr>
        <w:t xml:space="preserve">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Authorization</w:t>
      </w:r>
      <w:r w:rsidRPr="003E4586">
        <w:rPr>
          <w:lang w:val="ru-RU"/>
        </w:rPr>
        <w:t>» представлены на рисунке А.2</w:t>
      </w:r>
      <w:r w:rsidR="00220B6E">
        <w:rPr>
          <w:lang w:val="ru-RU"/>
        </w:rPr>
        <w:t>3</w:t>
      </w:r>
      <w:r w:rsidRPr="003E4586">
        <w:rPr>
          <w:lang w:val="ru-RU"/>
        </w:rPr>
        <w:t xml:space="preserve">. 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Product</w:t>
      </w:r>
      <w:r w:rsidRPr="003E4586">
        <w:rPr>
          <w:lang w:val="ru-RU"/>
        </w:rPr>
        <w:t xml:space="preserve"> </w:t>
      </w:r>
      <w:r>
        <w:t>catalog</w:t>
      </w:r>
      <w:r w:rsidRPr="003E4586">
        <w:rPr>
          <w:lang w:val="ru-RU"/>
        </w:rPr>
        <w:t xml:space="preserve"> </w:t>
      </w:r>
      <w:r>
        <w:t>browsing</w:t>
      </w:r>
      <w:r w:rsidRPr="003E4586">
        <w:rPr>
          <w:lang w:val="ru-RU"/>
        </w:rPr>
        <w:t>» представлены на рисунке А.2</w:t>
      </w:r>
      <w:r w:rsidR="00220B6E">
        <w:rPr>
          <w:lang w:val="ru-RU"/>
        </w:rPr>
        <w:t>4</w:t>
      </w:r>
      <w:r w:rsidRPr="003E4586">
        <w:rPr>
          <w:lang w:val="ru-RU"/>
        </w:rPr>
        <w:t xml:space="preserve">. 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Product</w:t>
      </w:r>
      <w:r w:rsidRPr="003E4586">
        <w:rPr>
          <w:lang w:val="ru-RU"/>
        </w:rPr>
        <w:t xml:space="preserve"> </w:t>
      </w:r>
      <w:r>
        <w:t>search</w:t>
      </w:r>
      <w:r w:rsidRPr="003E4586">
        <w:rPr>
          <w:lang w:val="ru-RU"/>
        </w:rPr>
        <w:t>» представлены на рисунке А.2</w:t>
      </w:r>
      <w:r w:rsidR="00220B6E">
        <w:rPr>
          <w:lang w:val="ru-RU"/>
        </w:rPr>
        <w:t>5</w:t>
      </w:r>
      <w:r w:rsidRPr="003E4586">
        <w:rPr>
          <w:lang w:val="ru-RU"/>
        </w:rPr>
        <w:t xml:space="preserve">. 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>прецедента «</w:t>
      </w:r>
      <w:r>
        <w:t>Online</w:t>
      </w:r>
      <w:r w:rsidRPr="003E4586">
        <w:rPr>
          <w:lang w:val="ru-RU"/>
        </w:rPr>
        <w:t xml:space="preserve"> </w:t>
      </w:r>
      <w:r>
        <w:t>order</w:t>
      </w:r>
      <w:r w:rsidRPr="003E4586">
        <w:rPr>
          <w:lang w:val="ru-RU"/>
        </w:rPr>
        <w:t xml:space="preserve">» представлены на рисунке А.26. Зависимости </w:t>
      </w:r>
      <w:r>
        <w:rPr>
          <w:lang w:val="ru-RU"/>
        </w:rPr>
        <w:t xml:space="preserve">пакетов для </w:t>
      </w:r>
      <w:r w:rsidRPr="003E4586">
        <w:rPr>
          <w:lang w:val="ru-RU"/>
        </w:rPr>
        <w:t xml:space="preserve">прецедента </w:t>
      </w:r>
      <w:r>
        <w:rPr>
          <w:lang w:val="ru-RU"/>
        </w:rPr>
        <w:t>«</w:t>
      </w:r>
      <w:r>
        <w:t>Website</w:t>
      </w:r>
      <w:r w:rsidRPr="003E4586">
        <w:rPr>
          <w:lang w:val="ru-RU"/>
        </w:rPr>
        <w:t xml:space="preserve"> </w:t>
      </w:r>
      <w:r>
        <w:t>publishing</w:t>
      </w:r>
      <w:r w:rsidRPr="003E4586">
        <w:rPr>
          <w:lang w:val="ru-RU"/>
        </w:rPr>
        <w:t>» представлены на рисунке А.2</w:t>
      </w:r>
      <w:r w:rsidR="00220B6E">
        <w:rPr>
          <w:lang w:val="ru-RU"/>
        </w:rPr>
        <w:t>7</w:t>
      </w:r>
      <w:r w:rsidRPr="003E4586">
        <w:rPr>
          <w:lang w:val="ru-RU"/>
        </w:rPr>
        <w:t xml:space="preserve">. </w:t>
      </w:r>
    </w:p>
    <w:p w14:paraId="7464429A" w14:textId="77777777" w:rsidR="003E4586" w:rsidRDefault="003E4586" w:rsidP="003E4586">
      <w:pPr>
        <w:pStyle w:val="Caption"/>
        <w:keepNext/>
      </w:pPr>
      <w:r w:rsidRPr="002F7698">
        <w:rPr>
          <w:spacing w:val="40"/>
        </w:rPr>
        <w:t>Таблица</w:t>
      </w:r>
      <w:r>
        <w:t xml:space="preserve">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- </w:t>
      </w:r>
      <w:proofErr w:type="spellStart"/>
      <w:r>
        <w:t>Подсистемы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195"/>
      </w:tblGrid>
      <w:tr w:rsidR="003E4586" w:rsidRPr="002F7698" w14:paraId="0A5B08AC" w14:textId="77777777" w:rsidTr="00ED501E">
        <w:tc>
          <w:tcPr>
            <w:tcW w:w="2376" w:type="dxa"/>
            <w:vAlign w:val="center"/>
          </w:tcPr>
          <w:p w14:paraId="455BFF03" w14:textId="77777777" w:rsidR="003E4586" w:rsidRPr="003E4586" w:rsidRDefault="003E4586" w:rsidP="00ED501E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E4586">
              <w:rPr>
                <w:rFonts w:ascii="Times New Roman" w:hAnsi="Times New Roman"/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7195" w:type="dxa"/>
            <w:vAlign w:val="center"/>
          </w:tcPr>
          <w:p w14:paraId="7552F3AC" w14:textId="77777777" w:rsidR="003E4586" w:rsidRPr="003E4586" w:rsidRDefault="003E4586" w:rsidP="00ED501E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E4586">
              <w:rPr>
                <w:rFonts w:ascii="Times New Roman" w:hAnsi="Times New Roman"/>
                <w:sz w:val="24"/>
                <w:szCs w:val="24"/>
              </w:rPr>
              <w:t>Описание</w:t>
            </w:r>
            <w:proofErr w:type="spellEnd"/>
          </w:p>
        </w:tc>
      </w:tr>
      <w:tr w:rsidR="003E4586" w:rsidRPr="00220B6E" w14:paraId="57BD0274" w14:textId="77777777" w:rsidTr="00ED501E">
        <w:tc>
          <w:tcPr>
            <w:tcW w:w="2376" w:type="dxa"/>
            <w:vAlign w:val="center"/>
          </w:tcPr>
          <w:p w14:paraId="61685346" w14:textId="77777777" w:rsidR="003E4586" w:rsidRPr="003E4586" w:rsidRDefault="003E4586" w:rsidP="00ED501E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E4586">
              <w:rPr>
                <w:rFonts w:ascii="Times New Roman" w:hAnsi="Times New Roman"/>
                <w:sz w:val="24"/>
                <w:szCs w:val="24"/>
              </w:rPr>
              <w:t>DBAccess</w:t>
            </w:r>
          </w:p>
        </w:tc>
        <w:tc>
          <w:tcPr>
            <w:tcW w:w="7195" w:type="dxa"/>
          </w:tcPr>
          <w:p w14:paraId="7A4F8562" w14:textId="77777777" w:rsidR="003E4586" w:rsidRPr="003E4586" w:rsidRDefault="003E4586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3E4586">
              <w:rPr>
                <w:rFonts w:ascii="Times New Roman" w:hAnsi="Times New Roman"/>
                <w:sz w:val="24"/>
                <w:szCs w:val="24"/>
                <w:lang w:val="ru-RU"/>
              </w:rPr>
              <w:t>Подсистема для работы с реляционной базой данных</w:t>
            </w:r>
          </w:p>
        </w:tc>
      </w:tr>
      <w:tr w:rsidR="003E4586" w:rsidRPr="00220B6E" w14:paraId="3E1E7DFA" w14:textId="77777777" w:rsidTr="00ED501E">
        <w:tc>
          <w:tcPr>
            <w:tcW w:w="2376" w:type="dxa"/>
            <w:vAlign w:val="center"/>
          </w:tcPr>
          <w:p w14:paraId="0913EDBE" w14:textId="63E2FA86" w:rsidR="003E4586" w:rsidRPr="003E4586" w:rsidRDefault="003E4586" w:rsidP="00ED501E">
            <w:pPr>
              <w:pStyle w:val="a7"/>
              <w:ind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ProductSystemTalker</w:t>
            </w:r>
            <w:proofErr w:type="spellEnd"/>
          </w:p>
        </w:tc>
        <w:tc>
          <w:tcPr>
            <w:tcW w:w="7195" w:type="dxa"/>
          </w:tcPr>
          <w:p w14:paraId="5C943E14" w14:textId="628C636A" w:rsidR="003E4586" w:rsidRPr="00C2795D" w:rsidRDefault="00C2795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Подсистема для отправки заказов в систему учёта товаров и запроса товаров доступных для публикации из неё</w:t>
            </w:r>
          </w:p>
        </w:tc>
      </w:tr>
    </w:tbl>
    <w:p w14:paraId="0B46EE11" w14:textId="438992ED" w:rsidR="00F71427" w:rsidRDefault="00C2795D" w:rsidP="004756CF">
      <w:pPr>
        <w:rPr>
          <w:lang w:val="ru-RU"/>
        </w:rPr>
      </w:pPr>
      <w:r w:rsidRPr="00C2795D">
        <w:rPr>
          <w:lang w:val="ru-RU"/>
        </w:rPr>
        <w:t xml:space="preserve">Каждая подсистема зависит от интерфейсов, обеспечивающих взаимодействие между компонентами системы. Все подсистемы и интерфейсы зависят от проектных классов, определяющих структуру данных </w:t>
      </w:r>
      <w:r w:rsidRPr="00C2795D">
        <w:rPr>
          <w:lang w:val="ru-RU"/>
        </w:rPr>
        <w:lastRenderedPageBreak/>
        <w:t xml:space="preserve">и логику их обработки. Подсистемы также зависят от средств языка программирования для реализации функциональности. Подсистема </w:t>
      </w:r>
      <w:r w:rsidRPr="00C2795D">
        <w:t>DBAccess</w:t>
      </w:r>
      <w:r w:rsidRPr="00C2795D">
        <w:rPr>
          <w:lang w:val="ru-RU"/>
        </w:rPr>
        <w:t xml:space="preserve"> зависит от средств для работы с реляционными базами данных (</w:t>
      </w:r>
      <w:proofErr w:type="spellStart"/>
      <w:r w:rsidRPr="00C2795D">
        <w:t>sql</w:t>
      </w:r>
      <w:proofErr w:type="spellEnd"/>
      <w:r w:rsidRPr="00C2795D">
        <w:rPr>
          <w:lang w:val="ru-RU"/>
        </w:rPr>
        <w:t>) и средств языка программирования (</w:t>
      </w:r>
      <w:r w:rsidRPr="00C2795D">
        <w:t>lang</w:t>
      </w:r>
      <w:r w:rsidRPr="00C2795D">
        <w:rPr>
          <w:lang w:val="ru-RU"/>
        </w:rPr>
        <w:t xml:space="preserve">). Подсистема </w:t>
      </w:r>
      <w:proofErr w:type="spellStart"/>
      <w:r w:rsidRPr="00C2795D">
        <w:t>ProductSystemTalker</w:t>
      </w:r>
      <w:proofErr w:type="spellEnd"/>
      <w:r w:rsidRPr="00C2795D">
        <w:rPr>
          <w:lang w:val="ru-RU"/>
        </w:rPr>
        <w:t xml:space="preserve"> зависит от средств для работы с протоколами </w:t>
      </w:r>
      <w:r w:rsidRPr="00C2795D">
        <w:t>http</w:t>
      </w:r>
      <w:r w:rsidRPr="00C2795D">
        <w:rPr>
          <w:lang w:val="ru-RU"/>
        </w:rPr>
        <w:t>, обеспечивающими обмен данными между системой и внешними сервисами.</w:t>
      </w:r>
      <w:r>
        <w:rPr>
          <w:lang w:val="ru-RU"/>
        </w:rPr>
        <w:t xml:space="preserve"> </w:t>
      </w:r>
      <w:r w:rsidR="000603C7">
        <w:rPr>
          <w:lang w:val="ru-RU"/>
        </w:rPr>
        <w:t>Зависимости бизнес-сервисов</w:t>
      </w:r>
      <w:r w:rsidR="003E4586" w:rsidRPr="003E4586">
        <w:rPr>
          <w:lang w:val="ru-RU"/>
        </w:rPr>
        <w:t xml:space="preserve"> </w:t>
      </w:r>
      <w:r w:rsidR="003E4586">
        <w:rPr>
          <w:lang w:val="ru-RU"/>
        </w:rPr>
        <w:t xml:space="preserve">представлены на рисунке </w:t>
      </w:r>
      <w:r w:rsidR="00220B6E">
        <w:rPr>
          <w:lang w:val="ru-RU"/>
        </w:rPr>
        <w:t>7</w:t>
      </w:r>
      <w:r w:rsidR="003E4586">
        <w:rPr>
          <w:lang w:val="ru-RU"/>
        </w:rPr>
        <w:t>.</w:t>
      </w:r>
    </w:p>
    <w:p w14:paraId="00543738" w14:textId="793B2530" w:rsidR="003E4586" w:rsidRDefault="003E4586" w:rsidP="003E4586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D0EADBA" wp14:editId="38FD54B3">
            <wp:extent cx="4212076" cy="306332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200" cy="308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FA3F" w14:textId="49925F36" w:rsidR="003E4586" w:rsidRPr="003E4586" w:rsidRDefault="003E4586" w:rsidP="003E4586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220B6E">
        <w:rPr>
          <w:lang w:val="ru-RU"/>
        </w:rPr>
        <w:t>7</w:t>
      </w:r>
      <w:r>
        <w:rPr>
          <w:lang w:val="ru-RU"/>
        </w:rPr>
        <w:t xml:space="preserve"> – Зависимости бизнес-сервисов</w:t>
      </w:r>
    </w:p>
    <w:p w14:paraId="7739BC51" w14:textId="77777777" w:rsidR="00527C43" w:rsidRPr="00F71427" w:rsidRDefault="00527C43" w:rsidP="00527C43">
      <w:pPr>
        <w:pStyle w:val="1"/>
        <w:rPr>
          <w:szCs w:val="28"/>
          <w:lang w:val="ru-RU"/>
        </w:rPr>
      </w:pPr>
    </w:p>
    <w:p w14:paraId="2439FBD2" w14:textId="069A7BDD" w:rsidR="00C4713B" w:rsidRPr="00220B6E" w:rsidRDefault="00B3437B" w:rsidP="00B3437B">
      <w:pPr>
        <w:pStyle w:val="a3"/>
        <w:ind w:firstLine="0"/>
        <w:rPr>
          <w:szCs w:val="28"/>
          <w:lang w:val="ru-RU"/>
        </w:rPr>
      </w:pPr>
      <w:bookmarkStart w:id="19" w:name="_Toc189770038"/>
      <w:r w:rsidRPr="00220B6E">
        <w:rPr>
          <w:szCs w:val="28"/>
          <w:lang w:val="ru-RU"/>
        </w:rPr>
        <w:t>3.2.1.3</w:t>
      </w:r>
      <w:r w:rsidRPr="00220B6E">
        <w:rPr>
          <w:szCs w:val="28"/>
          <w:lang w:val="ru-RU"/>
        </w:rPr>
        <w:tab/>
        <w:t>Диаграмма размещения</w:t>
      </w:r>
      <w:bookmarkEnd w:id="19"/>
    </w:p>
    <w:p w14:paraId="357CBFF3" w14:textId="35D36E2F" w:rsidR="002C7B88" w:rsidRPr="00D351F8" w:rsidRDefault="00F1681A" w:rsidP="00C2795D">
      <w:pPr>
        <w:pStyle w:val="1"/>
        <w:rPr>
          <w:szCs w:val="28"/>
          <w:lang w:val="ru-RU"/>
        </w:rPr>
      </w:pPr>
      <w:r w:rsidRPr="00D351F8">
        <w:rPr>
          <w:szCs w:val="28"/>
          <w:lang w:val="ru-RU"/>
        </w:rPr>
        <w:t>Диаграмма размещения отражает архитектуру веб-приложения и показывает взаимодействие между его компонентами. Клиентские устройства (</w:t>
      </w:r>
      <w:proofErr w:type="spellStart"/>
      <w:r w:rsidRPr="00D351F8">
        <w:rPr>
          <w:szCs w:val="28"/>
        </w:rPr>
        <w:t>ClientDevice</w:t>
      </w:r>
      <w:proofErr w:type="spellEnd"/>
      <w:r w:rsidRPr="00D351F8">
        <w:rPr>
          <w:szCs w:val="28"/>
          <w:lang w:val="ru-RU"/>
        </w:rPr>
        <w:t>) используют веб-браузер (</w:t>
      </w:r>
      <w:proofErr w:type="spellStart"/>
      <w:r w:rsidRPr="00D351F8">
        <w:rPr>
          <w:szCs w:val="28"/>
        </w:rPr>
        <w:t>ClientWebBrowser</w:t>
      </w:r>
      <w:proofErr w:type="spellEnd"/>
      <w:r w:rsidRPr="00D351F8">
        <w:rPr>
          <w:szCs w:val="28"/>
          <w:lang w:val="ru-RU"/>
        </w:rPr>
        <w:t>) для доступа к системе, а владелец бизнеса (</w:t>
      </w:r>
      <w:proofErr w:type="spellStart"/>
      <w:r w:rsidRPr="00D351F8">
        <w:rPr>
          <w:szCs w:val="28"/>
        </w:rPr>
        <w:t>BusinessOwnerDesktop</w:t>
      </w:r>
      <w:proofErr w:type="spellEnd"/>
      <w:r w:rsidRPr="00D351F8">
        <w:rPr>
          <w:szCs w:val="28"/>
          <w:lang w:val="ru-RU"/>
        </w:rPr>
        <w:t>) использует собственное приложение (</w:t>
      </w:r>
      <w:proofErr w:type="spellStart"/>
      <w:r w:rsidRPr="00D351F8">
        <w:rPr>
          <w:szCs w:val="28"/>
        </w:rPr>
        <w:t>BusinessOwnerWebBrowser</w:t>
      </w:r>
      <w:proofErr w:type="spellEnd"/>
      <w:r w:rsidRPr="00D351F8">
        <w:rPr>
          <w:szCs w:val="28"/>
          <w:lang w:val="ru-RU"/>
        </w:rPr>
        <w:t>) для управления контентом. Веб-сервер (</w:t>
      </w:r>
      <w:proofErr w:type="spellStart"/>
      <w:r w:rsidRPr="00D351F8">
        <w:rPr>
          <w:szCs w:val="28"/>
        </w:rPr>
        <w:t>WebServer</w:t>
      </w:r>
      <w:proofErr w:type="spellEnd"/>
      <w:r w:rsidRPr="00D351F8">
        <w:rPr>
          <w:szCs w:val="28"/>
          <w:lang w:val="ru-RU"/>
        </w:rPr>
        <w:t>) отвечает за обработку запросов и содержит компонент доступа к серверу приложений (</w:t>
      </w:r>
      <w:proofErr w:type="spellStart"/>
      <w:r w:rsidRPr="00D351F8">
        <w:rPr>
          <w:szCs w:val="28"/>
        </w:rPr>
        <w:t>ApplicationServerAccess</w:t>
      </w:r>
      <w:proofErr w:type="spellEnd"/>
      <w:r w:rsidRPr="00D351F8">
        <w:rPr>
          <w:szCs w:val="28"/>
          <w:lang w:val="ru-RU"/>
        </w:rPr>
        <w:t>), который передаёт запросы на сервер приложений (</w:t>
      </w:r>
      <w:proofErr w:type="spellStart"/>
      <w:r w:rsidRPr="00D351F8">
        <w:rPr>
          <w:szCs w:val="28"/>
        </w:rPr>
        <w:t>ApplicationServer</w:t>
      </w:r>
      <w:proofErr w:type="spellEnd"/>
      <w:r w:rsidRPr="00D351F8">
        <w:rPr>
          <w:szCs w:val="28"/>
          <w:lang w:val="ru-RU"/>
        </w:rPr>
        <w:t xml:space="preserve">). Сервер приложений, в свою очередь, управляет </w:t>
      </w:r>
      <w:r w:rsidRPr="00D351F8">
        <w:rPr>
          <w:szCs w:val="28"/>
          <w:lang w:val="ru-RU"/>
        </w:rPr>
        <w:lastRenderedPageBreak/>
        <w:t xml:space="preserve">взаимодействием с базой данных через компонент </w:t>
      </w:r>
      <w:proofErr w:type="spellStart"/>
      <w:r w:rsidRPr="00D351F8">
        <w:rPr>
          <w:szCs w:val="28"/>
        </w:rPr>
        <w:t>DBAccessProcess</w:t>
      </w:r>
      <w:proofErr w:type="spellEnd"/>
      <w:r w:rsidRPr="00D351F8">
        <w:rPr>
          <w:szCs w:val="28"/>
          <w:lang w:val="ru-RU"/>
        </w:rPr>
        <w:t>. Взаимосвязь между этими элементами позволяет системе обеспечивать работу интернет-магазина, поддерживая поиск товаров, публикацию, авторизацию и обработку заказов.</w:t>
      </w:r>
      <w:r w:rsidR="00C2795D" w:rsidRPr="00C2795D">
        <w:rPr>
          <w:szCs w:val="28"/>
          <w:lang w:val="ru-RU"/>
        </w:rPr>
        <w:t xml:space="preserve"> </w:t>
      </w:r>
      <w:r w:rsidR="009205BA" w:rsidRPr="00D351F8">
        <w:rPr>
          <w:szCs w:val="28"/>
          <w:lang w:val="ru-RU"/>
        </w:rPr>
        <w:t xml:space="preserve">Диаграмма замещения представлена на рисунке </w:t>
      </w:r>
      <w:r w:rsidR="00220B6E">
        <w:rPr>
          <w:szCs w:val="28"/>
          <w:lang w:val="ru-RU"/>
        </w:rPr>
        <w:t>8</w:t>
      </w:r>
      <w:r w:rsidR="009205BA" w:rsidRPr="00D351F8">
        <w:rPr>
          <w:szCs w:val="28"/>
          <w:lang w:val="ru-RU"/>
        </w:rPr>
        <w:t>.</w:t>
      </w:r>
    </w:p>
    <w:p w14:paraId="5AEC9BF5" w14:textId="5C444A38" w:rsidR="009205BA" w:rsidRPr="00D351F8" w:rsidRDefault="002E0383" w:rsidP="009205BA">
      <w:pPr>
        <w:ind w:firstLine="0"/>
        <w:jc w:val="center"/>
        <w:rPr>
          <w:szCs w:val="28"/>
        </w:rPr>
      </w:pPr>
      <w:r w:rsidRPr="00D351F8">
        <w:rPr>
          <w:noProof/>
          <w:szCs w:val="28"/>
        </w:rPr>
        <w:drawing>
          <wp:inline distT="0" distB="0" distL="0" distR="0" wp14:anchorId="42E03DC8" wp14:editId="3DA58D93">
            <wp:extent cx="4995963" cy="37911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727" cy="38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7495" w14:textId="2D502B87" w:rsidR="009205BA" w:rsidRPr="00220B6E" w:rsidRDefault="009205BA" w:rsidP="009205BA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 xml:space="preserve">Рисунок </w:t>
      </w:r>
      <w:r w:rsidR="00220B6E">
        <w:rPr>
          <w:szCs w:val="28"/>
          <w:lang w:val="ru-RU"/>
        </w:rPr>
        <w:t>8</w:t>
      </w:r>
      <w:r w:rsidRPr="00220B6E">
        <w:rPr>
          <w:szCs w:val="28"/>
          <w:lang w:val="ru-RU"/>
        </w:rPr>
        <w:t xml:space="preserve"> – Диаграмма размещения</w:t>
      </w:r>
    </w:p>
    <w:p w14:paraId="64FB5BF5" w14:textId="77777777" w:rsidR="002C7B88" w:rsidRPr="00220B6E" w:rsidRDefault="002C7B88" w:rsidP="00B3437B">
      <w:pPr>
        <w:pStyle w:val="1"/>
        <w:rPr>
          <w:szCs w:val="28"/>
          <w:lang w:val="ru-RU"/>
        </w:rPr>
      </w:pPr>
    </w:p>
    <w:p w14:paraId="19E0FE95" w14:textId="67E44718" w:rsidR="002C7B88" w:rsidRPr="00F3295C" w:rsidRDefault="00B3437B" w:rsidP="00F3295C">
      <w:pPr>
        <w:pStyle w:val="a3"/>
        <w:ind w:firstLine="0"/>
        <w:rPr>
          <w:szCs w:val="28"/>
          <w:lang w:val="ru-RU"/>
        </w:rPr>
      </w:pPr>
      <w:bookmarkStart w:id="20" w:name="_Toc189770039"/>
      <w:r w:rsidRPr="00501B32">
        <w:rPr>
          <w:szCs w:val="28"/>
          <w:lang w:val="ru-RU"/>
        </w:rPr>
        <w:t>3.2.2</w:t>
      </w:r>
      <w:r w:rsidRPr="00501B32">
        <w:rPr>
          <w:szCs w:val="28"/>
          <w:lang w:val="ru-RU"/>
        </w:rPr>
        <w:tab/>
        <w:t>Компоненты системы</w:t>
      </w:r>
      <w:bookmarkEnd w:id="20"/>
    </w:p>
    <w:p w14:paraId="2EABDBFA" w14:textId="262D2F52" w:rsidR="00C4713B" w:rsidRPr="00501B32" w:rsidRDefault="00B3437B" w:rsidP="00DD3512">
      <w:pPr>
        <w:pStyle w:val="a3"/>
        <w:ind w:firstLine="0"/>
        <w:rPr>
          <w:szCs w:val="28"/>
          <w:lang w:val="ru-RU"/>
        </w:rPr>
      </w:pPr>
      <w:bookmarkStart w:id="21" w:name="_Toc189770040"/>
      <w:r w:rsidRPr="00501B32">
        <w:rPr>
          <w:szCs w:val="28"/>
          <w:lang w:val="ru-RU"/>
        </w:rPr>
        <w:t>3.2.2.1</w:t>
      </w:r>
      <w:r w:rsidRPr="00501B32">
        <w:rPr>
          <w:szCs w:val="28"/>
          <w:lang w:val="ru-RU"/>
        </w:rPr>
        <w:tab/>
      </w:r>
      <w:r w:rsidR="00501B32">
        <w:rPr>
          <w:szCs w:val="28"/>
          <w:lang w:val="ru-RU"/>
        </w:rPr>
        <w:t>Итоговая модель классов со всеми стереотипами</w:t>
      </w:r>
      <w:bookmarkEnd w:id="21"/>
    </w:p>
    <w:p w14:paraId="0B960377" w14:textId="181191A3" w:rsidR="00501B32" w:rsidRPr="00F3295C" w:rsidRDefault="00501B32" w:rsidP="00DD3512">
      <w:pPr>
        <w:rPr>
          <w:lang w:val="ru-RU"/>
        </w:rPr>
      </w:pPr>
    </w:p>
    <w:p w14:paraId="750CDDCC" w14:textId="391CACC5" w:rsidR="003875A5" w:rsidRPr="003875A5" w:rsidRDefault="003875A5" w:rsidP="003875A5">
      <w:pPr>
        <w:pStyle w:val="1"/>
        <w:rPr>
          <w:szCs w:val="28"/>
          <w:lang w:val="ru-RU"/>
        </w:rPr>
      </w:pPr>
      <w:r w:rsidRPr="003875A5">
        <w:rPr>
          <w:szCs w:val="28"/>
          <w:lang w:val="ru-RU"/>
        </w:rPr>
        <w:t xml:space="preserve">Итоговая модель классов со всеми стереотипами </w:t>
      </w:r>
      <w:r w:rsidRPr="00D351F8">
        <w:rPr>
          <w:szCs w:val="28"/>
          <w:lang w:val="ru-RU"/>
        </w:rPr>
        <w:t xml:space="preserve">представлена на рисунке </w:t>
      </w:r>
      <w:r w:rsidR="00220B6E">
        <w:rPr>
          <w:szCs w:val="28"/>
          <w:lang w:val="ru-RU"/>
        </w:rPr>
        <w:t>9</w:t>
      </w:r>
      <w:r w:rsidRPr="00D351F8">
        <w:rPr>
          <w:szCs w:val="28"/>
          <w:lang w:val="ru-RU"/>
        </w:rPr>
        <w:t>.</w:t>
      </w:r>
    </w:p>
    <w:p w14:paraId="24B338D6" w14:textId="0A983187" w:rsidR="001C0D50" w:rsidRPr="003875A5" w:rsidRDefault="001C0D50" w:rsidP="001C0D50">
      <w:pPr>
        <w:jc w:val="center"/>
        <w:rPr>
          <w:lang w:val="ru-RU"/>
        </w:rPr>
      </w:pPr>
    </w:p>
    <w:p w14:paraId="0BB0BBF9" w14:textId="4F377A2F" w:rsidR="001C0D50" w:rsidRDefault="001C0D50" w:rsidP="001C0D50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220B6E">
        <w:rPr>
          <w:lang w:val="ru-RU"/>
        </w:rPr>
        <w:t>9</w:t>
      </w:r>
      <w:r>
        <w:rPr>
          <w:lang w:val="ru-RU"/>
        </w:rPr>
        <w:t xml:space="preserve"> – Итоговая модель классов со всеми стереотипами</w:t>
      </w:r>
    </w:p>
    <w:p w14:paraId="256B1F7B" w14:textId="77777777" w:rsidR="001C0D50" w:rsidRPr="001C0D50" w:rsidRDefault="001C0D50" w:rsidP="001C0D50">
      <w:pPr>
        <w:jc w:val="center"/>
        <w:rPr>
          <w:lang w:val="ru-RU"/>
        </w:rPr>
      </w:pPr>
    </w:p>
    <w:p w14:paraId="0F8288E1" w14:textId="55039C00" w:rsidR="00501B32" w:rsidRDefault="00501B32" w:rsidP="00DD3512">
      <w:pPr>
        <w:pStyle w:val="a3"/>
        <w:ind w:firstLine="0"/>
        <w:rPr>
          <w:szCs w:val="28"/>
          <w:lang w:val="ru-RU"/>
        </w:rPr>
      </w:pPr>
      <w:bookmarkStart w:id="22" w:name="_Toc189770041"/>
      <w:r w:rsidRPr="00501B32">
        <w:rPr>
          <w:szCs w:val="28"/>
          <w:lang w:val="ru-RU"/>
        </w:rPr>
        <w:t>3.2.2.</w:t>
      </w:r>
      <w:r>
        <w:rPr>
          <w:szCs w:val="28"/>
          <w:lang w:val="ru-RU"/>
        </w:rPr>
        <w:t>2</w:t>
      </w:r>
      <w:r w:rsidRPr="00501B32">
        <w:rPr>
          <w:szCs w:val="28"/>
          <w:lang w:val="ru-RU"/>
        </w:rPr>
        <w:tab/>
      </w:r>
      <w:r>
        <w:rPr>
          <w:szCs w:val="28"/>
          <w:lang w:val="ru-RU"/>
        </w:rPr>
        <w:t>Проектные к</w:t>
      </w:r>
      <w:r w:rsidRPr="00501B32">
        <w:rPr>
          <w:szCs w:val="28"/>
          <w:lang w:val="ru-RU"/>
        </w:rPr>
        <w:t>лассы</w:t>
      </w:r>
      <w:bookmarkEnd w:id="22"/>
      <w:r w:rsidRPr="00501B32">
        <w:rPr>
          <w:szCs w:val="28"/>
          <w:lang w:val="ru-RU"/>
        </w:rPr>
        <w:t xml:space="preserve"> </w:t>
      </w:r>
    </w:p>
    <w:p w14:paraId="7B6AF626" w14:textId="36A3F227" w:rsidR="00AF698C" w:rsidRDefault="00AF698C" w:rsidP="00AF698C">
      <w:pPr>
        <w:pStyle w:val="Caption"/>
        <w:keepNext/>
      </w:pPr>
      <w:r w:rsidRPr="00272BC3">
        <w:rPr>
          <w:spacing w:val="40"/>
        </w:rPr>
        <w:lastRenderedPageBreak/>
        <w:t>Таблица</w:t>
      </w:r>
      <w:r>
        <w:t xml:space="preserve"> </w:t>
      </w:r>
      <w:r w:rsidR="009427D2">
        <w:rPr>
          <w:lang w:val="ru-RU"/>
        </w:rPr>
        <w:t>6</w:t>
      </w:r>
      <w:r>
        <w:t xml:space="preserve"> – </w:t>
      </w:r>
      <w:proofErr w:type="spellStart"/>
      <w:r>
        <w:t>Проектные</w:t>
      </w:r>
      <w:proofErr w:type="spellEnd"/>
      <w:r>
        <w:t xml:space="preserve"> </w:t>
      </w:r>
      <w:proofErr w:type="spellStart"/>
      <w:r>
        <w:t>классы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7762"/>
      </w:tblGrid>
      <w:tr w:rsidR="00AF698C" w:rsidRPr="00272BC3" w14:paraId="580CF2EC" w14:textId="77777777" w:rsidTr="003F05E4">
        <w:tc>
          <w:tcPr>
            <w:tcW w:w="1809" w:type="dxa"/>
          </w:tcPr>
          <w:p w14:paraId="517217B9" w14:textId="77777777" w:rsidR="00AF698C" w:rsidRPr="00F07684" w:rsidRDefault="00AF698C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F07684">
              <w:rPr>
                <w:rFonts w:ascii="Times New Roman" w:hAnsi="Times New Roman"/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7762" w:type="dxa"/>
          </w:tcPr>
          <w:p w14:paraId="2105013B" w14:textId="77777777" w:rsidR="00AF698C" w:rsidRPr="00F07684" w:rsidRDefault="00AF698C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F07684">
              <w:rPr>
                <w:rFonts w:ascii="Times New Roman" w:hAnsi="Times New Roman"/>
                <w:sz w:val="24"/>
                <w:szCs w:val="24"/>
              </w:rPr>
              <w:t>Содержание</w:t>
            </w:r>
            <w:proofErr w:type="spellEnd"/>
          </w:p>
        </w:tc>
      </w:tr>
      <w:tr w:rsidR="00AF698C" w:rsidRPr="00220B6E" w14:paraId="1978D8F6" w14:textId="77777777" w:rsidTr="003F05E4">
        <w:tc>
          <w:tcPr>
            <w:tcW w:w="1809" w:type="dxa"/>
          </w:tcPr>
          <w:p w14:paraId="03D0344F" w14:textId="7DE768A0" w:rsidR="00AF698C" w:rsidRPr="00F07684" w:rsidRDefault="005D62BC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F07684">
              <w:rPr>
                <w:rFonts w:ascii="Times New Roman" w:hAnsi="Times New Roman"/>
                <w:sz w:val="24"/>
                <w:szCs w:val="24"/>
              </w:rPr>
              <w:t>User</w:t>
            </w:r>
            <w:r w:rsidR="00AF698C" w:rsidRPr="00F07684">
              <w:rPr>
                <w:rFonts w:ascii="Times New Roman" w:hAnsi="Times New Roman"/>
                <w:sz w:val="24"/>
                <w:szCs w:val="24"/>
              </w:rPr>
              <w:t xml:space="preserve"> (</w:t>
            </w:r>
            <w:r w:rsidRPr="00F07684">
              <w:rPr>
                <w:rFonts w:ascii="Times New Roman" w:hAnsi="Times New Roman"/>
                <w:sz w:val="24"/>
                <w:szCs w:val="24"/>
                <w:lang w:val="ru-RU"/>
              </w:rPr>
              <w:t>пользователь</w:t>
            </w:r>
            <w:r w:rsidR="00AF698C" w:rsidRPr="00F07684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7762" w:type="dxa"/>
          </w:tcPr>
          <w:p w14:paraId="657375BE" w14:textId="19C10AB1" w:rsidR="00AF698C" w:rsidRPr="00F07684" w:rsidRDefault="00F07684" w:rsidP="00C80C35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>И</w:t>
            </w:r>
            <w:r w:rsidR="00C80C35" w:rsidRPr="00C80C35">
              <w:rPr>
                <w:rFonts w:ascii="Times New Roman" w:hAnsi="Times New Roman"/>
                <w:sz w:val="24"/>
                <w:lang w:val="ru-RU"/>
              </w:rPr>
              <w:t xml:space="preserve">дентификатор пользователя, логин, </w:t>
            </w:r>
            <w:proofErr w:type="spellStart"/>
            <w:r w:rsidR="00C80C35" w:rsidRPr="00C80C35">
              <w:rPr>
                <w:rFonts w:ascii="Times New Roman" w:hAnsi="Times New Roman"/>
                <w:sz w:val="24"/>
                <w:lang w:val="ru-RU"/>
              </w:rPr>
              <w:t>хэш</w:t>
            </w:r>
            <w:proofErr w:type="spellEnd"/>
            <w:r w:rsidR="00C80C35" w:rsidRPr="00C80C35">
              <w:rPr>
                <w:rFonts w:ascii="Times New Roman" w:hAnsi="Times New Roman"/>
                <w:sz w:val="24"/>
                <w:lang w:val="ru-RU"/>
              </w:rPr>
              <w:t xml:space="preserve"> пароля для авторизации.</w:t>
            </w:r>
          </w:p>
        </w:tc>
      </w:tr>
      <w:tr w:rsidR="00AF698C" w:rsidRPr="00220B6E" w14:paraId="167A54B5" w14:textId="77777777" w:rsidTr="003F05E4">
        <w:tc>
          <w:tcPr>
            <w:tcW w:w="1809" w:type="dxa"/>
          </w:tcPr>
          <w:p w14:paraId="4C280E2A" w14:textId="772F5914" w:rsidR="00AF698C" w:rsidRPr="00F07684" w:rsidRDefault="005D62BC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F07684">
              <w:rPr>
                <w:rFonts w:ascii="Times New Roman" w:hAnsi="Times New Roman"/>
                <w:sz w:val="24"/>
                <w:szCs w:val="24"/>
              </w:rPr>
              <w:t>Client</w:t>
            </w:r>
            <w:r w:rsidR="00AF698C" w:rsidRPr="00F07684">
              <w:rPr>
                <w:rFonts w:ascii="Times New Roman" w:hAnsi="Times New Roman"/>
                <w:sz w:val="24"/>
                <w:szCs w:val="24"/>
              </w:rPr>
              <w:t xml:space="preserve"> (</w:t>
            </w:r>
            <w:r w:rsidRPr="00F07684">
              <w:rPr>
                <w:rFonts w:ascii="Times New Roman" w:hAnsi="Times New Roman"/>
                <w:sz w:val="24"/>
                <w:szCs w:val="24"/>
                <w:lang w:val="ru-RU"/>
              </w:rPr>
              <w:t>клиент</w:t>
            </w:r>
            <w:r w:rsidR="00AF698C" w:rsidRPr="00F07684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7762" w:type="dxa"/>
          </w:tcPr>
          <w:p w14:paraId="37B42EF6" w14:textId="684597AB" w:rsidR="00AF698C" w:rsidRPr="00F07684" w:rsidRDefault="00F07684" w:rsidP="0086573F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>И</w:t>
            </w:r>
            <w:r w:rsidR="00C80C35" w:rsidRPr="00C80C35">
              <w:rPr>
                <w:rFonts w:ascii="Times New Roman" w:hAnsi="Times New Roman"/>
                <w:sz w:val="24"/>
                <w:lang w:val="ru-RU"/>
              </w:rPr>
              <w:t>дентификатор клиента, имя, номер телефона, адрес электронной почты, почтовый индекс, полный адрес доставки, связанные заказы.</w:t>
            </w:r>
          </w:p>
        </w:tc>
      </w:tr>
      <w:tr w:rsidR="00AF698C" w:rsidRPr="00220B6E" w14:paraId="3417537B" w14:textId="77777777" w:rsidTr="003F05E4">
        <w:tc>
          <w:tcPr>
            <w:tcW w:w="1809" w:type="dxa"/>
          </w:tcPr>
          <w:p w14:paraId="6E106636" w14:textId="725EF0B3" w:rsidR="00AF698C" w:rsidRPr="00F07684" w:rsidRDefault="005D62BC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F07684">
              <w:rPr>
                <w:rFonts w:ascii="Times New Roman" w:hAnsi="Times New Roman"/>
                <w:sz w:val="24"/>
                <w:szCs w:val="24"/>
              </w:rPr>
              <w:t>Product</w:t>
            </w:r>
            <w:r w:rsidR="00AF698C" w:rsidRPr="00F07684">
              <w:rPr>
                <w:rFonts w:ascii="Times New Roman" w:hAnsi="Times New Roman"/>
                <w:sz w:val="24"/>
                <w:szCs w:val="24"/>
              </w:rPr>
              <w:t xml:space="preserve"> (</w:t>
            </w:r>
            <w:r w:rsidRPr="00F07684">
              <w:rPr>
                <w:rFonts w:ascii="Times New Roman" w:hAnsi="Times New Roman"/>
                <w:sz w:val="24"/>
                <w:szCs w:val="24"/>
                <w:lang w:val="ru-RU"/>
              </w:rPr>
              <w:t>продукт</w:t>
            </w:r>
            <w:r w:rsidR="00AF698C" w:rsidRPr="00F07684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7762" w:type="dxa"/>
          </w:tcPr>
          <w:p w14:paraId="062E2A3E" w14:textId="3A9B1D55" w:rsidR="00AF698C" w:rsidRPr="00F07684" w:rsidRDefault="00F07684" w:rsidP="00F07684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>П</w:t>
            </w:r>
            <w:r w:rsidRPr="00F07684">
              <w:rPr>
                <w:rFonts w:ascii="Times New Roman" w:hAnsi="Times New Roman"/>
                <w:sz w:val="24"/>
                <w:lang w:val="ru-RU"/>
              </w:rPr>
              <w:t xml:space="preserve">роизводитель товара, основная подкатегория, </w:t>
            </w:r>
            <w:r>
              <w:rPr>
                <w:rFonts w:ascii="Times New Roman" w:hAnsi="Times New Roman"/>
                <w:sz w:val="24"/>
                <w:lang w:val="ru-RU"/>
              </w:rPr>
              <w:t>и</w:t>
            </w:r>
            <w:r w:rsidRPr="00F07684">
              <w:rPr>
                <w:rFonts w:ascii="Times New Roman" w:hAnsi="Times New Roman"/>
                <w:sz w:val="24"/>
                <w:lang w:val="ru-RU"/>
              </w:rPr>
              <w:t>дентификатор, артикул, цена, количество на складе, каталог товаров, место хранения, атрибуты товара, изображение, описание, статус в продаже, статус публикации.</w:t>
            </w:r>
          </w:p>
        </w:tc>
      </w:tr>
      <w:tr w:rsidR="00AF698C" w:rsidRPr="00220B6E" w14:paraId="1E22F066" w14:textId="77777777" w:rsidTr="003F05E4">
        <w:tc>
          <w:tcPr>
            <w:tcW w:w="1809" w:type="dxa"/>
          </w:tcPr>
          <w:p w14:paraId="7DEA700B" w14:textId="726659EC" w:rsidR="00AF698C" w:rsidRPr="00F07684" w:rsidRDefault="005D62BC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F07684">
              <w:rPr>
                <w:rFonts w:ascii="Times New Roman" w:hAnsi="Times New Roman"/>
                <w:sz w:val="24"/>
                <w:szCs w:val="24"/>
              </w:rPr>
              <w:t>Order</w:t>
            </w:r>
            <w:r w:rsidR="00AF698C" w:rsidRPr="00F07684">
              <w:rPr>
                <w:rFonts w:ascii="Times New Roman" w:hAnsi="Times New Roman"/>
                <w:sz w:val="24"/>
                <w:szCs w:val="24"/>
              </w:rPr>
              <w:t xml:space="preserve"> (</w:t>
            </w:r>
            <w:r w:rsidRPr="00F07684">
              <w:rPr>
                <w:rFonts w:ascii="Times New Roman" w:hAnsi="Times New Roman"/>
                <w:sz w:val="24"/>
                <w:szCs w:val="24"/>
                <w:lang w:val="ru-RU"/>
              </w:rPr>
              <w:t>заказ</w:t>
            </w:r>
            <w:r w:rsidR="00AF698C" w:rsidRPr="00F07684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7762" w:type="dxa"/>
          </w:tcPr>
          <w:p w14:paraId="25D95873" w14:textId="008AD3AC" w:rsidR="00AF698C" w:rsidRPr="00F07684" w:rsidRDefault="00F07684" w:rsidP="00F07684">
            <w:pPr>
              <w:pStyle w:val="a7"/>
              <w:ind w:firstLine="0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>И</w:t>
            </w:r>
            <w:r w:rsidRPr="00F07684">
              <w:rPr>
                <w:rFonts w:ascii="Times New Roman" w:hAnsi="Times New Roman"/>
                <w:sz w:val="24"/>
                <w:lang w:val="ru-RU"/>
              </w:rPr>
              <w:t>дентификатор заказа, клиент, дата создания заказа, заказанные товары, описание заказа, место выдачи заказа.</w:t>
            </w:r>
          </w:p>
        </w:tc>
      </w:tr>
    </w:tbl>
    <w:p w14:paraId="1556136B" w14:textId="1E573C4F" w:rsidR="003875A5" w:rsidRDefault="003875A5" w:rsidP="00DD3512">
      <w:pPr>
        <w:rPr>
          <w:lang w:val="ru-RU"/>
        </w:rPr>
      </w:pPr>
      <w:r w:rsidRPr="003875A5">
        <w:rPr>
          <w:szCs w:val="28"/>
          <w:lang w:val="ru-RU"/>
        </w:rPr>
        <w:t xml:space="preserve">Диаграмма проектных классов </w:t>
      </w:r>
      <w:r w:rsidRPr="00D351F8">
        <w:rPr>
          <w:szCs w:val="28"/>
          <w:lang w:val="ru-RU"/>
        </w:rPr>
        <w:t xml:space="preserve">представлена на рисунке </w:t>
      </w:r>
      <w:r>
        <w:rPr>
          <w:szCs w:val="28"/>
          <w:lang w:val="ru-RU"/>
        </w:rPr>
        <w:t>1</w:t>
      </w:r>
      <w:r w:rsidR="00220B6E">
        <w:rPr>
          <w:szCs w:val="28"/>
          <w:lang w:val="ru-RU"/>
        </w:rPr>
        <w:t>0</w:t>
      </w:r>
      <w:r w:rsidRPr="00D351F8">
        <w:rPr>
          <w:szCs w:val="28"/>
          <w:lang w:val="ru-RU"/>
        </w:rPr>
        <w:t>.</w:t>
      </w:r>
    </w:p>
    <w:p w14:paraId="52CE6FA7" w14:textId="020375B3" w:rsidR="001C0D50" w:rsidRPr="003875A5" w:rsidRDefault="00C80C35" w:rsidP="004414A3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9C717B0" wp14:editId="1C164D37">
            <wp:extent cx="5940425" cy="36455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3C0C" w14:textId="13B1775F" w:rsidR="001C0D50" w:rsidRPr="001C0D50" w:rsidRDefault="001C0D50" w:rsidP="001C0D50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220B6E">
        <w:rPr>
          <w:lang w:val="ru-RU"/>
        </w:rPr>
        <w:t>0</w:t>
      </w:r>
      <w:r>
        <w:rPr>
          <w:lang w:val="ru-RU"/>
        </w:rPr>
        <w:t xml:space="preserve"> – Диаграмма проектных классов</w:t>
      </w:r>
    </w:p>
    <w:p w14:paraId="37F1D03C" w14:textId="77777777" w:rsidR="001C0D50" w:rsidRDefault="001C0D50" w:rsidP="00DD3512">
      <w:pPr>
        <w:rPr>
          <w:lang w:val="ru-RU"/>
        </w:rPr>
      </w:pPr>
    </w:p>
    <w:p w14:paraId="35A11124" w14:textId="413DEA6F" w:rsidR="00501B32" w:rsidRPr="00501B32" w:rsidRDefault="00501B32" w:rsidP="00B3437B">
      <w:pPr>
        <w:pStyle w:val="a3"/>
        <w:ind w:firstLine="0"/>
        <w:rPr>
          <w:szCs w:val="28"/>
          <w:lang w:val="ru-RU"/>
        </w:rPr>
      </w:pPr>
      <w:bookmarkStart w:id="23" w:name="_Toc189770042"/>
      <w:r w:rsidRPr="00501B32">
        <w:rPr>
          <w:szCs w:val="28"/>
          <w:lang w:val="ru-RU"/>
        </w:rPr>
        <w:t>3.2.2.</w:t>
      </w:r>
      <w:r>
        <w:rPr>
          <w:szCs w:val="28"/>
          <w:lang w:val="ru-RU"/>
        </w:rPr>
        <w:t>3</w:t>
      </w:r>
      <w:r w:rsidRPr="00501B32">
        <w:rPr>
          <w:szCs w:val="28"/>
          <w:lang w:val="ru-RU"/>
        </w:rPr>
        <w:tab/>
      </w:r>
      <w:r>
        <w:rPr>
          <w:szCs w:val="28"/>
          <w:lang w:val="ru-RU"/>
        </w:rPr>
        <w:t xml:space="preserve">Диаграмма </w:t>
      </w:r>
      <w:r w:rsidR="00EC49EE">
        <w:rPr>
          <w:szCs w:val="28"/>
          <w:lang w:val="ru-RU"/>
        </w:rPr>
        <w:t>состояний</w:t>
      </w:r>
      <w:bookmarkEnd w:id="23"/>
      <w:r>
        <w:rPr>
          <w:szCs w:val="28"/>
          <w:lang w:val="ru-RU"/>
        </w:rPr>
        <w:t xml:space="preserve"> </w:t>
      </w:r>
    </w:p>
    <w:p w14:paraId="188DEB10" w14:textId="3D6431A3" w:rsidR="002C7B88" w:rsidRPr="00E953C6" w:rsidRDefault="00F3295C" w:rsidP="00DD3512">
      <w:pPr>
        <w:rPr>
          <w:lang w:val="ru-RU"/>
        </w:rPr>
      </w:pPr>
      <w:r w:rsidRPr="00F3295C">
        <w:rPr>
          <w:lang w:val="ru-RU"/>
        </w:rPr>
        <w:t xml:space="preserve">Взаимодействие с классом </w:t>
      </w:r>
      <w:r w:rsidRPr="003875A5">
        <w:t>Product</w:t>
      </w:r>
      <w:r w:rsidRPr="003875A5">
        <w:rPr>
          <w:lang w:val="ru-RU"/>
        </w:rPr>
        <w:t xml:space="preserve"> </w:t>
      </w:r>
      <w:r w:rsidRPr="00F3295C">
        <w:rPr>
          <w:lang w:val="ru-RU"/>
        </w:rPr>
        <w:t>зависит от его состояни</w:t>
      </w:r>
      <w:r>
        <w:rPr>
          <w:lang w:val="ru-RU"/>
        </w:rPr>
        <w:t>я</w:t>
      </w:r>
      <w:r w:rsidRPr="00F3295C">
        <w:rPr>
          <w:lang w:val="ru-RU"/>
        </w:rPr>
        <w:t>.</w:t>
      </w:r>
      <w:r w:rsidR="00E953C6">
        <w:rPr>
          <w:lang w:val="ru-RU"/>
        </w:rPr>
        <w:t xml:space="preserve"> </w:t>
      </w:r>
    </w:p>
    <w:p w14:paraId="0F7709F1" w14:textId="1A3C74E7" w:rsidR="003875A5" w:rsidRDefault="003875A5" w:rsidP="003875A5">
      <w:pPr>
        <w:rPr>
          <w:lang w:val="ru-RU"/>
        </w:rPr>
      </w:pPr>
      <w:r w:rsidRPr="003875A5">
        <w:rPr>
          <w:lang w:val="ru-RU"/>
        </w:rPr>
        <w:t xml:space="preserve">Диаграмма состояний </w:t>
      </w:r>
      <w:r w:rsidRPr="003875A5">
        <w:t>Product</w:t>
      </w:r>
      <w:r w:rsidRPr="003875A5">
        <w:rPr>
          <w:lang w:val="ru-RU"/>
        </w:rPr>
        <w:t xml:space="preserve"> представлена на рисунке 1</w:t>
      </w:r>
      <w:r w:rsidR="00220B6E">
        <w:rPr>
          <w:lang w:val="ru-RU"/>
        </w:rPr>
        <w:t>1</w:t>
      </w:r>
      <w:r w:rsidRPr="003875A5">
        <w:rPr>
          <w:lang w:val="ru-RU"/>
        </w:rPr>
        <w:t>.</w:t>
      </w:r>
    </w:p>
    <w:p w14:paraId="7A160891" w14:textId="025F7077" w:rsidR="001C0D50" w:rsidRPr="003875A5" w:rsidRDefault="00E953C6" w:rsidP="00E953C6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6A4333" wp14:editId="08EB13D3">
            <wp:extent cx="5940425" cy="3022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8C07" w14:textId="1C1CDC4F" w:rsidR="001C0D50" w:rsidRPr="003875A5" w:rsidRDefault="001C0D50" w:rsidP="001C0D50">
      <w:pPr>
        <w:jc w:val="center"/>
        <w:rPr>
          <w:lang w:val="ru-RU"/>
        </w:rPr>
      </w:pPr>
      <w:r>
        <w:rPr>
          <w:lang w:val="ru-RU"/>
        </w:rPr>
        <w:t>Рисунок 1</w:t>
      </w:r>
      <w:r w:rsidR="00220B6E">
        <w:rPr>
          <w:lang w:val="ru-RU"/>
        </w:rPr>
        <w:t>1</w:t>
      </w:r>
      <w:r>
        <w:rPr>
          <w:lang w:val="ru-RU"/>
        </w:rPr>
        <w:t xml:space="preserve"> – Диаграмма состояний </w:t>
      </w:r>
      <w:r>
        <w:t>Product</w:t>
      </w:r>
    </w:p>
    <w:p w14:paraId="285FB100" w14:textId="77777777" w:rsidR="001C0D50" w:rsidRPr="00501B32" w:rsidRDefault="001C0D50" w:rsidP="00DD3512">
      <w:pPr>
        <w:rPr>
          <w:lang w:val="ru-RU"/>
        </w:rPr>
      </w:pPr>
    </w:p>
    <w:p w14:paraId="1222E31C" w14:textId="7840A656" w:rsidR="00C4713B" w:rsidRPr="00220B6E" w:rsidRDefault="00B3437B" w:rsidP="00B3437B">
      <w:pPr>
        <w:pStyle w:val="a3"/>
        <w:ind w:firstLine="0"/>
        <w:rPr>
          <w:szCs w:val="28"/>
          <w:lang w:val="ru-RU"/>
        </w:rPr>
      </w:pPr>
      <w:bookmarkStart w:id="24" w:name="_Toc189770043"/>
      <w:r w:rsidRPr="00220B6E">
        <w:rPr>
          <w:szCs w:val="28"/>
          <w:lang w:val="ru-RU"/>
        </w:rPr>
        <w:t>3.2.2.2</w:t>
      </w:r>
      <w:r w:rsidRPr="00220B6E">
        <w:rPr>
          <w:szCs w:val="28"/>
          <w:lang w:val="ru-RU"/>
        </w:rPr>
        <w:tab/>
        <w:t>База данных</w:t>
      </w:r>
      <w:bookmarkEnd w:id="24"/>
    </w:p>
    <w:p w14:paraId="7508226A" w14:textId="70BF6004" w:rsidR="00F1681A" w:rsidRPr="00D351F8" w:rsidRDefault="00F1681A" w:rsidP="00DD3512">
      <w:r w:rsidRPr="00220B6E">
        <w:rPr>
          <w:lang w:val="ru-RU"/>
        </w:rPr>
        <w:t xml:space="preserve">Таблицы базы данных включают </w:t>
      </w:r>
      <w:proofErr w:type="spellStart"/>
      <w:r w:rsidRPr="00F1681A">
        <w:t>ProductCatalog</w:t>
      </w:r>
      <w:proofErr w:type="spellEnd"/>
      <w:r w:rsidRPr="00220B6E">
        <w:rPr>
          <w:lang w:val="ru-RU"/>
        </w:rPr>
        <w:t xml:space="preserve"> (Каталог товаров), </w:t>
      </w:r>
      <w:proofErr w:type="spellStart"/>
      <w:r w:rsidRPr="00F1681A">
        <w:t>MainSubcategory</w:t>
      </w:r>
      <w:proofErr w:type="spellEnd"/>
      <w:r w:rsidRPr="00220B6E">
        <w:rPr>
          <w:lang w:val="ru-RU"/>
        </w:rPr>
        <w:t xml:space="preserve"> (Основная подкатегория), </w:t>
      </w:r>
      <w:proofErr w:type="spellStart"/>
      <w:r w:rsidRPr="00F1681A">
        <w:t>ManufacturerCompany</w:t>
      </w:r>
      <w:proofErr w:type="spellEnd"/>
      <w:r w:rsidRPr="00220B6E">
        <w:rPr>
          <w:lang w:val="ru-RU"/>
        </w:rPr>
        <w:t xml:space="preserve"> (Фирма-изготовитель), </w:t>
      </w:r>
      <w:r w:rsidRPr="00F1681A">
        <w:t>Location</w:t>
      </w:r>
      <w:r w:rsidRPr="00220B6E">
        <w:rPr>
          <w:lang w:val="ru-RU"/>
        </w:rPr>
        <w:t xml:space="preserve"> (Магазин), </w:t>
      </w:r>
      <w:proofErr w:type="spellStart"/>
      <w:r w:rsidRPr="00F1681A">
        <w:t>ProductAttribute</w:t>
      </w:r>
      <w:proofErr w:type="spellEnd"/>
      <w:r w:rsidRPr="00220B6E">
        <w:rPr>
          <w:lang w:val="ru-RU"/>
        </w:rPr>
        <w:t xml:space="preserve"> (Атрибут товара), </w:t>
      </w:r>
      <w:r w:rsidRPr="00F1681A">
        <w:t>Image</w:t>
      </w:r>
      <w:r w:rsidRPr="00220B6E">
        <w:rPr>
          <w:lang w:val="ru-RU"/>
        </w:rPr>
        <w:t xml:space="preserve"> (Изображение), </w:t>
      </w:r>
      <w:r w:rsidRPr="00F1681A">
        <w:t>Product</w:t>
      </w:r>
      <w:r w:rsidRPr="00220B6E">
        <w:rPr>
          <w:lang w:val="ru-RU"/>
        </w:rPr>
        <w:t xml:space="preserve"> (Товар), </w:t>
      </w:r>
      <w:r w:rsidRPr="00F1681A">
        <w:t>Order</w:t>
      </w:r>
      <w:r w:rsidRPr="00220B6E">
        <w:rPr>
          <w:lang w:val="ru-RU"/>
        </w:rPr>
        <w:t xml:space="preserve"> (Заказ), </w:t>
      </w:r>
      <w:proofErr w:type="spellStart"/>
      <w:r w:rsidRPr="00F1681A">
        <w:t>TableClient</w:t>
      </w:r>
      <w:proofErr w:type="spellEnd"/>
      <w:r w:rsidRPr="00220B6E">
        <w:rPr>
          <w:lang w:val="ru-RU"/>
        </w:rPr>
        <w:t xml:space="preserve"> (Клиент), </w:t>
      </w:r>
      <w:proofErr w:type="spellStart"/>
      <w:r w:rsidRPr="00F1681A">
        <w:t>TableUsers</w:t>
      </w:r>
      <w:proofErr w:type="spellEnd"/>
      <w:r w:rsidRPr="00220B6E">
        <w:rPr>
          <w:lang w:val="ru-RU"/>
        </w:rPr>
        <w:t xml:space="preserve"> (Пользователи). </w:t>
      </w:r>
      <w:proofErr w:type="spellStart"/>
      <w:r w:rsidRPr="00F1681A">
        <w:t>Описание</w:t>
      </w:r>
      <w:proofErr w:type="spellEnd"/>
      <w:r w:rsidRPr="00F1681A">
        <w:t xml:space="preserve"> </w:t>
      </w:r>
      <w:proofErr w:type="spellStart"/>
      <w:r w:rsidRPr="00F1681A">
        <w:t>таблиц</w:t>
      </w:r>
      <w:proofErr w:type="spellEnd"/>
      <w:r w:rsidRPr="00F1681A">
        <w:t xml:space="preserve"> представлено в </w:t>
      </w:r>
      <w:proofErr w:type="spellStart"/>
      <w:r w:rsidRPr="00F1681A">
        <w:t>таблицах</w:t>
      </w:r>
      <w:proofErr w:type="spellEnd"/>
      <w:r w:rsidRPr="00F1681A">
        <w:t xml:space="preserve"> </w:t>
      </w:r>
      <w:r w:rsidR="00220B6E">
        <w:rPr>
          <w:lang w:val="ru-RU"/>
        </w:rPr>
        <w:t>8</w:t>
      </w:r>
      <w:r w:rsidRPr="00F1681A">
        <w:t xml:space="preserve"> – 1</w:t>
      </w:r>
      <w:r w:rsidR="00220B6E">
        <w:rPr>
          <w:lang w:val="ru-RU"/>
        </w:rPr>
        <w:t>7</w:t>
      </w:r>
      <w:r w:rsidRPr="00F1681A">
        <w:t>.</w:t>
      </w:r>
    </w:p>
    <w:p w14:paraId="46852DA2" w14:textId="7C23F466" w:rsidR="00222592" w:rsidRPr="00D351F8" w:rsidRDefault="00222592" w:rsidP="00917E78">
      <w:pPr>
        <w:pStyle w:val="Caption"/>
        <w:keepNext/>
        <w:rPr>
          <w:szCs w:val="28"/>
        </w:rPr>
      </w:pPr>
      <w:r w:rsidRPr="00D351F8">
        <w:rPr>
          <w:spacing w:val="40"/>
          <w:szCs w:val="28"/>
        </w:rPr>
        <w:t>Таблица</w:t>
      </w:r>
      <w:r w:rsidRPr="00D351F8">
        <w:rPr>
          <w:szCs w:val="28"/>
        </w:rPr>
        <w:t xml:space="preserve"> </w:t>
      </w:r>
      <w:r w:rsidR="00F11CE0" w:rsidRPr="00D351F8">
        <w:rPr>
          <w:szCs w:val="28"/>
        </w:rPr>
        <w:t>8</w:t>
      </w:r>
      <w:r w:rsidRPr="00D351F8">
        <w:rPr>
          <w:szCs w:val="28"/>
        </w:rPr>
        <w:t xml:space="preserve"> – Таблица «</w:t>
      </w:r>
      <w:proofErr w:type="spellStart"/>
      <w:r w:rsidRPr="00D351F8">
        <w:rPr>
          <w:szCs w:val="28"/>
        </w:rPr>
        <w:t>ProductCatalog</w:t>
      </w:r>
      <w:proofErr w:type="spellEnd"/>
      <w:r w:rsidRPr="00D351F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543"/>
        <w:gridCol w:w="1985"/>
        <w:gridCol w:w="2375"/>
      </w:tblGrid>
      <w:tr w:rsidR="00222592" w:rsidRPr="00341B41" w14:paraId="4F42D7CA" w14:textId="77777777" w:rsidTr="00CD6FA8">
        <w:tc>
          <w:tcPr>
            <w:tcW w:w="1668" w:type="dxa"/>
          </w:tcPr>
          <w:p w14:paraId="1CEAD580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543" w:type="dxa"/>
          </w:tcPr>
          <w:p w14:paraId="780D4213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985" w:type="dxa"/>
          </w:tcPr>
          <w:p w14:paraId="2FACC40C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2375" w:type="dxa"/>
          </w:tcPr>
          <w:p w14:paraId="11E9BEA1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</w:p>
        </w:tc>
      </w:tr>
      <w:tr w:rsidR="00222592" w:rsidRPr="00341B41" w14:paraId="7F9D8E88" w14:textId="77777777" w:rsidTr="00CD6FA8">
        <w:tc>
          <w:tcPr>
            <w:tcW w:w="1668" w:type="dxa"/>
          </w:tcPr>
          <w:p w14:paraId="525D4E27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543" w:type="dxa"/>
          </w:tcPr>
          <w:p w14:paraId="608C0BFA" w14:textId="06F64CA7" w:rsidR="00222592" w:rsidRPr="00D33F5B" w:rsidRDefault="00222592" w:rsidP="00D33F5B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 идентификатор каталога</w:t>
            </w:r>
          </w:p>
        </w:tc>
        <w:tc>
          <w:tcPr>
            <w:tcW w:w="1985" w:type="dxa"/>
          </w:tcPr>
          <w:p w14:paraId="1008E629" w14:textId="77777777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 (длинное)</w:t>
            </w:r>
          </w:p>
          <w:p w14:paraId="77B45F8B" w14:textId="73940175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375" w:type="dxa"/>
          </w:tcPr>
          <w:p w14:paraId="5DC23CA6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222592" w:rsidRPr="00341B41" w14:paraId="7630372F" w14:textId="77777777" w:rsidTr="00CD6FA8">
        <w:tc>
          <w:tcPr>
            <w:tcW w:w="1668" w:type="dxa"/>
          </w:tcPr>
          <w:p w14:paraId="5A71FCA1" w14:textId="6EFA7F33" w:rsidR="00222592" w:rsidRPr="00D33F5B" w:rsidRDefault="00222592" w:rsidP="00D33F5B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3543" w:type="dxa"/>
          </w:tcPr>
          <w:p w14:paraId="61F584D4" w14:textId="65532EE6" w:rsidR="00222592" w:rsidRPr="00D33F5B" w:rsidRDefault="00222592" w:rsidP="00D33F5B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Название каталога товаров</w:t>
            </w:r>
          </w:p>
        </w:tc>
        <w:tc>
          <w:tcPr>
            <w:tcW w:w="1985" w:type="dxa"/>
          </w:tcPr>
          <w:p w14:paraId="22F598C7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Строка</w:t>
            </w:r>
          </w:p>
        </w:tc>
        <w:tc>
          <w:tcPr>
            <w:tcW w:w="2375" w:type="dxa"/>
          </w:tcPr>
          <w:p w14:paraId="42F2C304" w14:textId="2AA3D0AA" w:rsidR="00222592" w:rsidRPr="00D33F5B" w:rsidRDefault="00D33F5B" w:rsidP="00D33F5B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Индексируемое поле</w:t>
            </w:r>
          </w:p>
        </w:tc>
      </w:tr>
      <w:tr w:rsidR="00222592" w:rsidRPr="00341B41" w14:paraId="2E097B80" w14:textId="77777777" w:rsidTr="00CD6FA8">
        <w:tc>
          <w:tcPr>
            <w:tcW w:w="1668" w:type="dxa"/>
          </w:tcPr>
          <w:p w14:paraId="32C1F1E6" w14:textId="76B6CE3C" w:rsidR="00222592" w:rsidRPr="00D33F5B" w:rsidRDefault="00222592" w:rsidP="00D33F5B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product</w:t>
            </w:r>
          </w:p>
        </w:tc>
        <w:tc>
          <w:tcPr>
            <w:tcW w:w="3543" w:type="dxa"/>
          </w:tcPr>
          <w:p w14:paraId="5569C6B7" w14:textId="3A954B2C" w:rsidR="00222592" w:rsidRPr="00220B6E" w:rsidRDefault="00222592" w:rsidP="00D33F5B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220B6E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Связь с товарами, принадлежащими данному каталогу</w:t>
            </w:r>
          </w:p>
        </w:tc>
        <w:tc>
          <w:tcPr>
            <w:tcW w:w="1985" w:type="dxa"/>
          </w:tcPr>
          <w:p w14:paraId="162A4990" w14:textId="77777777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55F9433B" w14:textId="35B259C2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375" w:type="dxa"/>
          </w:tcPr>
          <w:p w14:paraId="569505B9" w14:textId="77777777" w:rsidR="00222592" w:rsidRPr="00D33F5B" w:rsidRDefault="00222592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Внешний ключ</w:t>
            </w:r>
          </w:p>
        </w:tc>
      </w:tr>
    </w:tbl>
    <w:p w14:paraId="7E924D11" w14:textId="54409342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</w:t>
      </w:r>
      <w:r w:rsidR="00F11CE0" w:rsidRPr="00917E78">
        <w:rPr>
          <w:szCs w:val="28"/>
        </w:rPr>
        <w:t>9</w:t>
      </w:r>
      <w:r w:rsidRPr="00917E78">
        <w:rPr>
          <w:szCs w:val="28"/>
        </w:rPr>
        <w:t xml:space="preserve"> – Таблица «</w:t>
      </w:r>
      <w:proofErr w:type="spellStart"/>
      <w:r w:rsidRPr="00917E78">
        <w:rPr>
          <w:szCs w:val="28"/>
        </w:rPr>
        <w:t>MainSubcategory</w:t>
      </w:r>
      <w:proofErr w:type="spellEnd"/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543"/>
        <w:gridCol w:w="1985"/>
        <w:gridCol w:w="2375"/>
      </w:tblGrid>
      <w:tr w:rsidR="00D33F5B" w:rsidRPr="00341B41" w14:paraId="5B5D1430" w14:textId="77777777" w:rsidTr="00CD6FA8">
        <w:tc>
          <w:tcPr>
            <w:tcW w:w="1668" w:type="dxa"/>
          </w:tcPr>
          <w:p w14:paraId="4DA3842E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543" w:type="dxa"/>
          </w:tcPr>
          <w:p w14:paraId="1512AE0F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985" w:type="dxa"/>
          </w:tcPr>
          <w:p w14:paraId="08AC24A8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2375" w:type="dxa"/>
          </w:tcPr>
          <w:p w14:paraId="4F070524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</w:p>
        </w:tc>
      </w:tr>
      <w:tr w:rsidR="00D33F5B" w:rsidRPr="00341B41" w14:paraId="258E4F00" w14:textId="77777777" w:rsidTr="00CD6FA8">
        <w:tc>
          <w:tcPr>
            <w:tcW w:w="1668" w:type="dxa"/>
          </w:tcPr>
          <w:p w14:paraId="1CDC54AD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543" w:type="dxa"/>
          </w:tcPr>
          <w:p w14:paraId="4BA91F27" w14:textId="5932162A" w:rsidR="00D33F5B" w:rsidRPr="0068177D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идентификатор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категории</w:t>
            </w:r>
          </w:p>
        </w:tc>
        <w:tc>
          <w:tcPr>
            <w:tcW w:w="1985" w:type="dxa"/>
          </w:tcPr>
          <w:p w14:paraId="321CFEC0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1D65CE97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375" w:type="dxa"/>
          </w:tcPr>
          <w:p w14:paraId="65B32B3A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D33F5B" w:rsidRPr="00341B41" w14:paraId="2BD93C8D" w14:textId="77777777" w:rsidTr="00CD6FA8">
        <w:tc>
          <w:tcPr>
            <w:tcW w:w="1668" w:type="dxa"/>
          </w:tcPr>
          <w:p w14:paraId="5F79814C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3543" w:type="dxa"/>
          </w:tcPr>
          <w:p w14:paraId="536239B1" w14:textId="43244FB1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Название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категории</w:t>
            </w: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товаров</w:t>
            </w:r>
            <w:proofErr w:type="spellEnd"/>
          </w:p>
        </w:tc>
        <w:tc>
          <w:tcPr>
            <w:tcW w:w="1985" w:type="dxa"/>
          </w:tcPr>
          <w:p w14:paraId="7A4C2984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Строка</w:t>
            </w:r>
          </w:p>
        </w:tc>
        <w:tc>
          <w:tcPr>
            <w:tcW w:w="2375" w:type="dxa"/>
          </w:tcPr>
          <w:p w14:paraId="56E1B493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Индексируемое поле</w:t>
            </w:r>
          </w:p>
        </w:tc>
      </w:tr>
      <w:tr w:rsidR="00D33F5B" w:rsidRPr="00341B41" w14:paraId="181EF955" w14:textId="77777777" w:rsidTr="00CD6FA8">
        <w:tc>
          <w:tcPr>
            <w:tcW w:w="1668" w:type="dxa"/>
          </w:tcPr>
          <w:p w14:paraId="47F4BC32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lastRenderedPageBreak/>
              <w:t>product</w:t>
            </w:r>
          </w:p>
        </w:tc>
        <w:tc>
          <w:tcPr>
            <w:tcW w:w="3543" w:type="dxa"/>
          </w:tcPr>
          <w:p w14:paraId="12E4B53D" w14:textId="486945DA" w:rsidR="00D33F5B" w:rsidRPr="0068177D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Связь с товарами, принадлежащими данно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й категории</w:t>
            </w:r>
          </w:p>
        </w:tc>
        <w:tc>
          <w:tcPr>
            <w:tcW w:w="1985" w:type="dxa"/>
          </w:tcPr>
          <w:p w14:paraId="6B09AE4A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6D703182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375" w:type="dxa"/>
          </w:tcPr>
          <w:p w14:paraId="04284656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Внешний ключ</w:t>
            </w:r>
          </w:p>
        </w:tc>
      </w:tr>
    </w:tbl>
    <w:p w14:paraId="774FEC2C" w14:textId="56BC494C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</w:t>
      </w:r>
      <w:r w:rsidR="00F11CE0" w:rsidRPr="00917E78">
        <w:rPr>
          <w:szCs w:val="28"/>
        </w:rPr>
        <w:t>0</w:t>
      </w:r>
      <w:r w:rsidRPr="00917E78">
        <w:rPr>
          <w:szCs w:val="28"/>
        </w:rPr>
        <w:t xml:space="preserve"> – Таблица «</w:t>
      </w:r>
      <w:proofErr w:type="spellStart"/>
      <w:r w:rsidRPr="00917E78">
        <w:rPr>
          <w:szCs w:val="28"/>
        </w:rPr>
        <w:t>ManufacturerCompany</w:t>
      </w:r>
      <w:proofErr w:type="spellEnd"/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543"/>
        <w:gridCol w:w="2127"/>
        <w:gridCol w:w="2233"/>
      </w:tblGrid>
      <w:tr w:rsidR="00CD6FA8" w:rsidRPr="00341B41" w14:paraId="3D4236F1" w14:textId="77777777" w:rsidTr="00CD6FA8">
        <w:tc>
          <w:tcPr>
            <w:tcW w:w="1668" w:type="dxa"/>
          </w:tcPr>
          <w:p w14:paraId="502439F6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543" w:type="dxa"/>
          </w:tcPr>
          <w:p w14:paraId="18D07473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2127" w:type="dxa"/>
          </w:tcPr>
          <w:p w14:paraId="101030B4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2233" w:type="dxa"/>
          </w:tcPr>
          <w:p w14:paraId="58292375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</w:p>
        </w:tc>
      </w:tr>
      <w:tr w:rsidR="00CD6FA8" w:rsidRPr="00341B41" w14:paraId="130DF726" w14:textId="77777777" w:rsidTr="00CD6FA8">
        <w:tc>
          <w:tcPr>
            <w:tcW w:w="1668" w:type="dxa"/>
          </w:tcPr>
          <w:p w14:paraId="3042838F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543" w:type="dxa"/>
          </w:tcPr>
          <w:p w14:paraId="02BDCDC9" w14:textId="617479E5" w:rsidR="00D33F5B" w:rsidRPr="0068177D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идентификатор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производителя</w:t>
            </w:r>
          </w:p>
        </w:tc>
        <w:tc>
          <w:tcPr>
            <w:tcW w:w="2127" w:type="dxa"/>
          </w:tcPr>
          <w:p w14:paraId="468C3A69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0CA9B64D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233" w:type="dxa"/>
          </w:tcPr>
          <w:p w14:paraId="65C35E85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CD6FA8" w:rsidRPr="00341B41" w14:paraId="33462CCF" w14:textId="77777777" w:rsidTr="00CD6FA8">
        <w:tc>
          <w:tcPr>
            <w:tcW w:w="1668" w:type="dxa"/>
          </w:tcPr>
          <w:p w14:paraId="19CF36B0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3543" w:type="dxa"/>
          </w:tcPr>
          <w:p w14:paraId="3D71B529" w14:textId="6A35D5EF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Название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производителя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товаров</w:t>
            </w:r>
            <w:proofErr w:type="spellEnd"/>
          </w:p>
        </w:tc>
        <w:tc>
          <w:tcPr>
            <w:tcW w:w="2127" w:type="dxa"/>
          </w:tcPr>
          <w:p w14:paraId="4E3FBAB6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Строка</w:t>
            </w:r>
          </w:p>
        </w:tc>
        <w:tc>
          <w:tcPr>
            <w:tcW w:w="2233" w:type="dxa"/>
          </w:tcPr>
          <w:p w14:paraId="7DEAC9A1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Индексируемое поле</w:t>
            </w:r>
          </w:p>
        </w:tc>
      </w:tr>
      <w:tr w:rsidR="00CD6FA8" w:rsidRPr="00341B41" w14:paraId="0AC15B05" w14:textId="77777777" w:rsidTr="00CD6FA8">
        <w:tc>
          <w:tcPr>
            <w:tcW w:w="1668" w:type="dxa"/>
          </w:tcPr>
          <w:p w14:paraId="2631DCD7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product</w:t>
            </w:r>
          </w:p>
        </w:tc>
        <w:tc>
          <w:tcPr>
            <w:tcW w:w="3543" w:type="dxa"/>
          </w:tcPr>
          <w:p w14:paraId="61F1DD33" w14:textId="15603548" w:rsidR="00D33F5B" w:rsidRPr="0068177D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Связь с товарами, принадлежащими данному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 производителя</w:t>
            </w:r>
          </w:p>
        </w:tc>
        <w:tc>
          <w:tcPr>
            <w:tcW w:w="2127" w:type="dxa"/>
          </w:tcPr>
          <w:p w14:paraId="16BFD71B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58ABD7A9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233" w:type="dxa"/>
          </w:tcPr>
          <w:p w14:paraId="537D58B8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Внешний ключ</w:t>
            </w:r>
          </w:p>
        </w:tc>
      </w:tr>
    </w:tbl>
    <w:p w14:paraId="46C5ED5B" w14:textId="02E7B996" w:rsidR="00F11CE0" w:rsidRPr="00917E78" w:rsidRDefault="00F11CE0" w:rsidP="00F11CE0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11 – Таблица «</w:t>
      </w:r>
      <w:proofErr w:type="spellStart"/>
      <w:r w:rsidR="0068177D" w:rsidRPr="00917E78">
        <w:rPr>
          <w:szCs w:val="28"/>
        </w:rPr>
        <w:t>ProductAttribute</w:t>
      </w:r>
      <w:proofErr w:type="spellEnd"/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543"/>
        <w:gridCol w:w="2127"/>
        <w:gridCol w:w="2233"/>
      </w:tblGrid>
      <w:tr w:rsidR="00F11CE0" w:rsidRPr="00341B41" w14:paraId="45D41866" w14:textId="77777777" w:rsidTr="00CD6FA8">
        <w:tc>
          <w:tcPr>
            <w:tcW w:w="1668" w:type="dxa"/>
          </w:tcPr>
          <w:p w14:paraId="322F89AF" w14:textId="77777777" w:rsidR="00F11CE0" w:rsidRPr="00D33F5B" w:rsidRDefault="00F11CE0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543" w:type="dxa"/>
          </w:tcPr>
          <w:p w14:paraId="64C1DF4E" w14:textId="77777777" w:rsidR="00F11CE0" w:rsidRPr="00D33F5B" w:rsidRDefault="00F11CE0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2127" w:type="dxa"/>
          </w:tcPr>
          <w:p w14:paraId="7CA0A047" w14:textId="77777777" w:rsidR="00F11CE0" w:rsidRPr="00D33F5B" w:rsidRDefault="00F11CE0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2233" w:type="dxa"/>
          </w:tcPr>
          <w:p w14:paraId="3931C80B" w14:textId="77777777" w:rsidR="00F11CE0" w:rsidRPr="00D33F5B" w:rsidRDefault="00F11CE0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</w:p>
        </w:tc>
      </w:tr>
      <w:tr w:rsidR="00F11CE0" w:rsidRPr="00341B41" w14:paraId="7EF6E66A" w14:textId="77777777" w:rsidTr="00CD6FA8">
        <w:tc>
          <w:tcPr>
            <w:tcW w:w="1668" w:type="dxa"/>
          </w:tcPr>
          <w:p w14:paraId="74B8E90D" w14:textId="77777777" w:rsidR="00F11CE0" w:rsidRPr="00D33F5B" w:rsidRDefault="00F11CE0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543" w:type="dxa"/>
          </w:tcPr>
          <w:p w14:paraId="74D19C6B" w14:textId="254C369E" w:rsidR="00F11CE0" w:rsidRPr="0068177D" w:rsidRDefault="00F11CE0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идентификатор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атрибута</w:t>
            </w:r>
          </w:p>
        </w:tc>
        <w:tc>
          <w:tcPr>
            <w:tcW w:w="2127" w:type="dxa"/>
          </w:tcPr>
          <w:p w14:paraId="286AA916" w14:textId="77777777" w:rsidR="00F11CE0" w:rsidRPr="00D33F5B" w:rsidRDefault="00F11CE0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1EE58058" w14:textId="77777777" w:rsidR="00F11CE0" w:rsidRPr="00D33F5B" w:rsidRDefault="00F11CE0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233" w:type="dxa"/>
          </w:tcPr>
          <w:p w14:paraId="65797128" w14:textId="77777777" w:rsidR="00F11CE0" w:rsidRPr="00D33F5B" w:rsidRDefault="00F11CE0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F11CE0" w:rsidRPr="00341B41" w14:paraId="3389BAA5" w14:textId="77777777" w:rsidTr="00CD6FA8">
        <w:tc>
          <w:tcPr>
            <w:tcW w:w="1668" w:type="dxa"/>
          </w:tcPr>
          <w:p w14:paraId="60F27D5F" w14:textId="77777777" w:rsidR="00F11CE0" w:rsidRPr="00D33F5B" w:rsidRDefault="00F11CE0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3543" w:type="dxa"/>
          </w:tcPr>
          <w:p w14:paraId="51C091EF" w14:textId="41BE5828" w:rsidR="00F11CE0" w:rsidRPr="00D33F5B" w:rsidRDefault="00F11CE0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Название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атрибута</w:t>
            </w:r>
          </w:p>
        </w:tc>
        <w:tc>
          <w:tcPr>
            <w:tcW w:w="2127" w:type="dxa"/>
          </w:tcPr>
          <w:p w14:paraId="63AB514B" w14:textId="77777777" w:rsidR="00F11CE0" w:rsidRPr="00D33F5B" w:rsidRDefault="00F11CE0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Строка</w:t>
            </w:r>
          </w:p>
        </w:tc>
        <w:tc>
          <w:tcPr>
            <w:tcW w:w="2233" w:type="dxa"/>
          </w:tcPr>
          <w:p w14:paraId="3E5A916C" w14:textId="77777777" w:rsidR="00F11CE0" w:rsidRPr="00D33F5B" w:rsidRDefault="00F11CE0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Индексируемое поле</w:t>
            </w:r>
          </w:p>
        </w:tc>
      </w:tr>
    </w:tbl>
    <w:p w14:paraId="36CD8FEE" w14:textId="0D699272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12 – Таблица «Location»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543"/>
        <w:gridCol w:w="2127"/>
        <w:gridCol w:w="2233"/>
      </w:tblGrid>
      <w:tr w:rsidR="00D33F5B" w:rsidRPr="00341B41" w14:paraId="17FA396A" w14:textId="77777777" w:rsidTr="00CD6FA8">
        <w:tc>
          <w:tcPr>
            <w:tcW w:w="1668" w:type="dxa"/>
          </w:tcPr>
          <w:p w14:paraId="07177162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543" w:type="dxa"/>
          </w:tcPr>
          <w:p w14:paraId="296580DD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2127" w:type="dxa"/>
          </w:tcPr>
          <w:p w14:paraId="360D63F8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2233" w:type="dxa"/>
          </w:tcPr>
          <w:p w14:paraId="3AC0F816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</w:p>
        </w:tc>
      </w:tr>
      <w:tr w:rsidR="00D33F5B" w:rsidRPr="00341B41" w14:paraId="59FF3927" w14:textId="77777777" w:rsidTr="00CD6FA8">
        <w:tc>
          <w:tcPr>
            <w:tcW w:w="1668" w:type="dxa"/>
          </w:tcPr>
          <w:p w14:paraId="75794DAE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543" w:type="dxa"/>
          </w:tcPr>
          <w:p w14:paraId="49A5F290" w14:textId="765B4DF9" w:rsidR="00D33F5B" w:rsidRPr="0068177D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идентификатор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местоположения</w:t>
            </w:r>
          </w:p>
        </w:tc>
        <w:tc>
          <w:tcPr>
            <w:tcW w:w="2127" w:type="dxa"/>
          </w:tcPr>
          <w:p w14:paraId="7E575CF2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7895998F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233" w:type="dxa"/>
          </w:tcPr>
          <w:p w14:paraId="1E3107A6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D33F5B" w:rsidRPr="00341B41" w14:paraId="49B2533A" w14:textId="77777777" w:rsidTr="00CD6FA8">
        <w:tc>
          <w:tcPr>
            <w:tcW w:w="1668" w:type="dxa"/>
          </w:tcPr>
          <w:p w14:paraId="2F4082CF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3543" w:type="dxa"/>
          </w:tcPr>
          <w:p w14:paraId="58E6F96B" w14:textId="41711CDD" w:rsidR="00D33F5B" w:rsidRPr="0068177D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Название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каталога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местоположения</w:t>
            </w:r>
          </w:p>
        </w:tc>
        <w:tc>
          <w:tcPr>
            <w:tcW w:w="2127" w:type="dxa"/>
          </w:tcPr>
          <w:p w14:paraId="2FFB5CE2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Строка</w:t>
            </w:r>
            <w:proofErr w:type="spellEnd"/>
          </w:p>
        </w:tc>
        <w:tc>
          <w:tcPr>
            <w:tcW w:w="2233" w:type="dxa"/>
          </w:tcPr>
          <w:p w14:paraId="592709DD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Индексируемое поле</w:t>
            </w:r>
          </w:p>
        </w:tc>
      </w:tr>
      <w:tr w:rsidR="00D33F5B" w:rsidRPr="00341B41" w14:paraId="466E6DEF" w14:textId="77777777" w:rsidTr="00CD6FA8">
        <w:tc>
          <w:tcPr>
            <w:tcW w:w="1668" w:type="dxa"/>
          </w:tcPr>
          <w:p w14:paraId="592FC025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product</w:t>
            </w:r>
          </w:p>
        </w:tc>
        <w:tc>
          <w:tcPr>
            <w:tcW w:w="3543" w:type="dxa"/>
          </w:tcPr>
          <w:p w14:paraId="17EB30BF" w14:textId="0B61F543" w:rsidR="00D33F5B" w:rsidRPr="0068177D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Связь с товарами, принадлежащими данному </w:t>
            </w:r>
            <w:proofErr w:type="spellStart"/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местопложению</w:t>
            </w:r>
            <w:proofErr w:type="spellEnd"/>
          </w:p>
        </w:tc>
        <w:tc>
          <w:tcPr>
            <w:tcW w:w="2127" w:type="dxa"/>
          </w:tcPr>
          <w:p w14:paraId="34B9D90B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58C843AD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233" w:type="dxa"/>
          </w:tcPr>
          <w:p w14:paraId="15D92508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Внешний ключ</w:t>
            </w:r>
          </w:p>
        </w:tc>
      </w:tr>
    </w:tbl>
    <w:p w14:paraId="1E9AB04E" w14:textId="7A1C8515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13 – Таблица «</w:t>
      </w:r>
      <w:r w:rsidR="00F11CE0" w:rsidRPr="00917E78">
        <w:rPr>
          <w:szCs w:val="28"/>
        </w:rPr>
        <w:t>Image</w:t>
      </w:r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543"/>
        <w:gridCol w:w="2127"/>
        <w:gridCol w:w="2233"/>
      </w:tblGrid>
      <w:tr w:rsidR="00D33F5B" w:rsidRPr="00341B41" w14:paraId="10F04BD9" w14:textId="77777777" w:rsidTr="00CD6FA8">
        <w:tc>
          <w:tcPr>
            <w:tcW w:w="1668" w:type="dxa"/>
          </w:tcPr>
          <w:p w14:paraId="2F6A63EC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543" w:type="dxa"/>
          </w:tcPr>
          <w:p w14:paraId="1F88286E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2127" w:type="dxa"/>
          </w:tcPr>
          <w:p w14:paraId="4583D9AE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2233" w:type="dxa"/>
          </w:tcPr>
          <w:p w14:paraId="6E42BA41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</w:p>
        </w:tc>
      </w:tr>
      <w:tr w:rsidR="00D33F5B" w:rsidRPr="00341B41" w14:paraId="33D301B0" w14:textId="77777777" w:rsidTr="00CD6FA8">
        <w:tc>
          <w:tcPr>
            <w:tcW w:w="1668" w:type="dxa"/>
          </w:tcPr>
          <w:p w14:paraId="6D9A7D99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543" w:type="dxa"/>
          </w:tcPr>
          <w:p w14:paraId="5AD15882" w14:textId="50A6227B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идентификатор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 w:rsidR="0068177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изображения</w:t>
            </w:r>
          </w:p>
        </w:tc>
        <w:tc>
          <w:tcPr>
            <w:tcW w:w="2127" w:type="dxa"/>
          </w:tcPr>
          <w:p w14:paraId="2C3D4BDE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 (длинное)</w:t>
            </w:r>
          </w:p>
          <w:p w14:paraId="469458EB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233" w:type="dxa"/>
          </w:tcPr>
          <w:p w14:paraId="4423FDF9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D33F5B" w:rsidRPr="00341B41" w14:paraId="4DB94E5A" w14:textId="77777777" w:rsidTr="00CD6FA8">
        <w:tc>
          <w:tcPr>
            <w:tcW w:w="1668" w:type="dxa"/>
          </w:tcPr>
          <w:p w14:paraId="40F49AAC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3543" w:type="dxa"/>
          </w:tcPr>
          <w:p w14:paraId="02DE9B3E" w14:textId="3F0FA945" w:rsidR="00D33F5B" w:rsidRPr="00D33F5B" w:rsidRDefault="0068177D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Ссылка на изображение</w:t>
            </w:r>
          </w:p>
        </w:tc>
        <w:tc>
          <w:tcPr>
            <w:tcW w:w="2127" w:type="dxa"/>
          </w:tcPr>
          <w:p w14:paraId="30F65C70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Строка</w:t>
            </w:r>
          </w:p>
        </w:tc>
        <w:tc>
          <w:tcPr>
            <w:tcW w:w="2233" w:type="dxa"/>
          </w:tcPr>
          <w:p w14:paraId="7644F008" w14:textId="77777777" w:rsidR="00D33F5B" w:rsidRPr="00D33F5B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Индексируемое поле</w:t>
            </w:r>
          </w:p>
        </w:tc>
      </w:tr>
    </w:tbl>
    <w:p w14:paraId="37EE5750" w14:textId="12BA52F5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lastRenderedPageBreak/>
        <w:t>Таблица</w:t>
      </w:r>
      <w:r w:rsidRPr="00917E78">
        <w:rPr>
          <w:szCs w:val="28"/>
        </w:rPr>
        <w:t xml:space="preserve"> 14 – Таблица «</w:t>
      </w:r>
      <w:r w:rsidR="00F11CE0" w:rsidRPr="00917E78">
        <w:rPr>
          <w:szCs w:val="28"/>
        </w:rPr>
        <w:t>Product</w:t>
      </w:r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941"/>
        <w:gridCol w:w="1984"/>
        <w:gridCol w:w="1950"/>
      </w:tblGrid>
      <w:tr w:rsidR="0054284D" w:rsidRPr="00341B41" w14:paraId="6BEA9F61" w14:textId="77777777" w:rsidTr="00917E78">
        <w:tc>
          <w:tcPr>
            <w:tcW w:w="1696" w:type="dxa"/>
          </w:tcPr>
          <w:p w14:paraId="4D986CE1" w14:textId="77777777" w:rsidR="00D33F5B" w:rsidRPr="00917E7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941" w:type="dxa"/>
          </w:tcPr>
          <w:p w14:paraId="6B95E541" w14:textId="77777777" w:rsidR="00D33F5B" w:rsidRPr="00917E7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Описание</w:t>
            </w:r>
            <w:proofErr w:type="spellEnd"/>
          </w:p>
        </w:tc>
        <w:tc>
          <w:tcPr>
            <w:tcW w:w="1984" w:type="dxa"/>
          </w:tcPr>
          <w:p w14:paraId="7088CF91" w14:textId="77777777" w:rsidR="00D33F5B" w:rsidRPr="00917E7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Тип</w:t>
            </w:r>
            <w:proofErr w:type="spellEnd"/>
          </w:p>
        </w:tc>
        <w:tc>
          <w:tcPr>
            <w:tcW w:w="1950" w:type="dxa"/>
          </w:tcPr>
          <w:p w14:paraId="4B8FEFAD" w14:textId="77777777" w:rsidR="00D33F5B" w:rsidRPr="00917E7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  <w:proofErr w:type="spellEnd"/>
          </w:p>
        </w:tc>
      </w:tr>
      <w:tr w:rsidR="0054284D" w:rsidRPr="00341B41" w14:paraId="0275C4EA" w14:textId="77777777" w:rsidTr="00917E78">
        <w:tc>
          <w:tcPr>
            <w:tcW w:w="1696" w:type="dxa"/>
          </w:tcPr>
          <w:p w14:paraId="22F13CC8" w14:textId="77777777" w:rsidR="00D33F5B" w:rsidRPr="00917E7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917E78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941" w:type="dxa"/>
          </w:tcPr>
          <w:p w14:paraId="1BB597E7" w14:textId="77777777" w:rsidR="00D33F5B" w:rsidRPr="00917E78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идентификатор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каталога</w:t>
            </w:r>
            <w:proofErr w:type="spellEnd"/>
          </w:p>
        </w:tc>
        <w:tc>
          <w:tcPr>
            <w:tcW w:w="1984" w:type="dxa"/>
          </w:tcPr>
          <w:p w14:paraId="00FE5B37" w14:textId="1DA359C7" w:rsidR="00D33F5B" w:rsidRPr="00917E78" w:rsidRDefault="00D33F5B" w:rsidP="00917E78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  <w:r w:rsid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1950" w:type="dxa"/>
          </w:tcPr>
          <w:p w14:paraId="38FDFA3D" w14:textId="77777777" w:rsidR="00D33F5B" w:rsidRPr="00917E7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Первичный</w:t>
            </w:r>
            <w:proofErr w:type="spellEnd"/>
            <w:r w:rsidRPr="00917E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50E6F4A2" w14:textId="77777777" w:rsidTr="00917E78">
        <w:tc>
          <w:tcPr>
            <w:tcW w:w="1696" w:type="dxa"/>
          </w:tcPr>
          <w:p w14:paraId="7B100046" w14:textId="77188873" w:rsidR="00D33F5B" w:rsidRPr="00917E78" w:rsidRDefault="0054284D" w:rsidP="0086573F">
            <w:pPr>
              <w:ind w:firstLine="0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manufacturer company</w:t>
            </w:r>
          </w:p>
        </w:tc>
        <w:tc>
          <w:tcPr>
            <w:tcW w:w="3941" w:type="dxa"/>
          </w:tcPr>
          <w:p w14:paraId="2FE77146" w14:textId="77777777" w:rsidR="00D33F5B" w:rsidRPr="00917E78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Название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каталога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товаров</w:t>
            </w:r>
            <w:proofErr w:type="spellEnd"/>
          </w:p>
        </w:tc>
        <w:tc>
          <w:tcPr>
            <w:tcW w:w="1984" w:type="dxa"/>
          </w:tcPr>
          <w:p w14:paraId="5CF14DF0" w14:textId="77777777" w:rsidR="00D33F5B" w:rsidRPr="00917E7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Строка</w:t>
            </w:r>
            <w:proofErr w:type="spellEnd"/>
          </w:p>
        </w:tc>
        <w:tc>
          <w:tcPr>
            <w:tcW w:w="1950" w:type="dxa"/>
          </w:tcPr>
          <w:p w14:paraId="3047E347" w14:textId="38AA4DB9" w:rsidR="00D33F5B" w:rsidRPr="00917E78" w:rsidRDefault="00917E78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Внешний</w:t>
            </w:r>
            <w:proofErr w:type="spellEnd"/>
            <w:r w:rsidRPr="00917E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694E8C10" w14:textId="77777777" w:rsidTr="00917E78">
        <w:tc>
          <w:tcPr>
            <w:tcW w:w="1696" w:type="dxa"/>
          </w:tcPr>
          <w:p w14:paraId="4743BC86" w14:textId="6973FD2D" w:rsidR="00D33F5B" w:rsidRPr="00917E78" w:rsidRDefault="0054284D" w:rsidP="0086573F">
            <w:pPr>
              <w:ind w:firstLine="0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main subcategory</w:t>
            </w:r>
          </w:p>
        </w:tc>
        <w:tc>
          <w:tcPr>
            <w:tcW w:w="3941" w:type="dxa"/>
          </w:tcPr>
          <w:p w14:paraId="0CA43A13" w14:textId="77777777" w:rsidR="00D33F5B" w:rsidRPr="00917E78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Связь с товарами, принадлежащими данному каталогу</w:t>
            </w:r>
          </w:p>
        </w:tc>
        <w:tc>
          <w:tcPr>
            <w:tcW w:w="1984" w:type="dxa"/>
          </w:tcPr>
          <w:p w14:paraId="2E8F34F5" w14:textId="1F533B20" w:rsidR="00D33F5B" w:rsidRPr="00917E78" w:rsidRDefault="00D33F5B" w:rsidP="00917E78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  <w:r w:rsid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1950" w:type="dxa"/>
          </w:tcPr>
          <w:p w14:paraId="46EF66FB" w14:textId="77777777" w:rsidR="00D33F5B" w:rsidRPr="00917E7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Внешний</w:t>
            </w:r>
            <w:proofErr w:type="spellEnd"/>
            <w:r w:rsidRPr="00917E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77B53BF6" w14:textId="77777777" w:rsidTr="00917E78">
        <w:tc>
          <w:tcPr>
            <w:tcW w:w="1696" w:type="dxa"/>
          </w:tcPr>
          <w:p w14:paraId="6EE462F8" w14:textId="65B1C0A5" w:rsidR="0054284D" w:rsidRPr="00917E78" w:rsidRDefault="0054284D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article</w:t>
            </w:r>
          </w:p>
        </w:tc>
        <w:tc>
          <w:tcPr>
            <w:tcW w:w="3941" w:type="dxa"/>
          </w:tcPr>
          <w:p w14:paraId="4AB5C6EB" w14:textId="49B2530D" w:rsidR="0054284D" w:rsidRPr="00917E78" w:rsidRDefault="00107815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107815">
              <w:rPr>
                <w:rFonts w:ascii="Times New Roman" w:hAnsi="Times New Roman"/>
                <w:color w:val="000000"/>
                <w:sz w:val="24"/>
                <w:szCs w:val="24"/>
              </w:rPr>
              <w:t>Артикул</w:t>
            </w:r>
            <w:proofErr w:type="spellEnd"/>
            <w:r w:rsidRPr="00107815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7815">
              <w:rPr>
                <w:rFonts w:ascii="Times New Roman" w:hAnsi="Times New Roman"/>
                <w:color w:val="000000"/>
                <w:sz w:val="24"/>
                <w:szCs w:val="24"/>
              </w:rPr>
              <w:t>товара</w:t>
            </w:r>
            <w:proofErr w:type="spellEnd"/>
          </w:p>
        </w:tc>
        <w:tc>
          <w:tcPr>
            <w:tcW w:w="1984" w:type="dxa"/>
          </w:tcPr>
          <w:p w14:paraId="3A9D04E8" w14:textId="4B9F7C44" w:rsidR="0054284D" w:rsidRPr="00917E78" w:rsidRDefault="00107815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Строка</w:t>
            </w:r>
            <w:proofErr w:type="spellEnd"/>
          </w:p>
        </w:tc>
        <w:tc>
          <w:tcPr>
            <w:tcW w:w="1950" w:type="dxa"/>
          </w:tcPr>
          <w:p w14:paraId="34D20276" w14:textId="77777777" w:rsidR="0054284D" w:rsidRPr="00917E78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4284D" w:rsidRPr="00341B41" w14:paraId="53913C6C" w14:textId="77777777" w:rsidTr="00917E78">
        <w:tc>
          <w:tcPr>
            <w:tcW w:w="1696" w:type="dxa"/>
          </w:tcPr>
          <w:p w14:paraId="138086E3" w14:textId="12F9C6FD" w:rsidR="0054284D" w:rsidRPr="00917E78" w:rsidRDefault="0054284D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price</w:t>
            </w:r>
          </w:p>
        </w:tc>
        <w:tc>
          <w:tcPr>
            <w:tcW w:w="3941" w:type="dxa"/>
          </w:tcPr>
          <w:p w14:paraId="44C35E39" w14:textId="3F82C725" w:rsidR="0054284D" w:rsidRPr="00917E78" w:rsidRDefault="00107815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107815">
              <w:rPr>
                <w:rFonts w:ascii="Times New Roman" w:hAnsi="Times New Roman"/>
                <w:color w:val="000000"/>
                <w:sz w:val="24"/>
                <w:szCs w:val="24"/>
              </w:rPr>
              <w:t>Цена</w:t>
            </w:r>
            <w:proofErr w:type="spellEnd"/>
            <w:r w:rsidRPr="00107815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7815">
              <w:rPr>
                <w:rFonts w:ascii="Times New Roman" w:hAnsi="Times New Roman"/>
                <w:color w:val="000000"/>
                <w:sz w:val="24"/>
                <w:szCs w:val="24"/>
              </w:rPr>
              <w:t>товара</w:t>
            </w:r>
            <w:proofErr w:type="spellEnd"/>
          </w:p>
        </w:tc>
        <w:tc>
          <w:tcPr>
            <w:tcW w:w="1984" w:type="dxa"/>
          </w:tcPr>
          <w:p w14:paraId="16028D8C" w14:textId="7A9AB6D4" w:rsidR="0054284D" w:rsidRPr="00917E78" w:rsidRDefault="00107815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1950" w:type="dxa"/>
          </w:tcPr>
          <w:p w14:paraId="7AFCE95B" w14:textId="77777777" w:rsidR="0054284D" w:rsidRPr="00917E78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4284D" w:rsidRPr="00341B41" w14:paraId="6DCC1812" w14:textId="77777777" w:rsidTr="00917E78">
        <w:tc>
          <w:tcPr>
            <w:tcW w:w="1696" w:type="dxa"/>
          </w:tcPr>
          <w:p w14:paraId="63FA9B2E" w14:textId="1FA965A0" w:rsidR="0054284D" w:rsidRPr="00917E78" w:rsidRDefault="0054284D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quantity</w:t>
            </w:r>
          </w:p>
        </w:tc>
        <w:tc>
          <w:tcPr>
            <w:tcW w:w="3941" w:type="dxa"/>
          </w:tcPr>
          <w:p w14:paraId="2020314B" w14:textId="4BC85A25" w:rsidR="0054284D" w:rsidRPr="00917E78" w:rsidRDefault="00107815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107815">
              <w:rPr>
                <w:rFonts w:ascii="Times New Roman" w:hAnsi="Times New Roman"/>
                <w:color w:val="000000"/>
                <w:sz w:val="24"/>
                <w:szCs w:val="24"/>
              </w:rPr>
              <w:t>Количество</w:t>
            </w:r>
            <w:proofErr w:type="spellEnd"/>
            <w:r w:rsidRPr="00107815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7815">
              <w:rPr>
                <w:rFonts w:ascii="Times New Roman" w:hAnsi="Times New Roman"/>
                <w:color w:val="000000"/>
                <w:sz w:val="24"/>
                <w:szCs w:val="24"/>
              </w:rPr>
              <w:t>товара</w:t>
            </w:r>
            <w:proofErr w:type="spellEnd"/>
          </w:p>
        </w:tc>
        <w:tc>
          <w:tcPr>
            <w:tcW w:w="1984" w:type="dxa"/>
          </w:tcPr>
          <w:p w14:paraId="0E0FCE36" w14:textId="1BE686DA" w:rsidR="0054284D" w:rsidRPr="00917E78" w:rsidRDefault="00107815" w:rsidP="00107815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1950" w:type="dxa"/>
          </w:tcPr>
          <w:p w14:paraId="0F66976E" w14:textId="77777777" w:rsidR="0054284D" w:rsidRPr="00917E78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4284D" w:rsidRPr="00341B41" w14:paraId="26054BE4" w14:textId="77777777" w:rsidTr="00917E78">
        <w:tc>
          <w:tcPr>
            <w:tcW w:w="1696" w:type="dxa"/>
          </w:tcPr>
          <w:p w14:paraId="5BBF6FAA" w14:textId="6FB68BF0" w:rsidR="0054284D" w:rsidRPr="00917E78" w:rsidRDefault="0054284D" w:rsidP="0054284D">
            <w:pPr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productCatalog</w:t>
            </w:r>
            <w:proofErr w:type="spellEnd"/>
          </w:p>
        </w:tc>
        <w:tc>
          <w:tcPr>
            <w:tcW w:w="3941" w:type="dxa"/>
          </w:tcPr>
          <w:p w14:paraId="5A2BA94B" w14:textId="5E04B286" w:rsidR="0054284D" w:rsidRPr="00917E78" w:rsidRDefault="00917E78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Ссылка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на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каталог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товаров</w:t>
            </w:r>
            <w:proofErr w:type="spellEnd"/>
          </w:p>
        </w:tc>
        <w:tc>
          <w:tcPr>
            <w:tcW w:w="1984" w:type="dxa"/>
          </w:tcPr>
          <w:p w14:paraId="580A8899" w14:textId="60383CEE" w:rsidR="0054284D" w:rsidRPr="00917E78" w:rsidRDefault="00107815" w:rsidP="00107815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  <w:r w:rsid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 ч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исло</w:t>
            </w:r>
            <w:proofErr w:type="spellEnd"/>
          </w:p>
        </w:tc>
        <w:tc>
          <w:tcPr>
            <w:tcW w:w="1950" w:type="dxa"/>
          </w:tcPr>
          <w:p w14:paraId="27273412" w14:textId="1875BC70" w:rsidR="0054284D" w:rsidRPr="00917E78" w:rsidRDefault="00917E78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Внешний</w:t>
            </w:r>
            <w:proofErr w:type="spellEnd"/>
            <w:r w:rsidRPr="00917E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7848D083" w14:textId="77777777" w:rsidTr="00917E78">
        <w:tc>
          <w:tcPr>
            <w:tcW w:w="1696" w:type="dxa"/>
          </w:tcPr>
          <w:p w14:paraId="5750F35E" w14:textId="6F5D3366" w:rsidR="0054284D" w:rsidRPr="00917E78" w:rsidRDefault="0054284D" w:rsidP="0054284D">
            <w:pPr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location</w:t>
            </w:r>
          </w:p>
        </w:tc>
        <w:tc>
          <w:tcPr>
            <w:tcW w:w="3941" w:type="dxa"/>
          </w:tcPr>
          <w:p w14:paraId="5795467F" w14:textId="1C9EEE09" w:rsidR="0054284D" w:rsidRPr="00917E78" w:rsidRDefault="00917E78" w:rsidP="0086573F">
            <w:pP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Ссылка на магазин, в котором находится товар</w:t>
            </w:r>
          </w:p>
        </w:tc>
        <w:tc>
          <w:tcPr>
            <w:tcW w:w="1984" w:type="dxa"/>
          </w:tcPr>
          <w:p w14:paraId="14BE5ED1" w14:textId="0707E604" w:rsidR="0054284D" w:rsidRPr="00917E78" w:rsidRDefault="00107815" w:rsidP="00107815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  <w:r w:rsid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1950" w:type="dxa"/>
          </w:tcPr>
          <w:p w14:paraId="664821E2" w14:textId="7F23B8CE" w:rsidR="0054284D" w:rsidRPr="00917E78" w:rsidRDefault="00917E78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Внешний</w:t>
            </w:r>
            <w:proofErr w:type="spellEnd"/>
            <w:r w:rsidRPr="00917E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5B3E0F26" w14:textId="77777777" w:rsidTr="00917E78">
        <w:tc>
          <w:tcPr>
            <w:tcW w:w="1696" w:type="dxa"/>
          </w:tcPr>
          <w:p w14:paraId="63F34217" w14:textId="2D51C734" w:rsidR="0054284D" w:rsidRPr="00917E78" w:rsidRDefault="0054284D" w:rsidP="0054284D">
            <w:pPr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product attribute</w:t>
            </w:r>
          </w:p>
        </w:tc>
        <w:tc>
          <w:tcPr>
            <w:tcW w:w="3941" w:type="dxa"/>
          </w:tcPr>
          <w:p w14:paraId="063B6B5D" w14:textId="2E6A94F5" w:rsidR="0054284D" w:rsidRPr="00917E78" w:rsidRDefault="00917E78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Ссылка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на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атрибут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товара</w:t>
            </w:r>
            <w:proofErr w:type="spellEnd"/>
          </w:p>
        </w:tc>
        <w:tc>
          <w:tcPr>
            <w:tcW w:w="1984" w:type="dxa"/>
          </w:tcPr>
          <w:p w14:paraId="4983729F" w14:textId="77777777" w:rsidR="00107815" w:rsidRPr="00917E78" w:rsidRDefault="00107815" w:rsidP="00107815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30927DB1" w14:textId="52D107B7" w:rsidR="0054284D" w:rsidRPr="00917E78" w:rsidRDefault="00107815" w:rsidP="00107815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1950" w:type="dxa"/>
          </w:tcPr>
          <w:p w14:paraId="7EECBDE6" w14:textId="44FED44F" w:rsidR="0054284D" w:rsidRPr="00917E78" w:rsidRDefault="00917E78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Внешний</w:t>
            </w:r>
            <w:proofErr w:type="spellEnd"/>
            <w:r w:rsidRPr="00917E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56224FFD" w14:textId="77777777" w:rsidTr="00917E78">
        <w:tc>
          <w:tcPr>
            <w:tcW w:w="1696" w:type="dxa"/>
          </w:tcPr>
          <w:p w14:paraId="6278295F" w14:textId="3553EAA3" w:rsidR="0054284D" w:rsidRPr="00917E78" w:rsidRDefault="0054284D" w:rsidP="0054284D">
            <w:pPr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image</w:t>
            </w:r>
          </w:p>
        </w:tc>
        <w:tc>
          <w:tcPr>
            <w:tcW w:w="3941" w:type="dxa"/>
          </w:tcPr>
          <w:p w14:paraId="36D8174D" w14:textId="752E4A8F" w:rsidR="0054284D" w:rsidRPr="00917E78" w:rsidRDefault="0054284D" w:rsidP="0086573F">
            <w:pP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Связь с таблицей с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сылками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 на изображения товара</w:t>
            </w:r>
          </w:p>
        </w:tc>
        <w:tc>
          <w:tcPr>
            <w:tcW w:w="1984" w:type="dxa"/>
          </w:tcPr>
          <w:p w14:paraId="1B02AD22" w14:textId="5ABF201C" w:rsidR="0054284D" w:rsidRPr="00917E78" w:rsidRDefault="00107815" w:rsidP="00107815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  <w:r w:rsid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1950" w:type="dxa"/>
          </w:tcPr>
          <w:p w14:paraId="50B8A1C1" w14:textId="77A290CC" w:rsidR="0054284D" w:rsidRPr="00917E78" w:rsidRDefault="00107815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Внешний</w:t>
            </w:r>
            <w:proofErr w:type="spellEnd"/>
            <w:r w:rsidRPr="00917E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42F23256" w14:textId="77777777" w:rsidTr="00917E78">
        <w:tc>
          <w:tcPr>
            <w:tcW w:w="1696" w:type="dxa"/>
          </w:tcPr>
          <w:p w14:paraId="75BDA734" w14:textId="738788E9" w:rsidR="0054284D" w:rsidRPr="00917E78" w:rsidRDefault="0054284D" w:rsidP="0054284D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product description</w:t>
            </w:r>
          </w:p>
        </w:tc>
        <w:tc>
          <w:tcPr>
            <w:tcW w:w="3941" w:type="dxa"/>
          </w:tcPr>
          <w:p w14:paraId="07C4757F" w14:textId="6873B697" w:rsidR="0054284D" w:rsidRPr="00917E78" w:rsidRDefault="00917E78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Описание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товара</w:t>
            </w:r>
            <w:proofErr w:type="spellEnd"/>
          </w:p>
        </w:tc>
        <w:tc>
          <w:tcPr>
            <w:tcW w:w="1984" w:type="dxa"/>
          </w:tcPr>
          <w:p w14:paraId="16DC4981" w14:textId="2BA0FC35" w:rsidR="0054284D" w:rsidRPr="00917E78" w:rsidRDefault="0054284D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sz w:val="24"/>
                <w:szCs w:val="24"/>
              </w:rPr>
              <w:t>Строка</w:t>
            </w:r>
            <w:proofErr w:type="spellEnd"/>
          </w:p>
        </w:tc>
        <w:tc>
          <w:tcPr>
            <w:tcW w:w="1950" w:type="dxa"/>
          </w:tcPr>
          <w:p w14:paraId="1BFC8E77" w14:textId="77777777" w:rsidR="0054284D" w:rsidRPr="00917E78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4284D" w:rsidRPr="00341B41" w14:paraId="117D4CAB" w14:textId="77777777" w:rsidTr="00917E78">
        <w:tc>
          <w:tcPr>
            <w:tcW w:w="1696" w:type="dxa"/>
          </w:tcPr>
          <w:p w14:paraId="6B9E86BF" w14:textId="77777777" w:rsidR="0054284D" w:rsidRPr="00917E78" w:rsidRDefault="0054284D" w:rsidP="0054284D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isOnSale</w:t>
            </w:r>
            <w:proofErr w:type="spellEnd"/>
          </w:p>
          <w:p w14:paraId="12C387E1" w14:textId="77777777" w:rsidR="0054284D" w:rsidRPr="00917E78" w:rsidRDefault="0054284D" w:rsidP="0054284D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3941" w:type="dxa"/>
          </w:tcPr>
          <w:p w14:paraId="7240740A" w14:textId="30AFAD31" w:rsidR="0054284D" w:rsidRPr="00917E78" w:rsidRDefault="00917E78" w:rsidP="00917E78">
            <w:pPr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917E7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Признак в продаже ли товар</w:t>
            </w:r>
          </w:p>
        </w:tc>
        <w:tc>
          <w:tcPr>
            <w:tcW w:w="1984" w:type="dxa"/>
          </w:tcPr>
          <w:p w14:paraId="2DB09167" w14:textId="54DA6269" w:rsidR="0054284D" w:rsidRPr="00917E78" w:rsidRDefault="0054284D" w:rsidP="0054284D">
            <w:pPr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Логический</w:t>
            </w:r>
            <w:proofErr w:type="spellEnd"/>
          </w:p>
        </w:tc>
        <w:tc>
          <w:tcPr>
            <w:tcW w:w="1950" w:type="dxa"/>
          </w:tcPr>
          <w:p w14:paraId="69C6FA4D" w14:textId="77777777" w:rsidR="0054284D" w:rsidRPr="00917E78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4284D" w:rsidRPr="00341B41" w14:paraId="4506981C" w14:textId="77777777" w:rsidTr="00917E78">
        <w:tc>
          <w:tcPr>
            <w:tcW w:w="1696" w:type="dxa"/>
          </w:tcPr>
          <w:p w14:paraId="101F8106" w14:textId="77777777" w:rsidR="0054284D" w:rsidRPr="00917E78" w:rsidRDefault="0054284D" w:rsidP="0054284D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isPublished</w:t>
            </w:r>
            <w:proofErr w:type="spellEnd"/>
          </w:p>
          <w:p w14:paraId="27013D09" w14:textId="77777777" w:rsidR="0054284D" w:rsidRPr="00917E78" w:rsidRDefault="0054284D" w:rsidP="0054284D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3941" w:type="dxa"/>
          </w:tcPr>
          <w:p w14:paraId="758F38AA" w14:textId="418D3D61" w:rsidR="0054284D" w:rsidRPr="00917E78" w:rsidRDefault="00917E78" w:rsidP="00917E78">
            <w:pPr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Признак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опубликованности</w:t>
            </w:r>
            <w:proofErr w:type="spellEnd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на </w:t>
            </w: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сайте</w:t>
            </w:r>
            <w:proofErr w:type="spellEnd"/>
          </w:p>
        </w:tc>
        <w:tc>
          <w:tcPr>
            <w:tcW w:w="1984" w:type="dxa"/>
          </w:tcPr>
          <w:p w14:paraId="127DCD05" w14:textId="773C06B6" w:rsidR="0054284D" w:rsidRPr="00917E78" w:rsidRDefault="0054284D" w:rsidP="0054284D">
            <w:pPr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17E78">
              <w:rPr>
                <w:rFonts w:ascii="Times New Roman" w:hAnsi="Times New Roman"/>
                <w:color w:val="000000"/>
                <w:sz w:val="24"/>
                <w:szCs w:val="24"/>
              </w:rPr>
              <w:t>Логический</w:t>
            </w:r>
            <w:proofErr w:type="spellEnd"/>
          </w:p>
        </w:tc>
        <w:tc>
          <w:tcPr>
            <w:tcW w:w="1950" w:type="dxa"/>
          </w:tcPr>
          <w:p w14:paraId="7F2EE4A5" w14:textId="77777777" w:rsidR="0054284D" w:rsidRPr="00917E78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05603CB3" w14:textId="425BA8F7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15 – Таблица «Order»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543"/>
        <w:gridCol w:w="2127"/>
        <w:gridCol w:w="2233"/>
      </w:tblGrid>
      <w:tr w:rsidR="0054284D" w:rsidRPr="00341B41" w14:paraId="564F7459" w14:textId="77777777" w:rsidTr="00CD6FA8">
        <w:tc>
          <w:tcPr>
            <w:tcW w:w="1668" w:type="dxa"/>
          </w:tcPr>
          <w:p w14:paraId="58054E4E" w14:textId="77777777" w:rsidR="00D33F5B" w:rsidRPr="0054284D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543" w:type="dxa"/>
          </w:tcPr>
          <w:p w14:paraId="5E99F7C7" w14:textId="77777777" w:rsidR="00D33F5B" w:rsidRPr="0054284D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t>Описание</w:t>
            </w:r>
            <w:proofErr w:type="spellEnd"/>
          </w:p>
        </w:tc>
        <w:tc>
          <w:tcPr>
            <w:tcW w:w="2127" w:type="dxa"/>
          </w:tcPr>
          <w:p w14:paraId="53C36748" w14:textId="77777777" w:rsidR="00D33F5B" w:rsidRPr="0054284D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t>Тип</w:t>
            </w:r>
            <w:proofErr w:type="spellEnd"/>
          </w:p>
        </w:tc>
        <w:tc>
          <w:tcPr>
            <w:tcW w:w="2233" w:type="dxa"/>
          </w:tcPr>
          <w:p w14:paraId="0A5E14C5" w14:textId="77777777" w:rsidR="00D33F5B" w:rsidRPr="0054284D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  <w:proofErr w:type="spellEnd"/>
          </w:p>
        </w:tc>
      </w:tr>
      <w:tr w:rsidR="0054284D" w:rsidRPr="00341B41" w14:paraId="247F1C68" w14:textId="77777777" w:rsidTr="00CD6FA8">
        <w:tc>
          <w:tcPr>
            <w:tcW w:w="1668" w:type="dxa"/>
          </w:tcPr>
          <w:p w14:paraId="412F6FAC" w14:textId="77777777" w:rsidR="00D33F5B" w:rsidRPr="0054284D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543" w:type="dxa"/>
          </w:tcPr>
          <w:p w14:paraId="53DBDE31" w14:textId="1D4A8C2F" w:rsidR="00D33F5B" w:rsidRPr="0054284D" w:rsidRDefault="0054284D" w:rsidP="0086573F">
            <w:pPr>
              <w:ind w:firstLine="0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номер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заказа</w:t>
            </w:r>
            <w:proofErr w:type="spellEnd"/>
          </w:p>
        </w:tc>
        <w:tc>
          <w:tcPr>
            <w:tcW w:w="2127" w:type="dxa"/>
          </w:tcPr>
          <w:p w14:paraId="34E7ED4C" w14:textId="77777777" w:rsidR="00D33F5B" w:rsidRPr="0054284D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40873AE0" w14:textId="77777777" w:rsidR="00D33F5B" w:rsidRPr="0054284D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2233" w:type="dxa"/>
          </w:tcPr>
          <w:p w14:paraId="1EEA7B0B" w14:textId="77777777" w:rsidR="00D33F5B" w:rsidRPr="0054284D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t>Первичный</w:t>
            </w:r>
            <w:proofErr w:type="spellEnd"/>
            <w:r w:rsidRPr="0054284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26AF2E24" w14:textId="77777777" w:rsidTr="00CD6FA8">
        <w:tc>
          <w:tcPr>
            <w:tcW w:w="1668" w:type="dxa"/>
          </w:tcPr>
          <w:p w14:paraId="3B71793B" w14:textId="1A1F3491" w:rsidR="00D33F5B" w:rsidRPr="0054284D" w:rsidRDefault="0054284D" w:rsidP="0054284D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client</w:t>
            </w:r>
          </w:p>
        </w:tc>
        <w:tc>
          <w:tcPr>
            <w:tcW w:w="3543" w:type="dxa"/>
          </w:tcPr>
          <w:p w14:paraId="0B448FCC" w14:textId="7EB86B0A" w:rsidR="00D33F5B" w:rsidRPr="0054284D" w:rsidRDefault="0054284D" w:rsidP="0086573F">
            <w:pPr>
              <w:ind w:firstLine="0"/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Ссылка на клиента, </w:t>
            </w:r>
            <w:r w:rsidRPr="0054284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lastRenderedPageBreak/>
              <w:t>совершившего заказ</w:t>
            </w:r>
          </w:p>
        </w:tc>
        <w:tc>
          <w:tcPr>
            <w:tcW w:w="2127" w:type="dxa"/>
          </w:tcPr>
          <w:p w14:paraId="366EE690" w14:textId="77777777" w:rsidR="0054284D" w:rsidRPr="0054284D" w:rsidRDefault="0054284D" w:rsidP="0054284D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lastRenderedPageBreak/>
              <w:t>Целое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604D43E6" w14:textId="578FFE8C" w:rsidR="00D33F5B" w:rsidRPr="0054284D" w:rsidRDefault="0054284D" w:rsidP="0054284D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lastRenderedPageBreak/>
              <w:t>число</w:t>
            </w:r>
            <w:proofErr w:type="spellEnd"/>
          </w:p>
        </w:tc>
        <w:tc>
          <w:tcPr>
            <w:tcW w:w="2233" w:type="dxa"/>
          </w:tcPr>
          <w:p w14:paraId="0F32B0A4" w14:textId="115770DA" w:rsidR="00D33F5B" w:rsidRPr="0054284D" w:rsidRDefault="0054284D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lastRenderedPageBreak/>
              <w:t>Внешний</w:t>
            </w:r>
            <w:proofErr w:type="spellEnd"/>
            <w:r w:rsidRPr="00D33F5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5B4B763B" w14:textId="77777777" w:rsidTr="00CD6FA8">
        <w:tc>
          <w:tcPr>
            <w:tcW w:w="1668" w:type="dxa"/>
          </w:tcPr>
          <w:p w14:paraId="2989D526" w14:textId="0B2E94D7" w:rsidR="00D33F5B" w:rsidRPr="0054284D" w:rsidRDefault="0054284D" w:rsidP="0054284D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creationDate</w:t>
            </w:r>
            <w:proofErr w:type="spellEnd"/>
          </w:p>
        </w:tc>
        <w:tc>
          <w:tcPr>
            <w:tcW w:w="3543" w:type="dxa"/>
          </w:tcPr>
          <w:p w14:paraId="27C2E3E1" w14:textId="5C7DA172" w:rsidR="00D33F5B" w:rsidRPr="0054284D" w:rsidRDefault="0054284D" w:rsidP="0086573F">
            <w:pPr>
              <w:ind w:firstLine="0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Дата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оформления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заказа</w:t>
            </w:r>
            <w:proofErr w:type="spellEnd"/>
          </w:p>
        </w:tc>
        <w:tc>
          <w:tcPr>
            <w:tcW w:w="2127" w:type="dxa"/>
          </w:tcPr>
          <w:p w14:paraId="5882C637" w14:textId="011F661F" w:rsidR="00D33F5B" w:rsidRPr="0054284D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54284D">
              <w:rPr>
                <w:rFonts w:ascii="Times New Roman" w:hAnsi="Times New Roman"/>
                <w:sz w:val="24"/>
                <w:szCs w:val="24"/>
                <w:lang w:val="ru-RU"/>
              </w:rPr>
              <w:t>Дата</w:t>
            </w:r>
          </w:p>
        </w:tc>
        <w:tc>
          <w:tcPr>
            <w:tcW w:w="2233" w:type="dxa"/>
          </w:tcPr>
          <w:p w14:paraId="2BFB1B1A" w14:textId="62910A19" w:rsidR="00D33F5B" w:rsidRPr="0054284D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4284D" w:rsidRPr="0054284D" w14:paraId="6CB55DC0" w14:textId="77777777" w:rsidTr="00CD6FA8">
        <w:tc>
          <w:tcPr>
            <w:tcW w:w="1668" w:type="dxa"/>
          </w:tcPr>
          <w:p w14:paraId="0CF05092" w14:textId="4B6093BD" w:rsidR="0054284D" w:rsidRPr="0054284D" w:rsidRDefault="0054284D" w:rsidP="0054284D">
            <w:pPr>
              <w:rPr>
                <w:rFonts w:ascii="Times New Roman" w:hAnsi="Times New Roman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product</w:t>
            </w:r>
          </w:p>
        </w:tc>
        <w:tc>
          <w:tcPr>
            <w:tcW w:w="3543" w:type="dxa"/>
          </w:tcPr>
          <w:p w14:paraId="7A4F9719" w14:textId="19D3A6C1" w:rsidR="0054284D" w:rsidRPr="0054284D" w:rsidRDefault="0054284D" w:rsidP="0086573F">
            <w:pP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Ссылка на товар(ы) в заказе</w:t>
            </w:r>
          </w:p>
        </w:tc>
        <w:tc>
          <w:tcPr>
            <w:tcW w:w="2127" w:type="dxa"/>
          </w:tcPr>
          <w:p w14:paraId="2C9D5D00" w14:textId="77777777" w:rsidR="0054284D" w:rsidRPr="0054284D" w:rsidRDefault="0054284D" w:rsidP="0054284D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5A64A4C6" w14:textId="2C058326" w:rsidR="0054284D" w:rsidRPr="0054284D" w:rsidRDefault="0054284D" w:rsidP="0054284D">
            <w:pP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2233" w:type="dxa"/>
          </w:tcPr>
          <w:p w14:paraId="62122229" w14:textId="75DF3E1A" w:rsidR="0054284D" w:rsidRPr="0054284D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Внешний</w:t>
            </w:r>
            <w:proofErr w:type="spellEnd"/>
            <w:r w:rsidRPr="00D33F5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  <w:tr w:rsidR="0054284D" w:rsidRPr="00341B41" w14:paraId="5CA5509E" w14:textId="77777777" w:rsidTr="00CD6FA8">
        <w:tc>
          <w:tcPr>
            <w:tcW w:w="1668" w:type="dxa"/>
          </w:tcPr>
          <w:p w14:paraId="3040FE10" w14:textId="40CB30BF" w:rsidR="0054284D" w:rsidRPr="0054284D" w:rsidRDefault="0054284D" w:rsidP="0054284D">
            <w:pPr>
              <w:rPr>
                <w:rFonts w:ascii="Times New Roman" w:hAnsi="Times New Roman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order description</w:t>
            </w:r>
          </w:p>
        </w:tc>
        <w:tc>
          <w:tcPr>
            <w:tcW w:w="3543" w:type="dxa"/>
          </w:tcPr>
          <w:p w14:paraId="485F7431" w14:textId="03C2DDA5" w:rsidR="0054284D" w:rsidRPr="0054284D" w:rsidRDefault="0054284D" w:rsidP="0086573F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Описание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заказа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добавленное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клиентом</w:t>
            </w:r>
            <w:proofErr w:type="spellEnd"/>
          </w:p>
        </w:tc>
        <w:tc>
          <w:tcPr>
            <w:tcW w:w="2127" w:type="dxa"/>
          </w:tcPr>
          <w:p w14:paraId="10F9677A" w14:textId="42C313F2" w:rsidR="0054284D" w:rsidRPr="0054284D" w:rsidRDefault="0054284D" w:rsidP="0086573F">
            <w:pP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Строка</w:t>
            </w:r>
          </w:p>
        </w:tc>
        <w:tc>
          <w:tcPr>
            <w:tcW w:w="2233" w:type="dxa"/>
          </w:tcPr>
          <w:p w14:paraId="4B036778" w14:textId="77777777" w:rsidR="0054284D" w:rsidRPr="0054284D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4284D" w:rsidRPr="0054284D" w14:paraId="198A3991" w14:textId="77777777" w:rsidTr="00CD6FA8">
        <w:tc>
          <w:tcPr>
            <w:tcW w:w="1668" w:type="dxa"/>
          </w:tcPr>
          <w:p w14:paraId="0E649390" w14:textId="573253F1" w:rsidR="0054284D" w:rsidRPr="0054284D" w:rsidRDefault="0054284D" w:rsidP="0054284D">
            <w:pPr>
              <w:rPr>
                <w:rFonts w:ascii="Times New Roman" w:hAnsi="Times New Roman"/>
                <w:sz w:val="24"/>
                <w:szCs w:val="24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location</w:t>
            </w:r>
          </w:p>
        </w:tc>
        <w:tc>
          <w:tcPr>
            <w:tcW w:w="3543" w:type="dxa"/>
          </w:tcPr>
          <w:p w14:paraId="437DA473" w14:textId="0346416D" w:rsidR="0054284D" w:rsidRPr="0054284D" w:rsidRDefault="0054284D" w:rsidP="0086573F">
            <w:pP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</w:pPr>
            <w:r w:rsidRPr="0054284D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Магазин, где будет выдан заказ</w:t>
            </w:r>
          </w:p>
        </w:tc>
        <w:tc>
          <w:tcPr>
            <w:tcW w:w="2127" w:type="dxa"/>
          </w:tcPr>
          <w:p w14:paraId="50E0F398" w14:textId="77777777" w:rsidR="0054284D" w:rsidRPr="0054284D" w:rsidRDefault="0054284D" w:rsidP="0054284D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461A9EE7" w14:textId="60EDEF66" w:rsidR="0054284D" w:rsidRPr="0054284D" w:rsidRDefault="0054284D" w:rsidP="0054284D">
            <w:pP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54284D">
              <w:rPr>
                <w:rFonts w:ascii="Times New Roman" w:hAnsi="Times New Roman"/>
                <w:sz w:val="24"/>
                <w:szCs w:val="24"/>
              </w:rPr>
              <w:t>число</w:t>
            </w:r>
            <w:proofErr w:type="spellEnd"/>
          </w:p>
        </w:tc>
        <w:tc>
          <w:tcPr>
            <w:tcW w:w="2233" w:type="dxa"/>
          </w:tcPr>
          <w:p w14:paraId="064ED691" w14:textId="53B22FC3" w:rsidR="0054284D" w:rsidRPr="0054284D" w:rsidRDefault="0054284D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Внешний</w:t>
            </w:r>
            <w:proofErr w:type="spellEnd"/>
            <w:r w:rsidRPr="00D33F5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ключ</w:t>
            </w:r>
            <w:proofErr w:type="spellEnd"/>
          </w:p>
        </w:tc>
      </w:tr>
    </w:tbl>
    <w:p w14:paraId="7903A1B4" w14:textId="37285AFA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16 – Таблица «</w:t>
      </w:r>
      <w:proofErr w:type="spellStart"/>
      <w:r w:rsidRPr="00917E78">
        <w:rPr>
          <w:szCs w:val="28"/>
        </w:rPr>
        <w:t>TableClient</w:t>
      </w:r>
      <w:proofErr w:type="spellEnd"/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260"/>
        <w:gridCol w:w="2268"/>
        <w:gridCol w:w="2375"/>
      </w:tblGrid>
      <w:tr w:rsidR="0054284D" w:rsidRPr="00341B41" w14:paraId="3CB74BCB" w14:textId="77777777" w:rsidTr="00CD6FA8">
        <w:tc>
          <w:tcPr>
            <w:tcW w:w="1668" w:type="dxa"/>
          </w:tcPr>
          <w:p w14:paraId="1B5F624A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260" w:type="dxa"/>
          </w:tcPr>
          <w:p w14:paraId="354A79F0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2268" w:type="dxa"/>
          </w:tcPr>
          <w:p w14:paraId="0534C9DA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2375" w:type="dxa"/>
          </w:tcPr>
          <w:p w14:paraId="5530659E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</w:p>
        </w:tc>
      </w:tr>
      <w:tr w:rsidR="0054284D" w:rsidRPr="00341B41" w14:paraId="4741FE84" w14:textId="77777777" w:rsidTr="00CD6FA8">
        <w:tc>
          <w:tcPr>
            <w:tcW w:w="1668" w:type="dxa"/>
          </w:tcPr>
          <w:p w14:paraId="5EE38C14" w14:textId="77777777" w:rsidR="00D33F5B" w:rsidRPr="00CD6FA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CD6FA8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260" w:type="dxa"/>
          </w:tcPr>
          <w:p w14:paraId="429945C7" w14:textId="77777777" w:rsidR="0054284D" w:rsidRPr="0054284D" w:rsidRDefault="00D33F5B" w:rsidP="0054284D">
            <w:pPr>
              <w:rPr>
                <w:color w:val="000000"/>
              </w:rPr>
            </w:pPr>
            <w:proofErr w:type="spellStart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</w:t>
            </w:r>
            <w:proofErr w:type="spellEnd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54284D" w:rsidRPr="0054284D">
              <w:rPr>
                <w:rFonts w:ascii="Times New Roman" w:hAnsi="Times New Roman"/>
                <w:color w:val="000000"/>
                <w:sz w:val="24"/>
                <w:szCs w:val="24"/>
              </w:rPr>
              <w:t>номер</w:t>
            </w:r>
            <w:proofErr w:type="spellEnd"/>
          </w:p>
          <w:p w14:paraId="5A81B33B" w14:textId="0D16C78D" w:rsidR="00D33F5B" w:rsidRPr="00CD6FA8" w:rsidRDefault="00CD6FA8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клиента</w:t>
            </w:r>
          </w:p>
        </w:tc>
        <w:tc>
          <w:tcPr>
            <w:tcW w:w="2268" w:type="dxa"/>
          </w:tcPr>
          <w:p w14:paraId="3CC5C1B7" w14:textId="77777777" w:rsidR="00D33F5B" w:rsidRPr="00CD6FA8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09A556CF" w14:textId="77777777" w:rsidR="00D33F5B" w:rsidRPr="00CD6FA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CD6FA8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375" w:type="dxa"/>
          </w:tcPr>
          <w:p w14:paraId="2700080F" w14:textId="77777777" w:rsidR="00D33F5B" w:rsidRPr="00CD6FA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CD6FA8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54284D" w:rsidRPr="00341B41" w14:paraId="01F0B2D9" w14:textId="77777777" w:rsidTr="00CD6FA8">
        <w:tc>
          <w:tcPr>
            <w:tcW w:w="1668" w:type="dxa"/>
          </w:tcPr>
          <w:p w14:paraId="49CDEA57" w14:textId="77777777" w:rsidR="00D33F5B" w:rsidRPr="00CD6FA8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3260" w:type="dxa"/>
          </w:tcPr>
          <w:p w14:paraId="7BA3E404" w14:textId="46B47860" w:rsidR="00D33F5B" w:rsidRPr="00CD6FA8" w:rsidRDefault="00CD6FA8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ФИО клиента</w:t>
            </w:r>
          </w:p>
        </w:tc>
        <w:tc>
          <w:tcPr>
            <w:tcW w:w="2268" w:type="dxa"/>
          </w:tcPr>
          <w:p w14:paraId="596F7A8B" w14:textId="77777777" w:rsidR="00D33F5B" w:rsidRPr="00CD6FA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CD6FA8">
              <w:rPr>
                <w:rFonts w:ascii="Times New Roman" w:hAnsi="Times New Roman"/>
                <w:sz w:val="24"/>
                <w:szCs w:val="24"/>
              </w:rPr>
              <w:t>Строка</w:t>
            </w:r>
          </w:p>
        </w:tc>
        <w:tc>
          <w:tcPr>
            <w:tcW w:w="2375" w:type="dxa"/>
          </w:tcPr>
          <w:p w14:paraId="24BD0189" w14:textId="77777777" w:rsidR="00D33F5B" w:rsidRPr="00CD6FA8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>Индексируемое поле</w:t>
            </w:r>
          </w:p>
        </w:tc>
      </w:tr>
      <w:tr w:rsidR="0054284D" w:rsidRPr="00341B41" w14:paraId="4D46C9BF" w14:textId="77777777" w:rsidTr="00CD6FA8">
        <w:tc>
          <w:tcPr>
            <w:tcW w:w="1668" w:type="dxa"/>
          </w:tcPr>
          <w:p w14:paraId="0A09ECA7" w14:textId="5E6EE5FA" w:rsidR="00D33F5B" w:rsidRPr="00CD6FA8" w:rsidRDefault="00CD6FA8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orders</w:t>
            </w:r>
          </w:p>
        </w:tc>
        <w:tc>
          <w:tcPr>
            <w:tcW w:w="3260" w:type="dxa"/>
          </w:tcPr>
          <w:p w14:paraId="39C87087" w14:textId="6EEAAFC8" w:rsidR="00D33F5B" w:rsidRPr="00CD6FA8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CD6FA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 xml:space="preserve">Связь с </w:t>
            </w:r>
            <w:r w:rsidR="00CD6FA8"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t>заказами этого клиента</w:t>
            </w:r>
          </w:p>
        </w:tc>
        <w:tc>
          <w:tcPr>
            <w:tcW w:w="2268" w:type="dxa"/>
          </w:tcPr>
          <w:p w14:paraId="5991BBCE" w14:textId="77777777" w:rsidR="00D33F5B" w:rsidRPr="00CD6FA8" w:rsidRDefault="00D33F5B" w:rsidP="0086573F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>Целое</w:t>
            </w:r>
            <w:proofErr w:type="spellEnd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>длинное</w:t>
            </w:r>
            <w:proofErr w:type="spellEnd"/>
            <w:r w:rsidRPr="00CD6FA8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  <w:p w14:paraId="46DEB769" w14:textId="77777777" w:rsidR="00D33F5B" w:rsidRPr="00CD6FA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CD6FA8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375" w:type="dxa"/>
          </w:tcPr>
          <w:p w14:paraId="692F0E5C" w14:textId="77777777" w:rsidR="00D33F5B" w:rsidRPr="00CD6FA8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CD6FA8">
              <w:rPr>
                <w:rFonts w:ascii="Times New Roman" w:hAnsi="Times New Roman"/>
                <w:sz w:val="24"/>
                <w:szCs w:val="24"/>
              </w:rPr>
              <w:t>Внешний ключ</w:t>
            </w:r>
          </w:p>
        </w:tc>
      </w:tr>
      <w:tr w:rsidR="00CD6FA8" w:rsidRPr="00341B41" w14:paraId="37257553" w14:textId="77777777" w:rsidTr="00CD6FA8">
        <w:tc>
          <w:tcPr>
            <w:tcW w:w="1668" w:type="dxa"/>
          </w:tcPr>
          <w:p w14:paraId="6CB7F2E1" w14:textId="52A53701" w:rsidR="00CD6FA8" w:rsidRPr="00CD6FA8" w:rsidRDefault="00CD6FA8" w:rsidP="0086573F">
            <w:pPr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phone</w:t>
            </w:r>
          </w:p>
        </w:tc>
        <w:tc>
          <w:tcPr>
            <w:tcW w:w="3260" w:type="dxa"/>
          </w:tcPr>
          <w:p w14:paraId="67ED8757" w14:textId="46454746" w:rsidR="00CD6FA8" w:rsidRPr="00CD6FA8" w:rsidRDefault="00CD6FA8" w:rsidP="0086573F">
            <w:pPr>
              <w:rPr>
                <w:rFonts w:ascii="Times New Roman" w:hAnsi="Times New Roman"/>
                <w:color w:val="000000"/>
                <w:lang w:val="ru-RU"/>
              </w:rPr>
            </w:pPr>
            <w:r>
              <w:rPr>
                <w:rFonts w:ascii="Times New Roman" w:hAnsi="Times New Roman"/>
                <w:color w:val="000000"/>
                <w:lang w:val="ru-RU"/>
              </w:rPr>
              <w:t>Номер телефона клиента</w:t>
            </w:r>
          </w:p>
        </w:tc>
        <w:tc>
          <w:tcPr>
            <w:tcW w:w="2268" w:type="dxa"/>
          </w:tcPr>
          <w:p w14:paraId="1E6DFA23" w14:textId="4C0F6CCF" w:rsidR="00CD6FA8" w:rsidRPr="00CD6FA8" w:rsidRDefault="00CD6FA8" w:rsidP="0086573F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CD6FA8">
              <w:rPr>
                <w:rFonts w:ascii="Times New Roman" w:hAnsi="Times New Roman"/>
                <w:sz w:val="24"/>
                <w:szCs w:val="24"/>
              </w:rPr>
              <w:t>Строка</w:t>
            </w:r>
            <w:proofErr w:type="spellEnd"/>
          </w:p>
        </w:tc>
        <w:tc>
          <w:tcPr>
            <w:tcW w:w="2375" w:type="dxa"/>
          </w:tcPr>
          <w:p w14:paraId="7C21C8E8" w14:textId="77777777" w:rsidR="00CD6FA8" w:rsidRPr="00CD6FA8" w:rsidRDefault="00CD6FA8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D6FA8" w:rsidRPr="00341B41" w14:paraId="5E355606" w14:textId="77777777" w:rsidTr="00CD6FA8">
        <w:tc>
          <w:tcPr>
            <w:tcW w:w="1668" w:type="dxa"/>
          </w:tcPr>
          <w:p w14:paraId="04BB0201" w14:textId="13CAEDA3" w:rsidR="00CD6FA8" w:rsidRPr="00CD6FA8" w:rsidRDefault="00CD6FA8" w:rsidP="0086573F">
            <w:pPr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email</w:t>
            </w:r>
          </w:p>
        </w:tc>
        <w:tc>
          <w:tcPr>
            <w:tcW w:w="3260" w:type="dxa"/>
          </w:tcPr>
          <w:p w14:paraId="15489F62" w14:textId="1A7E7899" w:rsidR="00CD6FA8" w:rsidRPr="00CD6FA8" w:rsidRDefault="00CD6FA8" w:rsidP="0086573F">
            <w:pPr>
              <w:rPr>
                <w:rFonts w:ascii="Times New Roman" w:hAnsi="Times New Roman"/>
                <w:color w:val="000000"/>
                <w:lang w:val="ru-RU"/>
              </w:rPr>
            </w:pPr>
            <w:r>
              <w:rPr>
                <w:rFonts w:ascii="Times New Roman" w:hAnsi="Times New Roman"/>
                <w:color w:val="000000"/>
                <w:lang w:val="ru-RU"/>
              </w:rPr>
              <w:t>Электронная почта клиента</w:t>
            </w:r>
          </w:p>
        </w:tc>
        <w:tc>
          <w:tcPr>
            <w:tcW w:w="2268" w:type="dxa"/>
          </w:tcPr>
          <w:p w14:paraId="1E171CDD" w14:textId="613BBEB1" w:rsidR="00CD6FA8" w:rsidRPr="00CD6FA8" w:rsidRDefault="00CD6FA8" w:rsidP="0086573F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CD6FA8">
              <w:rPr>
                <w:rFonts w:ascii="Times New Roman" w:hAnsi="Times New Roman"/>
                <w:sz w:val="24"/>
                <w:szCs w:val="24"/>
              </w:rPr>
              <w:t>Строка</w:t>
            </w:r>
            <w:proofErr w:type="spellEnd"/>
          </w:p>
        </w:tc>
        <w:tc>
          <w:tcPr>
            <w:tcW w:w="2375" w:type="dxa"/>
          </w:tcPr>
          <w:p w14:paraId="77BB0ED7" w14:textId="77777777" w:rsidR="00CD6FA8" w:rsidRPr="00CD6FA8" w:rsidRDefault="00CD6FA8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D6FA8" w:rsidRPr="00341B41" w14:paraId="6AD8CCB8" w14:textId="77777777" w:rsidTr="00CD6FA8">
        <w:tc>
          <w:tcPr>
            <w:tcW w:w="1668" w:type="dxa"/>
          </w:tcPr>
          <w:p w14:paraId="3152F21D" w14:textId="7FCBF7DC" w:rsidR="00CD6FA8" w:rsidRPr="00CD6FA8" w:rsidRDefault="00CD6FA8" w:rsidP="0086573F">
            <w:pPr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post index</w:t>
            </w:r>
          </w:p>
        </w:tc>
        <w:tc>
          <w:tcPr>
            <w:tcW w:w="3260" w:type="dxa"/>
          </w:tcPr>
          <w:p w14:paraId="561F1D92" w14:textId="282C93C1" w:rsidR="00CD6FA8" w:rsidRPr="00CD6FA8" w:rsidRDefault="00CD6FA8" w:rsidP="0086573F">
            <w:pPr>
              <w:rPr>
                <w:rFonts w:ascii="Times New Roman" w:hAnsi="Times New Roman"/>
                <w:color w:val="000000"/>
                <w:lang w:val="ru-RU"/>
              </w:rPr>
            </w:pPr>
            <w:r>
              <w:rPr>
                <w:rFonts w:ascii="Times New Roman" w:hAnsi="Times New Roman"/>
                <w:color w:val="000000"/>
                <w:lang w:val="ru-RU"/>
              </w:rPr>
              <w:t>Почтовый индекс клиента</w:t>
            </w:r>
          </w:p>
        </w:tc>
        <w:tc>
          <w:tcPr>
            <w:tcW w:w="2268" w:type="dxa"/>
          </w:tcPr>
          <w:p w14:paraId="02BE5E7B" w14:textId="4B06DC3C" w:rsidR="00CD6FA8" w:rsidRPr="00CD6FA8" w:rsidRDefault="00CD6FA8" w:rsidP="0086573F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CD6FA8">
              <w:rPr>
                <w:rFonts w:ascii="Times New Roman" w:hAnsi="Times New Roman"/>
                <w:sz w:val="24"/>
                <w:szCs w:val="24"/>
              </w:rPr>
              <w:t>Строка</w:t>
            </w:r>
            <w:proofErr w:type="spellEnd"/>
          </w:p>
        </w:tc>
        <w:tc>
          <w:tcPr>
            <w:tcW w:w="2375" w:type="dxa"/>
          </w:tcPr>
          <w:p w14:paraId="5C3B527F" w14:textId="77777777" w:rsidR="00CD6FA8" w:rsidRPr="00CD6FA8" w:rsidRDefault="00CD6FA8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D6FA8" w:rsidRPr="00341B41" w14:paraId="0CFFB749" w14:textId="77777777" w:rsidTr="00CD6FA8">
        <w:tc>
          <w:tcPr>
            <w:tcW w:w="1668" w:type="dxa"/>
          </w:tcPr>
          <w:p w14:paraId="5435E040" w14:textId="4C4CB598" w:rsidR="00CD6FA8" w:rsidRPr="00CD6FA8" w:rsidRDefault="00CD6FA8" w:rsidP="0086573F">
            <w:pPr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addresses</w:t>
            </w:r>
          </w:p>
        </w:tc>
        <w:tc>
          <w:tcPr>
            <w:tcW w:w="3260" w:type="dxa"/>
          </w:tcPr>
          <w:p w14:paraId="31E8E22D" w14:textId="3CF906B3" w:rsidR="00CD6FA8" w:rsidRPr="0054284D" w:rsidRDefault="00CD6FA8" w:rsidP="0086573F">
            <w:pPr>
              <w:rPr>
                <w:rFonts w:ascii="Times New Roman" w:hAnsi="Times New Roman"/>
                <w:color w:val="000000"/>
                <w:lang w:val="ru-RU"/>
              </w:rPr>
            </w:pPr>
            <w:r>
              <w:rPr>
                <w:rFonts w:ascii="Times New Roman" w:hAnsi="Times New Roman"/>
                <w:color w:val="000000"/>
                <w:lang w:val="ru-RU"/>
              </w:rPr>
              <w:t>Адрес клиента</w:t>
            </w:r>
          </w:p>
        </w:tc>
        <w:tc>
          <w:tcPr>
            <w:tcW w:w="2268" w:type="dxa"/>
          </w:tcPr>
          <w:p w14:paraId="4E39938A" w14:textId="0025F3CE" w:rsidR="00CD6FA8" w:rsidRPr="00CD6FA8" w:rsidRDefault="00CD6FA8" w:rsidP="0086573F">
            <w:pPr>
              <w:rPr>
                <w:rFonts w:ascii="Times New Roman" w:hAnsi="Times New Roman"/>
                <w:color w:val="000000"/>
              </w:rPr>
            </w:pPr>
            <w:proofErr w:type="spellStart"/>
            <w:r w:rsidRPr="00CD6FA8">
              <w:rPr>
                <w:rFonts w:ascii="Times New Roman" w:hAnsi="Times New Roman"/>
                <w:sz w:val="24"/>
                <w:szCs w:val="24"/>
              </w:rPr>
              <w:t>Строка</w:t>
            </w:r>
            <w:proofErr w:type="spellEnd"/>
          </w:p>
        </w:tc>
        <w:tc>
          <w:tcPr>
            <w:tcW w:w="2375" w:type="dxa"/>
          </w:tcPr>
          <w:p w14:paraId="11DE0202" w14:textId="77777777" w:rsidR="00CD6FA8" w:rsidRPr="00CD6FA8" w:rsidRDefault="00CD6FA8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35BF8CAE" w14:textId="5448FBED" w:rsidR="00D33F5B" w:rsidRPr="00917E78" w:rsidRDefault="00D33F5B" w:rsidP="00D33F5B">
      <w:pPr>
        <w:pStyle w:val="Caption"/>
        <w:keepNext/>
        <w:rPr>
          <w:szCs w:val="28"/>
        </w:rPr>
      </w:pPr>
      <w:r w:rsidRPr="00917E78">
        <w:rPr>
          <w:spacing w:val="40"/>
          <w:szCs w:val="28"/>
        </w:rPr>
        <w:t>Таблица</w:t>
      </w:r>
      <w:r w:rsidRPr="00917E78">
        <w:rPr>
          <w:szCs w:val="28"/>
        </w:rPr>
        <w:t xml:space="preserve"> 1</w:t>
      </w:r>
      <w:r w:rsidR="00917E78">
        <w:rPr>
          <w:szCs w:val="28"/>
          <w:lang w:val="ru-RU"/>
        </w:rPr>
        <w:t>7</w:t>
      </w:r>
      <w:r w:rsidRPr="00917E78">
        <w:rPr>
          <w:szCs w:val="28"/>
        </w:rPr>
        <w:t xml:space="preserve"> – Таблица «</w:t>
      </w:r>
      <w:proofErr w:type="spellStart"/>
      <w:r w:rsidRPr="00917E78">
        <w:rPr>
          <w:szCs w:val="28"/>
        </w:rPr>
        <w:t>TableUsers</w:t>
      </w:r>
      <w:proofErr w:type="spellEnd"/>
      <w:r w:rsidRPr="00917E78">
        <w:rPr>
          <w:szCs w:val="28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260"/>
        <w:gridCol w:w="2268"/>
        <w:gridCol w:w="2375"/>
      </w:tblGrid>
      <w:tr w:rsidR="00CD6FA8" w:rsidRPr="00341B41" w14:paraId="5FBD6FBF" w14:textId="77777777" w:rsidTr="00CD6FA8">
        <w:tc>
          <w:tcPr>
            <w:tcW w:w="1668" w:type="dxa"/>
          </w:tcPr>
          <w:p w14:paraId="1084BD5D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sz w:val="24"/>
                <w:szCs w:val="24"/>
              </w:rPr>
              <w:t>Атрибут</w:t>
            </w:r>
            <w:proofErr w:type="spellEnd"/>
          </w:p>
        </w:tc>
        <w:tc>
          <w:tcPr>
            <w:tcW w:w="3260" w:type="dxa"/>
          </w:tcPr>
          <w:p w14:paraId="4F615D92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2268" w:type="dxa"/>
          </w:tcPr>
          <w:p w14:paraId="654F7A23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2375" w:type="dxa"/>
          </w:tcPr>
          <w:p w14:paraId="350D7139" w14:textId="77777777" w:rsidR="00D33F5B" w:rsidRPr="00D33F5B" w:rsidRDefault="00D33F5B" w:rsidP="0086573F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Дополнительно</w:t>
            </w:r>
          </w:p>
        </w:tc>
      </w:tr>
      <w:tr w:rsidR="00CD6FA8" w:rsidRPr="00341B41" w14:paraId="4BBA8E5F" w14:textId="77777777" w:rsidTr="00CD6FA8">
        <w:tc>
          <w:tcPr>
            <w:tcW w:w="1668" w:type="dxa"/>
          </w:tcPr>
          <w:p w14:paraId="0174DCA4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3260" w:type="dxa"/>
          </w:tcPr>
          <w:p w14:paraId="7B41226B" w14:textId="70E3DC0B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Уникальный идентификатор пользователя</w:t>
            </w:r>
          </w:p>
        </w:tc>
        <w:tc>
          <w:tcPr>
            <w:tcW w:w="2268" w:type="dxa"/>
          </w:tcPr>
          <w:p w14:paraId="0CD24E79" w14:textId="77777777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 (длинное)</w:t>
            </w:r>
          </w:p>
          <w:p w14:paraId="7B1930AD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375" w:type="dxa"/>
          </w:tcPr>
          <w:p w14:paraId="106D49F2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CD6FA8" w:rsidRPr="00341B41" w14:paraId="3C314721" w14:textId="77777777" w:rsidTr="00CD6FA8">
        <w:tc>
          <w:tcPr>
            <w:tcW w:w="1668" w:type="dxa"/>
          </w:tcPr>
          <w:p w14:paraId="4EF4BAF6" w14:textId="7378B030" w:rsidR="00D33F5B" w:rsidRPr="00D33F5B" w:rsidRDefault="00D33F5B" w:rsidP="00D33F5B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login</w:t>
            </w:r>
          </w:p>
        </w:tc>
        <w:tc>
          <w:tcPr>
            <w:tcW w:w="3260" w:type="dxa"/>
          </w:tcPr>
          <w:p w14:paraId="1DB55127" w14:textId="776F7334" w:rsidR="00D33F5B" w:rsidRPr="00D33F5B" w:rsidRDefault="00D33F5B" w:rsidP="00D33F5B">
            <w:pPr>
              <w:ind w:firstLine="0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Логин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администратора</w:t>
            </w:r>
            <w:proofErr w:type="spellEnd"/>
          </w:p>
        </w:tc>
        <w:tc>
          <w:tcPr>
            <w:tcW w:w="2268" w:type="dxa"/>
          </w:tcPr>
          <w:p w14:paraId="4FF6FA37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Строка</w:t>
            </w:r>
          </w:p>
        </w:tc>
        <w:tc>
          <w:tcPr>
            <w:tcW w:w="2375" w:type="dxa"/>
          </w:tcPr>
          <w:p w14:paraId="50EA00E6" w14:textId="77777777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Индексируемое поле</w:t>
            </w:r>
          </w:p>
        </w:tc>
      </w:tr>
      <w:tr w:rsidR="00CD6FA8" w:rsidRPr="00341B41" w14:paraId="062435F4" w14:textId="77777777" w:rsidTr="00CD6FA8">
        <w:tc>
          <w:tcPr>
            <w:tcW w:w="1668" w:type="dxa"/>
          </w:tcPr>
          <w:p w14:paraId="49829315" w14:textId="780C296E" w:rsidR="00D33F5B" w:rsidRPr="00D33F5B" w:rsidRDefault="00D33F5B" w:rsidP="00D33F5B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  <w:lang w:val="ru-RU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passwordHash</w:t>
            </w:r>
            <w:proofErr w:type="spellEnd"/>
          </w:p>
        </w:tc>
        <w:tc>
          <w:tcPr>
            <w:tcW w:w="3260" w:type="dxa"/>
          </w:tcPr>
          <w:p w14:paraId="31515B28" w14:textId="059E54E1" w:rsidR="00D33F5B" w:rsidRPr="00D33F5B" w:rsidRDefault="00D33F5B" w:rsidP="00D33F5B">
            <w:pPr>
              <w:ind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Хэш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пароля</w:t>
            </w:r>
            <w:proofErr w:type="spellEnd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для </w:t>
            </w:r>
            <w:proofErr w:type="spellStart"/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авторизации</w:t>
            </w:r>
            <w:proofErr w:type="spellEnd"/>
          </w:p>
        </w:tc>
        <w:tc>
          <w:tcPr>
            <w:tcW w:w="2268" w:type="dxa"/>
          </w:tcPr>
          <w:p w14:paraId="1922CECC" w14:textId="77777777" w:rsidR="00D33F5B" w:rsidRPr="00D33F5B" w:rsidRDefault="00D33F5B" w:rsidP="00D33F5B">
            <w:pPr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color w:val="000000"/>
                <w:sz w:val="24"/>
                <w:szCs w:val="24"/>
              </w:rPr>
              <w:t>Целое (длинное)</w:t>
            </w:r>
          </w:p>
          <w:p w14:paraId="6764239A" w14:textId="7777777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D33F5B">
              <w:rPr>
                <w:rFonts w:ascii="Times New Roman" w:hAnsi="Times New Roman"/>
                <w:sz w:val="24"/>
                <w:szCs w:val="24"/>
              </w:rPr>
              <w:t>число</w:t>
            </w:r>
          </w:p>
        </w:tc>
        <w:tc>
          <w:tcPr>
            <w:tcW w:w="2375" w:type="dxa"/>
          </w:tcPr>
          <w:p w14:paraId="07B6AD54" w14:textId="20C285B7" w:rsidR="00D33F5B" w:rsidRPr="00D33F5B" w:rsidRDefault="00D33F5B" w:rsidP="00D33F5B">
            <w:pPr>
              <w:pStyle w:val="a7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51FA64C" w14:textId="566CBBAC" w:rsidR="00F1681A" w:rsidRPr="00D351F8" w:rsidRDefault="00F1681A" w:rsidP="00D33F5B">
      <w:pPr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Связи таблиц базы данных представлены на диаграмме классов </w:t>
      </w:r>
      <w:proofErr w:type="spellStart"/>
      <w:r w:rsidRPr="00D351F8">
        <w:rPr>
          <w:szCs w:val="28"/>
        </w:rPr>
        <w:t>DataBase</w:t>
      </w:r>
      <w:proofErr w:type="spellEnd"/>
      <w:r w:rsidRPr="00D351F8">
        <w:rPr>
          <w:szCs w:val="28"/>
          <w:lang w:val="ru-RU"/>
        </w:rPr>
        <w:t xml:space="preserve"> </w:t>
      </w:r>
      <w:r w:rsidRPr="00D351F8">
        <w:rPr>
          <w:szCs w:val="28"/>
        </w:rPr>
        <w:t>Schema</w:t>
      </w:r>
      <w:r w:rsidRPr="00D351F8">
        <w:rPr>
          <w:szCs w:val="28"/>
          <w:lang w:val="ru-RU"/>
        </w:rPr>
        <w:t xml:space="preserve"> на рисунке А.2</w:t>
      </w:r>
      <w:r w:rsidR="00220B6E">
        <w:rPr>
          <w:szCs w:val="28"/>
          <w:lang w:val="ru-RU"/>
        </w:rPr>
        <w:t>8</w:t>
      </w:r>
    </w:p>
    <w:p w14:paraId="01CB107C" w14:textId="77777777" w:rsidR="00D33F5B" w:rsidRPr="00D351F8" w:rsidRDefault="00D33F5B" w:rsidP="00894197">
      <w:pPr>
        <w:ind w:firstLine="0"/>
        <w:rPr>
          <w:szCs w:val="28"/>
          <w:lang w:val="ru-RU"/>
        </w:rPr>
      </w:pPr>
    </w:p>
    <w:p w14:paraId="5F6F621E" w14:textId="3CCDADCE" w:rsidR="00C4713B" w:rsidRPr="00D351F8" w:rsidRDefault="00B3437B" w:rsidP="00B3437B">
      <w:pPr>
        <w:pStyle w:val="a3"/>
        <w:ind w:firstLine="0"/>
        <w:rPr>
          <w:szCs w:val="28"/>
          <w:lang w:val="ru-RU"/>
        </w:rPr>
      </w:pPr>
      <w:bookmarkStart w:id="25" w:name="_Toc189770044"/>
      <w:r w:rsidRPr="00D351F8">
        <w:rPr>
          <w:szCs w:val="28"/>
          <w:lang w:val="ru-RU"/>
        </w:rPr>
        <w:t>3.2.3</w:t>
      </w:r>
      <w:r w:rsidRPr="00D351F8">
        <w:rPr>
          <w:szCs w:val="28"/>
          <w:lang w:val="ru-RU"/>
        </w:rPr>
        <w:tab/>
        <w:t>Интерфейс системы</w:t>
      </w:r>
      <w:bookmarkEnd w:id="25"/>
    </w:p>
    <w:p w14:paraId="399187A3" w14:textId="3EC28F43" w:rsidR="003D4559" w:rsidRPr="00C96359" w:rsidRDefault="00447DCE" w:rsidP="000201D6">
      <w:pPr>
        <w:pStyle w:val="a7"/>
        <w:rPr>
          <w:szCs w:val="28"/>
          <w:lang w:val="ru-RU"/>
        </w:rPr>
      </w:pPr>
      <w:r w:rsidRPr="00C96359">
        <w:rPr>
          <w:szCs w:val="28"/>
          <w:lang w:val="ru-RU"/>
        </w:rPr>
        <w:lastRenderedPageBreak/>
        <w:t>Окна системы: главн</w:t>
      </w:r>
      <w:r w:rsidR="000201D6" w:rsidRPr="00C96359">
        <w:rPr>
          <w:szCs w:val="28"/>
          <w:lang w:val="ru-RU"/>
        </w:rPr>
        <w:t>ая страница</w:t>
      </w:r>
      <w:r w:rsidRPr="00C96359">
        <w:rPr>
          <w:szCs w:val="28"/>
          <w:lang w:val="ru-RU"/>
        </w:rPr>
        <w:t>,</w:t>
      </w:r>
      <w:r w:rsidR="000201D6" w:rsidRPr="00C96359">
        <w:rPr>
          <w:szCs w:val="28"/>
          <w:lang w:val="ru-RU"/>
        </w:rPr>
        <w:t xml:space="preserve"> </w:t>
      </w:r>
      <w:r w:rsidR="00C96359">
        <w:rPr>
          <w:szCs w:val="28"/>
          <w:lang w:val="ru-RU"/>
        </w:rPr>
        <w:t xml:space="preserve">страница выбора </w:t>
      </w:r>
      <w:r w:rsidR="000201D6" w:rsidRPr="00C96359">
        <w:rPr>
          <w:szCs w:val="28"/>
          <w:lang w:val="ru-RU"/>
        </w:rPr>
        <w:t>каталог</w:t>
      </w:r>
      <w:r w:rsidR="00C96359">
        <w:rPr>
          <w:szCs w:val="28"/>
          <w:lang w:val="ru-RU"/>
        </w:rPr>
        <w:t>а</w:t>
      </w:r>
      <w:r w:rsidR="000201D6" w:rsidRPr="00C96359">
        <w:rPr>
          <w:szCs w:val="28"/>
          <w:lang w:val="ru-RU"/>
        </w:rPr>
        <w:t xml:space="preserve"> товаров, </w:t>
      </w:r>
      <w:r w:rsidR="00C96359">
        <w:rPr>
          <w:szCs w:val="28"/>
          <w:lang w:val="ru-RU"/>
        </w:rPr>
        <w:t xml:space="preserve">страница выбора </w:t>
      </w:r>
      <w:r w:rsidR="000201D6" w:rsidRPr="00C96359">
        <w:rPr>
          <w:szCs w:val="28"/>
          <w:lang w:val="ru-RU"/>
        </w:rPr>
        <w:t>категории</w:t>
      </w:r>
      <w:r w:rsidR="00C96359">
        <w:rPr>
          <w:szCs w:val="28"/>
          <w:lang w:val="ru-RU"/>
        </w:rPr>
        <w:t xml:space="preserve"> товаров</w:t>
      </w:r>
      <w:r w:rsidR="000201D6" w:rsidRPr="00C96359">
        <w:rPr>
          <w:szCs w:val="28"/>
          <w:lang w:val="ru-RU"/>
        </w:rPr>
        <w:t>,</w:t>
      </w:r>
      <w:r w:rsidR="00C96359">
        <w:rPr>
          <w:szCs w:val="28"/>
          <w:lang w:val="ru-RU"/>
        </w:rPr>
        <w:t xml:space="preserve"> страница категории,</w:t>
      </w:r>
      <w:r w:rsidR="000201D6" w:rsidRPr="00C96359">
        <w:rPr>
          <w:szCs w:val="28"/>
          <w:lang w:val="ru-RU"/>
        </w:rPr>
        <w:t xml:space="preserve"> страница результатов поиска, страница товара, корзина, форма оформления товара, панель авторизации, панель публикации на сайте, форма публикации на сайте.</w:t>
      </w:r>
      <w:r w:rsidRPr="00C96359">
        <w:rPr>
          <w:szCs w:val="28"/>
          <w:lang w:val="ru-RU"/>
        </w:rPr>
        <w:t xml:space="preserve"> Диаграмма навигации по окнам представлена на рисунке 1</w:t>
      </w:r>
      <w:r w:rsidR="00220B6E">
        <w:rPr>
          <w:szCs w:val="28"/>
          <w:lang w:val="ru-RU"/>
        </w:rPr>
        <w:t>2</w:t>
      </w:r>
      <w:r w:rsidRPr="00C96359">
        <w:rPr>
          <w:szCs w:val="28"/>
          <w:lang w:val="ru-RU"/>
        </w:rPr>
        <w:t>.</w:t>
      </w:r>
    </w:p>
    <w:p w14:paraId="5420C7A3" w14:textId="17D65986" w:rsidR="003D4559" w:rsidRPr="00D351F8" w:rsidRDefault="00C96359" w:rsidP="003D4559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5351CDC" wp14:editId="61751F43">
            <wp:extent cx="3765884" cy="508177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152" cy="510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7390" w14:textId="5CEA16D2" w:rsidR="002E0383" w:rsidRPr="00220B6E" w:rsidRDefault="00447DCE" w:rsidP="002E0383">
      <w:pPr>
        <w:pStyle w:val="Caption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1</w:t>
      </w:r>
      <w:r w:rsidR="00220B6E">
        <w:rPr>
          <w:szCs w:val="28"/>
          <w:lang w:val="ru-RU"/>
        </w:rPr>
        <w:t>2</w:t>
      </w:r>
      <w:r w:rsidR="009D3C57" w:rsidRPr="00220B6E">
        <w:rPr>
          <w:szCs w:val="28"/>
          <w:lang w:val="ru-RU"/>
        </w:rPr>
        <w:t xml:space="preserve"> – Диаграмма навигации по интерфейсам</w:t>
      </w:r>
    </w:p>
    <w:p w14:paraId="790D2020" w14:textId="77A1EB18" w:rsidR="000E4FB4" w:rsidRPr="000201D6" w:rsidRDefault="000E4FB4" w:rsidP="00C96359">
      <w:pPr>
        <w:pStyle w:val="a7"/>
        <w:rPr>
          <w:lang w:val="ru-RU"/>
        </w:rPr>
      </w:pPr>
      <w:r w:rsidRPr="00220B6E">
        <w:rPr>
          <w:szCs w:val="28"/>
          <w:lang w:val="ru-RU"/>
        </w:rPr>
        <w:t xml:space="preserve">Окно «Главная страница» представлено на рисунке Б.1. </w:t>
      </w:r>
      <w:r w:rsidRPr="00BF72A5">
        <w:rPr>
          <w:szCs w:val="28"/>
          <w:lang w:val="ru-RU"/>
        </w:rPr>
        <w:t>Окно «Каталог</w:t>
      </w:r>
      <w:r w:rsidR="00BF72A5">
        <w:rPr>
          <w:szCs w:val="28"/>
          <w:lang w:val="ru-RU"/>
        </w:rPr>
        <w:t>и</w:t>
      </w:r>
      <w:r w:rsidRPr="00BF72A5">
        <w:rPr>
          <w:szCs w:val="28"/>
          <w:lang w:val="ru-RU"/>
        </w:rPr>
        <w:t xml:space="preserve"> товаров» представлено на рисунке Б.2.</w:t>
      </w:r>
      <w:r w:rsidR="00BF72A5">
        <w:rPr>
          <w:szCs w:val="28"/>
          <w:lang w:val="ru-RU"/>
        </w:rPr>
        <w:t xml:space="preserve"> </w:t>
      </w:r>
      <w:r w:rsidR="00BF72A5" w:rsidRPr="00BF72A5">
        <w:rPr>
          <w:szCs w:val="28"/>
          <w:lang w:val="ru-RU"/>
        </w:rPr>
        <w:t>Окно «</w:t>
      </w:r>
      <w:r w:rsidR="00BF72A5">
        <w:rPr>
          <w:szCs w:val="28"/>
          <w:lang w:val="ru-RU"/>
        </w:rPr>
        <w:t>Подкатегории</w:t>
      </w:r>
      <w:r w:rsidR="00BF72A5" w:rsidRPr="00BF72A5">
        <w:rPr>
          <w:szCs w:val="28"/>
          <w:lang w:val="ru-RU"/>
        </w:rPr>
        <w:t xml:space="preserve"> товаров» представлено на рисунке Б.</w:t>
      </w:r>
      <w:r w:rsidR="00BF72A5">
        <w:rPr>
          <w:szCs w:val="28"/>
          <w:lang w:val="ru-RU"/>
        </w:rPr>
        <w:t>3.</w:t>
      </w:r>
      <w:r w:rsidRPr="00BF72A5">
        <w:rPr>
          <w:szCs w:val="28"/>
          <w:lang w:val="ru-RU"/>
        </w:rPr>
        <w:t xml:space="preserve"> Окно «Страница категории» представлено на рисунке Б.</w:t>
      </w:r>
      <w:r w:rsidR="00BF72A5">
        <w:rPr>
          <w:szCs w:val="28"/>
          <w:lang w:val="ru-RU"/>
        </w:rPr>
        <w:t>4</w:t>
      </w:r>
      <w:r w:rsidRPr="00BF72A5">
        <w:rPr>
          <w:szCs w:val="28"/>
          <w:lang w:val="ru-RU"/>
        </w:rPr>
        <w:t>. Окно «Страница результатов поиска» представлено на рисунке Б.</w:t>
      </w:r>
      <w:r w:rsidR="00C96359">
        <w:rPr>
          <w:szCs w:val="28"/>
          <w:lang w:val="ru-RU"/>
        </w:rPr>
        <w:t>5</w:t>
      </w:r>
      <w:r w:rsidRPr="00BF72A5">
        <w:rPr>
          <w:szCs w:val="28"/>
          <w:lang w:val="ru-RU"/>
        </w:rPr>
        <w:t xml:space="preserve">. </w:t>
      </w:r>
      <w:r w:rsidRPr="00C96359">
        <w:rPr>
          <w:szCs w:val="28"/>
          <w:lang w:val="ru-RU"/>
        </w:rPr>
        <w:t>Окно «Страница товара» представлено на рисунке Б.</w:t>
      </w:r>
      <w:r w:rsidR="00C96359">
        <w:rPr>
          <w:szCs w:val="28"/>
          <w:lang w:val="ru-RU"/>
        </w:rPr>
        <w:t>6</w:t>
      </w:r>
      <w:r w:rsidRPr="00C96359">
        <w:rPr>
          <w:szCs w:val="28"/>
          <w:lang w:val="ru-RU"/>
        </w:rPr>
        <w:t>. Окно «Корзина» представлено на рисунке Б.</w:t>
      </w:r>
      <w:r w:rsidR="00C96359">
        <w:rPr>
          <w:szCs w:val="28"/>
          <w:lang w:val="ru-RU"/>
        </w:rPr>
        <w:t>7</w:t>
      </w:r>
      <w:r w:rsidRPr="00C96359">
        <w:rPr>
          <w:szCs w:val="28"/>
          <w:lang w:val="ru-RU"/>
        </w:rPr>
        <w:t>. Окно «Форма оформления заказа» представлено на рисунке Б.</w:t>
      </w:r>
      <w:r w:rsidR="00C96359">
        <w:rPr>
          <w:szCs w:val="28"/>
          <w:lang w:val="ru-RU"/>
        </w:rPr>
        <w:t>8</w:t>
      </w:r>
      <w:r w:rsidRPr="00C96359">
        <w:rPr>
          <w:szCs w:val="28"/>
          <w:lang w:val="ru-RU"/>
        </w:rPr>
        <w:t xml:space="preserve">. Окно «Панель </w:t>
      </w:r>
      <w:r w:rsidRPr="00C96359">
        <w:rPr>
          <w:szCs w:val="28"/>
          <w:lang w:val="ru-RU"/>
        </w:rPr>
        <w:lastRenderedPageBreak/>
        <w:t>авторизации» представлено на рисунке Б.</w:t>
      </w:r>
      <w:r w:rsidR="00C96359">
        <w:rPr>
          <w:szCs w:val="28"/>
          <w:lang w:val="ru-RU"/>
        </w:rPr>
        <w:t>9</w:t>
      </w:r>
      <w:r w:rsidRPr="00C96359">
        <w:rPr>
          <w:szCs w:val="28"/>
          <w:lang w:val="ru-RU"/>
        </w:rPr>
        <w:t>. Окно «Панель публикации на сайте» представлено на рисунке Б.</w:t>
      </w:r>
      <w:r w:rsidR="00C96359">
        <w:rPr>
          <w:szCs w:val="28"/>
          <w:lang w:val="ru-RU"/>
        </w:rPr>
        <w:t>10</w:t>
      </w:r>
      <w:r w:rsidRPr="00C96359">
        <w:rPr>
          <w:szCs w:val="28"/>
          <w:lang w:val="ru-RU"/>
        </w:rPr>
        <w:t>. Окно «Форма публикации товара» представлено на рисунке Б.1</w:t>
      </w:r>
      <w:r w:rsidR="00C96359">
        <w:rPr>
          <w:szCs w:val="28"/>
          <w:lang w:val="ru-RU"/>
        </w:rPr>
        <w:t>1</w:t>
      </w:r>
      <w:r w:rsidRPr="00C96359">
        <w:rPr>
          <w:szCs w:val="28"/>
          <w:lang w:val="ru-RU"/>
        </w:rPr>
        <w:t>.</w:t>
      </w:r>
      <w:r w:rsidR="000201D6" w:rsidRPr="00C96359">
        <w:rPr>
          <w:lang w:val="ru-RU"/>
        </w:rPr>
        <w:br w:type="page"/>
      </w:r>
    </w:p>
    <w:p w14:paraId="4F13F489" w14:textId="6EBD38E6" w:rsidR="00C4713B" w:rsidRDefault="00D8016A" w:rsidP="00447DCE">
      <w:pPr>
        <w:pStyle w:val="a5"/>
        <w:rPr>
          <w:szCs w:val="28"/>
          <w:lang w:val="ru-RU"/>
        </w:rPr>
      </w:pPr>
      <w:bookmarkStart w:id="26" w:name="_Toc189770045"/>
      <w:r w:rsidRPr="00C96359">
        <w:rPr>
          <w:szCs w:val="28"/>
          <w:lang w:val="ru-RU"/>
        </w:rPr>
        <w:lastRenderedPageBreak/>
        <w:t>Заключение</w:t>
      </w:r>
      <w:bookmarkEnd w:id="26"/>
    </w:p>
    <w:p w14:paraId="3796634D" w14:textId="77777777" w:rsidR="00894197" w:rsidRPr="00894197" w:rsidRDefault="00894197" w:rsidP="00894197">
      <w:pPr>
        <w:rPr>
          <w:lang w:val="ru-RU"/>
        </w:rPr>
      </w:pPr>
      <w:r w:rsidRPr="00894197">
        <w:rPr>
          <w:lang w:val="ru-RU"/>
        </w:rPr>
        <w:t>В ходе работы была изучена предметная область предприятия по продаже спортивных товаров. Проведен анализ бизнес-процессов и бизнес-объектов, описана структура взаимодействия участников системы. Разработаны системные прецеденты для ключевых функций веб-приложения, включая авторизацию, просмотр каталога, поиск товаров, оформление онлайн-заказов и публикацию товаров. Спроектированы основные классы и последовательности взаимодействий. Создана архитектура информационной системы, включающая уровни</w:t>
      </w:r>
      <w:r w:rsidRPr="00894197">
        <w:t> Application</w:t>
      </w:r>
      <w:r w:rsidRPr="00894197">
        <w:rPr>
          <w:lang w:val="ru-RU"/>
        </w:rPr>
        <w:t>,</w:t>
      </w:r>
      <w:r w:rsidRPr="00894197">
        <w:t> Business</w:t>
      </w:r>
      <w:r w:rsidRPr="00894197">
        <w:rPr>
          <w:lang w:val="ru-RU"/>
        </w:rPr>
        <w:t xml:space="preserve"> </w:t>
      </w:r>
      <w:r w:rsidRPr="00894197">
        <w:t>Services </w:t>
      </w:r>
      <w:r w:rsidRPr="00894197">
        <w:rPr>
          <w:lang w:val="ru-RU"/>
        </w:rPr>
        <w:t>и</w:t>
      </w:r>
      <w:r w:rsidRPr="00894197">
        <w:t> Middleware</w:t>
      </w:r>
      <w:r w:rsidRPr="00894197">
        <w:rPr>
          <w:lang w:val="ru-RU"/>
        </w:rPr>
        <w:t>, и построена диаграмма размещения компонентов. Также была спроектирована база данных и разработан интерфейс для пользователей и владельца бизнеса.</w:t>
      </w:r>
    </w:p>
    <w:p w14:paraId="1F6C44B6" w14:textId="77777777" w:rsidR="00894197" w:rsidRPr="00894197" w:rsidRDefault="00894197" w:rsidP="00894197">
      <w:pPr>
        <w:rPr>
          <w:lang w:val="ru-RU"/>
        </w:rPr>
      </w:pPr>
      <w:r w:rsidRPr="00894197">
        <w:rPr>
          <w:lang w:val="ru-RU"/>
        </w:rPr>
        <w:t>В заключение, разработка информационной системы для автоматизации онлайн-продаж спортивных товаров позволяет повысить эффективность работы бизнеса, упростить управление ассортиментом и обеспечить более высокий уровень обслуживания клиентов. Система обеспечивает точный учет товаров, автоматизацию обработки заказов и интеграцию с системой учёта, что способствует улучшению взаимодействия с клиентами и оптимизации внутренних процессов.</w:t>
      </w:r>
    </w:p>
    <w:p w14:paraId="6C3CBD19" w14:textId="16CC6C07" w:rsidR="00894197" w:rsidRPr="00894197" w:rsidRDefault="00894197" w:rsidP="00894197">
      <w:pPr>
        <w:rPr>
          <w:lang w:val="ru-RU"/>
        </w:rPr>
      </w:pPr>
      <w:r w:rsidRPr="00894197">
        <w:rPr>
          <w:lang w:val="ru-RU"/>
        </w:rPr>
        <w:t>Основное направление дальнейшего совершенствования проекта заключается в расширении функциональности системы. Это может включать добавление возможностей для анализа продаж, улучшение отчётности, внедрение более гибкой системы фильтрации и сортировки товаров, а также интеграцию с платёжными шлюзами для автоматизации процесса оплаты заказов.</w:t>
      </w:r>
    </w:p>
    <w:p w14:paraId="4B990B3A" w14:textId="6898B200" w:rsidR="00C4713B" w:rsidRPr="003A309F" w:rsidRDefault="00D8016A" w:rsidP="003A309F">
      <w:pPr>
        <w:pStyle w:val="a1"/>
        <w:rPr>
          <w:szCs w:val="28"/>
        </w:rPr>
      </w:pPr>
      <w:bookmarkStart w:id="27" w:name="_Toc189770046"/>
      <w:proofErr w:type="spellStart"/>
      <w:r w:rsidRPr="003A309F">
        <w:rPr>
          <w:szCs w:val="28"/>
        </w:rPr>
        <w:lastRenderedPageBreak/>
        <w:t>Список</w:t>
      </w:r>
      <w:proofErr w:type="spellEnd"/>
      <w:r w:rsidRPr="003A309F">
        <w:rPr>
          <w:szCs w:val="28"/>
        </w:rPr>
        <w:t xml:space="preserve"> </w:t>
      </w:r>
      <w:proofErr w:type="spellStart"/>
      <w:r w:rsidRPr="003A309F">
        <w:rPr>
          <w:szCs w:val="28"/>
        </w:rPr>
        <w:t>литературы</w:t>
      </w:r>
      <w:bookmarkEnd w:id="27"/>
      <w:proofErr w:type="spellEnd"/>
    </w:p>
    <w:p w14:paraId="047A9152" w14:textId="77777777" w:rsidR="00447DCE" w:rsidRPr="00220B6E" w:rsidRDefault="00447DCE" w:rsidP="003A309F">
      <w:pPr>
        <w:pStyle w:val="a7"/>
        <w:numPr>
          <w:ilvl w:val="0"/>
          <w:numId w:val="36"/>
        </w:numPr>
        <w:ind w:left="0" w:firstLine="709"/>
        <w:rPr>
          <w:szCs w:val="28"/>
          <w:u w:val="single"/>
          <w:lang w:val="ru-RU"/>
        </w:rPr>
      </w:pPr>
      <w:r w:rsidRPr="00220B6E">
        <w:rPr>
          <w:szCs w:val="28"/>
          <w:lang w:val="ru-RU"/>
        </w:rPr>
        <w:t xml:space="preserve">Буч Г. Язык </w:t>
      </w:r>
      <w:r w:rsidRPr="003A309F">
        <w:rPr>
          <w:szCs w:val="28"/>
        </w:rPr>
        <w:t>UML</w:t>
      </w:r>
      <w:r w:rsidRPr="00220B6E">
        <w:rPr>
          <w:szCs w:val="28"/>
          <w:lang w:val="ru-RU"/>
        </w:rPr>
        <w:t>. Руководство пользователя [Электронный ресурс</w:t>
      </w:r>
      <w:proofErr w:type="gramStart"/>
      <w:r w:rsidRPr="00220B6E">
        <w:rPr>
          <w:szCs w:val="28"/>
          <w:lang w:val="ru-RU"/>
        </w:rPr>
        <w:t>] :</w:t>
      </w:r>
      <w:proofErr w:type="gramEnd"/>
      <w:r w:rsidRPr="00220B6E">
        <w:rPr>
          <w:szCs w:val="28"/>
          <w:lang w:val="ru-RU"/>
        </w:rPr>
        <w:t xml:space="preserve"> / Буч Г., </w:t>
      </w:r>
      <w:proofErr w:type="spellStart"/>
      <w:r w:rsidRPr="00220B6E">
        <w:rPr>
          <w:szCs w:val="28"/>
          <w:lang w:val="ru-RU"/>
        </w:rPr>
        <w:t>Рамбо</w:t>
      </w:r>
      <w:proofErr w:type="spellEnd"/>
      <w:r w:rsidRPr="00220B6E">
        <w:rPr>
          <w:szCs w:val="28"/>
          <w:lang w:val="ru-RU"/>
        </w:rPr>
        <w:t xml:space="preserve"> Д., Якобсон И. — Электрон. дан. — </w:t>
      </w:r>
      <w:proofErr w:type="gramStart"/>
      <w:r w:rsidRPr="00220B6E">
        <w:rPr>
          <w:szCs w:val="28"/>
          <w:lang w:val="ru-RU"/>
        </w:rPr>
        <w:t>М. :</w:t>
      </w:r>
      <w:proofErr w:type="gramEnd"/>
      <w:r w:rsidRPr="00220B6E">
        <w:rPr>
          <w:szCs w:val="28"/>
          <w:lang w:val="ru-RU"/>
        </w:rPr>
        <w:t xml:space="preserve"> ДМК Пресс, 2008. — 494с. — Режим доступа: </w:t>
      </w:r>
      <w:hyperlink r:id="rId17" w:history="1">
        <w:r w:rsidRPr="003A309F">
          <w:rPr>
            <w:rStyle w:val="Hyperlink"/>
            <w:szCs w:val="28"/>
          </w:rPr>
          <w:t>http</w:t>
        </w:r>
        <w:r w:rsidRPr="00220B6E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220B6E">
          <w:rPr>
            <w:rStyle w:val="Hyperlink"/>
            <w:szCs w:val="28"/>
            <w:lang w:val="ru-RU"/>
          </w:rPr>
          <w:t>.</w:t>
        </w:r>
        <w:proofErr w:type="spellStart"/>
        <w:r w:rsidRPr="003A309F">
          <w:rPr>
            <w:rStyle w:val="Hyperlink"/>
            <w:szCs w:val="28"/>
          </w:rPr>
          <w:t>lanbook</w:t>
        </w:r>
        <w:proofErr w:type="spellEnd"/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220B6E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220B6E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220B6E">
          <w:rPr>
            <w:rStyle w:val="Hyperlink"/>
            <w:szCs w:val="28"/>
            <w:lang w:val="ru-RU"/>
          </w:rPr>
          <w:t>=1246</w:t>
        </w:r>
      </w:hyperlink>
    </w:p>
    <w:p w14:paraId="6D25998E" w14:textId="77777777" w:rsidR="00447DCE" w:rsidRPr="003A309F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</w:rPr>
      </w:pPr>
      <w:r w:rsidRPr="00220B6E">
        <w:rPr>
          <w:szCs w:val="28"/>
          <w:lang w:val="ru-RU"/>
        </w:rPr>
        <w:t xml:space="preserve">Грекул, В. И. Проектирование информационных систем: учеб. пособие/ В. И. Грекул, Г. Н. </w:t>
      </w:r>
      <w:proofErr w:type="spellStart"/>
      <w:r w:rsidRPr="00220B6E">
        <w:rPr>
          <w:szCs w:val="28"/>
          <w:lang w:val="ru-RU"/>
        </w:rPr>
        <w:t>Денищенко</w:t>
      </w:r>
      <w:proofErr w:type="spellEnd"/>
      <w:r w:rsidRPr="00220B6E">
        <w:rPr>
          <w:szCs w:val="28"/>
          <w:lang w:val="ru-RU"/>
        </w:rPr>
        <w:t xml:space="preserve">, Н. Л. </w:t>
      </w:r>
      <w:proofErr w:type="spellStart"/>
      <w:r w:rsidRPr="00220B6E">
        <w:rPr>
          <w:szCs w:val="28"/>
          <w:lang w:val="ru-RU"/>
        </w:rPr>
        <w:t>Коровкина</w:t>
      </w:r>
      <w:proofErr w:type="spellEnd"/>
      <w:r w:rsidRPr="00220B6E">
        <w:rPr>
          <w:szCs w:val="28"/>
          <w:lang w:val="ru-RU"/>
        </w:rPr>
        <w:t xml:space="preserve">. - 2-е изд., </w:t>
      </w:r>
      <w:proofErr w:type="spellStart"/>
      <w:proofErr w:type="gramStart"/>
      <w:r w:rsidRPr="00220B6E">
        <w:rPr>
          <w:szCs w:val="28"/>
          <w:lang w:val="ru-RU"/>
        </w:rPr>
        <w:t>испр</w:t>
      </w:r>
      <w:proofErr w:type="spellEnd"/>
      <w:r w:rsidRPr="00220B6E">
        <w:rPr>
          <w:szCs w:val="28"/>
          <w:lang w:val="ru-RU"/>
        </w:rPr>
        <w:t>..</w:t>
      </w:r>
      <w:proofErr w:type="gramEnd"/>
      <w:r w:rsidRPr="00220B6E">
        <w:rPr>
          <w:szCs w:val="28"/>
          <w:lang w:val="ru-RU"/>
        </w:rPr>
        <w:t xml:space="preserve"> -М: Интернет-Университет Информационных Технологий: БИНОМ. </w:t>
      </w:r>
      <w:proofErr w:type="spellStart"/>
      <w:r w:rsidRPr="003A309F">
        <w:rPr>
          <w:szCs w:val="28"/>
        </w:rPr>
        <w:t>Лаборатория</w:t>
      </w:r>
      <w:proofErr w:type="spellEnd"/>
      <w:r w:rsidRPr="003A309F">
        <w:rPr>
          <w:szCs w:val="28"/>
        </w:rPr>
        <w:t xml:space="preserve"> </w:t>
      </w:r>
      <w:proofErr w:type="spellStart"/>
      <w:r w:rsidRPr="003A309F">
        <w:rPr>
          <w:szCs w:val="28"/>
        </w:rPr>
        <w:t>знаний</w:t>
      </w:r>
      <w:proofErr w:type="spellEnd"/>
      <w:r w:rsidRPr="003A309F">
        <w:rPr>
          <w:szCs w:val="28"/>
        </w:rPr>
        <w:t>, 2008</w:t>
      </w:r>
    </w:p>
    <w:p w14:paraId="5680C137" w14:textId="77777777" w:rsidR="00447DCE" w:rsidRPr="00220B6E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>Ипатова Э.Р. Методологии и технологии системного проектирования информационных систем. [Электронный ресурс]: учебное пособие. /</w:t>
      </w:r>
      <w:proofErr w:type="spellStart"/>
      <w:r w:rsidRPr="00220B6E">
        <w:rPr>
          <w:szCs w:val="28"/>
          <w:lang w:val="ru-RU"/>
        </w:rPr>
        <w:t>Э.Р.Игнатова</w:t>
      </w:r>
      <w:proofErr w:type="spellEnd"/>
      <w:r w:rsidRPr="00220B6E">
        <w:rPr>
          <w:szCs w:val="28"/>
          <w:lang w:val="ru-RU"/>
        </w:rPr>
        <w:t xml:space="preserve"> – М: ФЛИНТА, 2008, 256 стр. Режим доступа: </w:t>
      </w:r>
      <w:hyperlink r:id="rId18" w:history="1">
        <w:r w:rsidRPr="003A309F">
          <w:rPr>
            <w:rStyle w:val="Hyperlink"/>
            <w:szCs w:val="28"/>
          </w:rPr>
          <w:t>http</w:t>
        </w:r>
        <w:r w:rsidRPr="00220B6E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220B6E">
          <w:rPr>
            <w:rStyle w:val="Hyperlink"/>
            <w:szCs w:val="28"/>
            <w:lang w:val="ru-RU"/>
          </w:rPr>
          <w:t>.</w:t>
        </w:r>
        <w:proofErr w:type="spellStart"/>
        <w:r w:rsidRPr="003A309F">
          <w:rPr>
            <w:rStyle w:val="Hyperlink"/>
            <w:szCs w:val="28"/>
          </w:rPr>
          <w:t>lanbook</w:t>
        </w:r>
        <w:proofErr w:type="spellEnd"/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220B6E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220B6E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220B6E">
          <w:rPr>
            <w:rStyle w:val="Hyperlink"/>
            <w:szCs w:val="28"/>
            <w:lang w:val="ru-RU"/>
          </w:rPr>
          <w:t>=44785</w:t>
        </w:r>
      </w:hyperlink>
    </w:p>
    <w:p w14:paraId="248132B9" w14:textId="77777777" w:rsidR="00447DCE" w:rsidRPr="00220B6E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  <w:lang w:val="ru-RU"/>
        </w:rPr>
      </w:pPr>
      <w:proofErr w:type="spellStart"/>
      <w:r w:rsidRPr="003A309F">
        <w:rPr>
          <w:szCs w:val="28"/>
        </w:rPr>
        <w:t>Кватрани</w:t>
      </w:r>
      <w:proofErr w:type="spellEnd"/>
      <w:r w:rsidRPr="003A309F">
        <w:rPr>
          <w:szCs w:val="28"/>
        </w:rPr>
        <w:t xml:space="preserve"> Т. Rational Rose 2000 и UML. </w:t>
      </w:r>
      <w:r w:rsidRPr="00220B6E">
        <w:rPr>
          <w:szCs w:val="28"/>
          <w:lang w:val="ru-RU"/>
        </w:rPr>
        <w:t>Визуальное моделирование [Электронный ресурс</w:t>
      </w:r>
      <w:proofErr w:type="gramStart"/>
      <w:r w:rsidRPr="00220B6E">
        <w:rPr>
          <w:szCs w:val="28"/>
          <w:lang w:val="ru-RU"/>
        </w:rPr>
        <w:t>] :</w:t>
      </w:r>
      <w:proofErr w:type="gramEnd"/>
      <w:r w:rsidRPr="00220B6E">
        <w:rPr>
          <w:szCs w:val="28"/>
          <w:lang w:val="ru-RU"/>
        </w:rPr>
        <w:t xml:space="preserve"> . — Электрон</w:t>
      </w:r>
      <w:proofErr w:type="gramStart"/>
      <w:r w:rsidRPr="00220B6E">
        <w:rPr>
          <w:szCs w:val="28"/>
          <w:lang w:val="ru-RU"/>
        </w:rPr>
        <w:t>.</w:t>
      </w:r>
      <w:proofErr w:type="gramEnd"/>
      <w:r w:rsidRPr="00220B6E">
        <w:rPr>
          <w:szCs w:val="28"/>
          <w:lang w:val="ru-RU"/>
        </w:rPr>
        <w:t xml:space="preserve"> дан. — </w:t>
      </w:r>
      <w:proofErr w:type="gramStart"/>
      <w:r w:rsidRPr="00220B6E">
        <w:rPr>
          <w:szCs w:val="28"/>
          <w:lang w:val="ru-RU"/>
        </w:rPr>
        <w:t>М. :</w:t>
      </w:r>
      <w:proofErr w:type="gramEnd"/>
      <w:r w:rsidRPr="00220B6E">
        <w:rPr>
          <w:szCs w:val="28"/>
          <w:lang w:val="ru-RU"/>
        </w:rPr>
        <w:t xml:space="preserve"> ДМК Пресс, 2009. — 176 с. — Режим доступа: </w:t>
      </w:r>
      <w:hyperlink r:id="rId19" w:history="1">
        <w:r w:rsidRPr="003A309F">
          <w:rPr>
            <w:rStyle w:val="Hyperlink"/>
            <w:szCs w:val="28"/>
          </w:rPr>
          <w:t>http</w:t>
        </w:r>
        <w:r w:rsidRPr="00220B6E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220B6E">
          <w:rPr>
            <w:rStyle w:val="Hyperlink"/>
            <w:szCs w:val="28"/>
            <w:lang w:val="ru-RU"/>
          </w:rPr>
          <w:t>.</w:t>
        </w:r>
        <w:proofErr w:type="spellStart"/>
        <w:r w:rsidRPr="003A309F">
          <w:rPr>
            <w:rStyle w:val="Hyperlink"/>
            <w:szCs w:val="28"/>
          </w:rPr>
          <w:t>lanbook</w:t>
        </w:r>
        <w:proofErr w:type="spellEnd"/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220B6E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220B6E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220B6E">
          <w:rPr>
            <w:rStyle w:val="Hyperlink"/>
            <w:szCs w:val="28"/>
            <w:lang w:val="ru-RU"/>
          </w:rPr>
          <w:t>=1237</w:t>
        </w:r>
      </w:hyperlink>
      <w:r w:rsidRPr="00220B6E">
        <w:rPr>
          <w:szCs w:val="28"/>
          <w:u w:val="single"/>
          <w:lang w:val="ru-RU"/>
        </w:rPr>
        <w:t xml:space="preserve"> </w:t>
      </w:r>
    </w:p>
    <w:p w14:paraId="0B83B196" w14:textId="77777777" w:rsidR="00447DCE" w:rsidRPr="00220B6E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  <w:u w:val="single"/>
          <w:lang w:val="ru-RU"/>
        </w:rPr>
      </w:pPr>
      <w:r w:rsidRPr="00220B6E">
        <w:rPr>
          <w:szCs w:val="28"/>
          <w:lang w:val="ru-RU"/>
        </w:rPr>
        <w:t xml:space="preserve">Малышева, Е.Н. Проектирование информационных систем Раздел 5. </w:t>
      </w:r>
      <w:proofErr w:type="spellStart"/>
      <w:r w:rsidRPr="003A309F">
        <w:rPr>
          <w:szCs w:val="28"/>
        </w:rPr>
        <w:t>Индустриальное</w:t>
      </w:r>
      <w:proofErr w:type="spellEnd"/>
      <w:r w:rsidRPr="003A309F">
        <w:rPr>
          <w:szCs w:val="28"/>
        </w:rPr>
        <w:t xml:space="preserve"> </w:t>
      </w:r>
      <w:proofErr w:type="spellStart"/>
      <w:r w:rsidRPr="003A309F">
        <w:rPr>
          <w:szCs w:val="28"/>
        </w:rPr>
        <w:t>проектирование</w:t>
      </w:r>
      <w:proofErr w:type="spellEnd"/>
      <w:r w:rsidRPr="003A309F">
        <w:rPr>
          <w:szCs w:val="28"/>
        </w:rPr>
        <w:t xml:space="preserve"> </w:t>
      </w:r>
      <w:proofErr w:type="spellStart"/>
      <w:r w:rsidRPr="003A309F">
        <w:rPr>
          <w:szCs w:val="28"/>
        </w:rPr>
        <w:t>информационных</w:t>
      </w:r>
      <w:proofErr w:type="spellEnd"/>
      <w:r w:rsidRPr="003A309F">
        <w:rPr>
          <w:szCs w:val="28"/>
        </w:rPr>
        <w:t xml:space="preserve"> </w:t>
      </w:r>
      <w:proofErr w:type="spellStart"/>
      <w:r w:rsidRPr="003A309F">
        <w:rPr>
          <w:szCs w:val="28"/>
        </w:rPr>
        <w:t>систем</w:t>
      </w:r>
      <w:proofErr w:type="spellEnd"/>
      <w:r w:rsidRPr="003A309F">
        <w:rPr>
          <w:szCs w:val="28"/>
        </w:rPr>
        <w:t xml:space="preserve">. </w:t>
      </w:r>
      <w:r w:rsidRPr="00220B6E">
        <w:rPr>
          <w:szCs w:val="28"/>
          <w:lang w:val="ru-RU"/>
        </w:rPr>
        <w:t xml:space="preserve">Объектно-ориентированная </w:t>
      </w:r>
      <w:r w:rsidRPr="003A309F">
        <w:rPr>
          <w:szCs w:val="28"/>
        </w:rPr>
        <w:t>case</w:t>
      </w:r>
      <w:r w:rsidRPr="00220B6E">
        <w:rPr>
          <w:szCs w:val="28"/>
          <w:lang w:val="ru-RU"/>
        </w:rPr>
        <w:t>-технология проектирования информационных систем [Электронный ресурс</w:t>
      </w:r>
      <w:proofErr w:type="gramStart"/>
      <w:r w:rsidRPr="00220B6E">
        <w:rPr>
          <w:szCs w:val="28"/>
          <w:lang w:val="ru-RU"/>
        </w:rPr>
        <w:t>] :</w:t>
      </w:r>
      <w:proofErr w:type="gramEnd"/>
      <w:r w:rsidRPr="00220B6E">
        <w:rPr>
          <w:szCs w:val="28"/>
          <w:lang w:val="ru-RU"/>
        </w:rPr>
        <w:t xml:space="preserve"> учебное пособие. — Электрон</w:t>
      </w:r>
      <w:proofErr w:type="gramStart"/>
      <w:r w:rsidRPr="00220B6E">
        <w:rPr>
          <w:szCs w:val="28"/>
          <w:lang w:val="ru-RU"/>
        </w:rPr>
        <w:t>.</w:t>
      </w:r>
      <w:proofErr w:type="gramEnd"/>
      <w:r w:rsidRPr="00220B6E">
        <w:rPr>
          <w:szCs w:val="28"/>
          <w:lang w:val="ru-RU"/>
        </w:rPr>
        <w:t xml:space="preserve"> дан. — </w:t>
      </w:r>
      <w:proofErr w:type="gramStart"/>
      <w:r w:rsidRPr="00220B6E">
        <w:rPr>
          <w:szCs w:val="28"/>
          <w:lang w:val="ru-RU"/>
        </w:rPr>
        <w:t>Кемерово :</w:t>
      </w:r>
      <w:proofErr w:type="gramEnd"/>
      <w:r w:rsidRPr="00220B6E">
        <w:rPr>
          <w:szCs w:val="28"/>
          <w:lang w:val="ru-RU"/>
        </w:rPr>
        <w:t xml:space="preserve"> </w:t>
      </w:r>
      <w:proofErr w:type="spellStart"/>
      <w:r w:rsidRPr="00220B6E">
        <w:rPr>
          <w:szCs w:val="28"/>
          <w:lang w:val="ru-RU"/>
        </w:rPr>
        <w:t>КемГУКИ</w:t>
      </w:r>
      <w:proofErr w:type="spellEnd"/>
      <w:r w:rsidRPr="00220B6E">
        <w:rPr>
          <w:szCs w:val="28"/>
          <w:lang w:val="ru-RU"/>
        </w:rPr>
        <w:t xml:space="preserve"> (Кемеровский государственный университет культуры и искусств), 2009. — 70 с. — Режим доступа: </w:t>
      </w:r>
      <w:r w:rsidRPr="003A309F">
        <w:rPr>
          <w:szCs w:val="28"/>
          <w:u w:val="single"/>
        </w:rPr>
        <w:t>http</w:t>
      </w:r>
      <w:r w:rsidRPr="00220B6E">
        <w:rPr>
          <w:szCs w:val="28"/>
          <w:u w:val="single"/>
          <w:lang w:val="ru-RU"/>
        </w:rPr>
        <w:t>://</w:t>
      </w:r>
      <w:r w:rsidRPr="003A309F">
        <w:rPr>
          <w:szCs w:val="28"/>
          <w:u w:val="single"/>
        </w:rPr>
        <w:t>e</w:t>
      </w:r>
      <w:r w:rsidRPr="00220B6E">
        <w:rPr>
          <w:szCs w:val="28"/>
          <w:u w:val="single"/>
          <w:lang w:val="ru-RU"/>
        </w:rPr>
        <w:t>.</w:t>
      </w:r>
      <w:proofErr w:type="spellStart"/>
      <w:r w:rsidRPr="003A309F">
        <w:rPr>
          <w:szCs w:val="28"/>
          <w:u w:val="single"/>
        </w:rPr>
        <w:t>lanbook</w:t>
      </w:r>
      <w:proofErr w:type="spellEnd"/>
      <w:r w:rsidRPr="00220B6E">
        <w:rPr>
          <w:szCs w:val="28"/>
          <w:u w:val="single"/>
          <w:lang w:val="ru-RU"/>
        </w:rPr>
        <w:t>.</w:t>
      </w:r>
      <w:r w:rsidRPr="003A309F">
        <w:rPr>
          <w:szCs w:val="28"/>
          <w:u w:val="single"/>
        </w:rPr>
        <w:t>com</w:t>
      </w:r>
      <w:r w:rsidRPr="00220B6E">
        <w:rPr>
          <w:szCs w:val="28"/>
          <w:u w:val="single"/>
          <w:lang w:val="ru-RU"/>
        </w:rPr>
        <w:t>/</w:t>
      </w:r>
      <w:r w:rsidRPr="003A309F">
        <w:rPr>
          <w:szCs w:val="28"/>
          <w:u w:val="single"/>
        </w:rPr>
        <w:t>books</w:t>
      </w:r>
      <w:r w:rsidRPr="00220B6E">
        <w:rPr>
          <w:szCs w:val="28"/>
          <w:u w:val="single"/>
          <w:lang w:val="ru-RU"/>
        </w:rPr>
        <w:t>/</w:t>
      </w:r>
      <w:r w:rsidRPr="003A309F">
        <w:rPr>
          <w:szCs w:val="28"/>
          <w:u w:val="single"/>
        </w:rPr>
        <w:t>element</w:t>
      </w:r>
      <w:r w:rsidRPr="00220B6E">
        <w:rPr>
          <w:szCs w:val="28"/>
          <w:u w:val="single"/>
          <w:lang w:val="ru-RU"/>
        </w:rPr>
        <w:t>.</w:t>
      </w:r>
      <w:r w:rsidRPr="003A309F">
        <w:rPr>
          <w:szCs w:val="28"/>
          <w:u w:val="single"/>
        </w:rPr>
        <w:t>php</w:t>
      </w:r>
      <w:r w:rsidRPr="00220B6E">
        <w:rPr>
          <w:szCs w:val="28"/>
          <w:u w:val="single"/>
          <w:lang w:val="ru-RU"/>
        </w:rPr>
        <w:t>?</w:t>
      </w:r>
      <w:r w:rsidRPr="003A309F">
        <w:rPr>
          <w:szCs w:val="28"/>
          <w:u w:val="single"/>
        </w:rPr>
        <w:t>pl</w:t>
      </w:r>
      <w:r w:rsidRPr="00220B6E">
        <w:rPr>
          <w:szCs w:val="28"/>
          <w:u w:val="single"/>
          <w:lang w:val="ru-RU"/>
        </w:rPr>
        <w:t>1_</w:t>
      </w:r>
      <w:r w:rsidRPr="003A309F">
        <w:rPr>
          <w:szCs w:val="28"/>
          <w:u w:val="single"/>
        </w:rPr>
        <w:t>id</w:t>
      </w:r>
      <w:r w:rsidRPr="00220B6E">
        <w:rPr>
          <w:szCs w:val="28"/>
          <w:u w:val="single"/>
          <w:lang w:val="ru-RU"/>
        </w:rPr>
        <w:t xml:space="preserve">=49647 </w:t>
      </w:r>
    </w:p>
    <w:p w14:paraId="56407AD1" w14:textId="77777777" w:rsidR="00447DCE" w:rsidRPr="00220B6E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szCs w:val="28"/>
          <w:lang w:val="ru-RU"/>
        </w:rPr>
      </w:pPr>
      <w:r w:rsidRPr="00220B6E">
        <w:rPr>
          <w:szCs w:val="28"/>
          <w:lang w:val="ru-RU"/>
        </w:rPr>
        <w:t>Пикулин, В.В. Проектирование информационных систем: практикум [Электронный ресурс</w:t>
      </w:r>
      <w:proofErr w:type="gramStart"/>
      <w:r w:rsidRPr="00220B6E">
        <w:rPr>
          <w:szCs w:val="28"/>
          <w:lang w:val="ru-RU"/>
        </w:rPr>
        <w:t>] :</w:t>
      </w:r>
      <w:proofErr w:type="gramEnd"/>
      <w:r w:rsidRPr="00220B6E">
        <w:rPr>
          <w:szCs w:val="28"/>
          <w:lang w:val="ru-RU"/>
        </w:rPr>
        <w:t xml:space="preserve"> учебное пособие. — Электрон</w:t>
      </w:r>
      <w:proofErr w:type="gramStart"/>
      <w:r w:rsidRPr="00220B6E">
        <w:rPr>
          <w:szCs w:val="28"/>
          <w:lang w:val="ru-RU"/>
        </w:rPr>
        <w:t>.</w:t>
      </w:r>
      <w:proofErr w:type="gramEnd"/>
      <w:r w:rsidRPr="00220B6E">
        <w:rPr>
          <w:szCs w:val="28"/>
          <w:lang w:val="ru-RU"/>
        </w:rPr>
        <w:t xml:space="preserve"> дан. — </w:t>
      </w:r>
      <w:proofErr w:type="gramStart"/>
      <w:r w:rsidRPr="00220B6E">
        <w:rPr>
          <w:szCs w:val="28"/>
          <w:lang w:val="ru-RU"/>
        </w:rPr>
        <w:t>Пенза :</w:t>
      </w:r>
      <w:proofErr w:type="gramEnd"/>
      <w:r w:rsidRPr="00220B6E">
        <w:rPr>
          <w:szCs w:val="28"/>
          <w:lang w:val="ru-RU"/>
        </w:rPr>
        <w:t xml:space="preserve"> </w:t>
      </w:r>
      <w:proofErr w:type="spellStart"/>
      <w:r w:rsidRPr="00220B6E">
        <w:rPr>
          <w:szCs w:val="28"/>
          <w:lang w:val="ru-RU"/>
        </w:rPr>
        <w:t>ПензГТУ</w:t>
      </w:r>
      <w:proofErr w:type="spellEnd"/>
      <w:r w:rsidRPr="00220B6E">
        <w:rPr>
          <w:szCs w:val="28"/>
          <w:lang w:val="ru-RU"/>
        </w:rPr>
        <w:t xml:space="preserve"> (Пензенский государственный технологический университет), 2012. — 129 с. — Режим доступа: </w:t>
      </w:r>
      <w:hyperlink r:id="rId20" w:history="1">
        <w:r w:rsidRPr="003A309F">
          <w:rPr>
            <w:rStyle w:val="Hyperlink"/>
            <w:szCs w:val="28"/>
          </w:rPr>
          <w:t>http</w:t>
        </w:r>
        <w:r w:rsidRPr="00220B6E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220B6E">
          <w:rPr>
            <w:rStyle w:val="Hyperlink"/>
            <w:szCs w:val="28"/>
            <w:lang w:val="ru-RU"/>
          </w:rPr>
          <w:t>.</w:t>
        </w:r>
        <w:proofErr w:type="spellStart"/>
        <w:r w:rsidRPr="003A309F">
          <w:rPr>
            <w:rStyle w:val="Hyperlink"/>
            <w:szCs w:val="28"/>
          </w:rPr>
          <w:t>lanbook</w:t>
        </w:r>
        <w:proofErr w:type="spellEnd"/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220B6E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220B6E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220B6E">
          <w:rPr>
            <w:rStyle w:val="Hyperlink"/>
            <w:szCs w:val="28"/>
            <w:lang w:val="ru-RU"/>
          </w:rPr>
          <w:t>=62497</w:t>
        </w:r>
      </w:hyperlink>
    </w:p>
    <w:p w14:paraId="44F19F56" w14:textId="1AEB3580" w:rsidR="000E4FB4" w:rsidRPr="00220B6E" w:rsidRDefault="00447DCE" w:rsidP="003A309F">
      <w:pPr>
        <w:pStyle w:val="a7"/>
        <w:numPr>
          <w:ilvl w:val="0"/>
          <w:numId w:val="36"/>
        </w:numPr>
        <w:tabs>
          <w:tab w:val="num" w:pos="0"/>
        </w:tabs>
        <w:ind w:left="0" w:firstLine="709"/>
        <w:rPr>
          <w:rStyle w:val="Hyperlink"/>
          <w:szCs w:val="28"/>
          <w:lang w:val="ru-RU"/>
        </w:rPr>
      </w:pPr>
      <w:r w:rsidRPr="00220B6E">
        <w:rPr>
          <w:szCs w:val="28"/>
          <w:lang w:val="ru-RU"/>
        </w:rPr>
        <w:t xml:space="preserve">Розенберг Д. Применение объектного моделирования с использованием </w:t>
      </w:r>
      <w:r w:rsidRPr="003A309F">
        <w:rPr>
          <w:szCs w:val="28"/>
        </w:rPr>
        <w:t>UML</w:t>
      </w:r>
      <w:r w:rsidRPr="00220B6E">
        <w:rPr>
          <w:szCs w:val="28"/>
          <w:lang w:val="ru-RU"/>
        </w:rPr>
        <w:t xml:space="preserve"> и анализ прецедентов [Электронный ресурс</w:t>
      </w:r>
      <w:proofErr w:type="gramStart"/>
      <w:r w:rsidRPr="00220B6E">
        <w:rPr>
          <w:szCs w:val="28"/>
          <w:lang w:val="ru-RU"/>
        </w:rPr>
        <w:t>] :</w:t>
      </w:r>
      <w:proofErr w:type="gramEnd"/>
      <w:r w:rsidRPr="00220B6E">
        <w:rPr>
          <w:szCs w:val="28"/>
          <w:lang w:val="ru-RU"/>
        </w:rPr>
        <w:t xml:space="preserve"> / </w:t>
      </w:r>
      <w:r w:rsidRPr="00220B6E">
        <w:rPr>
          <w:szCs w:val="28"/>
          <w:lang w:val="ru-RU"/>
        </w:rPr>
        <w:lastRenderedPageBreak/>
        <w:t xml:space="preserve">Розенберг Д., Скотт К. — Электрон. дан. — </w:t>
      </w:r>
      <w:proofErr w:type="gramStart"/>
      <w:r w:rsidRPr="00220B6E">
        <w:rPr>
          <w:szCs w:val="28"/>
          <w:lang w:val="ru-RU"/>
        </w:rPr>
        <w:t>М. :</w:t>
      </w:r>
      <w:proofErr w:type="gramEnd"/>
      <w:r w:rsidRPr="00220B6E">
        <w:rPr>
          <w:szCs w:val="28"/>
          <w:lang w:val="ru-RU"/>
        </w:rPr>
        <w:t xml:space="preserve"> ДМК Пресс, 2007. — 159 с. — Режим доступа: </w:t>
      </w:r>
      <w:hyperlink r:id="rId21" w:history="1">
        <w:r w:rsidRPr="003A309F">
          <w:rPr>
            <w:rStyle w:val="Hyperlink"/>
            <w:szCs w:val="28"/>
          </w:rPr>
          <w:t>http</w:t>
        </w:r>
        <w:r w:rsidRPr="00220B6E">
          <w:rPr>
            <w:rStyle w:val="Hyperlink"/>
            <w:szCs w:val="28"/>
            <w:lang w:val="ru-RU"/>
          </w:rPr>
          <w:t>://</w:t>
        </w:r>
        <w:r w:rsidRPr="003A309F">
          <w:rPr>
            <w:rStyle w:val="Hyperlink"/>
            <w:szCs w:val="28"/>
          </w:rPr>
          <w:t>e</w:t>
        </w:r>
        <w:r w:rsidRPr="00220B6E">
          <w:rPr>
            <w:rStyle w:val="Hyperlink"/>
            <w:szCs w:val="28"/>
            <w:lang w:val="ru-RU"/>
          </w:rPr>
          <w:t>.</w:t>
        </w:r>
        <w:proofErr w:type="spellStart"/>
        <w:r w:rsidRPr="003A309F">
          <w:rPr>
            <w:rStyle w:val="Hyperlink"/>
            <w:szCs w:val="28"/>
          </w:rPr>
          <w:t>lanbook</w:t>
        </w:r>
        <w:proofErr w:type="spellEnd"/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com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books</w:t>
        </w:r>
        <w:r w:rsidRPr="00220B6E">
          <w:rPr>
            <w:rStyle w:val="Hyperlink"/>
            <w:szCs w:val="28"/>
            <w:lang w:val="ru-RU"/>
          </w:rPr>
          <w:t>/</w:t>
        </w:r>
        <w:r w:rsidRPr="003A309F">
          <w:rPr>
            <w:rStyle w:val="Hyperlink"/>
            <w:szCs w:val="28"/>
          </w:rPr>
          <w:t>element</w:t>
        </w:r>
        <w:r w:rsidRPr="00220B6E">
          <w:rPr>
            <w:rStyle w:val="Hyperlink"/>
            <w:szCs w:val="28"/>
            <w:lang w:val="ru-RU"/>
          </w:rPr>
          <w:t>.</w:t>
        </w:r>
        <w:r w:rsidRPr="003A309F">
          <w:rPr>
            <w:rStyle w:val="Hyperlink"/>
            <w:szCs w:val="28"/>
          </w:rPr>
          <w:t>php</w:t>
        </w:r>
        <w:r w:rsidRPr="00220B6E">
          <w:rPr>
            <w:rStyle w:val="Hyperlink"/>
            <w:szCs w:val="28"/>
            <w:lang w:val="ru-RU"/>
          </w:rPr>
          <w:t>?</w:t>
        </w:r>
        <w:r w:rsidRPr="003A309F">
          <w:rPr>
            <w:rStyle w:val="Hyperlink"/>
            <w:szCs w:val="28"/>
          </w:rPr>
          <w:t>pl</w:t>
        </w:r>
        <w:r w:rsidRPr="00220B6E">
          <w:rPr>
            <w:rStyle w:val="Hyperlink"/>
            <w:szCs w:val="28"/>
            <w:lang w:val="ru-RU"/>
          </w:rPr>
          <w:t>1_</w:t>
        </w:r>
        <w:r w:rsidRPr="003A309F">
          <w:rPr>
            <w:rStyle w:val="Hyperlink"/>
            <w:szCs w:val="28"/>
          </w:rPr>
          <w:t>id</w:t>
        </w:r>
        <w:r w:rsidRPr="00220B6E">
          <w:rPr>
            <w:rStyle w:val="Hyperlink"/>
            <w:szCs w:val="28"/>
            <w:lang w:val="ru-RU"/>
          </w:rPr>
          <w:t>=1226</w:t>
        </w:r>
      </w:hyperlink>
    </w:p>
    <w:p w14:paraId="3825BDB2" w14:textId="06CF2D6A" w:rsidR="00447DCE" w:rsidRPr="00220B6E" w:rsidRDefault="000E4FB4" w:rsidP="003A309F">
      <w:pPr>
        <w:ind w:firstLine="0"/>
        <w:rPr>
          <w:color w:val="0563C1" w:themeColor="hyperlink"/>
          <w:szCs w:val="28"/>
          <w:u w:val="single"/>
          <w:lang w:val="ru-RU"/>
        </w:rPr>
      </w:pPr>
      <w:r w:rsidRPr="00220B6E">
        <w:rPr>
          <w:rStyle w:val="Hyperlink"/>
          <w:szCs w:val="28"/>
          <w:lang w:val="ru-RU"/>
        </w:rPr>
        <w:br w:type="page"/>
      </w:r>
    </w:p>
    <w:p w14:paraId="3EF0BC8D" w14:textId="31F0D6DC" w:rsidR="00447DCE" w:rsidRPr="00D351F8" w:rsidRDefault="00D8016A" w:rsidP="00D351F8">
      <w:pPr>
        <w:pStyle w:val="a1"/>
        <w:rPr>
          <w:szCs w:val="28"/>
        </w:rPr>
      </w:pPr>
      <w:bookmarkStart w:id="28" w:name="_Toc189770047"/>
      <w:r w:rsidRPr="00D351F8">
        <w:rPr>
          <w:szCs w:val="28"/>
        </w:rPr>
        <w:lastRenderedPageBreak/>
        <w:t>Приложени</w:t>
      </w:r>
      <w:r w:rsidR="00447DCE" w:rsidRPr="00D351F8">
        <w:rPr>
          <w:szCs w:val="28"/>
        </w:rPr>
        <w:t>е А</w:t>
      </w:r>
      <w:bookmarkEnd w:id="28"/>
    </w:p>
    <w:p w14:paraId="75D29CA4" w14:textId="15863A5F" w:rsidR="00447DCE" w:rsidRPr="00D351F8" w:rsidRDefault="00447DCE" w:rsidP="00D351F8">
      <w:pPr>
        <w:pStyle w:val="a7"/>
        <w:ind w:firstLine="0"/>
        <w:jc w:val="center"/>
        <w:rPr>
          <w:b/>
          <w:bCs/>
          <w:color w:val="FFFFFF" w:themeColor="background1"/>
          <w:szCs w:val="28"/>
        </w:rPr>
      </w:pPr>
      <w:r w:rsidRPr="00D351F8">
        <w:rPr>
          <w:b/>
          <w:bCs/>
          <w:szCs w:val="28"/>
        </w:rPr>
        <w:t>Диаграммы</w:t>
      </w:r>
    </w:p>
    <w:p w14:paraId="64531484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</w:rPr>
        <w:drawing>
          <wp:inline distT="0" distB="0" distL="0" distR="0" wp14:anchorId="25E78EEB" wp14:editId="3F62A1BE">
            <wp:extent cx="5940425" cy="2390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F946" w14:textId="37972500" w:rsidR="00447DCE" w:rsidRPr="00220B6E" w:rsidRDefault="00447DCE" w:rsidP="00D351F8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А.</w:t>
      </w:r>
      <w:r w:rsidR="00A96D84" w:rsidRPr="00220B6E">
        <w:rPr>
          <w:szCs w:val="28"/>
          <w:lang w:val="ru-RU"/>
        </w:rPr>
        <w:t>1</w:t>
      </w:r>
      <w:r w:rsidRPr="00220B6E">
        <w:rPr>
          <w:szCs w:val="28"/>
          <w:lang w:val="ru-RU"/>
        </w:rPr>
        <w:t xml:space="preserve"> – Диаграмма деятельности «Оформление покупки»</w:t>
      </w:r>
    </w:p>
    <w:p w14:paraId="57D5CCCB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</w:rPr>
        <w:drawing>
          <wp:inline distT="0" distB="0" distL="0" distR="0" wp14:anchorId="45E3BDBB" wp14:editId="4CF28241">
            <wp:extent cx="5940425" cy="2484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63D5" w14:textId="2A05DA14" w:rsidR="00447DCE" w:rsidRPr="00220B6E" w:rsidRDefault="00447DCE" w:rsidP="00D351F8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А.</w:t>
      </w:r>
      <w:r w:rsidR="00A96D84" w:rsidRPr="00220B6E">
        <w:rPr>
          <w:szCs w:val="28"/>
          <w:lang w:val="ru-RU"/>
        </w:rPr>
        <w:t>2</w:t>
      </w:r>
      <w:r w:rsidRPr="00220B6E">
        <w:rPr>
          <w:szCs w:val="28"/>
          <w:lang w:val="ru-RU"/>
        </w:rPr>
        <w:t xml:space="preserve"> – Диаграмма деятельности «Формирование заявки на закупку товара поставщику»</w:t>
      </w:r>
    </w:p>
    <w:p w14:paraId="68E8C548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</w:rPr>
        <w:drawing>
          <wp:inline distT="0" distB="0" distL="0" distR="0" wp14:anchorId="0E7BD0DB" wp14:editId="3F0821D9">
            <wp:extent cx="5940425" cy="1797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25E" w14:textId="3D628136" w:rsidR="00447DCE" w:rsidRPr="00220B6E" w:rsidRDefault="00447DCE" w:rsidP="00D351F8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А.</w:t>
      </w:r>
      <w:r w:rsidR="00A96D84" w:rsidRPr="00220B6E">
        <w:rPr>
          <w:szCs w:val="28"/>
          <w:lang w:val="ru-RU"/>
        </w:rPr>
        <w:t>3</w:t>
      </w:r>
      <w:r w:rsidRPr="00220B6E">
        <w:rPr>
          <w:szCs w:val="28"/>
          <w:lang w:val="ru-RU"/>
        </w:rPr>
        <w:t xml:space="preserve"> – Диаграмма деятельности «Инвентаризация»</w:t>
      </w:r>
    </w:p>
    <w:p w14:paraId="2C95B99D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</w:rPr>
        <w:lastRenderedPageBreak/>
        <w:drawing>
          <wp:inline distT="0" distB="0" distL="0" distR="0" wp14:anchorId="360755D4" wp14:editId="5274713E">
            <wp:extent cx="5940425" cy="1570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913C" w14:textId="352E918B" w:rsidR="00447DCE" w:rsidRPr="00220B6E" w:rsidRDefault="00447DCE" w:rsidP="00D351F8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А.</w:t>
      </w:r>
      <w:r w:rsidR="00A96D84" w:rsidRPr="00220B6E">
        <w:rPr>
          <w:szCs w:val="28"/>
          <w:lang w:val="ru-RU"/>
        </w:rPr>
        <w:t>4</w:t>
      </w:r>
      <w:r w:rsidRPr="00220B6E">
        <w:rPr>
          <w:szCs w:val="28"/>
          <w:lang w:val="ru-RU"/>
        </w:rPr>
        <w:t xml:space="preserve"> – Диаграмма деятельности «Обновление ассортимента»</w:t>
      </w:r>
    </w:p>
    <w:p w14:paraId="6F164C10" w14:textId="77777777" w:rsidR="00447DCE" w:rsidRPr="00D351F8" w:rsidRDefault="00447DCE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</w:rPr>
        <w:drawing>
          <wp:inline distT="0" distB="0" distL="0" distR="0" wp14:anchorId="58293F73" wp14:editId="4173F625">
            <wp:extent cx="5940425" cy="2392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F487" w14:textId="4611D792" w:rsidR="00447DCE" w:rsidRPr="00220B6E" w:rsidRDefault="00447DCE" w:rsidP="00D351F8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А.</w:t>
      </w:r>
      <w:r w:rsidR="00A96D84" w:rsidRPr="00220B6E">
        <w:rPr>
          <w:szCs w:val="28"/>
          <w:lang w:val="ru-RU"/>
        </w:rPr>
        <w:t>5</w:t>
      </w:r>
      <w:r w:rsidRPr="00220B6E">
        <w:rPr>
          <w:szCs w:val="28"/>
          <w:lang w:val="ru-RU"/>
        </w:rPr>
        <w:t xml:space="preserve"> – Диаграмма деятельности «</w:t>
      </w:r>
      <w:proofErr w:type="spellStart"/>
      <w:r w:rsidRPr="00220B6E">
        <w:rPr>
          <w:szCs w:val="28"/>
          <w:lang w:val="ru-RU"/>
        </w:rPr>
        <w:t>Приёмка</w:t>
      </w:r>
      <w:proofErr w:type="spellEnd"/>
      <w:r w:rsidRPr="00220B6E">
        <w:rPr>
          <w:szCs w:val="28"/>
          <w:lang w:val="ru-RU"/>
        </w:rPr>
        <w:t xml:space="preserve"> товаров»</w:t>
      </w:r>
    </w:p>
    <w:p w14:paraId="1961BC7B" w14:textId="622FC4E7" w:rsidR="00447DCE" w:rsidRPr="00D351F8" w:rsidRDefault="00261E28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</w:rPr>
        <w:drawing>
          <wp:inline distT="0" distB="0" distL="0" distR="0" wp14:anchorId="5DA1AB28" wp14:editId="0708A4C5">
            <wp:extent cx="5940425" cy="39890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27C2" w14:textId="37698900" w:rsidR="00A96D84" w:rsidRPr="00D351F8" w:rsidRDefault="00A96D84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Рисунок А.6 – </w:t>
      </w:r>
      <w:r w:rsidR="00261E28" w:rsidRPr="00D351F8">
        <w:rPr>
          <w:szCs w:val="28"/>
          <w:lang w:val="ru-RU"/>
        </w:rPr>
        <w:t>Диаграмма активности "Авторизация"</w:t>
      </w:r>
    </w:p>
    <w:p w14:paraId="0933D725" w14:textId="40C8F4C8" w:rsidR="00A96D84" w:rsidRPr="00D351F8" w:rsidRDefault="00C96359" w:rsidP="00D351F8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786381F5" wp14:editId="7BFD92F9">
            <wp:extent cx="5940425" cy="66128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EE90" w14:textId="7B78CE22" w:rsidR="00A96D84" w:rsidRPr="00D351F8" w:rsidRDefault="00A96D84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Рисунок А.7 – </w:t>
      </w:r>
      <w:r w:rsidR="00261E28" w:rsidRPr="00D351F8">
        <w:rPr>
          <w:szCs w:val="28"/>
          <w:lang w:val="ru-RU"/>
        </w:rPr>
        <w:t>Диаграмма активности "Просмотр каталога товаров"</w:t>
      </w:r>
    </w:p>
    <w:p w14:paraId="0C9073C6" w14:textId="0799EAAC" w:rsidR="00A96D84" w:rsidRPr="00D351F8" w:rsidRDefault="00261E28" w:rsidP="00D351F8">
      <w:pPr>
        <w:ind w:firstLine="0"/>
        <w:jc w:val="center"/>
        <w:rPr>
          <w:szCs w:val="28"/>
          <w:lang w:val="ru-RU"/>
        </w:rPr>
      </w:pPr>
      <w:r w:rsidRPr="00D351F8">
        <w:rPr>
          <w:noProof/>
          <w:szCs w:val="28"/>
          <w:lang w:val="ru-RU"/>
        </w:rPr>
        <w:lastRenderedPageBreak/>
        <w:drawing>
          <wp:inline distT="0" distB="0" distL="0" distR="0" wp14:anchorId="36CC7FC8" wp14:editId="0A47872F">
            <wp:extent cx="5584723" cy="50528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92" cy="50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7AEE" w14:textId="73AFDFDF" w:rsidR="00447DCE" w:rsidRPr="00D351F8" w:rsidRDefault="00447DCE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>Рисунок А.</w:t>
      </w:r>
      <w:r w:rsidR="00A96D84" w:rsidRPr="00D351F8">
        <w:rPr>
          <w:szCs w:val="28"/>
          <w:lang w:val="ru-RU"/>
        </w:rPr>
        <w:t>8</w:t>
      </w:r>
      <w:r w:rsidRPr="00D351F8">
        <w:rPr>
          <w:szCs w:val="28"/>
          <w:lang w:val="ru-RU"/>
        </w:rPr>
        <w:t xml:space="preserve"> – </w:t>
      </w:r>
      <w:r w:rsidR="00261E28" w:rsidRPr="00D351F8">
        <w:rPr>
          <w:szCs w:val="28"/>
          <w:lang w:val="ru-RU"/>
        </w:rPr>
        <w:t>Диаграмма активности "Поиск товара"</w:t>
      </w:r>
    </w:p>
    <w:p w14:paraId="36C85499" w14:textId="091848B3" w:rsidR="00A96D84" w:rsidRPr="00D351F8" w:rsidRDefault="00261E28" w:rsidP="00D351F8">
      <w:pPr>
        <w:ind w:firstLine="0"/>
        <w:jc w:val="center"/>
        <w:rPr>
          <w:szCs w:val="28"/>
          <w:lang w:val="ru-RU"/>
        </w:rPr>
      </w:pPr>
      <w:r w:rsidRPr="00D351F8">
        <w:rPr>
          <w:noProof/>
          <w:szCs w:val="28"/>
          <w:lang w:val="ru-RU"/>
        </w:rPr>
        <w:lastRenderedPageBreak/>
        <w:drawing>
          <wp:inline distT="0" distB="0" distL="0" distR="0" wp14:anchorId="03A99D80" wp14:editId="6C7A4E17">
            <wp:extent cx="5940425" cy="5908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5204" w14:textId="0A007CCD" w:rsidR="00A96D84" w:rsidRPr="00D351F8" w:rsidRDefault="00A96D84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Рисунок А.9 – </w:t>
      </w:r>
      <w:r w:rsidR="00261E28" w:rsidRPr="00D351F8">
        <w:rPr>
          <w:szCs w:val="28"/>
          <w:lang w:val="ru-RU"/>
        </w:rPr>
        <w:t>Диаграмма активности "Онлайн-заказ"</w:t>
      </w:r>
    </w:p>
    <w:p w14:paraId="720696F9" w14:textId="22A76936" w:rsidR="00A96D84" w:rsidRPr="00D351F8" w:rsidRDefault="00261E28" w:rsidP="00D351F8">
      <w:pPr>
        <w:ind w:firstLine="0"/>
        <w:jc w:val="center"/>
        <w:rPr>
          <w:szCs w:val="28"/>
          <w:lang w:val="ru-RU"/>
        </w:rPr>
      </w:pPr>
      <w:r w:rsidRPr="00D351F8">
        <w:rPr>
          <w:noProof/>
          <w:szCs w:val="28"/>
          <w:lang w:val="ru-RU"/>
        </w:rPr>
        <w:lastRenderedPageBreak/>
        <w:drawing>
          <wp:inline distT="0" distB="0" distL="0" distR="0" wp14:anchorId="0B7C109E" wp14:editId="7E53A411">
            <wp:extent cx="5940425" cy="44062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EDA4" w14:textId="758CE34B" w:rsidR="00A96D84" w:rsidRPr="00D351F8" w:rsidRDefault="00A96D84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Рисунок А.10 – </w:t>
      </w:r>
      <w:r w:rsidR="00261E28" w:rsidRPr="00D351F8">
        <w:rPr>
          <w:szCs w:val="28"/>
          <w:lang w:val="ru-RU"/>
        </w:rPr>
        <w:t>Диаграмма активности "Публикация товара на сайте"</w:t>
      </w:r>
    </w:p>
    <w:p w14:paraId="4EBD29AF" w14:textId="77777777" w:rsidR="00A96D84" w:rsidRPr="00D351F8" w:rsidRDefault="00A96D84" w:rsidP="00D351F8">
      <w:pPr>
        <w:ind w:firstLine="0"/>
        <w:jc w:val="center"/>
        <w:rPr>
          <w:szCs w:val="28"/>
          <w:lang w:val="ru-RU"/>
        </w:rPr>
      </w:pPr>
    </w:p>
    <w:p w14:paraId="627F7520" w14:textId="65A27E46" w:rsidR="00A96D84" w:rsidRPr="00220B6E" w:rsidRDefault="00A96D84" w:rsidP="00D351F8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А.11 –</w:t>
      </w:r>
    </w:p>
    <w:p w14:paraId="529EC3B7" w14:textId="77777777" w:rsidR="00A96D84" w:rsidRPr="00220B6E" w:rsidRDefault="00A96D84" w:rsidP="00D351F8">
      <w:pPr>
        <w:ind w:firstLine="0"/>
        <w:jc w:val="center"/>
        <w:rPr>
          <w:szCs w:val="28"/>
          <w:lang w:val="ru-RU"/>
        </w:rPr>
      </w:pPr>
    </w:p>
    <w:p w14:paraId="2FC7324D" w14:textId="25D33B8B" w:rsidR="00A96D84" w:rsidRPr="00220B6E" w:rsidRDefault="00A96D84" w:rsidP="00D351F8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А.12 –</w:t>
      </w:r>
    </w:p>
    <w:p w14:paraId="7BD26CA4" w14:textId="0FF3F8E4" w:rsidR="00A96D84" w:rsidRPr="00220B6E" w:rsidRDefault="00A96D84" w:rsidP="00D351F8">
      <w:pPr>
        <w:ind w:firstLine="0"/>
        <w:jc w:val="center"/>
        <w:rPr>
          <w:szCs w:val="28"/>
          <w:lang w:val="ru-RU"/>
        </w:rPr>
      </w:pPr>
    </w:p>
    <w:p w14:paraId="1DA00870" w14:textId="339FFD7E" w:rsidR="00A96D84" w:rsidRPr="00220B6E" w:rsidRDefault="00A96D84" w:rsidP="00D351F8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А.13 –</w:t>
      </w:r>
    </w:p>
    <w:p w14:paraId="215FA92B" w14:textId="77777777" w:rsidR="00A96D84" w:rsidRPr="00220B6E" w:rsidRDefault="00A96D84" w:rsidP="00D351F8">
      <w:pPr>
        <w:ind w:firstLine="0"/>
        <w:jc w:val="center"/>
        <w:rPr>
          <w:szCs w:val="28"/>
          <w:lang w:val="ru-RU"/>
        </w:rPr>
      </w:pPr>
    </w:p>
    <w:p w14:paraId="00B51B3F" w14:textId="1BCC94E1" w:rsidR="00A96D84" w:rsidRPr="00D351F8" w:rsidRDefault="00A96D84" w:rsidP="00D351F8">
      <w:pPr>
        <w:ind w:firstLine="0"/>
        <w:jc w:val="center"/>
        <w:rPr>
          <w:szCs w:val="28"/>
        </w:rPr>
      </w:pPr>
      <w:proofErr w:type="spellStart"/>
      <w:r w:rsidRPr="00D351F8">
        <w:rPr>
          <w:szCs w:val="28"/>
        </w:rPr>
        <w:t>Рисунок</w:t>
      </w:r>
      <w:proofErr w:type="spellEnd"/>
      <w:r w:rsidRPr="00D351F8">
        <w:rPr>
          <w:szCs w:val="28"/>
        </w:rPr>
        <w:t xml:space="preserve"> А.14 –</w:t>
      </w:r>
    </w:p>
    <w:p w14:paraId="7BA3D0AE" w14:textId="7083CC55" w:rsidR="00F1681A" w:rsidRPr="00D351F8" w:rsidRDefault="00F1681A" w:rsidP="00D351F8">
      <w:pPr>
        <w:ind w:firstLine="0"/>
        <w:jc w:val="center"/>
        <w:rPr>
          <w:szCs w:val="28"/>
        </w:rPr>
      </w:pPr>
      <w:r w:rsidRPr="00D351F8">
        <w:rPr>
          <w:noProof/>
          <w:szCs w:val="28"/>
        </w:rPr>
        <w:lastRenderedPageBreak/>
        <w:drawing>
          <wp:inline distT="0" distB="0" distL="0" distR="0" wp14:anchorId="0B42C9B9" wp14:editId="68D37B39">
            <wp:extent cx="5940425" cy="3215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65BF" w14:textId="38AA1A0D" w:rsidR="00F1681A" w:rsidRPr="00D351F8" w:rsidRDefault="00F1681A" w:rsidP="00D351F8">
      <w:pPr>
        <w:ind w:firstLine="0"/>
        <w:jc w:val="center"/>
        <w:rPr>
          <w:szCs w:val="28"/>
          <w:lang w:val="ru-RU"/>
        </w:rPr>
      </w:pPr>
      <w:r w:rsidRPr="00D351F8">
        <w:rPr>
          <w:szCs w:val="28"/>
          <w:lang w:val="ru-RU"/>
        </w:rPr>
        <w:t xml:space="preserve">Рисунок А.14 – Диаграмма классов </w:t>
      </w:r>
      <w:proofErr w:type="spellStart"/>
      <w:r w:rsidRPr="00D351F8">
        <w:rPr>
          <w:szCs w:val="28"/>
        </w:rPr>
        <w:t>DataBase</w:t>
      </w:r>
      <w:proofErr w:type="spellEnd"/>
      <w:r w:rsidRPr="00D351F8">
        <w:rPr>
          <w:szCs w:val="28"/>
          <w:lang w:val="ru-RU"/>
        </w:rPr>
        <w:t xml:space="preserve"> </w:t>
      </w:r>
      <w:r w:rsidRPr="00D351F8">
        <w:rPr>
          <w:szCs w:val="28"/>
        </w:rPr>
        <w:t>Schema</w:t>
      </w:r>
    </w:p>
    <w:p w14:paraId="291EEE65" w14:textId="4D56504D" w:rsidR="00447DCE" w:rsidRPr="00D351F8" w:rsidRDefault="00447DCE" w:rsidP="00D351F8">
      <w:pPr>
        <w:pStyle w:val="a1"/>
        <w:rPr>
          <w:szCs w:val="28"/>
        </w:rPr>
      </w:pPr>
      <w:bookmarkStart w:id="29" w:name="_Toc189770048"/>
      <w:proofErr w:type="spellStart"/>
      <w:r w:rsidRPr="00D351F8">
        <w:rPr>
          <w:szCs w:val="28"/>
        </w:rPr>
        <w:lastRenderedPageBreak/>
        <w:t>Приложение</w:t>
      </w:r>
      <w:proofErr w:type="spellEnd"/>
      <w:r w:rsidRPr="00D351F8">
        <w:rPr>
          <w:szCs w:val="28"/>
        </w:rPr>
        <w:t xml:space="preserve"> Б</w:t>
      </w:r>
      <w:bookmarkEnd w:id="29"/>
    </w:p>
    <w:p w14:paraId="178A6015" w14:textId="0AFEDB07" w:rsidR="00356078" w:rsidRPr="00D351F8" w:rsidRDefault="00447DCE" w:rsidP="00D351F8">
      <w:pPr>
        <w:pStyle w:val="a7"/>
        <w:ind w:firstLine="0"/>
        <w:jc w:val="center"/>
        <w:rPr>
          <w:b/>
          <w:bCs/>
          <w:szCs w:val="28"/>
        </w:rPr>
      </w:pPr>
      <w:r w:rsidRPr="00D351F8">
        <w:rPr>
          <w:b/>
          <w:bCs/>
          <w:szCs w:val="28"/>
        </w:rPr>
        <w:t>Интерфейс системы</w:t>
      </w:r>
    </w:p>
    <w:p w14:paraId="7150FE11" w14:textId="549B5D30" w:rsidR="000E4FB4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752EC67" wp14:editId="0124BA5B">
            <wp:extent cx="5940425" cy="5890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24CB" w14:textId="2BAA4612" w:rsidR="00341D60" w:rsidRPr="00220B6E" w:rsidRDefault="00341D60" w:rsidP="00D351F8">
      <w:pPr>
        <w:ind w:firstLine="0"/>
        <w:jc w:val="center"/>
        <w:rPr>
          <w:szCs w:val="28"/>
          <w:lang w:val="ru-RU"/>
        </w:rPr>
      </w:pPr>
      <w:r w:rsidRPr="00220B6E">
        <w:rPr>
          <w:szCs w:val="28"/>
          <w:lang w:val="ru-RU"/>
        </w:rPr>
        <w:t>Рисунок Б.1 – Окно «Главная страница»</w:t>
      </w:r>
    </w:p>
    <w:p w14:paraId="5AA222F0" w14:textId="27173081" w:rsidR="000E4FB4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FAC80BB" wp14:editId="2D1C1372">
            <wp:extent cx="4960981" cy="78927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09" cy="79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176C" w14:textId="73E9AE41" w:rsidR="00341D60" w:rsidRPr="00C96359" w:rsidRDefault="00341D60" w:rsidP="00D351F8">
      <w:pPr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Б.2 – Окно «Каталог</w:t>
      </w:r>
      <w:r w:rsidR="00C96359">
        <w:rPr>
          <w:szCs w:val="28"/>
          <w:lang w:val="ru-RU"/>
        </w:rPr>
        <w:t>и</w:t>
      </w:r>
      <w:r w:rsidRPr="00C96359">
        <w:rPr>
          <w:szCs w:val="28"/>
          <w:lang w:val="ru-RU"/>
        </w:rPr>
        <w:t xml:space="preserve"> товаров»</w:t>
      </w:r>
    </w:p>
    <w:p w14:paraId="3596FD2E" w14:textId="5201D363" w:rsidR="00C96359" w:rsidRDefault="00C96359" w:rsidP="00D351F8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B177141" wp14:editId="21BB5C93">
            <wp:extent cx="5467666" cy="86988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921" cy="870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ED9E" w14:textId="66CEE162" w:rsidR="00C96359" w:rsidRPr="00C96359" w:rsidRDefault="00C96359" w:rsidP="00C96359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>
        <w:rPr>
          <w:szCs w:val="28"/>
          <w:lang w:val="ru-RU"/>
        </w:rPr>
        <w:t>3</w:t>
      </w:r>
      <w:r w:rsidRPr="00C96359">
        <w:rPr>
          <w:szCs w:val="28"/>
          <w:lang w:val="ru-RU"/>
        </w:rPr>
        <w:t xml:space="preserve"> – Окно «Подкатегории товаров»</w:t>
      </w:r>
    </w:p>
    <w:p w14:paraId="127B4718" w14:textId="74B015E8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2454B7C" wp14:editId="5B96F92E">
            <wp:extent cx="4539504" cy="7964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450" cy="79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B02F" w14:textId="521E8D7B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4</w:t>
      </w:r>
      <w:r w:rsidRPr="00C96359">
        <w:rPr>
          <w:szCs w:val="28"/>
          <w:lang w:val="ru-RU"/>
        </w:rPr>
        <w:t xml:space="preserve"> – Окно «Страница категории»</w:t>
      </w:r>
    </w:p>
    <w:p w14:paraId="6CE2EACD" w14:textId="585F3EF9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8FFC905" wp14:editId="46EB7ED8">
            <wp:extent cx="4251499" cy="745957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695" cy="74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967B" w14:textId="55E79BFB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5</w:t>
      </w:r>
      <w:r w:rsidRPr="00C96359">
        <w:rPr>
          <w:szCs w:val="28"/>
          <w:lang w:val="ru-RU"/>
        </w:rPr>
        <w:t xml:space="preserve"> – Окно «Страница результатов поиска»</w:t>
      </w:r>
    </w:p>
    <w:p w14:paraId="1352CEE3" w14:textId="38684742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13829136" wp14:editId="34434665">
            <wp:extent cx="5940425" cy="41554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0080" w14:textId="0E912EA6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6</w:t>
      </w:r>
      <w:r w:rsidRPr="00C96359">
        <w:rPr>
          <w:szCs w:val="28"/>
          <w:lang w:val="ru-RU"/>
        </w:rPr>
        <w:t xml:space="preserve"> – Окно «Страница товара»</w:t>
      </w:r>
    </w:p>
    <w:p w14:paraId="140813A3" w14:textId="1C6545F5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4398CEF" wp14:editId="0E9D9C1F">
            <wp:extent cx="5940425" cy="38982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9697" w14:textId="7E457BED" w:rsidR="00341D60" w:rsidRPr="00D351F8" w:rsidRDefault="00341D60" w:rsidP="00D351F8">
      <w:pPr>
        <w:ind w:firstLine="0"/>
        <w:jc w:val="center"/>
        <w:rPr>
          <w:szCs w:val="28"/>
        </w:rPr>
      </w:pPr>
      <w:proofErr w:type="spellStart"/>
      <w:r w:rsidRPr="00D351F8">
        <w:rPr>
          <w:szCs w:val="28"/>
        </w:rPr>
        <w:t>Рисунок</w:t>
      </w:r>
      <w:proofErr w:type="spellEnd"/>
      <w:r w:rsidRPr="00D351F8">
        <w:rPr>
          <w:szCs w:val="28"/>
        </w:rPr>
        <w:t xml:space="preserve"> Б.</w:t>
      </w:r>
      <w:r w:rsidR="00C96359">
        <w:rPr>
          <w:szCs w:val="28"/>
          <w:lang w:val="ru-RU"/>
        </w:rPr>
        <w:t>7</w:t>
      </w:r>
      <w:r w:rsidRPr="00D351F8">
        <w:rPr>
          <w:szCs w:val="28"/>
        </w:rPr>
        <w:t xml:space="preserve"> – </w:t>
      </w:r>
      <w:proofErr w:type="spellStart"/>
      <w:r w:rsidRPr="00D351F8">
        <w:rPr>
          <w:szCs w:val="28"/>
        </w:rPr>
        <w:t>Окно</w:t>
      </w:r>
      <w:proofErr w:type="spellEnd"/>
      <w:r w:rsidRPr="00D351F8">
        <w:rPr>
          <w:szCs w:val="28"/>
        </w:rPr>
        <w:t xml:space="preserve"> «</w:t>
      </w:r>
      <w:proofErr w:type="spellStart"/>
      <w:r w:rsidRPr="00D351F8">
        <w:rPr>
          <w:szCs w:val="28"/>
        </w:rPr>
        <w:t>Корзина</w:t>
      </w:r>
      <w:proofErr w:type="spellEnd"/>
      <w:r w:rsidRPr="00D351F8">
        <w:rPr>
          <w:szCs w:val="28"/>
        </w:rPr>
        <w:t>»</w:t>
      </w:r>
    </w:p>
    <w:p w14:paraId="69C58E57" w14:textId="4DBB9665" w:rsidR="00341D60" w:rsidRPr="00D351F8" w:rsidRDefault="00C96359" w:rsidP="00D351F8">
      <w:pPr>
        <w:pStyle w:val="a7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08589E4" wp14:editId="12B719D4">
            <wp:extent cx="5940425" cy="44735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89B3" w14:textId="63F4EAFF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8</w:t>
      </w:r>
      <w:r w:rsidRPr="00C96359">
        <w:rPr>
          <w:szCs w:val="28"/>
          <w:lang w:val="ru-RU"/>
        </w:rPr>
        <w:t xml:space="preserve"> – Окно «Форма оформления заказа»</w:t>
      </w:r>
    </w:p>
    <w:p w14:paraId="28EBF8DA" w14:textId="5D92FA42" w:rsidR="00341D60" w:rsidRPr="00D351F8" w:rsidRDefault="00341D60" w:rsidP="00D351F8">
      <w:pPr>
        <w:pStyle w:val="a7"/>
        <w:ind w:firstLine="0"/>
        <w:jc w:val="center"/>
        <w:rPr>
          <w:szCs w:val="28"/>
        </w:rPr>
      </w:pPr>
      <w:r w:rsidRPr="00D351F8">
        <w:rPr>
          <w:noProof/>
          <w:szCs w:val="28"/>
        </w:rPr>
        <w:drawing>
          <wp:inline distT="0" distB="0" distL="0" distR="0" wp14:anchorId="6A97AF22" wp14:editId="0B5C4771">
            <wp:extent cx="5940425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8077" w14:textId="735BC104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9</w:t>
      </w:r>
      <w:r w:rsidRPr="00C96359">
        <w:rPr>
          <w:szCs w:val="28"/>
          <w:lang w:val="ru-RU"/>
        </w:rPr>
        <w:t xml:space="preserve"> – Окно «Панель авторизации»</w:t>
      </w:r>
    </w:p>
    <w:p w14:paraId="21E5C627" w14:textId="6795DF5F" w:rsidR="00341D60" w:rsidRPr="00D351F8" w:rsidRDefault="00341D60" w:rsidP="00D351F8">
      <w:pPr>
        <w:pStyle w:val="a7"/>
        <w:ind w:firstLine="0"/>
        <w:jc w:val="center"/>
        <w:rPr>
          <w:szCs w:val="28"/>
        </w:rPr>
      </w:pPr>
      <w:r w:rsidRPr="00D351F8">
        <w:rPr>
          <w:noProof/>
          <w:szCs w:val="28"/>
        </w:rPr>
        <w:lastRenderedPageBreak/>
        <w:drawing>
          <wp:inline distT="0" distB="0" distL="0" distR="0" wp14:anchorId="7BA73811" wp14:editId="31A57D7E">
            <wp:extent cx="5940425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0646" w14:textId="26EDD3CA" w:rsidR="00341D60" w:rsidRPr="00C96359" w:rsidRDefault="00341D60" w:rsidP="00D351F8">
      <w:pPr>
        <w:ind w:firstLine="0"/>
        <w:jc w:val="center"/>
        <w:rPr>
          <w:szCs w:val="28"/>
          <w:lang w:val="ru-RU"/>
        </w:rPr>
      </w:pPr>
      <w:r w:rsidRPr="00C96359">
        <w:rPr>
          <w:szCs w:val="28"/>
          <w:lang w:val="ru-RU"/>
        </w:rPr>
        <w:t>Рисунок Б.</w:t>
      </w:r>
      <w:r w:rsidR="00C96359">
        <w:rPr>
          <w:szCs w:val="28"/>
          <w:lang w:val="ru-RU"/>
        </w:rPr>
        <w:t>10</w:t>
      </w:r>
      <w:r w:rsidRPr="00C96359">
        <w:rPr>
          <w:szCs w:val="28"/>
          <w:lang w:val="ru-RU"/>
        </w:rPr>
        <w:t xml:space="preserve"> – Окно «Панель публикации на сайте»</w:t>
      </w:r>
    </w:p>
    <w:p w14:paraId="42CC847A" w14:textId="6EC5C20B" w:rsidR="00341D60" w:rsidRPr="00D351F8" w:rsidRDefault="00341D60" w:rsidP="00D351F8">
      <w:pPr>
        <w:pStyle w:val="a7"/>
        <w:ind w:firstLine="0"/>
        <w:jc w:val="center"/>
        <w:rPr>
          <w:szCs w:val="28"/>
        </w:rPr>
      </w:pPr>
      <w:r w:rsidRPr="00D351F8">
        <w:rPr>
          <w:noProof/>
          <w:szCs w:val="28"/>
        </w:rPr>
        <w:drawing>
          <wp:inline distT="0" distB="0" distL="0" distR="0" wp14:anchorId="33B2035A" wp14:editId="56A0EA50">
            <wp:extent cx="5940425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48DF" w14:textId="6EBF39B6" w:rsidR="000E4FB4" w:rsidRPr="00C96359" w:rsidRDefault="00341D60" w:rsidP="00D351F8">
      <w:pPr>
        <w:ind w:firstLine="0"/>
        <w:jc w:val="center"/>
        <w:rPr>
          <w:rFonts w:eastAsiaTheme="minorHAnsi"/>
          <w:szCs w:val="28"/>
          <w:lang w:val="ru-RU"/>
        </w:rPr>
      </w:pPr>
      <w:r w:rsidRPr="00C96359">
        <w:rPr>
          <w:szCs w:val="28"/>
          <w:lang w:val="ru-RU"/>
        </w:rPr>
        <w:t>Рисунок Б.1</w:t>
      </w:r>
      <w:r w:rsidR="00C96359">
        <w:rPr>
          <w:szCs w:val="28"/>
          <w:lang w:val="ru-RU"/>
        </w:rPr>
        <w:t>1</w:t>
      </w:r>
      <w:r w:rsidRPr="00C96359">
        <w:rPr>
          <w:szCs w:val="28"/>
          <w:lang w:val="ru-RU"/>
        </w:rPr>
        <w:t xml:space="preserve"> – Окно «Форма публикации товара»</w:t>
      </w:r>
    </w:p>
    <w:sectPr w:rsidR="000E4FB4" w:rsidRPr="00C96359" w:rsidSect="00CE03A2">
      <w:footerReference w:type="default" r:id="rId44"/>
      <w:pgSz w:w="11906" w:h="16838"/>
      <w:pgMar w:top="1134" w:right="850" w:bottom="1134" w:left="1701" w:header="708" w:footer="311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DDEEE" w14:textId="77777777" w:rsidR="00C9198E" w:rsidRDefault="00C9198E" w:rsidP="00924D16">
      <w:r>
        <w:separator/>
      </w:r>
    </w:p>
  </w:endnote>
  <w:endnote w:type="continuationSeparator" w:id="0">
    <w:p w14:paraId="51F2CE71" w14:textId="77777777" w:rsidR="00C9198E" w:rsidRDefault="00C9198E" w:rsidP="00924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9457734"/>
      <w:docPartObj>
        <w:docPartGallery w:val="Page Numbers (Bottom of Page)"/>
        <w:docPartUnique/>
      </w:docPartObj>
    </w:sdtPr>
    <w:sdtEndPr/>
    <w:sdtContent>
      <w:p w14:paraId="492145BD" w14:textId="77777777" w:rsidR="00C55EBC" w:rsidRDefault="00C55EBC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7D3F3A" w14:textId="77777777" w:rsidR="005D731C" w:rsidRDefault="005D731C" w:rsidP="00924D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ED683" w14:textId="77777777" w:rsidR="00C9198E" w:rsidRDefault="00C9198E" w:rsidP="00924D16">
      <w:r>
        <w:separator/>
      </w:r>
    </w:p>
  </w:footnote>
  <w:footnote w:type="continuationSeparator" w:id="0">
    <w:p w14:paraId="672008C8" w14:textId="77777777" w:rsidR="00C9198E" w:rsidRDefault="00C9198E" w:rsidP="00924D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C303F"/>
    <w:multiLevelType w:val="hybridMultilevel"/>
    <w:tmpl w:val="C62E4BA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A90D31"/>
    <w:multiLevelType w:val="multilevel"/>
    <w:tmpl w:val="A6CEDA0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2" w15:restartNumberingAfterBreak="0">
    <w:nsid w:val="09FF2FE2"/>
    <w:multiLevelType w:val="multilevel"/>
    <w:tmpl w:val="642A34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3" w15:restartNumberingAfterBreak="0">
    <w:nsid w:val="0B3E751F"/>
    <w:multiLevelType w:val="singleLevel"/>
    <w:tmpl w:val="D22A1A3E"/>
    <w:lvl w:ilvl="0">
      <w:start w:val="1"/>
      <w:numFmt w:val="bullet"/>
      <w:lvlText w:val=""/>
      <w:lvlJc w:val="left"/>
      <w:pPr>
        <w:tabs>
          <w:tab w:val="num" w:pos="360"/>
        </w:tabs>
        <w:ind w:left="340" w:hanging="340"/>
      </w:pPr>
      <w:rPr>
        <w:rFonts w:ascii="Symbol" w:hAnsi="Symbol" w:hint="default"/>
      </w:rPr>
    </w:lvl>
  </w:abstractNum>
  <w:abstractNum w:abstractNumId="4" w15:restartNumberingAfterBreak="0">
    <w:nsid w:val="11A05A3B"/>
    <w:multiLevelType w:val="multilevel"/>
    <w:tmpl w:val="8FB22618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1" w:hanging="6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21D14FD"/>
    <w:multiLevelType w:val="multilevel"/>
    <w:tmpl w:val="C4B022DE"/>
    <w:lvl w:ilvl="0">
      <w:start w:val="1"/>
      <w:numFmt w:val="decimal"/>
      <w:lvlText w:val="%1"/>
      <w:lvlJc w:val="left"/>
      <w:pPr>
        <w:ind w:left="1056" w:hanging="10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6" w:hanging="10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76" w:hanging="105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5545ABF"/>
    <w:multiLevelType w:val="hybridMultilevel"/>
    <w:tmpl w:val="88F20C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C23CC"/>
    <w:multiLevelType w:val="hybridMultilevel"/>
    <w:tmpl w:val="B546BD7C"/>
    <w:lvl w:ilvl="0" w:tplc="FB9896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887DFB"/>
    <w:multiLevelType w:val="hybridMultilevel"/>
    <w:tmpl w:val="0F5692C6"/>
    <w:lvl w:ilvl="0" w:tplc="432C542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934FC6"/>
    <w:multiLevelType w:val="multilevel"/>
    <w:tmpl w:val="A77A5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89029B"/>
    <w:multiLevelType w:val="multilevel"/>
    <w:tmpl w:val="6F56C5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3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27DD7F27"/>
    <w:multiLevelType w:val="multilevel"/>
    <w:tmpl w:val="8FB22618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1" w:hanging="6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9892B6E"/>
    <w:multiLevelType w:val="hybridMultilevel"/>
    <w:tmpl w:val="C6568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C934418"/>
    <w:multiLevelType w:val="multilevel"/>
    <w:tmpl w:val="22E4D1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2FDA74FA"/>
    <w:multiLevelType w:val="multilevel"/>
    <w:tmpl w:val="6F30217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5" w15:restartNumberingAfterBreak="0">
    <w:nsid w:val="325102A3"/>
    <w:multiLevelType w:val="hybridMultilevel"/>
    <w:tmpl w:val="517A43C6"/>
    <w:lvl w:ilvl="0" w:tplc="18A24D04">
      <w:start w:val="1"/>
      <w:numFmt w:val="decimal"/>
      <w:lvlText w:val="3.2.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32826385"/>
    <w:multiLevelType w:val="hybridMultilevel"/>
    <w:tmpl w:val="0BD40C3C"/>
    <w:lvl w:ilvl="0" w:tplc="EE000A12">
      <w:start w:val="1"/>
      <w:numFmt w:val="decimal"/>
      <w:lvlText w:val="3.1.%1"/>
      <w:lvlJc w:val="left"/>
      <w:pPr>
        <w:ind w:left="30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69" w:hanging="360"/>
      </w:pPr>
    </w:lvl>
    <w:lvl w:ilvl="2" w:tplc="0419001B" w:tentative="1">
      <w:start w:val="1"/>
      <w:numFmt w:val="lowerRoman"/>
      <w:lvlText w:val="%3."/>
      <w:lvlJc w:val="right"/>
      <w:pPr>
        <w:ind w:left="4489" w:hanging="180"/>
      </w:pPr>
    </w:lvl>
    <w:lvl w:ilvl="3" w:tplc="0419000F" w:tentative="1">
      <w:start w:val="1"/>
      <w:numFmt w:val="decimal"/>
      <w:lvlText w:val="%4."/>
      <w:lvlJc w:val="left"/>
      <w:pPr>
        <w:ind w:left="5209" w:hanging="360"/>
      </w:pPr>
    </w:lvl>
    <w:lvl w:ilvl="4" w:tplc="04190019" w:tentative="1">
      <w:start w:val="1"/>
      <w:numFmt w:val="lowerLetter"/>
      <w:lvlText w:val="%5."/>
      <w:lvlJc w:val="left"/>
      <w:pPr>
        <w:ind w:left="5929" w:hanging="360"/>
      </w:pPr>
    </w:lvl>
    <w:lvl w:ilvl="5" w:tplc="0419001B" w:tentative="1">
      <w:start w:val="1"/>
      <w:numFmt w:val="lowerRoman"/>
      <w:lvlText w:val="%6."/>
      <w:lvlJc w:val="right"/>
      <w:pPr>
        <w:ind w:left="6649" w:hanging="180"/>
      </w:pPr>
    </w:lvl>
    <w:lvl w:ilvl="6" w:tplc="0419000F" w:tentative="1">
      <w:start w:val="1"/>
      <w:numFmt w:val="decimal"/>
      <w:lvlText w:val="%7."/>
      <w:lvlJc w:val="left"/>
      <w:pPr>
        <w:ind w:left="7369" w:hanging="360"/>
      </w:pPr>
    </w:lvl>
    <w:lvl w:ilvl="7" w:tplc="04190019" w:tentative="1">
      <w:start w:val="1"/>
      <w:numFmt w:val="lowerLetter"/>
      <w:lvlText w:val="%8."/>
      <w:lvlJc w:val="left"/>
      <w:pPr>
        <w:ind w:left="8089" w:hanging="360"/>
      </w:pPr>
    </w:lvl>
    <w:lvl w:ilvl="8" w:tplc="0419001B" w:tentative="1">
      <w:start w:val="1"/>
      <w:numFmt w:val="lowerRoman"/>
      <w:lvlText w:val="%9."/>
      <w:lvlJc w:val="right"/>
      <w:pPr>
        <w:ind w:left="8809" w:hanging="180"/>
      </w:pPr>
    </w:lvl>
  </w:abstractNum>
  <w:abstractNum w:abstractNumId="17" w15:restartNumberingAfterBreak="0">
    <w:nsid w:val="32FD4083"/>
    <w:multiLevelType w:val="multilevel"/>
    <w:tmpl w:val="3C062F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35134915"/>
    <w:multiLevelType w:val="hybridMultilevel"/>
    <w:tmpl w:val="B9EE506C"/>
    <w:lvl w:ilvl="0" w:tplc="BA3E8534">
      <w:start w:val="1"/>
      <w:numFmt w:val="decimal"/>
      <w:lvlText w:val="3.2.1.%1"/>
      <w:lvlJc w:val="left"/>
      <w:pPr>
        <w:ind w:left="35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19" w15:restartNumberingAfterBreak="0">
    <w:nsid w:val="35FB2844"/>
    <w:multiLevelType w:val="hybridMultilevel"/>
    <w:tmpl w:val="76E24C42"/>
    <w:lvl w:ilvl="0" w:tplc="235000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865650"/>
    <w:multiLevelType w:val="hybridMultilevel"/>
    <w:tmpl w:val="E3302906"/>
    <w:lvl w:ilvl="0" w:tplc="3014BC0E">
      <w:start w:val="1"/>
      <w:numFmt w:val="decimal"/>
      <w:lvlText w:val="%1.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 w:tplc="B0507900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81D6C11"/>
    <w:multiLevelType w:val="hybridMultilevel"/>
    <w:tmpl w:val="F0465EEE"/>
    <w:lvl w:ilvl="0" w:tplc="8A4AA94A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8E27439"/>
    <w:multiLevelType w:val="hybridMultilevel"/>
    <w:tmpl w:val="7F1A9EE2"/>
    <w:lvl w:ilvl="0" w:tplc="238C06A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ED8163B"/>
    <w:multiLevelType w:val="hybridMultilevel"/>
    <w:tmpl w:val="222690A0"/>
    <w:lvl w:ilvl="0" w:tplc="274E4DC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152225"/>
    <w:multiLevelType w:val="hybridMultilevel"/>
    <w:tmpl w:val="4A8C6D9E"/>
    <w:lvl w:ilvl="0" w:tplc="49D012AA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7CC155F"/>
    <w:multiLevelType w:val="hybridMultilevel"/>
    <w:tmpl w:val="10C242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6118C5"/>
    <w:multiLevelType w:val="multilevel"/>
    <w:tmpl w:val="CFB4DB5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5A025302"/>
    <w:multiLevelType w:val="hybridMultilevel"/>
    <w:tmpl w:val="3384D75A"/>
    <w:lvl w:ilvl="0" w:tplc="2402ABF4">
      <w:start w:val="1"/>
      <w:numFmt w:val="decimal"/>
      <w:lvlText w:val="3.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8" w15:restartNumberingAfterBreak="0">
    <w:nsid w:val="5D9B51A2"/>
    <w:multiLevelType w:val="multilevel"/>
    <w:tmpl w:val="F3D02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F5627F2"/>
    <w:multiLevelType w:val="hybridMultilevel"/>
    <w:tmpl w:val="77C2D344"/>
    <w:lvl w:ilvl="0" w:tplc="80D4A8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F8F459A"/>
    <w:multiLevelType w:val="multilevel"/>
    <w:tmpl w:val="E4ECE9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4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1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472" w:hanging="2160"/>
      </w:pPr>
      <w:rPr>
        <w:rFonts w:hint="default"/>
      </w:rPr>
    </w:lvl>
  </w:abstractNum>
  <w:abstractNum w:abstractNumId="31" w15:restartNumberingAfterBreak="0">
    <w:nsid w:val="61FB1D48"/>
    <w:multiLevelType w:val="hybridMultilevel"/>
    <w:tmpl w:val="B1ACC442"/>
    <w:lvl w:ilvl="0" w:tplc="C1F6ADA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28B3D16"/>
    <w:multiLevelType w:val="hybridMultilevel"/>
    <w:tmpl w:val="CF1AA078"/>
    <w:lvl w:ilvl="0" w:tplc="DAFEDA18">
      <w:start w:val="1"/>
      <w:numFmt w:val="decimal"/>
      <w:lvlText w:val="3.2.2.%1"/>
      <w:lvlJc w:val="left"/>
      <w:pPr>
        <w:ind w:left="35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33" w15:restartNumberingAfterBreak="0">
    <w:nsid w:val="64B369A3"/>
    <w:multiLevelType w:val="multilevel"/>
    <w:tmpl w:val="C6065A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69506A48"/>
    <w:multiLevelType w:val="multilevel"/>
    <w:tmpl w:val="71286D4E"/>
    <w:lvl w:ilvl="0">
      <w:start w:val="1"/>
      <w:numFmt w:val="decimal"/>
      <w:lvlText w:val="%1"/>
      <w:lvlJc w:val="left"/>
      <w:pPr>
        <w:tabs>
          <w:tab w:val="num" w:pos="1154"/>
        </w:tabs>
        <w:ind w:left="1154" w:hanging="360"/>
      </w:pPr>
    </w:lvl>
    <w:lvl w:ilvl="1">
      <w:start w:val="1"/>
      <w:numFmt w:val="decimal"/>
      <w:lvlText w:val="%1.%2"/>
      <w:lvlJc w:val="left"/>
      <w:pPr>
        <w:tabs>
          <w:tab w:val="num" w:pos="1586"/>
        </w:tabs>
        <w:ind w:left="1586" w:hanging="432"/>
      </w:pPr>
    </w:lvl>
    <w:lvl w:ilvl="2">
      <w:start w:val="1"/>
      <w:numFmt w:val="decimal"/>
      <w:lvlText w:val="%1.%2.%3"/>
      <w:lvlJc w:val="left"/>
      <w:pPr>
        <w:tabs>
          <w:tab w:val="num" w:pos="2018"/>
        </w:tabs>
        <w:ind w:left="2018" w:hanging="504"/>
      </w:pPr>
    </w:lvl>
    <w:lvl w:ilvl="3">
      <w:start w:val="1"/>
      <w:numFmt w:val="decimal"/>
      <w:lvlText w:val="%1.%2.%3.%4"/>
      <w:lvlJc w:val="left"/>
      <w:pPr>
        <w:tabs>
          <w:tab w:val="num" w:pos="2594"/>
        </w:tabs>
        <w:ind w:left="2522" w:hanging="648"/>
      </w:pPr>
    </w:lvl>
    <w:lvl w:ilvl="4">
      <w:start w:val="1"/>
      <w:numFmt w:val="decimal"/>
      <w:lvlText w:val="%1.%2.%3.%4.%5."/>
      <w:lvlJc w:val="left"/>
      <w:pPr>
        <w:tabs>
          <w:tab w:val="num" w:pos="3314"/>
        </w:tabs>
        <w:ind w:left="3026" w:hanging="792"/>
      </w:pPr>
    </w:lvl>
    <w:lvl w:ilvl="5">
      <w:start w:val="1"/>
      <w:numFmt w:val="decimal"/>
      <w:lvlText w:val="%1.%2.%3.%4.%5.%6."/>
      <w:lvlJc w:val="left"/>
      <w:pPr>
        <w:tabs>
          <w:tab w:val="num" w:pos="3674"/>
        </w:tabs>
        <w:ind w:left="3530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94"/>
        </w:tabs>
        <w:ind w:left="4034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754"/>
        </w:tabs>
        <w:ind w:left="4538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474"/>
        </w:tabs>
        <w:ind w:left="5114" w:hanging="1440"/>
      </w:pPr>
    </w:lvl>
  </w:abstractNum>
  <w:abstractNum w:abstractNumId="35" w15:restartNumberingAfterBreak="0">
    <w:nsid w:val="70E2670D"/>
    <w:multiLevelType w:val="hybridMultilevel"/>
    <w:tmpl w:val="033EC2F0"/>
    <w:lvl w:ilvl="0" w:tplc="1A70A5B0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869" w:hanging="180"/>
      </w:pPr>
    </w:lvl>
    <w:lvl w:ilvl="3" w:tplc="FFFFFFFF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4E84A20"/>
    <w:multiLevelType w:val="hybridMultilevel"/>
    <w:tmpl w:val="CE30BC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454630"/>
    <w:multiLevelType w:val="multilevel"/>
    <w:tmpl w:val="D7B863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BFE1A60"/>
    <w:multiLevelType w:val="multilevel"/>
    <w:tmpl w:val="31086C8C"/>
    <w:lvl w:ilvl="0">
      <w:start w:val="1"/>
      <w:numFmt w:val="decimal"/>
      <w:lvlText w:val="%1"/>
      <w:lvlJc w:val="left"/>
      <w:pPr>
        <w:ind w:left="709" w:hanging="42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9" w15:restartNumberingAfterBreak="0">
    <w:nsid w:val="7F897AB9"/>
    <w:multiLevelType w:val="hybridMultilevel"/>
    <w:tmpl w:val="FFF284BA"/>
    <w:lvl w:ilvl="0" w:tplc="D1EE0DE2">
      <w:start w:val="1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20"/>
  </w:num>
  <w:num w:numId="2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5"/>
  </w:num>
  <w:num w:numId="4">
    <w:abstractNumId w:val="27"/>
  </w:num>
  <w:num w:numId="5">
    <w:abstractNumId w:val="16"/>
  </w:num>
  <w:num w:numId="6">
    <w:abstractNumId w:val="15"/>
  </w:num>
  <w:num w:numId="7">
    <w:abstractNumId w:val="18"/>
  </w:num>
  <w:num w:numId="8">
    <w:abstractNumId w:val="32"/>
  </w:num>
  <w:num w:numId="9">
    <w:abstractNumId w:val="0"/>
  </w:num>
  <w:num w:numId="10">
    <w:abstractNumId w:val="3"/>
  </w:num>
  <w:num w:numId="11">
    <w:abstractNumId w:val="36"/>
  </w:num>
  <w:num w:numId="12">
    <w:abstractNumId w:val="10"/>
  </w:num>
  <w:num w:numId="13">
    <w:abstractNumId w:val="29"/>
  </w:num>
  <w:num w:numId="14">
    <w:abstractNumId w:val="11"/>
  </w:num>
  <w:num w:numId="15">
    <w:abstractNumId w:val="4"/>
  </w:num>
  <w:num w:numId="16">
    <w:abstractNumId w:val="12"/>
  </w:num>
  <w:num w:numId="17">
    <w:abstractNumId w:val="6"/>
  </w:num>
  <w:num w:numId="18">
    <w:abstractNumId w:val="24"/>
  </w:num>
  <w:num w:numId="19">
    <w:abstractNumId w:val="23"/>
  </w:num>
  <w:num w:numId="20">
    <w:abstractNumId w:val="7"/>
  </w:num>
  <w:num w:numId="21">
    <w:abstractNumId w:val="21"/>
  </w:num>
  <w:num w:numId="22">
    <w:abstractNumId w:val="38"/>
  </w:num>
  <w:num w:numId="23">
    <w:abstractNumId w:val="1"/>
  </w:num>
  <w:num w:numId="24">
    <w:abstractNumId w:val="25"/>
  </w:num>
  <w:num w:numId="25">
    <w:abstractNumId w:val="37"/>
  </w:num>
  <w:num w:numId="26">
    <w:abstractNumId w:val="33"/>
  </w:num>
  <w:num w:numId="27">
    <w:abstractNumId w:val="39"/>
  </w:num>
  <w:num w:numId="28">
    <w:abstractNumId w:val="5"/>
  </w:num>
  <w:num w:numId="29">
    <w:abstractNumId w:val="2"/>
  </w:num>
  <w:num w:numId="30">
    <w:abstractNumId w:val="30"/>
  </w:num>
  <w:num w:numId="31">
    <w:abstractNumId w:val="17"/>
  </w:num>
  <w:num w:numId="32">
    <w:abstractNumId w:val="13"/>
  </w:num>
  <w:num w:numId="33">
    <w:abstractNumId w:val="26"/>
  </w:num>
  <w:num w:numId="34">
    <w:abstractNumId w:val="28"/>
  </w:num>
  <w:num w:numId="35">
    <w:abstractNumId w:val="9"/>
  </w:num>
  <w:num w:numId="36">
    <w:abstractNumId w:val="14"/>
  </w:num>
  <w:num w:numId="37">
    <w:abstractNumId w:val="19"/>
  </w:num>
  <w:num w:numId="38">
    <w:abstractNumId w:val="31"/>
  </w:num>
  <w:num w:numId="39">
    <w:abstractNumId w:val="8"/>
  </w:num>
  <w:num w:numId="4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24EA1"/>
    <w:rsid w:val="00003D5B"/>
    <w:rsid w:val="000201D6"/>
    <w:rsid w:val="00035F51"/>
    <w:rsid w:val="0004348B"/>
    <w:rsid w:val="000603C7"/>
    <w:rsid w:val="00067D3C"/>
    <w:rsid w:val="000746CB"/>
    <w:rsid w:val="000800B4"/>
    <w:rsid w:val="000941AB"/>
    <w:rsid w:val="000A13FF"/>
    <w:rsid w:val="000A4AE7"/>
    <w:rsid w:val="000B0BB9"/>
    <w:rsid w:val="000C7A6F"/>
    <w:rsid w:val="000E4FB4"/>
    <w:rsid w:val="00101D4C"/>
    <w:rsid w:val="0010283F"/>
    <w:rsid w:val="00107815"/>
    <w:rsid w:val="00107F97"/>
    <w:rsid w:val="00116005"/>
    <w:rsid w:val="00136182"/>
    <w:rsid w:val="0014548D"/>
    <w:rsid w:val="00151930"/>
    <w:rsid w:val="00172FE1"/>
    <w:rsid w:val="001861D5"/>
    <w:rsid w:val="001B0B91"/>
    <w:rsid w:val="001C0D50"/>
    <w:rsid w:val="001D5491"/>
    <w:rsid w:val="00203D04"/>
    <w:rsid w:val="0021719F"/>
    <w:rsid w:val="00220B6E"/>
    <w:rsid w:val="00222592"/>
    <w:rsid w:val="0026117D"/>
    <w:rsid w:val="00261E28"/>
    <w:rsid w:val="002815F6"/>
    <w:rsid w:val="0029307D"/>
    <w:rsid w:val="002C599D"/>
    <w:rsid w:val="002C7B88"/>
    <w:rsid w:val="002E0383"/>
    <w:rsid w:val="002E6804"/>
    <w:rsid w:val="00307034"/>
    <w:rsid w:val="00340F1F"/>
    <w:rsid w:val="00341D60"/>
    <w:rsid w:val="00356078"/>
    <w:rsid w:val="00364AEF"/>
    <w:rsid w:val="00365C25"/>
    <w:rsid w:val="0038615B"/>
    <w:rsid w:val="003875A5"/>
    <w:rsid w:val="0039640A"/>
    <w:rsid w:val="00396AC4"/>
    <w:rsid w:val="003A309F"/>
    <w:rsid w:val="003C50D9"/>
    <w:rsid w:val="003D4559"/>
    <w:rsid w:val="003E4586"/>
    <w:rsid w:val="003F05E4"/>
    <w:rsid w:val="00405D8C"/>
    <w:rsid w:val="0041612B"/>
    <w:rsid w:val="00425AEE"/>
    <w:rsid w:val="00426B4A"/>
    <w:rsid w:val="004414A3"/>
    <w:rsid w:val="00441FBD"/>
    <w:rsid w:val="00447DCE"/>
    <w:rsid w:val="00465BA6"/>
    <w:rsid w:val="004756CF"/>
    <w:rsid w:val="0048214B"/>
    <w:rsid w:val="00490322"/>
    <w:rsid w:val="004A2E69"/>
    <w:rsid w:val="004E41BA"/>
    <w:rsid w:val="004E7278"/>
    <w:rsid w:val="00501B32"/>
    <w:rsid w:val="005171B2"/>
    <w:rsid w:val="00527C43"/>
    <w:rsid w:val="0054284D"/>
    <w:rsid w:val="0054544E"/>
    <w:rsid w:val="00564ED6"/>
    <w:rsid w:val="00584FD2"/>
    <w:rsid w:val="005A1369"/>
    <w:rsid w:val="005A77B5"/>
    <w:rsid w:val="005D4687"/>
    <w:rsid w:val="005D62BC"/>
    <w:rsid w:val="005D731C"/>
    <w:rsid w:val="006010F5"/>
    <w:rsid w:val="006014F7"/>
    <w:rsid w:val="00615CD2"/>
    <w:rsid w:val="00620680"/>
    <w:rsid w:val="00633DBF"/>
    <w:rsid w:val="00641A98"/>
    <w:rsid w:val="00654357"/>
    <w:rsid w:val="00663BC6"/>
    <w:rsid w:val="0068177D"/>
    <w:rsid w:val="0069506C"/>
    <w:rsid w:val="006A6263"/>
    <w:rsid w:val="006C1114"/>
    <w:rsid w:val="006C323B"/>
    <w:rsid w:val="006D6AF1"/>
    <w:rsid w:val="00703E37"/>
    <w:rsid w:val="00707D81"/>
    <w:rsid w:val="0071175D"/>
    <w:rsid w:val="00715492"/>
    <w:rsid w:val="007A3A23"/>
    <w:rsid w:val="007C338C"/>
    <w:rsid w:val="007C6FE4"/>
    <w:rsid w:val="007E4001"/>
    <w:rsid w:val="007F1559"/>
    <w:rsid w:val="007F2345"/>
    <w:rsid w:val="00801BAB"/>
    <w:rsid w:val="00806B61"/>
    <w:rsid w:val="00817913"/>
    <w:rsid w:val="00817EDF"/>
    <w:rsid w:val="008240D0"/>
    <w:rsid w:val="00831DA9"/>
    <w:rsid w:val="008328C3"/>
    <w:rsid w:val="00845577"/>
    <w:rsid w:val="0085052E"/>
    <w:rsid w:val="0085116D"/>
    <w:rsid w:val="00860D37"/>
    <w:rsid w:val="00865489"/>
    <w:rsid w:val="00880A99"/>
    <w:rsid w:val="00883A5B"/>
    <w:rsid w:val="00894197"/>
    <w:rsid w:val="008D0E2D"/>
    <w:rsid w:val="00900D29"/>
    <w:rsid w:val="00915BA4"/>
    <w:rsid w:val="00917E78"/>
    <w:rsid w:val="009205BA"/>
    <w:rsid w:val="00924D16"/>
    <w:rsid w:val="00924E78"/>
    <w:rsid w:val="00924EA1"/>
    <w:rsid w:val="00925339"/>
    <w:rsid w:val="00940D57"/>
    <w:rsid w:val="009427D2"/>
    <w:rsid w:val="00947F10"/>
    <w:rsid w:val="00964046"/>
    <w:rsid w:val="00964C93"/>
    <w:rsid w:val="00986AC2"/>
    <w:rsid w:val="009A32BD"/>
    <w:rsid w:val="009D2D0B"/>
    <w:rsid w:val="009D3C57"/>
    <w:rsid w:val="009E52BC"/>
    <w:rsid w:val="00A11EA0"/>
    <w:rsid w:val="00A274CB"/>
    <w:rsid w:val="00A83D63"/>
    <w:rsid w:val="00A84F42"/>
    <w:rsid w:val="00A87F85"/>
    <w:rsid w:val="00A91183"/>
    <w:rsid w:val="00A96D84"/>
    <w:rsid w:val="00AA2EEE"/>
    <w:rsid w:val="00AA55B4"/>
    <w:rsid w:val="00AA7F0C"/>
    <w:rsid w:val="00AC4022"/>
    <w:rsid w:val="00AD1BFE"/>
    <w:rsid w:val="00AF1D5D"/>
    <w:rsid w:val="00AF698C"/>
    <w:rsid w:val="00B230CE"/>
    <w:rsid w:val="00B3437B"/>
    <w:rsid w:val="00B6336C"/>
    <w:rsid w:val="00B85C29"/>
    <w:rsid w:val="00BB7CF8"/>
    <w:rsid w:val="00BB7F52"/>
    <w:rsid w:val="00BE1A45"/>
    <w:rsid w:val="00BF173B"/>
    <w:rsid w:val="00BF72A5"/>
    <w:rsid w:val="00C07E30"/>
    <w:rsid w:val="00C2795D"/>
    <w:rsid w:val="00C33C20"/>
    <w:rsid w:val="00C37615"/>
    <w:rsid w:val="00C4713B"/>
    <w:rsid w:val="00C51FFB"/>
    <w:rsid w:val="00C55EBC"/>
    <w:rsid w:val="00C60B76"/>
    <w:rsid w:val="00C70A01"/>
    <w:rsid w:val="00C761DE"/>
    <w:rsid w:val="00C80C35"/>
    <w:rsid w:val="00C907A2"/>
    <w:rsid w:val="00C9198E"/>
    <w:rsid w:val="00C92EF6"/>
    <w:rsid w:val="00C96359"/>
    <w:rsid w:val="00C97F52"/>
    <w:rsid w:val="00CA3D4D"/>
    <w:rsid w:val="00CD6FA8"/>
    <w:rsid w:val="00CE03A2"/>
    <w:rsid w:val="00CE71BA"/>
    <w:rsid w:val="00CF4CD6"/>
    <w:rsid w:val="00CF5DA0"/>
    <w:rsid w:val="00D269F6"/>
    <w:rsid w:val="00D309C6"/>
    <w:rsid w:val="00D33F5B"/>
    <w:rsid w:val="00D351F8"/>
    <w:rsid w:val="00D542DB"/>
    <w:rsid w:val="00D63E65"/>
    <w:rsid w:val="00D8016A"/>
    <w:rsid w:val="00D925E1"/>
    <w:rsid w:val="00DB3388"/>
    <w:rsid w:val="00DB64FA"/>
    <w:rsid w:val="00DB7801"/>
    <w:rsid w:val="00DC1B8C"/>
    <w:rsid w:val="00DD3512"/>
    <w:rsid w:val="00DD66FD"/>
    <w:rsid w:val="00DE3A3D"/>
    <w:rsid w:val="00E040AD"/>
    <w:rsid w:val="00E35E2F"/>
    <w:rsid w:val="00E474EE"/>
    <w:rsid w:val="00E56FD0"/>
    <w:rsid w:val="00E70924"/>
    <w:rsid w:val="00E953C6"/>
    <w:rsid w:val="00EA169C"/>
    <w:rsid w:val="00EA1DB6"/>
    <w:rsid w:val="00EA3971"/>
    <w:rsid w:val="00EC49EE"/>
    <w:rsid w:val="00ED501E"/>
    <w:rsid w:val="00EF5808"/>
    <w:rsid w:val="00F04D7D"/>
    <w:rsid w:val="00F0664F"/>
    <w:rsid w:val="00F07684"/>
    <w:rsid w:val="00F11CE0"/>
    <w:rsid w:val="00F124D6"/>
    <w:rsid w:val="00F16114"/>
    <w:rsid w:val="00F1681A"/>
    <w:rsid w:val="00F3295C"/>
    <w:rsid w:val="00F46A0B"/>
    <w:rsid w:val="00F53BFD"/>
    <w:rsid w:val="00F57A57"/>
    <w:rsid w:val="00F67223"/>
    <w:rsid w:val="00F71427"/>
    <w:rsid w:val="00F72E75"/>
    <w:rsid w:val="00F75DAD"/>
    <w:rsid w:val="00F93CBD"/>
    <w:rsid w:val="00F94AC2"/>
    <w:rsid w:val="00FB2F8A"/>
    <w:rsid w:val="00FB588B"/>
    <w:rsid w:val="00FC14A9"/>
    <w:rsid w:val="00FD4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C55DC2"/>
  <w15:docId w15:val="{CAABE739-DEDA-4B29-B027-29513FF1B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56CF"/>
    <w:pPr>
      <w:spacing w:line="360" w:lineRule="auto"/>
      <w:ind w:firstLine="709"/>
      <w:jc w:val="both"/>
    </w:pPr>
    <w:rPr>
      <w:rFonts w:eastAsia="Times New Roman" w:cs="Times New Roman"/>
      <w:szCs w:val="24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rsid w:val="00447DCE"/>
    <w:pPr>
      <w:spacing w:after="160" w:line="259" w:lineRule="auto"/>
      <w:ind w:firstLine="0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1D549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1D5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DCE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7E4001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4756CF"/>
    <w:pPr>
      <w:tabs>
        <w:tab w:val="right" w:leader="dot" w:pos="9345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D731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731C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731C"/>
  </w:style>
  <w:style w:type="paragraph" w:styleId="Footer">
    <w:name w:val="footer"/>
    <w:basedOn w:val="Normal"/>
    <w:link w:val="FooterChar"/>
    <w:uiPriority w:val="99"/>
    <w:unhideWhenUsed/>
    <w:rsid w:val="005D731C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31C"/>
  </w:style>
  <w:style w:type="paragraph" w:customStyle="1" w:styleId="a">
    <w:name w:val="Титульник"/>
    <w:basedOn w:val="Normal"/>
    <w:link w:val="a0"/>
    <w:rsid w:val="00E040AD"/>
  </w:style>
  <w:style w:type="character" w:customStyle="1" w:styleId="a0">
    <w:name w:val="Титульник Знак"/>
    <w:basedOn w:val="DefaultParagraphFont"/>
    <w:link w:val="a"/>
    <w:rsid w:val="00E040AD"/>
  </w:style>
  <w:style w:type="table" w:styleId="TableGrid">
    <w:name w:val="Table Grid"/>
    <w:basedOn w:val="TableNormal"/>
    <w:rsid w:val="004E7278"/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Заголовок раздел"/>
    <w:basedOn w:val="Heading1"/>
    <w:next w:val="Heading1"/>
    <w:link w:val="a2"/>
    <w:qFormat/>
    <w:rsid w:val="002C7B88"/>
    <w:pPr>
      <w:pageBreakBefore/>
      <w:widowControl w:val="0"/>
      <w:suppressAutoHyphens/>
      <w:spacing w:after="0" w:line="360" w:lineRule="auto"/>
    </w:pPr>
    <w:rPr>
      <w:bCs w:val="0"/>
    </w:rPr>
  </w:style>
  <w:style w:type="paragraph" w:customStyle="1" w:styleId="1">
    <w:name w:val="Текст1"/>
    <w:basedOn w:val="Normal"/>
    <w:next w:val="Normal"/>
    <w:link w:val="10"/>
    <w:qFormat/>
    <w:rsid w:val="009D2D0B"/>
    <w:pPr>
      <w:widowControl w:val="0"/>
      <w:suppressAutoHyphens/>
    </w:pPr>
    <w:rPr>
      <w:bCs/>
    </w:rPr>
  </w:style>
  <w:style w:type="character" w:customStyle="1" w:styleId="a2">
    <w:name w:val="Заголовок раздел Знак"/>
    <w:basedOn w:val="DefaultParagraphFont"/>
    <w:link w:val="a1"/>
    <w:rsid w:val="002C7B88"/>
    <w:rPr>
      <w:b/>
    </w:rPr>
  </w:style>
  <w:style w:type="paragraph" w:customStyle="1" w:styleId="a3">
    <w:name w:val="Заголовок подраздел"/>
    <w:basedOn w:val="Heading2"/>
    <w:link w:val="a4"/>
    <w:qFormat/>
    <w:rsid w:val="002C7B88"/>
    <w:pPr>
      <w:keepNext w:val="0"/>
      <w:keepLines w:val="0"/>
      <w:widowControl w:val="0"/>
      <w:suppressAutoHyphens/>
      <w:spacing w:before="0"/>
    </w:pPr>
    <w:rPr>
      <w:rFonts w:ascii="Times New Roman" w:hAnsi="Times New Roman"/>
      <w:b/>
      <w:color w:val="auto"/>
      <w:sz w:val="28"/>
    </w:rPr>
  </w:style>
  <w:style w:type="character" w:customStyle="1" w:styleId="10">
    <w:name w:val="Текст1 Знак"/>
    <w:basedOn w:val="a2"/>
    <w:link w:val="1"/>
    <w:rsid w:val="009D2D0B"/>
    <w:rPr>
      <w:b w:val="0"/>
      <w:bCs/>
    </w:rPr>
  </w:style>
  <w:style w:type="paragraph" w:customStyle="1" w:styleId="a5">
    <w:name w:val="Заголовок общий"/>
    <w:basedOn w:val="a1"/>
    <w:link w:val="a6"/>
    <w:qFormat/>
    <w:rsid w:val="0026117D"/>
  </w:style>
  <w:style w:type="character" w:customStyle="1" w:styleId="a4">
    <w:name w:val="Заголовок подраздел Знак"/>
    <w:basedOn w:val="a2"/>
    <w:link w:val="a3"/>
    <w:rsid w:val="002C7B88"/>
    <w:rPr>
      <w:rFonts w:eastAsiaTheme="majorEastAsia" w:cstheme="majorBidi"/>
      <w:b/>
      <w:szCs w:val="26"/>
    </w:rPr>
  </w:style>
  <w:style w:type="character" w:customStyle="1" w:styleId="a6">
    <w:name w:val="Заголовок общий Знак"/>
    <w:basedOn w:val="a2"/>
    <w:link w:val="a5"/>
    <w:rsid w:val="0026117D"/>
    <w:rPr>
      <w:b/>
      <w:bCs w:val="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5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Default">
    <w:name w:val="Default"/>
    <w:rsid w:val="00924EA1"/>
    <w:pPr>
      <w:autoSpaceDE w:val="0"/>
      <w:autoSpaceDN w:val="0"/>
      <w:adjustRightInd w:val="0"/>
    </w:pPr>
    <w:rPr>
      <w:rFonts w:cs="Times New Roman"/>
      <w:color w:val="000000"/>
      <w:sz w:val="24"/>
      <w:szCs w:val="24"/>
    </w:rPr>
  </w:style>
  <w:style w:type="paragraph" w:customStyle="1" w:styleId="a7">
    <w:name w:val="Основной Текст"/>
    <w:basedOn w:val="Normal"/>
    <w:link w:val="a8"/>
    <w:qFormat/>
    <w:rsid w:val="00924EA1"/>
    <w:rPr>
      <w:color w:val="000000" w:themeColor="text1"/>
    </w:rPr>
  </w:style>
  <w:style w:type="character" w:customStyle="1" w:styleId="a8">
    <w:name w:val="Основной Текст Знак"/>
    <w:basedOn w:val="DefaultParagraphFont"/>
    <w:link w:val="a7"/>
    <w:locked/>
    <w:rsid w:val="00924EA1"/>
    <w:rPr>
      <w:color w:val="000000" w:themeColor="text1"/>
    </w:rPr>
  </w:style>
  <w:style w:type="paragraph" w:styleId="ListParagraph">
    <w:name w:val="List Paragraph"/>
    <w:basedOn w:val="Normal"/>
    <w:uiPriority w:val="34"/>
    <w:qFormat/>
    <w:rsid w:val="00924EA1"/>
    <w:pPr>
      <w:ind w:left="720"/>
      <w:contextualSpacing/>
    </w:pPr>
  </w:style>
  <w:style w:type="paragraph" w:customStyle="1" w:styleId="a9">
    <w:name w:val="Заголовок_раздел"/>
    <w:basedOn w:val="Heading1"/>
    <w:next w:val="a7"/>
    <w:link w:val="aa"/>
    <w:qFormat/>
    <w:rsid w:val="0069506C"/>
    <w:pPr>
      <w:keepNext/>
      <w:keepLines/>
      <w:spacing w:after="0" w:line="360" w:lineRule="auto"/>
      <w:jc w:val="left"/>
    </w:pPr>
    <w:rPr>
      <w:rFonts w:eastAsiaTheme="majorEastAsia" w:cstheme="majorBidi"/>
      <w:bCs w:val="0"/>
      <w:noProof/>
      <w:color w:val="000000" w:themeColor="text1"/>
      <w:szCs w:val="32"/>
      <w:lang w:eastAsia="ru-RU"/>
    </w:rPr>
  </w:style>
  <w:style w:type="character" w:customStyle="1" w:styleId="aa">
    <w:name w:val="Заголовок_раздел Знак"/>
    <w:basedOn w:val="Heading1Char"/>
    <w:link w:val="a9"/>
    <w:rsid w:val="0069506C"/>
    <w:rPr>
      <w:rFonts w:eastAsiaTheme="majorEastAsia" w:cstheme="majorBidi"/>
      <w:b/>
      <w:bCs w:val="0"/>
      <w:noProof/>
      <w:color w:val="000000" w:themeColor="text1"/>
      <w:szCs w:val="32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69506C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4756CF"/>
    <w:pPr>
      <w:tabs>
        <w:tab w:val="left" w:pos="1999"/>
        <w:tab w:val="right" w:leader="dot" w:pos="9345"/>
      </w:tabs>
      <w:spacing w:after="100"/>
      <w:ind w:left="280"/>
    </w:pPr>
  </w:style>
  <w:style w:type="paragraph" w:styleId="NoSpacing">
    <w:name w:val="No Spacing"/>
    <w:uiPriority w:val="1"/>
    <w:qFormat/>
    <w:rsid w:val="002C7B88"/>
    <w:pPr>
      <w:ind w:firstLine="709"/>
      <w:jc w:val="both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AF1D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aption">
    <w:name w:val="caption"/>
    <w:basedOn w:val="Normal"/>
    <w:next w:val="a7"/>
    <w:unhideWhenUsed/>
    <w:qFormat/>
    <w:rsid w:val="00447DCE"/>
    <w:pPr>
      <w:ind w:firstLine="0"/>
      <w:jc w:val="left"/>
    </w:pPr>
    <w:rPr>
      <w:iCs/>
      <w:color w:val="000000" w:themeColor="text1"/>
      <w:szCs w:val="18"/>
      <w:lang w:eastAsia="ru-RU"/>
    </w:rPr>
  </w:style>
  <w:style w:type="character" w:styleId="CommentReference">
    <w:name w:val="annotation reference"/>
    <w:basedOn w:val="DefaultParagraphFont"/>
    <w:semiHidden/>
    <w:unhideWhenUsed/>
    <w:rsid w:val="009D3C57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9D3C57"/>
    <w:pPr>
      <w:ind w:firstLine="0"/>
      <w:jc w:val="left"/>
    </w:pPr>
    <w:rPr>
      <w:sz w:val="20"/>
      <w:szCs w:val="20"/>
      <w:lang w:eastAsia="ru-RU"/>
    </w:rPr>
  </w:style>
  <w:style w:type="character" w:customStyle="1" w:styleId="CommentTextChar">
    <w:name w:val="Comment Text Char"/>
    <w:basedOn w:val="DefaultParagraphFont"/>
    <w:link w:val="CommentText"/>
    <w:semiHidden/>
    <w:rsid w:val="009D3C57"/>
    <w:rPr>
      <w:rFonts w:eastAsia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D3C57"/>
    <w:pPr>
      <w:ind w:firstLine="709"/>
      <w:jc w:val="both"/>
    </w:pPr>
    <w:rPr>
      <w:rFonts w:eastAsiaTheme="minorHAnsi" w:cstheme="minorBidi"/>
      <w:b/>
      <w:bCs/>
      <w:lang w:eastAsia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D3C57"/>
    <w:rPr>
      <w:rFonts w:eastAsia="Times New Roman" w:cs="Times New Roman"/>
      <w:b/>
      <w:bCs/>
      <w:sz w:val="20"/>
      <w:szCs w:val="20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D33F5B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4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29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89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822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34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9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1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4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670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09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780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6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7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hyperlink" Target="http://e.lanbook.com/books/element.php?pl1_id=44785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://e.lanbook.com/books/element.php?pl1_id=1226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1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2.png"/><Relationship Id="rId32" Type="http://schemas.openxmlformats.org/officeDocument/2006/relationships/image" Target="media/image20.jp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1.pn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10" Type="http://schemas.openxmlformats.org/officeDocument/2006/relationships/image" Target="media/image3.jpg"/><Relationship Id="rId19" Type="http://schemas.openxmlformats.org/officeDocument/2006/relationships/hyperlink" Target="http://e.lanbook.com/books/element.php?pl1_id=1237" TargetMode="External"/><Relationship Id="rId31" Type="http://schemas.openxmlformats.org/officeDocument/2006/relationships/image" Target="media/image19.jp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0.pn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hyperlink" Target="http://e.lanbook.com/books/element.php?pl1_id=1246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hyperlink" Target="http://e.lanbook.com/books/element.php?pl1_id=62497" TargetMode="External"/><Relationship Id="rId41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mbo\&#1056;&#1072;&#1073;&#1086;&#1095;&#1080;&#1081;%20&#1089;&#1090;&#1086;&#1083;\&#1059;&#1095;&#1105;&#1073;&#1072;\&#1064;&#1072;&#1073;&#1083;&#1086;&#1085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CED403-FE03-408A-9608-A2A154DBE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C:\Users\dimbo\Рабочий стол\Учёба\Шаблон.dotm</Template>
  <TotalTime>700</TotalTime>
  <Pages>47</Pages>
  <Words>4538</Words>
  <Characters>31636</Characters>
  <Application>Microsoft Office Word</Application>
  <DocSecurity>0</DocSecurity>
  <Lines>1506</Lines>
  <Paragraphs>1004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Борсук</dc:creator>
  <cp:keywords/>
  <dc:description/>
  <cp:lastModifiedBy>Microsoft Office User</cp:lastModifiedBy>
  <cp:revision>42</cp:revision>
  <dcterms:created xsi:type="dcterms:W3CDTF">2024-11-09T06:09:00Z</dcterms:created>
  <dcterms:modified xsi:type="dcterms:W3CDTF">2025-02-07T08:37:00Z</dcterms:modified>
</cp:coreProperties>
</file>