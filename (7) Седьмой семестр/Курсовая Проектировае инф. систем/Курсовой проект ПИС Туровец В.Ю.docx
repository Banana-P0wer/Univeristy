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AF131" w14:textId="77777777" w:rsidR="000737DD" w:rsidRDefault="000737DD" w:rsidP="000737DD">
      <w:pPr>
        <w:tabs>
          <w:tab w:val="left" w:pos="6237"/>
        </w:tabs>
        <w:ind w:firstLine="0"/>
        <w:jc w:val="center"/>
        <w:rPr>
          <w:sz w:val="24"/>
        </w:rPr>
      </w:pPr>
      <w:r>
        <w:rPr>
          <w:rFonts w:ascii="Arial" w:hAnsi="Arial" w:cs="Arial"/>
          <w:b/>
          <w:noProof/>
          <w:szCs w:val="28"/>
          <w:lang w:val="ru-RU" w:eastAsia="ru-RU"/>
        </w:rPr>
        <w:drawing>
          <wp:inline distT="0" distB="0" distL="0" distR="0" wp14:anchorId="7E98717C" wp14:editId="39468BB3">
            <wp:extent cx="352425" cy="581025"/>
            <wp:effectExtent l="0" t="0" r="9525" b="9525"/>
            <wp:docPr id="1" name="Рисунок 1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C36F" w14:textId="77777777" w:rsidR="000737DD" w:rsidRPr="000737DD" w:rsidRDefault="000737DD" w:rsidP="000737DD">
      <w:pPr>
        <w:ind w:firstLine="0"/>
        <w:jc w:val="center"/>
        <w:rPr>
          <w:sz w:val="22"/>
          <w:lang w:val="ru-RU"/>
        </w:rPr>
      </w:pPr>
      <w:r w:rsidRPr="000737DD">
        <w:rPr>
          <w:sz w:val="22"/>
          <w:lang w:val="ru-RU"/>
        </w:rPr>
        <w:t>МИНИСТЕРСТВО НАУКИ И ВЫСШЕГО ОБРАЗОВАНИЯ РОССИЙСКОЙ ФЕДЕРАЦИИ</w:t>
      </w:r>
    </w:p>
    <w:p w14:paraId="5A7D62F9" w14:textId="77777777" w:rsidR="000737DD" w:rsidRPr="000737DD" w:rsidRDefault="000737DD" w:rsidP="000737DD">
      <w:pPr>
        <w:widowControl w:val="0"/>
        <w:ind w:firstLine="0"/>
        <w:jc w:val="center"/>
        <w:rPr>
          <w:sz w:val="22"/>
          <w:lang w:val="ru-RU"/>
        </w:rPr>
      </w:pPr>
      <w:r w:rsidRPr="000737DD">
        <w:rPr>
          <w:sz w:val="22"/>
          <w:lang w:val="ru-RU"/>
        </w:rPr>
        <w:t>Федеральное государственное автономное образовательное учреждение высшего образования</w:t>
      </w:r>
    </w:p>
    <w:p w14:paraId="174AC8A5" w14:textId="77777777" w:rsidR="000737DD" w:rsidRDefault="000737DD" w:rsidP="000737DD">
      <w:pPr>
        <w:widowControl w:val="0"/>
        <w:shd w:val="clear" w:color="auto" w:fill="FFFFFF"/>
        <w:ind w:firstLine="0"/>
        <w:jc w:val="center"/>
        <w:rPr>
          <w:b/>
          <w:bCs/>
          <w:szCs w:val="28"/>
        </w:rPr>
      </w:pPr>
      <w:r>
        <w:rPr>
          <w:b/>
          <w:bCs/>
          <w:szCs w:val="28"/>
        </w:rPr>
        <w:t>«Дальневосточный федеральный университет»</w:t>
      </w:r>
    </w:p>
    <w:p w14:paraId="2B0021C8" w14:textId="77777777" w:rsidR="000737DD" w:rsidRDefault="000737DD" w:rsidP="000737DD">
      <w:pPr>
        <w:widowControl w:val="0"/>
        <w:shd w:val="clear" w:color="auto" w:fill="FFFFFF"/>
        <w:ind w:firstLine="0"/>
        <w:jc w:val="center"/>
        <w:rPr>
          <w:bCs/>
          <w:szCs w:val="28"/>
        </w:rPr>
      </w:pPr>
      <w:r>
        <w:rPr>
          <w:bCs/>
          <w:szCs w:val="28"/>
        </w:rPr>
        <w:t>(ДВФУ)</w:t>
      </w:r>
    </w:p>
    <w:p w14:paraId="3F1CC634" w14:textId="77777777" w:rsidR="000737DD" w:rsidRDefault="000737DD" w:rsidP="000737DD">
      <w:pPr>
        <w:shd w:val="clear" w:color="auto" w:fill="FFFFFF"/>
        <w:ind w:firstLine="0"/>
        <w:jc w:val="left"/>
        <w:rPr>
          <w:b/>
          <w:bCs/>
          <w:szCs w:val="28"/>
        </w:rPr>
      </w:pPr>
    </w:p>
    <w:p w14:paraId="4DEC9CD8" w14:textId="77777777" w:rsidR="000737DD" w:rsidRDefault="000737DD" w:rsidP="000737DD">
      <w:pPr>
        <w:pBdr>
          <w:top w:val="thinThickSmallGap" w:sz="24" w:space="1" w:color="auto"/>
        </w:pBdr>
        <w:ind w:firstLine="0"/>
        <w:jc w:val="left"/>
        <w:rPr>
          <w:sz w:val="20"/>
        </w:rPr>
      </w:pPr>
    </w:p>
    <w:tbl>
      <w:tblPr>
        <w:tblW w:w="9356" w:type="dxa"/>
        <w:jc w:val="center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0737DD" w:rsidRPr="008D3524" w14:paraId="2932E942" w14:textId="77777777" w:rsidTr="00FE3143">
        <w:trPr>
          <w:jc w:val="center"/>
        </w:trPr>
        <w:tc>
          <w:tcPr>
            <w:tcW w:w="9356" w:type="dxa"/>
          </w:tcPr>
          <w:p w14:paraId="748EA7EF" w14:textId="0FCDC045" w:rsidR="000737DD" w:rsidRPr="000737DD" w:rsidRDefault="000737DD" w:rsidP="000737DD">
            <w:pPr>
              <w:widowControl w:val="0"/>
              <w:ind w:firstLine="0"/>
              <w:jc w:val="center"/>
              <w:rPr>
                <w:b/>
                <w:szCs w:val="28"/>
                <w:lang w:val="ru-RU"/>
              </w:rPr>
            </w:pPr>
            <w:bookmarkStart w:id="0" w:name="_Hlk46317740"/>
            <w:r w:rsidRPr="000737DD">
              <w:rPr>
                <w:b/>
                <w:szCs w:val="28"/>
                <w:lang w:val="ru-RU"/>
              </w:rPr>
              <w:t>ИНСТИТУТ МАТЕМАТИКИ И КОМПЬЮТЕРНЫХ ТЕХНОЛОГИЙ</w:t>
            </w:r>
          </w:p>
          <w:p w14:paraId="1FCD7CA1" w14:textId="77777777" w:rsidR="000737DD" w:rsidRPr="000737DD" w:rsidRDefault="000737DD" w:rsidP="00FE3143">
            <w:pPr>
              <w:widowControl w:val="0"/>
              <w:ind w:firstLine="0"/>
              <w:jc w:val="center"/>
              <w:rPr>
                <w:sz w:val="20"/>
                <w:lang w:val="ru-RU"/>
              </w:rPr>
            </w:pPr>
            <w:r w:rsidRPr="000737DD">
              <w:rPr>
                <w:b/>
                <w:bCs/>
                <w:szCs w:val="28"/>
                <w:lang w:val="ru-RU"/>
              </w:rPr>
              <w:t>Департамент информационных и компьютерных систем</w:t>
            </w:r>
          </w:p>
        </w:tc>
      </w:tr>
      <w:bookmarkEnd w:id="0"/>
    </w:tbl>
    <w:p w14:paraId="14840B41" w14:textId="77777777" w:rsidR="000737DD" w:rsidRPr="000737DD" w:rsidRDefault="000737DD" w:rsidP="000737DD">
      <w:pPr>
        <w:ind w:firstLine="0"/>
        <w:jc w:val="left"/>
        <w:rPr>
          <w:szCs w:val="28"/>
          <w:lang w:val="ru-RU"/>
        </w:rPr>
      </w:pPr>
    </w:p>
    <w:p w14:paraId="4C8656DD" w14:textId="77777777" w:rsidR="000737DD" w:rsidRPr="00880A99" w:rsidRDefault="000737DD" w:rsidP="000737DD">
      <w:pPr>
        <w:widowControl w:val="0"/>
        <w:spacing w:line="240" w:lineRule="auto"/>
        <w:jc w:val="center"/>
        <w:rPr>
          <w:b/>
          <w:lang w:val="ru-RU"/>
        </w:rPr>
      </w:pPr>
      <w:r w:rsidRPr="00880A99">
        <w:rPr>
          <w:lang w:val="ru-RU"/>
        </w:rPr>
        <w:t>Туровец Владислав Юрьевич</w:t>
      </w:r>
    </w:p>
    <w:p w14:paraId="1341DA1C" w14:textId="77777777" w:rsidR="000737DD" w:rsidRPr="000737DD" w:rsidRDefault="000737DD" w:rsidP="000737DD">
      <w:pPr>
        <w:widowControl w:val="0"/>
        <w:ind w:firstLine="0"/>
        <w:jc w:val="center"/>
        <w:rPr>
          <w:szCs w:val="28"/>
          <w:lang w:val="ru-RU" w:eastAsia="ru-RU"/>
        </w:rPr>
      </w:pPr>
    </w:p>
    <w:p w14:paraId="09B0F2AB" w14:textId="77777777" w:rsidR="000737DD" w:rsidRPr="00880A99" w:rsidRDefault="000737DD" w:rsidP="000737DD">
      <w:pPr>
        <w:widowControl w:val="0"/>
        <w:spacing w:line="240" w:lineRule="auto"/>
        <w:ind w:firstLine="0"/>
        <w:jc w:val="center"/>
        <w:rPr>
          <w:rFonts w:eastAsia="Calibri"/>
          <w:lang w:val="ru-RU"/>
        </w:rPr>
      </w:pPr>
      <w:r w:rsidRPr="00880A99">
        <w:rPr>
          <w:rFonts w:eastAsia="Calibri"/>
          <w:lang w:val="ru-RU"/>
        </w:rPr>
        <w:t>Проектирование информационной системы для автоматизации онлайн-продаж спортивных товаров</w:t>
      </w:r>
      <w:r>
        <w:rPr>
          <w:rFonts w:eastAsia="Calibri"/>
          <w:lang w:val="ru-RU"/>
        </w:rPr>
        <w:t xml:space="preserve"> предприятия ИП «Туровец»</w:t>
      </w:r>
    </w:p>
    <w:p w14:paraId="5523AA85" w14:textId="77777777" w:rsidR="000737DD" w:rsidRPr="000737DD" w:rsidRDefault="000737DD" w:rsidP="000737DD">
      <w:pPr>
        <w:widowControl w:val="0"/>
        <w:ind w:firstLine="0"/>
        <w:jc w:val="center"/>
        <w:rPr>
          <w:b/>
          <w:bCs/>
          <w:szCs w:val="28"/>
          <w:lang w:val="ru-RU" w:eastAsia="ru-RU"/>
        </w:rPr>
      </w:pPr>
    </w:p>
    <w:p w14:paraId="54518822" w14:textId="77777777" w:rsidR="000737DD" w:rsidRPr="000737DD" w:rsidRDefault="000737DD" w:rsidP="000737DD">
      <w:pPr>
        <w:widowControl w:val="0"/>
        <w:ind w:firstLine="0"/>
        <w:jc w:val="center"/>
        <w:rPr>
          <w:b/>
          <w:bCs/>
          <w:szCs w:val="28"/>
          <w:lang w:val="ru-RU" w:eastAsia="ru-RU"/>
        </w:rPr>
      </w:pPr>
      <w:r w:rsidRPr="000737DD">
        <w:rPr>
          <w:b/>
          <w:bCs/>
          <w:szCs w:val="28"/>
          <w:lang w:val="ru-RU" w:eastAsia="ru-RU"/>
        </w:rPr>
        <w:t>КУРСОВОЙ ПРОЕКТ</w:t>
      </w:r>
    </w:p>
    <w:p w14:paraId="56E055B2" w14:textId="0886F35D" w:rsidR="000737DD" w:rsidRPr="000737DD" w:rsidRDefault="000737DD" w:rsidP="000737DD">
      <w:pPr>
        <w:widowControl w:val="0"/>
        <w:ind w:firstLine="0"/>
        <w:jc w:val="center"/>
        <w:rPr>
          <w:szCs w:val="28"/>
          <w:lang w:val="ru-RU" w:eastAsia="ru-RU"/>
        </w:rPr>
      </w:pPr>
      <w:r w:rsidRPr="00880A99">
        <w:rPr>
          <w:bCs/>
          <w:lang w:val="ru-RU"/>
        </w:rPr>
        <w:t>по дисциплине «Проектирование информационных систем»</w:t>
      </w:r>
    </w:p>
    <w:tbl>
      <w:tblPr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737DD" w:rsidRPr="00D8712E" w14:paraId="159FB8E9" w14:textId="77777777" w:rsidTr="00FE3143">
        <w:tc>
          <w:tcPr>
            <w:tcW w:w="10138" w:type="dxa"/>
          </w:tcPr>
          <w:p w14:paraId="7744633B" w14:textId="77777777" w:rsidR="000737DD" w:rsidRPr="000737DD" w:rsidRDefault="000737DD" w:rsidP="00FE3143">
            <w:pPr>
              <w:widowControl w:val="0"/>
              <w:spacing w:line="256" w:lineRule="auto"/>
              <w:ind w:firstLine="0"/>
              <w:jc w:val="center"/>
              <w:rPr>
                <w:szCs w:val="28"/>
                <w:lang w:val="ru-RU" w:eastAsia="ru-RU" w:bidi="hi-IN"/>
              </w:rPr>
            </w:pPr>
          </w:p>
        </w:tc>
      </w:tr>
    </w:tbl>
    <w:p w14:paraId="02E7EDF8" w14:textId="77777777" w:rsidR="000737DD" w:rsidRPr="000737DD" w:rsidRDefault="000737DD" w:rsidP="000737DD">
      <w:pPr>
        <w:widowControl w:val="0"/>
        <w:ind w:firstLine="0"/>
        <w:jc w:val="left"/>
        <w:rPr>
          <w:szCs w:val="28"/>
          <w:lang w:val="ru-RU" w:eastAsia="ru-RU"/>
        </w:rPr>
      </w:pPr>
    </w:p>
    <w:tbl>
      <w:tblPr>
        <w:tblW w:w="100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30"/>
        <w:gridCol w:w="5105"/>
      </w:tblGrid>
      <w:tr w:rsidR="000737DD" w14:paraId="50A3613C" w14:textId="77777777" w:rsidTr="00FE3143">
        <w:trPr>
          <w:gridBefore w:val="1"/>
          <w:wBefore w:w="4928" w:type="dxa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6A10269" w14:textId="77777777" w:rsidR="000737DD" w:rsidRDefault="000737DD" w:rsidP="00FE3143">
            <w:pPr>
              <w:pStyle w:val="Default"/>
              <w:spacing w:line="256" w:lineRule="auto"/>
              <w:rPr>
                <w:sz w:val="23"/>
                <w:szCs w:val="23"/>
                <w:lang w:bidi="hi-IN"/>
              </w:rPr>
            </w:pPr>
            <w:r>
              <w:rPr>
                <w:sz w:val="28"/>
                <w:szCs w:val="28"/>
                <w:lang w:bidi="hi-IN"/>
              </w:rPr>
              <w:t>Студент гр. Б9121-09.03.03</w:t>
            </w:r>
            <w:r>
              <w:rPr>
                <w:sz w:val="23"/>
                <w:szCs w:val="23"/>
                <w:lang w:bidi="hi-IN"/>
              </w:rPr>
              <w:t xml:space="preserve"> _____________ </w:t>
            </w:r>
          </w:p>
          <w:p w14:paraId="39E63C48" w14:textId="77777777" w:rsidR="000737DD" w:rsidRDefault="000737DD" w:rsidP="00FE3143">
            <w:pPr>
              <w:tabs>
                <w:tab w:val="left" w:pos="5954"/>
              </w:tabs>
              <w:spacing w:line="256" w:lineRule="auto"/>
              <w:ind w:firstLine="0"/>
              <w:jc w:val="left"/>
              <w:rPr>
                <w:sz w:val="18"/>
                <w:szCs w:val="18"/>
                <w:lang w:eastAsia="ru-RU" w:bidi="hi-IN"/>
              </w:rPr>
            </w:pPr>
            <w:r>
              <w:rPr>
                <w:sz w:val="18"/>
                <w:szCs w:val="18"/>
                <w:lang w:eastAsia="ru-RU" w:bidi="hi-IN"/>
              </w:rPr>
              <w:t xml:space="preserve">                                                                                  (подпись)</w:t>
            </w:r>
          </w:p>
        </w:tc>
      </w:tr>
      <w:tr w:rsidR="000737DD" w:rsidRPr="00D8712E" w14:paraId="056C9B45" w14:textId="77777777" w:rsidTr="00FE3143">
        <w:trPr>
          <w:gridBefore w:val="1"/>
          <w:wBefore w:w="4928" w:type="dxa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26D614CA" w14:textId="77777777" w:rsidR="000737DD" w:rsidRPr="000737DD" w:rsidRDefault="000737DD" w:rsidP="00FE3143">
            <w:pPr>
              <w:widowControl w:val="0"/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</w:p>
          <w:p w14:paraId="7DE842A0" w14:textId="77777777" w:rsidR="000737DD" w:rsidRPr="000737DD" w:rsidRDefault="000737DD" w:rsidP="00FE3143">
            <w:pPr>
              <w:widowControl w:val="0"/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Руководитель: профессор</w:t>
            </w:r>
          </w:p>
          <w:p w14:paraId="5250EBA3" w14:textId="77777777" w:rsidR="000737DD" w:rsidRPr="000737DD" w:rsidRDefault="000737DD" w:rsidP="00FE3143">
            <w:pPr>
              <w:widowControl w:val="0"/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_____________ Бедрина С. Л.</w:t>
            </w:r>
          </w:p>
        </w:tc>
      </w:tr>
      <w:tr w:rsidR="000737DD" w:rsidRPr="00D8712E" w14:paraId="6317C6BB" w14:textId="77777777" w:rsidTr="00FE3143"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14:paraId="328D4B62" w14:textId="77777777" w:rsidR="000737DD" w:rsidRPr="000737DD" w:rsidRDefault="000737DD" w:rsidP="00FE3143">
            <w:pPr>
              <w:spacing w:line="256" w:lineRule="auto"/>
              <w:ind w:firstLine="0"/>
              <w:jc w:val="center"/>
              <w:rPr>
                <w:szCs w:val="28"/>
                <w:lang w:val="ru-RU" w:eastAsia="ru-RU" w:bidi="hi-IN"/>
              </w:rPr>
            </w:pPr>
          </w:p>
          <w:p w14:paraId="7191B39C" w14:textId="77777777" w:rsidR="000737DD" w:rsidRPr="000737DD" w:rsidRDefault="000737DD" w:rsidP="00FE3143">
            <w:pPr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Регистрационный № ________</w:t>
            </w:r>
          </w:p>
          <w:p w14:paraId="7DA44CAC" w14:textId="77777777" w:rsidR="000737DD" w:rsidRPr="000737DD" w:rsidRDefault="000737DD" w:rsidP="00FE3143">
            <w:pPr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___________  ___________________</w:t>
            </w:r>
          </w:p>
          <w:p w14:paraId="231E5CFF" w14:textId="77777777" w:rsidR="000737DD" w:rsidRPr="000737DD" w:rsidRDefault="000737DD" w:rsidP="00FE3143">
            <w:pPr>
              <w:spacing w:line="256" w:lineRule="auto"/>
              <w:ind w:firstLine="0"/>
              <w:jc w:val="left"/>
              <w:rPr>
                <w:sz w:val="22"/>
                <w:lang w:val="ru-RU" w:eastAsia="ru-RU" w:bidi="hi-IN"/>
              </w:rPr>
            </w:pPr>
            <w:r w:rsidRPr="000737DD">
              <w:rPr>
                <w:sz w:val="22"/>
                <w:lang w:val="ru-RU" w:eastAsia="ru-RU" w:bidi="hi-IN"/>
              </w:rPr>
              <w:t xml:space="preserve">      подпись                      И.О.Фамилия</w:t>
            </w:r>
          </w:p>
          <w:p w14:paraId="5EE25583" w14:textId="6F588999" w:rsidR="000737DD" w:rsidRPr="000737DD" w:rsidRDefault="000737DD" w:rsidP="00FE3143">
            <w:pPr>
              <w:spacing w:line="256" w:lineRule="auto"/>
              <w:ind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«_____» ___________________ 202</w:t>
            </w:r>
            <w:r w:rsidR="008D3524">
              <w:rPr>
                <w:szCs w:val="28"/>
                <w:lang w:val="ru-RU" w:eastAsia="ru-RU" w:bidi="hi-IN"/>
              </w:rPr>
              <w:t>5</w:t>
            </w:r>
            <w:r w:rsidRPr="000737DD">
              <w:rPr>
                <w:szCs w:val="28"/>
                <w:lang w:val="ru-RU" w:eastAsia="ru-RU" w:bidi="hi-IN"/>
              </w:rPr>
              <w:t xml:space="preserve"> г.</w:t>
            </w:r>
          </w:p>
          <w:p w14:paraId="2BF7693E" w14:textId="77777777" w:rsidR="000737DD" w:rsidRPr="000737DD" w:rsidRDefault="000737DD" w:rsidP="00FE3143">
            <w:pPr>
              <w:spacing w:line="256" w:lineRule="auto"/>
              <w:ind w:firstLine="0"/>
              <w:jc w:val="center"/>
              <w:rPr>
                <w:szCs w:val="28"/>
                <w:lang w:val="ru-RU" w:eastAsia="ru-RU" w:bidi="hi-IN"/>
              </w:rPr>
            </w:pPr>
          </w:p>
          <w:p w14:paraId="4D8D4384" w14:textId="77777777" w:rsidR="000737DD" w:rsidRPr="000737DD" w:rsidRDefault="000737DD" w:rsidP="00FE3143">
            <w:pPr>
              <w:spacing w:line="256" w:lineRule="auto"/>
              <w:ind w:firstLine="0"/>
              <w:jc w:val="center"/>
              <w:rPr>
                <w:szCs w:val="28"/>
                <w:lang w:val="ru-RU" w:eastAsia="ru-RU" w:bidi="hi-IN"/>
              </w:rPr>
            </w:pPr>
          </w:p>
          <w:p w14:paraId="7CDB8C6B" w14:textId="77777777" w:rsidR="000737DD" w:rsidRPr="000737DD" w:rsidRDefault="000737DD" w:rsidP="000737DD">
            <w:pPr>
              <w:spacing w:line="256" w:lineRule="auto"/>
              <w:ind w:firstLine="0"/>
              <w:rPr>
                <w:szCs w:val="28"/>
                <w:lang w:val="ru-RU" w:eastAsia="ru-RU" w:bidi="hi-IN"/>
              </w:rPr>
            </w:pPr>
          </w:p>
          <w:p w14:paraId="0DA6E29B" w14:textId="77777777" w:rsidR="000737DD" w:rsidRPr="000737DD" w:rsidRDefault="000737DD" w:rsidP="00FE3143">
            <w:pPr>
              <w:spacing w:line="256" w:lineRule="auto"/>
              <w:ind w:firstLine="0"/>
              <w:jc w:val="center"/>
              <w:rPr>
                <w:szCs w:val="28"/>
                <w:lang w:val="ru-RU" w:eastAsia="ru-RU" w:bidi="hi-IN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564FFFFE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</w:p>
          <w:p w14:paraId="561C8924" w14:textId="77777777" w:rsidR="000737DD" w:rsidRPr="000737DD" w:rsidRDefault="000737DD" w:rsidP="00FE3143">
            <w:pPr>
              <w:widowControl w:val="0"/>
              <w:spacing w:line="256" w:lineRule="auto"/>
              <w:ind w:left="34"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Оценка ________________________</w:t>
            </w:r>
          </w:p>
          <w:p w14:paraId="1FC60A10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</w:p>
          <w:p w14:paraId="0B7CD571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____________  ___________________</w:t>
            </w:r>
          </w:p>
          <w:p w14:paraId="4F150A6B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 w:val="22"/>
                <w:lang w:val="ru-RU" w:eastAsia="ru-RU" w:bidi="hi-IN"/>
              </w:rPr>
            </w:pPr>
            <w:r w:rsidRPr="000737DD">
              <w:rPr>
                <w:sz w:val="22"/>
                <w:lang w:val="ru-RU" w:eastAsia="ru-RU" w:bidi="hi-IN"/>
              </w:rPr>
              <w:t xml:space="preserve">          подпись                       И.О.Фамилия</w:t>
            </w:r>
          </w:p>
          <w:p w14:paraId="753D97D0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</w:p>
          <w:p w14:paraId="56F60ACF" w14:textId="2A234FF2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  <w:r w:rsidRPr="000737DD">
              <w:rPr>
                <w:szCs w:val="28"/>
                <w:lang w:val="ru-RU" w:eastAsia="ru-RU" w:bidi="hi-IN"/>
              </w:rPr>
              <w:t>«_____» ________________ 202</w:t>
            </w:r>
            <w:r w:rsidR="008D3524">
              <w:rPr>
                <w:szCs w:val="28"/>
                <w:lang w:val="ru-RU" w:eastAsia="ru-RU" w:bidi="hi-IN"/>
              </w:rPr>
              <w:t>5</w:t>
            </w:r>
            <w:r w:rsidRPr="000737DD">
              <w:rPr>
                <w:szCs w:val="28"/>
                <w:lang w:val="ru-RU" w:eastAsia="ru-RU" w:bidi="hi-IN"/>
              </w:rPr>
              <w:t xml:space="preserve"> г.</w:t>
            </w:r>
          </w:p>
          <w:p w14:paraId="380997F8" w14:textId="77777777" w:rsidR="000737DD" w:rsidRPr="000737DD" w:rsidRDefault="000737DD" w:rsidP="00FE3143">
            <w:pPr>
              <w:widowControl w:val="0"/>
              <w:spacing w:line="256" w:lineRule="auto"/>
              <w:ind w:left="88" w:firstLine="0"/>
              <w:jc w:val="left"/>
              <w:rPr>
                <w:szCs w:val="28"/>
                <w:lang w:val="ru-RU" w:eastAsia="ru-RU" w:bidi="hi-IN"/>
              </w:rPr>
            </w:pPr>
          </w:p>
        </w:tc>
      </w:tr>
    </w:tbl>
    <w:p w14:paraId="35831CC7" w14:textId="77777777" w:rsidR="000737DD" w:rsidRPr="003F73C9" w:rsidRDefault="000737DD" w:rsidP="000737DD">
      <w:pPr>
        <w:widowControl w:val="0"/>
        <w:ind w:firstLine="0"/>
        <w:jc w:val="center"/>
        <w:rPr>
          <w:szCs w:val="28"/>
          <w:lang w:val="ru-RU" w:eastAsia="ru-RU"/>
        </w:rPr>
      </w:pPr>
      <w:bookmarkStart w:id="1" w:name="_Toc143067983"/>
      <w:bookmarkStart w:id="2" w:name="_Toc150571762"/>
      <w:bookmarkStart w:id="3" w:name="_Toc154462860"/>
      <w:bookmarkStart w:id="4" w:name="_Toc154667207"/>
      <w:bookmarkStart w:id="5" w:name="_Toc182733104"/>
      <w:bookmarkStart w:id="6" w:name="_Toc182735224"/>
      <w:bookmarkStart w:id="7" w:name="_Toc182800955"/>
      <w:bookmarkStart w:id="8" w:name="_Toc184522017"/>
      <w:r w:rsidRPr="003F73C9">
        <w:rPr>
          <w:szCs w:val="28"/>
          <w:lang w:val="ru-RU" w:eastAsia="ru-RU"/>
        </w:rPr>
        <w:t>г. Владивосток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7FCACB7B" w14:textId="5E7AEC5C" w:rsidR="00924EA1" w:rsidRPr="003F73C9" w:rsidRDefault="000737DD" w:rsidP="000737DD">
      <w:pPr>
        <w:widowControl w:val="0"/>
        <w:ind w:firstLine="0"/>
        <w:jc w:val="center"/>
        <w:rPr>
          <w:szCs w:val="28"/>
          <w:lang w:val="ru-RU" w:eastAsia="ru-RU"/>
        </w:rPr>
      </w:pPr>
      <w:r w:rsidRPr="003F73C9">
        <w:rPr>
          <w:szCs w:val="28"/>
          <w:lang w:val="ru-RU" w:eastAsia="ru-RU"/>
        </w:rPr>
        <w:t>202</w:t>
      </w:r>
      <w:r w:rsidR="008D3524">
        <w:rPr>
          <w:szCs w:val="28"/>
          <w:lang w:val="ru-RU" w:eastAsia="ru-RU"/>
        </w:rPr>
        <w:t>5</w:t>
      </w:r>
      <w:r w:rsidR="00880A99" w:rsidRPr="00880A99">
        <w:rPr>
          <w:color w:val="000000"/>
          <w:lang w:val="ru-RU"/>
        </w:rPr>
        <w:br w:type="page"/>
      </w:r>
    </w:p>
    <w:p w14:paraId="6C9575E9" w14:textId="77777777" w:rsidR="0069506C" w:rsidRPr="00774E21" w:rsidRDefault="0069506C" w:rsidP="00774E21">
      <w:pPr>
        <w:jc w:val="center"/>
        <w:rPr>
          <w:b/>
          <w:bCs/>
          <w:lang w:val="ru-RU"/>
        </w:rPr>
      </w:pPr>
      <w:bookmarkStart w:id="9" w:name="_Toc182661463"/>
      <w:bookmarkStart w:id="10" w:name="_Toc189770017"/>
      <w:r w:rsidRPr="00774E21">
        <w:rPr>
          <w:b/>
          <w:bCs/>
          <w:lang w:val="ru-RU"/>
        </w:rPr>
        <w:lastRenderedPageBreak/>
        <w:t>ТЕХНИЧЕСКОЕ ЗАДАНИЕ НА КУРСОВОЙ ПРОЕКТ</w:t>
      </w:r>
      <w:bookmarkEnd w:id="9"/>
      <w:bookmarkEnd w:id="10"/>
    </w:p>
    <w:p w14:paraId="3CD9604F" w14:textId="77777777" w:rsidR="0069506C" w:rsidRPr="003F73C9" w:rsidRDefault="0069506C" w:rsidP="00880A99">
      <w:pPr>
        <w:jc w:val="left"/>
        <w:rPr>
          <w:szCs w:val="28"/>
          <w:lang w:val="ru-RU"/>
        </w:rPr>
      </w:pPr>
    </w:p>
    <w:p w14:paraId="7A50897E" w14:textId="2395459A" w:rsidR="0069506C" w:rsidRPr="003F73C9" w:rsidRDefault="0069506C" w:rsidP="00880A99">
      <w:pPr>
        <w:jc w:val="left"/>
        <w:rPr>
          <w:szCs w:val="28"/>
          <w:lang w:val="ru-RU"/>
        </w:rPr>
      </w:pPr>
      <w:r w:rsidRPr="003F73C9">
        <w:rPr>
          <w:b/>
          <w:bCs/>
          <w:szCs w:val="28"/>
          <w:lang w:val="ru-RU"/>
        </w:rPr>
        <w:t>Студента</w:t>
      </w:r>
      <w:r w:rsidRPr="003F73C9">
        <w:rPr>
          <w:szCs w:val="28"/>
          <w:lang w:val="ru-RU"/>
        </w:rPr>
        <w:t xml:space="preserve"> </w:t>
      </w:r>
      <w:r w:rsidR="00A84F42" w:rsidRPr="003F73C9">
        <w:rPr>
          <w:szCs w:val="28"/>
          <w:u w:val="single"/>
          <w:lang w:val="ru-RU"/>
        </w:rPr>
        <w:t>Туровец Владислава Юрьевича</w:t>
      </w:r>
      <w:r w:rsidRPr="003F73C9">
        <w:rPr>
          <w:szCs w:val="28"/>
          <w:lang w:val="ru-RU"/>
        </w:rPr>
        <w:t xml:space="preserve"> </w:t>
      </w:r>
      <w:r w:rsidRPr="003F73C9">
        <w:rPr>
          <w:b/>
          <w:bCs/>
          <w:szCs w:val="28"/>
          <w:lang w:val="ru-RU"/>
        </w:rPr>
        <w:t>группы</w:t>
      </w:r>
      <w:r w:rsidRPr="003F73C9">
        <w:rPr>
          <w:szCs w:val="28"/>
          <w:lang w:val="ru-RU"/>
        </w:rPr>
        <w:t xml:space="preserve"> </w:t>
      </w:r>
      <w:r w:rsidRPr="003F73C9">
        <w:rPr>
          <w:szCs w:val="28"/>
          <w:u w:val="single"/>
          <w:lang w:val="ru-RU"/>
        </w:rPr>
        <w:t>Б9121-09.03.03пиэ</w:t>
      </w:r>
    </w:p>
    <w:p w14:paraId="7EB79BF5" w14:textId="77777777" w:rsidR="0069506C" w:rsidRPr="003F73C9" w:rsidRDefault="0069506C" w:rsidP="00880A99">
      <w:pPr>
        <w:jc w:val="left"/>
        <w:rPr>
          <w:szCs w:val="28"/>
          <w:lang w:val="ru-RU"/>
        </w:rPr>
      </w:pPr>
    </w:p>
    <w:p w14:paraId="64E70980" w14:textId="77777777" w:rsidR="0069506C" w:rsidRPr="003F73C9" w:rsidRDefault="0069506C" w:rsidP="00880A99">
      <w:pPr>
        <w:jc w:val="left"/>
        <w:rPr>
          <w:b/>
          <w:bCs/>
          <w:szCs w:val="28"/>
          <w:lang w:val="ru-RU"/>
        </w:rPr>
      </w:pPr>
      <w:r w:rsidRPr="003F73C9">
        <w:rPr>
          <w:b/>
          <w:bCs/>
          <w:szCs w:val="28"/>
          <w:lang w:val="ru-RU"/>
        </w:rPr>
        <w:t>Тема курсового проекта</w:t>
      </w:r>
    </w:p>
    <w:p w14:paraId="2BEFB292" w14:textId="275DFB35" w:rsidR="001B0B91" w:rsidRPr="001B0B91" w:rsidRDefault="00880A99" w:rsidP="00880A99">
      <w:pPr>
        <w:rPr>
          <w:szCs w:val="28"/>
          <w:lang w:val="ru-RU"/>
        </w:rPr>
      </w:pPr>
      <w:r w:rsidRPr="00880A99">
        <w:rPr>
          <w:szCs w:val="28"/>
          <w:lang w:val="ru-RU"/>
        </w:rPr>
        <w:t>Проектирование</w:t>
      </w:r>
      <w:r w:rsidR="001B0B91" w:rsidRPr="001B0B91">
        <w:rPr>
          <w:szCs w:val="28"/>
          <w:lang w:val="ru-RU"/>
        </w:rPr>
        <w:t xml:space="preserve"> информационной системы для автоматизации онлайн-продаж спортивных товаров</w:t>
      </w:r>
      <w:r>
        <w:rPr>
          <w:szCs w:val="28"/>
          <w:lang w:val="ru-RU"/>
        </w:rPr>
        <w:t xml:space="preserve"> </w:t>
      </w:r>
      <w:r w:rsidRPr="00880A99">
        <w:rPr>
          <w:szCs w:val="28"/>
          <w:lang w:val="ru-RU"/>
        </w:rPr>
        <w:t>предприятия ИП «Туровец»</w:t>
      </w:r>
    </w:p>
    <w:p w14:paraId="649CF572" w14:textId="24979DB7" w:rsidR="0069506C" w:rsidRPr="00880A99" w:rsidRDefault="0069506C" w:rsidP="00880A99">
      <w:pPr>
        <w:jc w:val="left"/>
        <w:rPr>
          <w:b/>
          <w:bCs/>
          <w:szCs w:val="28"/>
          <w:lang w:val="ru-RU"/>
        </w:rPr>
      </w:pPr>
      <w:r w:rsidRPr="00880A99">
        <w:rPr>
          <w:b/>
          <w:bCs/>
          <w:szCs w:val="28"/>
          <w:lang w:val="ru-RU"/>
        </w:rPr>
        <w:t>Цел</w:t>
      </w:r>
      <w:r w:rsidR="00880A99" w:rsidRPr="00880A99">
        <w:rPr>
          <w:b/>
          <w:bCs/>
          <w:szCs w:val="28"/>
          <w:lang w:val="ru-RU"/>
        </w:rPr>
        <w:t>ь курсового</w:t>
      </w:r>
      <w:r w:rsidRPr="00880A99">
        <w:rPr>
          <w:b/>
          <w:bCs/>
          <w:szCs w:val="28"/>
          <w:lang w:val="ru-RU"/>
        </w:rPr>
        <w:t xml:space="preserve"> проекта</w:t>
      </w:r>
    </w:p>
    <w:p w14:paraId="096E9455" w14:textId="5CBFB633" w:rsidR="001B0B91" w:rsidRPr="001B0B91" w:rsidRDefault="00880A99" w:rsidP="00880A99">
      <w:pPr>
        <w:pStyle w:val="a7"/>
        <w:rPr>
          <w:bCs/>
          <w:szCs w:val="28"/>
          <w:lang w:val="ru-RU"/>
        </w:rPr>
      </w:pPr>
      <w:r w:rsidRPr="00880A99">
        <w:rPr>
          <w:bCs/>
          <w:szCs w:val="28"/>
          <w:lang w:val="ru-RU"/>
        </w:rPr>
        <w:t>Проектирование</w:t>
      </w:r>
      <w:r w:rsidR="001B0B91" w:rsidRPr="001B0B91">
        <w:rPr>
          <w:bCs/>
          <w:szCs w:val="28"/>
          <w:lang w:val="ru-RU"/>
        </w:rPr>
        <w:t xml:space="preserve"> информационной системы, обеспечивающей автоматизацию процессов публикации товаров, оформления онлайн-заказов и интеграции с системой учёта товаров для эффективного ведения бизнеса в сфере продажи спортивных товаров</w:t>
      </w:r>
      <w:r w:rsidRPr="00880A99">
        <w:rPr>
          <w:bCs/>
          <w:szCs w:val="28"/>
          <w:lang w:val="ru-RU"/>
        </w:rPr>
        <w:t xml:space="preserve"> на языке </w:t>
      </w:r>
      <w:r w:rsidRPr="00880A99">
        <w:rPr>
          <w:bCs/>
          <w:szCs w:val="28"/>
        </w:rPr>
        <w:t>UML</w:t>
      </w:r>
      <w:r w:rsidR="001B0B91" w:rsidRPr="001B0B91">
        <w:rPr>
          <w:bCs/>
          <w:szCs w:val="28"/>
          <w:lang w:val="ru-RU"/>
        </w:rPr>
        <w:t>.</w:t>
      </w:r>
    </w:p>
    <w:p w14:paraId="201B861C" w14:textId="77777777" w:rsidR="00003D5B" w:rsidRPr="00880A99" w:rsidRDefault="00003D5B" w:rsidP="00880A99">
      <w:pPr>
        <w:pStyle w:val="a7"/>
        <w:rPr>
          <w:szCs w:val="28"/>
          <w:lang w:val="ru-RU"/>
        </w:rPr>
      </w:pPr>
    </w:p>
    <w:p w14:paraId="06E275DE" w14:textId="1F473C62" w:rsidR="00FE3143" w:rsidRDefault="0069506C" w:rsidP="00F21C06">
      <w:pPr>
        <w:jc w:val="left"/>
        <w:rPr>
          <w:szCs w:val="28"/>
        </w:rPr>
      </w:pPr>
      <w:r w:rsidRPr="00880A99">
        <w:rPr>
          <w:szCs w:val="28"/>
        </w:rPr>
        <w:t>График выполнения курсового проекта</w:t>
      </w:r>
    </w:p>
    <w:tbl>
      <w:tblPr>
        <w:tblStyle w:val="TableGrid"/>
        <w:tblW w:w="8505" w:type="dxa"/>
        <w:tblInd w:w="398" w:type="dxa"/>
        <w:tblLook w:val="04A0" w:firstRow="1" w:lastRow="0" w:firstColumn="1" w:lastColumn="0" w:noHBand="0" w:noVBand="1"/>
      </w:tblPr>
      <w:tblGrid>
        <w:gridCol w:w="4111"/>
        <w:gridCol w:w="2126"/>
        <w:gridCol w:w="2268"/>
      </w:tblGrid>
      <w:tr w:rsidR="00FE3143" w14:paraId="2BD3FAB4" w14:textId="77777777" w:rsidTr="00F21C06">
        <w:tc>
          <w:tcPr>
            <w:tcW w:w="4111" w:type="dxa"/>
          </w:tcPr>
          <w:p w14:paraId="2C519069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Основные разделы</w:t>
            </w:r>
          </w:p>
        </w:tc>
        <w:tc>
          <w:tcPr>
            <w:tcW w:w="2126" w:type="dxa"/>
          </w:tcPr>
          <w:p w14:paraId="501DDA98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 xml:space="preserve">Удельный вес </w:t>
            </w:r>
          </w:p>
          <w:p w14:paraId="2457D9E1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раздела проекта</w:t>
            </w:r>
          </w:p>
        </w:tc>
        <w:tc>
          <w:tcPr>
            <w:tcW w:w="2268" w:type="dxa"/>
          </w:tcPr>
          <w:p w14:paraId="594E4C5A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Срок выполнения</w:t>
            </w:r>
          </w:p>
        </w:tc>
      </w:tr>
      <w:tr w:rsidR="00FE3143" w14:paraId="6F13E281" w14:textId="77777777" w:rsidTr="00F21C06">
        <w:tc>
          <w:tcPr>
            <w:tcW w:w="4111" w:type="dxa"/>
          </w:tcPr>
          <w:p w14:paraId="7E459557" w14:textId="6FDD7933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color w:val="000000"/>
                <w:sz w:val="24"/>
              </w:rPr>
              <w:t>Бизнес-моделирование</w:t>
            </w:r>
          </w:p>
        </w:tc>
        <w:tc>
          <w:tcPr>
            <w:tcW w:w="2126" w:type="dxa"/>
          </w:tcPr>
          <w:p w14:paraId="4E7F3586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w="2268" w:type="dxa"/>
          </w:tcPr>
          <w:p w14:paraId="01352688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15.10.2024</w:t>
            </w:r>
          </w:p>
        </w:tc>
      </w:tr>
      <w:tr w:rsidR="00FE3143" w14:paraId="70975F69" w14:textId="77777777" w:rsidTr="00F21C06">
        <w:tc>
          <w:tcPr>
            <w:tcW w:w="4111" w:type="dxa"/>
          </w:tcPr>
          <w:p w14:paraId="68E56A6B" w14:textId="77777777" w:rsidR="00FE3143" w:rsidRPr="00F21C06" w:rsidRDefault="00FE3143" w:rsidP="00F21C06">
            <w:pPr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color w:val="000000"/>
                <w:sz w:val="24"/>
              </w:rPr>
              <w:t>Определение требований</w:t>
            </w:r>
          </w:p>
        </w:tc>
        <w:tc>
          <w:tcPr>
            <w:tcW w:w="2126" w:type="dxa"/>
          </w:tcPr>
          <w:p w14:paraId="4430847B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w="2268" w:type="dxa"/>
          </w:tcPr>
          <w:p w14:paraId="145734F5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1.11.2024</w:t>
            </w:r>
          </w:p>
        </w:tc>
      </w:tr>
      <w:tr w:rsidR="00FE3143" w14:paraId="5B4FDF61" w14:textId="77777777" w:rsidTr="00F21C06">
        <w:tc>
          <w:tcPr>
            <w:tcW w:w="4111" w:type="dxa"/>
          </w:tcPr>
          <w:p w14:paraId="7A343920" w14:textId="77777777" w:rsidR="00FE3143" w:rsidRPr="00F21C06" w:rsidRDefault="00FE3143" w:rsidP="00F21C0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F21C06">
              <w:rPr>
                <w:rFonts w:ascii="Times New Roman" w:hAnsi="Times New Roman"/>
                <w:color w:val="000000"/>
                <w:sz w:val="24"/>
              </w:rPr>
              <w:t>Проектирование ИС</w:t>
            </w:r>
          </w:p>
        </w:tc>
        <w:tc>
          <w:tcPr>
            <w:tcW w:w="2126" w:type="dxa"/>
          </w:tcPr>
          <w:p w14:paraId="408075BD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50</w:t>
            </w:r>
          </w:p>
        </w:tc>
        <w:tc>
          <w:tcPr>
            <w:tcW w:w="2268" w:type="dxa"/>
          </w:tcPr>
          <w:p w14:paraId="1B31A9E8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15.12.2024</w:t>
            </w:r>
          </w:p>
        </w:tc>
      </w:tr>
      <w:tr w:rsidR="00FE3143" w14:paraId="4040F256" w14:textId="77777777" w:rsidTr="00F21C06">
        <w:tc>
          <w:tcPr>
            <w:tcW w:w="4111" w:type="dxa"/>
          </w:tcPr>
          <w:p w14:paraId="0FE2955F" w14:textId="66618474" w:rsidR="00FE3143" w:rsidRPr="00F21C06" w:rsidRDefault="00FE3143" w:rsidP="00F21C06">
            <w:pPr>
              <w:ind w:firstLine="38"/>
              <w:rPr>
                <w:rFonts w:ascii="Times New Roman" w:hAnsi="Times New Roman"/>
                <w:color w:val="000000"/>
                <w:sz w:val="24"/>
              </w:rPr>
            </w:pPr>
            <w:r w:rsidRPr="00F21C06">
              <w:rPr>
                <w:rFonts w:ascii="Times New Roman" w:hAnsi="Times New Roman"/>
                <w:color w:val="000000"/>
                <w:sz w:val="24"/>
              </w:rPr>
              <w:t>Оформление результатов (Проектная модель)</w:t>
            </w:r>
          </w:p>
        </w:tc>
        <w:tc>
          <w:tcPr>
            <w:tcW w:w="2126" w:type="dxa"/>
          </w:tcPr>
          <w:p w14:paraId="0289127D" w14:textId="77777777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w="2268" w:type="dxa"/>
          </w:tcPr>
          <w:p w14:paraId="5F9708FE" w14:textId="48F1F79B" w:rsidR="00FE3143" w:rsidRPr="00F21C06" w:rsidRDefault="00FE3143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21C06">
              <w:rPr>
                <w:rFonts w:ascii="Times New Roman" w:hAnsi="Times New Roman"/>
                <w:sz w:val="24"/>
              </w:rPr>
              <w:t>28.01.20</w:t>
            </w:r>
            <w:r w:rsidR="00F21C06" w:rsidRPr="00F21C06">
              <w:rPr>
                <w:rFonts w:ascii="Times New Roman" w:hAnsi="Times New Roman"/>
                <w:sz w:val="24"/>
                <w:lang w:val="ru-RU"/>
              </w:rPr>
              <w:t>2</w:t>
            </w:r>
            <w:r w:rsidRPr="00F21C06">
              <w:rPr>
                <w:rFonts w:ascii="Times New Roman" w:hAnsi="Times New Roman"/>
                <w:sz w:val="24"/>
              </w:rPr>
              <w:t>5</w:t>
            </w:r>
          </w:p>
        </w:tc>
      </w:tr>
    </w:tbl>
    <w:p w14:paraId="1B7067A2" w14:textId="77777777" w:rsidR="0069506C" w:rsidRPr="00880A99" w:rsidRDefault="0069506C" w:rsidP="00880A99">
      <w:pPr>
        <w:jc w:val="left"/>
        <w:rPr>
          <w:szCs w:val="28"/>
        </w:rPr>
      </w:pPr>
    </w:p>
    <w:p w14:paraId="77B9AB9C" w14:textId="172502FD" w:rsidR="001B0B91" w:rsidRPr="00880A99" w:rsidRDefault="001B0B91" w:rsidP="00880A99">
      <w:pPr>
        <w:pStyle w:val="1"/>
        <w:ind w:left="709"/>
        <w:rPr>
          <w:bCs w:val="0"/>
          <w:szCs w:val="28"/>
        </w:rPr>
      </w:pPr>
      <w:r w:rsidRPr="00880A99">
        <w:rPr>
          <w:b/>
          <w:bCs w:val="0"/>
          <w:szCs w:val="28"/>
          <w:lang w:val="ru-RU"/>
        </w:rPr>
        <w:t>Рекомендуемая литература:</w:t>
      </w:r>
    </w:p>
    <w:p w14:paraId="540FE346" w14:textId="5A0472EC" w:rsidR="0069506C" w:rsidRPr="003F73C9" w:rsidRDefault="0069506C" w:rsidP="00880A99">
      <w:pPr>
        <w:pStyle w:val="1"/>
        <w:numPr>
          <w:ilvl w:val="0"/>
          <w:numId w:val="9"/>
        </w:numPr>
        <w:ind w:left="0" w:firstLine="709"/>
        <w:rPr>
          <w:bCs w:val="0"/>
          <w:szCs w:val="28"/>
          <w:lang w:val="ru-RU"/>
        </w:rPr>
      </w:pPr>
      <w:r w:rsidRPr="003F73C9">
        <w:rPr>
          <w:bCs w:val="0"/>
          <w:szCs w:val="28"/>
          <w:lang w:val="ru-RU"/>
        </w:rPr>
        <w:t xml:space="preserve">ГОСТ 34.201-2020. Информационные технологии. Комплекс стандартов на автоматизированные системы. Виды и стадии создания автоматизированных систем. — Москва: Стандартинформ, 2020. — 56 с. — </w:t>
      </w:r>
      <w:r w:rsidRPr="00880A99">
        <w:rPr>
          <w:bCs w:val="0"/>
          <w:szCs w:val="28"/>
        </w:rPr>
        <w:t>ISBN</w:t>
      </w:r>
      <w:r w:rsidRPr="003F73C9">
        <w:rPr>
          <w:bCs w:val="0"/>
          <w:szCs w:val="28"/>
          <w:lang w:val="ru-RU"/>
        </w:rPr>
        <w:t xml:space="preserve"> 978-5-9765-4532-9. — Текст: электронный. — Режим доступа: </w:t>
      </w:r>
      <w:hyperlink r:id="rId9" w:history="1">
        <w:r w:rsidRPr="00880A99">
          <w:rPr>
            <w:rStyle w:val="Hyperlink"/>
            <w:bCs w:val="0"/>
            <w:szCs w:val="28"/>
            <w:u w:val="none"/>
          </w:rPr>
          <w:t>https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://</w:t>
        </w:r>
        <w:r w:rsidRPr="00880A99">
          <w:rPr>
            <w:rStyle w:val="Hyperlink"/>
            <w:bCs w:val="0"/>
            <w:szCs w:val="28"/>
            <w:u w:val="none"/>
          </w:rPr>
          <w:t>www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.</w:t>
        </w:r>
        <w:r w:rsidRPr="00880A99">
          <w:rPr>
            <w:rStyle w:val="Hyperlink"/>
            <w:bCs w:val="0"/>
            <w:szCs w:val="28"/>
            <w:u w:val="none"/>
          </w:rPr>
          <w:t>swrit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.</w:t>
        </w:r>
        <w:r w:rsidRPr="00880A99">
          <w:rPr>
            <w:rStyle w:val="Hyperlink"/>
            <w:bCs w:val="0"/>
            <w:szCs w:val="28"/>
            <w:u w:val="none"/>
          </w:rPr>
          <w:t>ru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/</w:t>
        </w:r>
        <w:r w:rsidRPr="00880A99">
          <w:rPr>
            <w:rStyle w:val="Hyperlink"/>
            <w:bCs w:val="0"/>
            <w:szCs w:val="28"/>
            <w:u w:val="none"/>
          </w:rPr>
          <w:t>doc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/</w:t>
        </w:r>
        <w:r w:rsidRPr="00880A99">
          <w:rPr>
            <w:rStyle w:val="Hyperlink"/>
            <w:bCs w:val="0"/>
            <w:szCs w:val="28"/>
            <w:u w:val="none"/>
          </w:rPr>
          <w:t>gost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34/34.201-2020.</w:t>
        </w:r>
        <w:r w:rsidRPr="00880A99">
          <w:rPr>
            <w:rStyle w:val="Hyperlink"/>
            <w:bCs w:val="0"/>
            <w:szCs w:val="28"/>
            <w:u w:val="none"/>
          </w:rPr>
          <w:t>pdf</w:t>
        </w:r>
      </w:hyperlink>
    </w:p>
    <w:p w14:paraId="008EDC5C" w14:textId="77777777" w:rsidR="0069506C" w:rsidRPr="003F73C9" w:rsidRDefault="0069506C" w:rsidP="00880A99">
      <w:pPr>
        <w:pStyle w:val="1"/>
        <w:numPr>
          <w:ilvl w:val="0"/>
          <w:numId w:val="9"/>
        </w:numPr>
        <w:ind w:left="0" w:firstLine="709"/>
        <w:rPr>
          <w:bCs w:val="0"/>
          <w:szCs w:val="28"/>
          <w:lang w:val="ru-RU"/>
        </w:rPr>
      </w:pPr>
      <w:r w:rsidRPr="003F73C9">
        <w:rPr>
          <w:bCs w:val="0"/>
          <w:szCs w:val="28"/>
          <w:lang w:val="ru-RU"/>
        </w:rPr>
        <w:t xml:space="preserve">ГОСТ 34.602-2020. Информационные технологии. Комплекс стандартов на автоматизированные системы. Техническое задание на создание автоматизированной системы. — Москва: Стандартинформ, 2020. — 24 с. — </w:t>
      </w:r>
      <w:r w:rsidRPr="00880A99">
        <w:rPr>
          <w:bCs w:val="0"/>
          <w:szCs w:val="28"/>
        </w:rPr>
        <w:lastRenderedPageBreak/>
        <w:t>ISBN</w:t>
      </w:r>
      <w:r w:rsidRPr="003F73C9">
        <w:rPr>
          <w:bCs w:val="0"/>
          <w:szCs w:val="28"/>
          <w:lang w:val="ru-RU"/>
        </w:rPr>
        <w:t xml:space="preserve"> 978-5-8965-4546-3. — Текст: электронный. — Режим доступа: </w:t>
      </w:r>
      <w:hyperlink r:id="rId10" w:history="1">
        <w:r w:rsidRPr="00880A99">
          <w:rPr>
            <w:rStyle w:val="Hyperlink"/>
            <w:bCs w:val="0"/>
            <w:szCs w:val="28"/>
            <w:u w:val="none"/>
          </w:rPr>
          <w:t>https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://</w:t>
        </w:r>
        <w:r w:rsidRPr="00880A99">
          <w:rPr>
            <w:rStyle w:val="Hyperlink"/>
            <w:bCs w:val="0"/>
            <w:szCs w:val="28"/>
            <w:u w:val="none"/>
          </w:rPr>
          <w:t>www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.</w:t>
        </w:r>
        <w:r w:rsidRPr="00880A99">
          <w:rPr>
            <w:rStyle w:val="Hyperlink"/>
            <w:bCs w:val="0"/>
            <w:szCs w:val="28"/>
            <w:u w:val="none"/>
          </w:rPr>
          <w:t>swrit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.</w:t>
        </w:r>
        <w:r w:rsidRPr="00880A99">
          <w:rPr>
            <w:rStyle w:val="Hyperlink"/>
            <w:bCs w:val="0"/>
            <w:szCs w:val="28"/>
            <w:u w:val="none"/>
          </w:rPr>
          <w:t>ru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/</w:t>
        </w:r>
        <w:r w:rsidRPr="00880A99">
          <w:rPr>
            <w:rStyle w:val="Hyperlink"/>
            <w:bCs w:val="0"/>
            <w:szCs w:val="28"/>
            <w:u w:val="none"/>
          </w:rPr>
          <w:t>doc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/</w:t>
        </w:r>
        <w:r w:rsidRPr="00880A99">
          <w:rPr>
            <w:rStyle w:val="Hyperlink"/>
            <w:bCs w:val="0"/>
            <w:szCs w:val="28"/>
            <w:u w:val="none"/>
          </w:rPr>
          <w:t>gost</w:t>
        </w:r>
        <w:r w:rsidRPr="003F73C9">
          <w:rPr>
            <w:rStyle w:val="Hyperlink"/>
            <w:bCs w:val="0"/>
            <w:szCs w:val="28"/>
            <w:u w:val="none"/>
            <w:lang w:val="ru-RU"/>
          </w:rPr>
          <w:t>34/34.602-2020.</w:t>
        </w:r>
        <w:r w:rsidRPr="00880A99">
          <w:rPr>
            <w:rStyle w:val="Hyperlink"/>
            <w:bCs w:val="0"/>
            <w:szCs w:val="28"/>
            <w:u w:val="none"/>
          </w:rPr>
          <w:t>pdf</w:t>
        </w:r>
      </w:hyperlink>
    </w:p>
    <w:p w14:paraId="03A8666E" w14:textId="77777777" w:rsidR="0069506C" w:rsidRPr="003F73C9" w:rsidRDefault="0069506C" w:rsidP="00880A99">
      <w:pPr>
        <w:pStyle w:val="ListParagraph"/>
        <w:numPr>
          <w:ilvl w:val="0"/>
          <w:numId w:val="9"/>
        </w:numPr>
        <w:ind w:left="0" w:firstLine="709"/>
        <w:jc w:val="left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ГОСТ Р 59793-2021. Автоматизированные системы. Стадии создания и содержания эксплуатационной документации. — Москва: Стандартинформ, 2021. — 48 с. — </w:t>
      </w:r>
      <w:r w:rsidRPr="00880A99">
        <w:rPr>
          <w:szCs w:val="28"/>
        </w:rPr>
        <w:t>ISBN</w:t>
      </w:r>
      <w:r w:rsidRPr="003F73C9">
        <w:rPr>
          <w:szCs w:val="28"/>
          <w:lang w:val="ru-RU"/>
        </w:rPr>
        <w:t xml:space="preserve"> 978-5-9765-4621-0. — Текст: электронный. — Режим доступа: </w:t>
      </w:r>
      <w:hyperlink r:id="rId11" w:history="1">
        <w:r w:rsidRPr="00880A99">
          <w:rPr>
            <w:rStyle w:val="Hyperlink"/>
            <w:szCs w:val="28"/>
            <w:u w:val="none"/>
          </w:rPr>
          <w:t>https</w:t>
        </w:r>
        <w:r w:rsidRPr="003F73C9">
          <w:rPr>
            <w:rStyle w:val="Hyperlink"/>
            <w:szCs w:val="28"/>
            <w:u w:val="none"/>
            <w:lang w:val="ru-RU"/>
          </w:rPr>
          <w:t>://</w:t>
        </w:r>
        <w:r w:rsidRPr="00880A99">
          <w:rPr>
            <w:rStyle w:val="Hyperlink"/>
            <w:szCs w:val="28"/>
            <w:u w:val="none"/>
          </w:rPr>
          <w:t>rosgosts</w:t>
        </w:r>
        <w:r w:rsidRPr="003F73C9">
          <w:rPr>
            <w:rStyle w:val="Hyperlink"/>
            <w:szCs w:val="28"/>
            <w:u w:val="none"/>
            <w:lang w:val="ru-RU"/>
          </w:rPr>
          <w:t>.</w:t>
        </w:r>
        <w:r w:rsidRPr="00880A99">
          <w:rPr>
            <w:rStyle w:val="Hyperlink"/>
            <w:szCs w:val="28"/>
            <w:u w:val="none"/>
          </w:rPr>
          <w:t>ru</w:t>
        </w:r>
        <w:r w:rsidRPr="003F73C9">
          <w:rPr>
            <w:rStyle w:val="Hyperlink"/>
            <w:szCs w:val="28"/>
            <w:u w:val="none"/>
            <w:lang w:val="ru-RU"/>
          </w:rPr>
          <w:t>/</w:t>
        </w:r>
        <w:r w:rsidRPr="00880A99">
          <w:rPr>
            <w:rStyle w:val="Hyperlink"/>
            <w:szCs w:val="28"/>
            <w:u w:val="none"/>
          </w:rPr>
          <w:t>file</w:t>
        </w:r>
        <w:r w:rsidRPr="003F73C9">
          <w:rPr>
            <w:rStyle w:val="Hyperlink"/>
            <w:szCs w:val="28"/>
            <w:u w:val="none"/>
            <w:lang w:val="ru-RU"/>
          </w:rPr>
          <w:t>/</w:t>
        </w:r>
        <w:r w:rsidRPr="00880A99">
          <w:rPr>
            <w:rStyle w:val="Hyperlink"/>
            <w:szCs w:val="28"/>
            <w:u w:val="none"/>
          </w:rPr>
          <w:t>gost</w:t>
        </w:r>
        <w:r w:rsidRPr="003F73C9">
          <w:rPr>
            <w:rStyle w:val="Hyperlink"/>
            <w:szCs w:val="28"/>
            <w:u w:val="none"/>
            <w:lang w:val="ru-RU"/>
          </w:rPr>
          <w:t>/35/240/</w:t>
        </w:r>
        <w:r w:rsidRPr="00880A99">
          <w:rPr>
            <w:rStyle w:val="Hyperlink"/>
            <w:szCs w:val="28"/>
            <w:u w:val="none"/>
          </w:rPr>
          <w:t>gost</w:t>
        </w:r>
        <w:r w:rsidRPr="003F73C9">
          <w:rPr>
            <w:rStyle w:val="Hyperlink"/>
            <w:szCs w:val="28"/>
            <w:u w:val="none"/>
            <w:lang w:val="ru-RU"/>
          </w:rPr>
          <w:t>_</w:t>
        </w:r>
        <w:r w:rsidRPr="00880A99">
          <w:rPr>
            <w:rStyle w:val="Hyperlink"/>
            <w:szCs w:val="28"/>
            <w:u w:val="none"/>
          </w:rPr>
          <w:t>r</w:t>
        </w:r>
        <w:r w:rsidRPr="003F73C9">
          <w:rPr>
            <w:rStyle w:val="Hyperlink"/>
            <w:szCs w:val="28"/>
            <w:u w:val="none"/>
            <w:lang w:val="ru-RU"/>
          </w:rPr>
          <w:t>_59793-2021.</w:t>
        </w:r>
        <w:r w:rsidRPr="00880A99">
          <w:rPr>
            <w:rStyle w:val="Hyperlink"/>
            <w:szCs w:val="28"/>
            <w:u w:val="none"/>
          </w:rPr>
          <w:t>pdf</w:t>
        </w:r>
      </w:hyperlink>
    </w:p>
    <w:p w14:paraId="6E6E357E" w14:textId="77777777" w:rsidR="0069506C" w:rsidRPr="003F73C9" w:rsidRDefault="0069506C" w:rsidP="00880A99">
      <w:pPr>
        <w:jc w:val="left"/>
        <w:rPr>
          <w:szCs w:val="28"/>
          <w:lang w:val="ru-RU"/>
        </w:rPr>
      </w:pPr>
    </w:p>
    <w:p w14:paraId="15071C91" w14:textId="0E651977" w:rsidR="0069506C" w:rsidRPr="003F73C9" w:rsidRDefault="0069506C" w:rsidP="00880A99">
      <w:pPr>
        <w:rPr>
          <w:b/>
          <w:bCs/>
          <w:szCs w:val="28"/>
          <w:lang w:val="ru-RU"/>
        </w:rPr>
      </w:pPr>
      <w:r w:rsidRPr="003F73C9">
        <w:rPr>
          <w:b/>
          <w:bCs/>
          <w:szCs w:val="28"/>
          <w:lang w:val="ru-RU"/>
        </w:rPr>
        <w:t>Дата выдачи задания   01.11.2024</w:t>
      </w:r>
    </w:p>
    <w:p w14:paraId="578EAFC3" w14:textId="77777777" w:rsidR="00880A99" w:rsidRPr="003F73C9" w:rsidRDefault="00880A99" w:rsidP="00880A99">
      <w:pPr>
        <w:jc w:val="left"/>
        <w:rPr>
          <w:b/>
          <w:bCs/>
          <w:szCs w:val="28"/>
          <w:lang w:val="ru-RU"/>
        </w:rPr>
      </w:pPr>
    </w:p>
    <w:p w14:paraId="4CDFAF95" w14:textId="17F9BB43" w:rsidR="0069506C" w:rsidRPr="00880A99" w:rsidRDefault="0069506C" w:rsidP="00880A99">
      <w:pPr>
        <w:rPr>
          <w:b/>
          <w:bCs/>
          <w:szCs w:val="28"/>
          <w:lang w:val="ru-RU"/>
        </w:rPr>
      </w:pPr>
      <w:r w:rsidRPr="00880A99">
        <w:rPr>
          <w:b/>
          <w:bCs/>
          <w:szCs w:val="28"/>
          <w:lang w:val="ru-RU"/>
        </w:rPr>
        <w:t>Дата сдачи проекта      31.01.2024</w:t>
      </w:r>
    </w:p>
    <w:p w14:paraId="6291B0A3" w14:textId="77777777" w:rsidR="00880A99" w:rsidRPr="00880A99" w:rsidRDefault="00880A99" w:rsidP="00880A99">
      <w:pPr>
        <w:jc w:val="left"/>
        <w:rPr>
          <w:b/>
          <w:bCs/>
          <w:szCs w:val="28"/>
          <w:lang w:val="ru-RU"/>
        </w:rPr>
      </w:pPr>
    </w:p>
    <w:p w14:paraId="3C5FB6DA" w14:textId="0A323901" w:rsidR="0069506C" w:rsidRPr="003F73C9" w:rsidRDefault="0069506C" w:rsidP="00880A99">
      <w:pPr>
        <w:rPr>
          <w:b/>
          <w:bCs/>
          <w:szCs w:val="28"/>
          <w:lang w:val="ru-RU"/>
        </w:rPr>
      </w:pPr>
      <w:r w:rsidRPr="00880A99">
        <w:rPr>
          <w:b/>
          <w:bCs/>
          <w:szCs w:val="28"/>
          <w:lang w:val="ru-RU"/>
        </w:rPr>
        <w:t xml:space="preserve">Дата защиты                 </w:t>
      </w:r>
      <w:r w:rsidR="00880A99" w:rsidRPr="003F73C9">
        <w:rPr>
          <w:b/>
          <w:bCs/>
          <w:szCs w:val="28"/>
          <w:lang w:val="ru-RU"/>
        </w:rPr>
        <w:t>12.02.2025</w:t>
      </w:r>
    </w:p>
    <w:p w14:paraId="43C1A265" w14:textId="77777777" w:rsidR="00880A99" w:rsidRPr="003F73C9" w:rsidRDefault="00880A99" w:rsidP="00880A99">
      <w:pPr>
        <w:jc w:val="left"/>
        <w:rPr>
          <w:b/>
          <w:bCs/>
          <w:szCs w:val="28"/>
          <w:lang w:val="ru-RU"/>
        </w:rPr>
      </w:pPr>
    </w:p>
    <w:p w14:paraId="3EF6AD3A" w14:textId="767FDE05" w:rsidR="0069506C" w:rsidRPr="003F73C9" w:rsidRDefault="0069506C" w:rsidP="00880A99">
      <w:pPr>
        <w:rPr>
          <w:b/>
          <w:bCs/>
          <w:szCs w:val="28"/>
          <w:lang w:val="ru-RU"/>
        </w:rPr>
      </w:pPr>
      <w:r w:rsidRPr="003F73C9">
        <w:rPr>
          <w:b/>
          <w:bCs/>
          <w:szCs w:val="28"/>
          <w:lang w:val="ru-RU"/>
        </w:rPr>
        <w:t>Руководитель проекта _____________________</w:t>
      </w:r>
    </w:p>
    <w:p w14:paraId="22756426" w14:textId="77777777" w:rsidR="00880A99" w:rsidRPr="003F73C9" w:rsidRDefault="00880A99" w:rsidP="00880A99">
      <w:pPr>
        <w:jc w:val="left"/>
        <w:rPr>
          <w:b/>
          <w:bCs/>
          <w:szCs w:val="28"/>
          <w:lang w:val="ru-RU"/>
        </w:rPr>
      </w:pPr>
    </w:p>
    <w:p w14:paraId="1860505B" w14:textId="77777777" w:rsidR="0069506C" w:rsidRPr="003F73C9" w:rsidRDefault="0069506C" w:rsidP="00880A99">
      <w:pPr>
        <w:jc w:val="left"/>
        <w:rPr>
          <w:b/>
          <w:bCs/>
          <w:szCs w:val="28"/>
          <w:lang w:val="ru-RU"/>
        </w:rPr>
      </w:pPr>
      <w:r w:rsidRPr="003F73C9">
        <w:rPr>
          <w:b/>
          <w:bCs/>
          <w:szCs w:val="28"/>
          <w:lang w:val="ru-RU"/>
        </w:rPr>
        <w:t>Подпись студента         _____________________</w:t>
      </w:r>
    </w:p>
    <w:p w14:paraId="1584873F" w14:textId="18453CB4" w:rsidR="00AF1D5D" w:rsidRPr="003F73C9" w:rsidRDefault="00AF1D5D">
      <w:pPr>
        <w:ind w:firstLine="0"/>
        <w:jc w:val="left"/>
        <w:rPr>
          <w:lang w:val="ru-RU"/>
        </w:rPr>
      </w:pPr>
      <w:r w:rsidRPr="003F73C9">
        <w:rPr>
          <w:lang w:val="ru-RU"/>
        </w:rPr>
        <w:br w:type="page"/>
      </w:r>
    </w:p>
    <w:sdt>
      <w:sdtPr>
        <w:rPr>
          <w:b/>
          <w:sz w:val="20"/>
          <w:szCs w:val="20"/>
        </w:rPr>
        <w:id w:val="-7641541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B86B41" w14:textId="045CC25F" w:rsidR="004756CF" w:rsidRPr="00774E21" w:rsidRDefault="00067D3C" w:rsidP="00774E21">
          <w:pPr>
            <w:jc w:val="center"/>
            <w:rPr>
              <w:b/>
              <w:noProof/>
              <w:color w:val="000000" w:themeColor="text1"/>
              <w:szCs w:val="28"/>
            </w:rPr>
          </w:pPr>
          <w:r w:rsidRPr="00067D3C">
            <w:rPr>
              <w:b/>
              <w:color w:val="000000" w:themeColor="text1"/>
              <w:szCs w:val="28"/>
            </w:rPr>
            <w:t>Содержание</w:t>
          </w:r>
          <w:r w:rsidRPr="00067D3C">
            <w:rPr>
              <w:rFonts w:eastAsiaTheme="minorEastAsia"/>
              <w:noProof/>
              <w:sz w:val="24"/>
              <w:lang w:eastAsia="ru-RU"/>
            </w:rPr>
            <w:fldChar w:fldCharType="begin"/>
          </w:r>
          <w:r w:rsidRPr="00067D3C">
            <w:rPr>
              <w:rFonts w:eastAsiaTheme="minorEastAsia"/>
              <w:noProof/>
              <w:sz w:val="24"/>
              <w:lang w:eastAsia="ru-RU"/>
            </w:rPr>
            <w:instrText xml:space="preserve"> TOC \o "1-3" \h \z \u </w:instrText>
          </w:r>
          <w:r w:rsidRPr="00067D3C">
            <w:rPr>
              <w:rFonts w:eastAsiaTheme="minorEastAsia"/>
              <w:noProof/>
              <w:sz w:val="24"/>
              <w:lang w:eastAsia="ru-RU"/>
            </w:rPr>
            <w:fldChar w:fldCharType="separate"/>
          </w:r>
        </w:p>
        <w:p w14:paraId="57F79A6B" w14:textId="4D598900" w:rsidR="004756CF" w:rsidRDefault="00DD7BFA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18" w:history="1">
            <w:r w:rsidR="004756CF" w:rsidRPr="006114F1">
              <w:rPr>
                <w:rStyle w:val="Hyperlink"/>
                <w:noProof/>
              </w:rPr>
              <w:t>Введение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_Toc189770018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6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50EBD3BC" w14:textId="65741607" w:rsidR="004756CF" w:rsidRDefault="00DD7BFA">
          <w:pPr>
            <w:pStyle w:val="TOC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19" w:history="1">
            <w:r w:rsidR="004756CF" w:rsidRPr="006114F1">
              <w:rPr>
                <w:rStyle w:val="Hyperlink"/>
                <w:noProof/>
              </w:rPr>
              <w:t>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Бизнес-моделирование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_Toc189770019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8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0226BD79" w14:textId="57DAEE62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0" w:history="1">
            <w:r w:rsidR="004756CF" w:rsidRPr="006114F1">
              <w:rPr>
                <w:rStyle w:val="Hyperlink"/>
                <w:noProof/>
              </w:rPr>
              <w:t>1.1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Модель бизнес-процессов, включающие спецификации и диаграммы деятельности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_Toc189770020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8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233F8D32" w14:textId="21C2DD4C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1" w:history="1">
            <w:r w:rsidR="004756CF" w:rsidRPr="006114F1">
              <w:rPr>
                <w:rStyle w:val="Hyperlink"/>
                <w:noProof/>
              </w:rPr>
              <w:t>1.2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Модель бизнес-объектов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_Toc189770021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13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58188085" w14:textId="4AF7318E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2" w:history="1">
            <w:r w:rsidR="004756CF" w:rsidRPr="006114F1">
              <w:rPr>
                <w:rStyle w:val="Hyperlink"/>
                <w:noProof/>
              </w:rPr>
              <w:t>1.3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Словарь терминов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_Toc189770022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14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3F07587D" w14:textId="634CC75E" w:rsidR="004756CF" w:rsidRDefault="00DD7BFA">
          <w:pPr>
            <w:pStyle w:val="TOC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3" w:history="1">
            <w:r w:rsidR="004756CF" w:rsidRPr="006114F1">
              <w:rPr>
                <w:rStyle w:val="Hyperlink"/>
                <w:noProof/>
              </w:rPr>
              <w:t>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Определение требований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_Toc189770023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16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17DA9C03" w14:textId="1F81F0E9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4" w:history="1">
            <w:r w:rsidR="004756CF" w:rsidRPr="006114F1">
              <w:rPr>
                <w:rStyle w:val="Hyperlink"/>
                <w:noProof/>
              </w:rPr>
              <w:t>2.1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Модель системных прецедентов, включающая спецификации и диаграммы деятельности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_Toc189770024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16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389FE872" w14:textId="5919450B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5" w:history="1">
            <w:r w:rsidR="004756CF" w:rsidRPr="006114F1">
              <w:rPr>
                <w:rStyle w:val="Hyperlink"/>
                <w:noProof/>
              </w:rPr>
              <w:t>2.2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Глоссарий предметной области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_Toc189770025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21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9A53095" w14:textId="62E81FFD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6" w:history="1">
            <w:r w:rsidR="004756CF" w:rsidRPr="006114F1">
              <w:rPr>
                <w:rStyle w:val="Hyperlink"/>
                <w:noProof/>
              </w:rPr>
              <w:t>2.3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Постановка задачи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_Toc189770026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22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0145B5CD" w14:textId="09A69623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7" w:history="1">
            <w:r w:rsidR="004756CF" w:rsidRPr="006114F1">
              <w:rPr>
                <w:rStyle w:val="Hyperlink"/>
                <w:noProof/>
              </w:rPr>
              <w:t xml:space="preserve">2.3.1 </w:t>
            </w:r>
            <w:r w:rsidR="004756CF" w:rsidRPr="006114F1">
              <w:rPr>
                <w:rStyle w:val="Hyperlink"/>
                <w:noProof/>
                <w:lang w:val="ru-RU"/>
              </w:rPr>
              <w:t>Характеристики задачи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_Toc189770027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22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A5C1BA3" w14:textId="5265C13C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8" w:history="1">
            <w:r w:rsidR="004756CF" w:rsidRPr="006114F1">
              <w:rPr>
                <w:rStyle w:val="Hyperlink"/>
                <w:noProof/>
              </w:rPr>
              <w:t xml:space="preserve">2.3.2 </w:t>
            </w:r>
            <w:r w:rsidR="004756CF" w:rsidRPr="006114F1">
              <w:rPr>
                <w:rStyle w:val="Hyperlink"/>
                <w:noProof/>
                <w:lang w:val="ru-RU"/>
              </w:rPr>
              <w:t>Входная информация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_Toc189770028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23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A9D35D3" w14:textId="111D5744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29" w:history="1">
            <w:r w:rsidR="004756CF" w:rsidRPr="006114F1">
              <w:rPr>
                <w:rStyle w:val="Hyperlink"/>
                <w:noProof/>
              </w:rPr>
              <w:t>2.3.3 Выходная информация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_Toc189770029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23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2C26BD64" w14:textId="4EFA5A20" w:rsidR="004756CF" w:rsidRDefault="00651E4D">
          <w:pPr>
            <w:pStyle w:val="TOC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0" w:history="1">
            <w:r w:rsidR="004756CF" w:rsidRPr="006114F1">
              <w:rPr>
                <w:rStyle w:val="Hyperlink"/>
                <w:noProof/>
              </w:rPr>
              <w:t>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Проектирование ИС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_Toc189770030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25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53C61B8" w14:textId="0C36C8B8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1" w:history="1">
            <w:r w:rsidR="004756CF" w:rsidRPr="006114F1">
              <w:rPr>
                <w:rStyle w:val="Hyperlink"/>
                <w:noProof/>
              </w:rPr>
              <w:t>3.1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Модель анализа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_Toc189770031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25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587DB91E" w14:textId="4EE54DAE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2" w:history="1">
            <w:r w:rsidR="004756CF" w:rsidRPr="006114F1">
              <w:rPr>
                <w:rStyle w:val="Hyperlink"/>
                <w:noProof/>
              </w:rPr>
              <w:t>3.1.1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Диаграмма ключевых абстракций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_Toc189770032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25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A33959A" w14:textId="3B3E2326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3" w:history="1">
            <w:r w:rsidR="004756CF" w:rsidRPr="006114F1">
              <w:rPr>
                <w:rStyle w:val="Hyperlink"/>
                <w:noProof/>
              </w:rPr>
              <w:t>3.1.2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Диаграмма VOPС (View of Participating Classes) и диаграмма последовательности для каждого системного прецедента модели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_Toc189770033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26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57FF2FC0" w14:textId="3C7E0793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4" w:history="1">
            <w:r w:rsidR="004756CF" w:rsidRPr="006114F1">
              <w:rPr>
                <w:rStyle w:val="Hyperlink"/>
                <w:noProof/>
              </w:rPr>
              <w:t>3.2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Проектная модель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_Toc189770034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27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73D7CDC9" w14:textId="5D6C714A" w:rsidR="004756CF" w:rsidRDefault="00651E4D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5" w:history="1">
            <w:r w:rsidR="004756CF" w:rsidRPr="006114F1">
              <w:rPr>
                <w:rStyle w:val="Hyperlink"/>
                <w:noProof/>
              </w:rPr>
              <w:t>3.2.1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Архитектура системы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_Toc189770035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27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38FE8D95" w14:textId="68C6E3C1" w:rsidR="004756CF" w:rsidRDefault="00651E4D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6" w:history="1">
            <w:r w:rsidR="004756CF" w:rsidRPr="006114F1">
              <w:rPr>
                <w:rStyle w:val="Hyperlink"/>
                <w:noProof/>
              </w:rPr>
              <w:t>3.2.1.1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Архитектурные уровни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_Toc189770036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27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188A66D2" w14:textId="5E6D2988" w:rsidR="004756CF" w:rsidRDefault="00651E4D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7" w:history="1">
            <w:r w:rsidR="004756CF" w:rsidRPr="006114F1">
              <w:rPr>
                <w:rStyle w:val="Hyperlink"/>
                <w:noProof/>
                <w:lang w:val="ru-RU"/>
              </w:rPr>
              <w:t>3.2.1.2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  <w:lang w:val="ru-RU"/>
              </w:rPr>
              <w:t>Конфигурация системы (описание выделенных пакетов, подсистем)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_Toc189770037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27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10974A07" w14:textId="2D1555B0" w:rsidR="004756CF" w:rsidRDefault="00DD7BFA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8" w:history="1">
            <w:r w:rsidR="004756CF" w:rsidRPr="006114F1">
              <w:rPr>
                <w:rStyle w:val="Hyperlink"/>
                <w:noProof/>
              </w:rPr>
              <w:t>3.2.1.3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Диаграмма размещения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_Toc189770038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29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16FFA9D0" w14:textId="29635EC8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39" w:history="1">
            <w:r w:rsidR="004756CF" w:rsidRPr="006114F1">
              <w:rPr>
                <w:rStyle w:val="Hyperlink"/>
                <w:noProof/>
                <w:lang w:val="ru-RU"/>
              </w:rPr>
              <w:t>3.2.2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  <w:lang w:val="ru-RU"/>
              </w:rPr>
              <w:t>Компоненты системы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_Toc189770039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30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67E786D" w14:textId="59E109E4" w:rsidR="004756CF" w:rsidRDefault="00DD7BFA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1" w:history="1">
            <w:r w:rsidR="004756CF" w:rsidRPr="006114F1">
              <w:rPr>
                <w:rStyle w:val="Hyperlink"/>
                <w:noProof/>
                <w:lang w:val="ru-RU"/>
              </w:rPr>
              <w:t>3.2.2.</w:t>
            </w:r>
            <w:r w:rsidR="00D8712E">
              <w:rPr>
                <w:rStyle w:val="Hyperlink"/>
                <w:noProof/>
                <w:lang w:val="ru-RU"/>
              </w:rPr>
              <w:t>1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  <w:lang w:val="ru-RU"/>
              </w:rPr>
              <w:t>Проектные классы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_Toc189770041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30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1CDEE2CA" w14:textId="337EF5AB" w:rsidR="004756CF" w:rsidRDefault="00DD7BFA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2" w:history="1">
            <w:r w:rsidR="004756CF" w:rsidRPr="006114F1">
              <w:rPr>
                <w:rStyle w:val="Hyperlink"/>
                <w:noProof/>
                <w:lang w:val="ru-RU"/>
              </w:rPr>
              <w:t>3.2.2.</w:t>
            </w:r>
            <w:r w:rsidR="00D8712E">
              <w:rPr>
                <w:rStyle w:val="Hyperlink"/>
                <w:noProof/>
                <w:lang w:val="ru-RU"/>
              </w:rPr>
              <w:t>2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  <w:lang w:val="ru-RU"/>
              </w:rPr>
              <w:t>Диаграмма состояний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_Toc189770042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32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2DAF1628" w14:textId="0A09158B" w:rsidR="004756CF" w:rsidRDefault="00DD7BFA" w:rsidP="008240D0">
          <w:pPr>
            <w:pStyle w:val="TOC2"/>
            <w:tabs>
              <w:tab w:val="clear" w:pos="1999"/>
              <w:tab w:val="left" w:pos="2835"/>
            </w:tabs>
            <w:ind w:left="993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3" w:history="1">
            <w:r w:rsidR="004756CF" w:rsidRPr="006114F1">
              <w:rPr>
                <w:rStyle w:val="Hyperlink"/>
                <w:noProof/>
              </w:rPr>
              <w:t>3.2.2.</w:t>
            </w:r>
            <w:r w:rsidR="00D8712E">
              <w:rPr>
                <w:rStyle w:val="Hyperlink"/>
                <w:noProof/>
                <w:lang w:val="ru-RU"/>
              </w:rPr>
              <w:t>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</w:rPr>
              <w:t>База данных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_Toc189770043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33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30F1CDE8" w14:textId="05396DFD" w:rsidR="004756CF" w:rsidRDefault="00DD7BFA" w:rsidP="004756CF">
          <w:pPr>
            <w:pStyle w:val="TOC2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4" w:history="1">
            <w:r w:rsidR="004756CF" w:rsidRPr="006114F1">
              <w:rPr>
                <w:rStyle w:val="Hyperlink"/>
                <w:noProof/>
                <w:lang w:val="ru-RU"/>
              </w:rPr>
              <w:t>3.2.3</w:t>
            </w:r>
            <w:r w:rsidR="004756CF">
              <w:rPr>
                <w:rFonts w:asciiTheme="minorHAnsi" w:eastAsiaTheme="minorEastAsia" w:hAnsiTheme="minorHAnsi" w:cstheme="minorBidi"/>
                <w:noProof/>
                <w:sz w:val="24"/>
              </w:rPr>
              <w:tab/>
            </w:r>
            <w:r w:rsidR="004756CF" w:rsidRPr="006114F1">
              <w:rPr>
                <w:rStyle w:val="Hyperlink"/>
                <w:noProof/>
                <w:lang w:val="ru-RU"/>
              </w:rPr>
              <w:t>Интерфейс системы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_Toc189770044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37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4774FACC" w14:textId="15B3659A" w:rsidR="004756CF" w:rsidRDefault="00DD7BFA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5" w:history="1">
            <w:r w:rsidR="004756CF" w:rsidRPr="006114F1">
              <w:rPr>
                <w:rStyle w:val="Hyperlink"/>
                <w:noProof/>
                <w:lang w:val="ru-RU"/>
              </w:rPr>
              <w:t>Заключение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_Toc189770045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39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DC642D1" w14:textId="6C208EA1" w:rsidR="004756CF" w:rsidRDefault="00DD7BFA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6" w:history="1">
            <w:r w:rsidR="004756CF" w:rsidRPr="006114F1">
              <w:rPr>
                <w:rStyle w:val="Hyperlink"/>
                <w:noProof/>
              </w:rPr>
              <w:t>Список литературы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_Toc189770046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40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69FE3C8A" w14:textId="58687A6F" w:rsidR="004756CF" w:rsidRDefault="00DD7BFA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7" w:history="1">
            <w:r w:rsidR="004756CF" w:rsidRPr="006114F1">
              <w:rPr>
                <w:rStyle w:val="Hyperlink"/>
                <w:noProof/>
              </w:rPr>
              <w:t>Приложение А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_Toc189770047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42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59657AA2" w14:textId="1DA5076C" w:rsidR="004756CF" w:rsidRDefault="00DD7BFA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</w:rPr>
          </w:pPr>
          <w:hyperlink w:anchor="_Toc189770048" w:history="1">
            <w:r w:rsidR="004756CF" w:rsidRPr="006114F1">
              <w:rPr>
                <w:rStyle w:val="Hyperlink"/>
                <w:noProof/>
              </w:rPr>
              <w:t>Приложение Б</w:t>
            </w:r>
            <w:r w:rsidR="004756CF">
              <w:rPr>
                <w:noProof/>
                <w:webHidden/>
              </w:rPr>
              <w:tab/>
            </w:r>
            <w:r w:rsidR="004756CF">
              <w:rPr>
                <w:noProof/>
                <w:webHidden/>
              </w:rPr>
              <w:fldChar w:fldCharType="begin"/>
            </w:r>
            <w:r w:rsidR="004756CF">
              <w:rPr>
                <w:noProof/>
                <w:webHidden/>
              </w:rPr>
              <w:instrText xml:space="preserve"> PAGEREF _Toc189770048 \h </w:instrText>
            </w:r>
            <w:r w:rsidR="004756CF">
              <w:rPr>
                <w:noProof/>
                <w:webHidden/>
              </w:rPr>
            </w:r>
            <w:r w:rsidR="004756CF">
              <w:rPr>
                <w:noProof/>
                <w:webHidden/>
              </w:rPr>
              <w:fldChar w:fldCharType="separate"/>
            </w:r>
            <w:r w:rsidR="00D8712E">
              <w:rPr>
                <w:noProof/>
                <w:webHidden/>
              </w:rPr>
              <w:t>75</w:t>
            </w:r>
            <w:r w:rsidR="004756CF">
              <w:rPr>
                <w:noProof/>
                <w:webHidden/>
              </w:rPr>
              <w:fldChar w:fldCharType="end"/>
            </w:r>
          </w:hyperlink>
        </w:p>
        <w:p w14:paraId="2CD43F1A" w14:textId="251E8666" w:rsidR="00067D3C" w:rsidRPr="00067D3C" w:rsidRDefault="00067D3C" w:rsidP="00067D3C">
          <w:pPr>
            <w:ind w:firstLine="0"/>
            <w:rPr>
              <w:b/>
              <w:bCs/>
              <w:sz w:val="20"/>
              <w:szCs w:val="20"/>
            </w:rPr>
          </w:pPr>
          <w:r w:rsidRPr="00067D3C">
            <w:rPr>
              <w:b/>
              <w:bCs/>
              <w:sz w:val="24"/>
            </w:rPr>
            <w:fldChar w:fldCharType="end"/>
          </w:r>
        </w:p>
      </w:sdtContent>
    </w:sdt>
    <w:p w14:paraId="4F4003C4" w14:textId="77777777" w:rsidR="0069506C" w:rsidRPr="0069506C" w:rsidRDefault="00924EA1" w:rsidP="002C7B88">
      <w:pPr>
        <w:pStyle w:val="NoSpacing"/>
      </w:pPr>
      <w:r>
        <w:br w:type="page"/>
      </w:r>
    </w:p>
    <w:p w14:paraId="4D9E8F16" w14:textId="77777777" w:rsidR="00C4713B" w:rsidRPr="003F73C9" w:rsidRDefault="00D8016A" w:rsidP="00447DCE">
      <w:pPr>
        <w:pStyle w:val="a1"/>
        <w:rPr>
          <w:szCs w:val="28"/>
          <w:lang w:val="ru-RU"/>
        </w:rPr>
      </w:pPr>
      <w:bookmarkStart w:id="11" w:name="_Toc189770018"/>
      <w:r w:rsidRPr="003F73C9">
        <w:rPr>
          <w:szCs w:val="28"/>
          <w:lang w:val="ru-RU"/>
        </w:rPr>
        <w:lastRenderedPageBreak/>
        <w:t>Введение</w:t>
      </w:r>
      <w:bookmarkEnd w:id="11"/>
    </w:p>
    <w:p w14:paraId="402A7998" w14:textId="77777777" w:rsidR="006C323B" w:rsidRPr="003F73C9" w:rsidRDefault="006C323B" w:rsidP="006C323B">
      <w:pPr>
        <w:pStyle w:val="1"/>
        <w:rPr>
          <w:szCs w:val="28"/>
          <w:lang w:val="ru-RU"/>
        </w:rPr>
      </w:pPr>
    </w:p>
    <w:p w14:paraId="076DF728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Цифровизация бизнес-процессов стала ключевым фактором успешного ведения коммерческой деятельности, особенно в условиях растущей конкуренции и повышенных требований к качеству обслуживания клиентов. Для малого бизнеса автоматизация процессов не только упрощает управление, но и способствует снижению операционных затрат, повышению эффективности работы и улучшению взаимодействия с клиентами. В этой связи возникает необходимость интеграции современных информационных систем в повседневную деятельность предприятий, что определяет актуальность данного проекта.</w:t>
      </w:r>
    </w:p>
    <w:p w14:paraId="20AF5F5F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Актуальность работы обусловлена текущим состоянием предприятия ИП «Туровец», которое специализируется на розничной продаже спортивных товаров. В настоящее время на предприятии используется устаревшая система учёта 1С Штрих-М, не поддерживающая интеграцию с интернет-продажами. Это затрудняет оперативное обновление информации о товарах и ограничивает возможности для привлечения новых клиентов через онлайн-каналы. В условиях современного рынка такая ситуация снижает конкурентоспособность предприятия и требует внедрения более гибкой системы, способной эффективно поддерживать как внутренние процессы, так и взаимодействие с клиентами в онлайн-среде.</w:t>
      </w:r>
    </w:p>
    <w:p w14:paraId="02EA8EF1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Целью проекта является разработка и внедрение информационной системы, которая обеспечит автоматизацию процессов онлайн-продаж спортивных товаров, включая публикацию товаров на сайте, оформление заказов и интеграцию с системой учёта для повышения эффективности управления складскими остатками.</w:t>
      </w:r>
    </w:p>
    <w:p w14:paraId="7B7A5557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 xml:space="preserve">Для достижения поставленной цели необходимо провести анализ текущих бизнес-процессов предприятия и выявить области, требующие автоматизации, разработать модели бизнес-процессов и системных прецедентов с использованием </w:t>
      </w:r>
      <w:r w:rsidRPr="008C21C7">
        <w:rPr>
          <w:bCs/>
          <w:szCs w:val="28"/>
        </w:rPr>
        <w:t>UML</w:t>
      </w:r>
      <w:r w:rsidRPr="008C21C7">
        <w:rPr>
          <w:bCs/>
          <w:szCs w:val="28"/>
          <w:lang w:val="ru-RU"/>
        </w:rPr>
        <w:t xml:space="preserve">, определить функциональные и </w:t>
      </w:r>
      <w:r w:rsidRPr="008C21C7">
        <w:rPr>
          <w:bCs/>
          <w:szCs w:val="28"/>
          <w:lang w:val="ru-RU"/>
        </w:rPr>
        <w:lastRenderedPageBreak/>
        <w:t>нефункциональные требования к информационной системе, спроектировать архитектуру системы, включая базу данных и пользовательский интерфейс, реализовать систему и интегрировать её с учётной платформой предприятия, а также провести тестирование и оценку эффективности внедрения системы.</w:t>
      </w:r>
    </w:p>
    <w:p w14:paraId="1F28E7BE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Предметом исследования являются методы и технологии проектирования информационных систем для автоматизации бизнес-процессов в розничной торговле.</w:t>
      </w:r>
    </w:p>
    <w:p w14:paraId="7F4F153F" w14:textId="77777777" w:rsidR="008C21C7" w:rsidRPr="008C21C7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Объектом исследования являются процессы управления продажами и товарооборотом на предприятии ИП «Туровец».</w:t>
      </w:r>
    </w:p>
    <w:p w14:paraId="58FBD901" w14:textId="4838B155" w:rsidR="008C21C7" w:rsidRPr="00D44326" w:rsidRDefault="008C21C7" w:rsidP="008C21C7">
      <w:pPr>
        <w:rPr>
          <w:bCs/>
          <w:szCs w:val="28"/>
          <w:lang w:val="ru-RU"/>
        </w:rPr>
      </w:pPr>
      <w:r w:rsidRPr="008C21C7">
        <w:rPr>
          <w:bCs/>
          <w:szCs w:val="28"/>
          <w:lang w:val="ru-RU"/>
        </w:rPr>
        <w:t>Проект направлен на создание удобного веб-интерфейса для оформления заказов, что позволит расширить клиентскую аудиторию и упростит процесс взаимодействия с магазином. Интеграция с системой учёта обеспечит точный контроль за наличием товаров и автоматическую обработку заказов. Внедрение предложенной информационной системы позволит снизить нагрузку на персонал, улучшить обслуживание клиентов и создать основу для дальнейшего развития бизнеса в сфере интернет-коммерции.</w:t>
      </w:r>
    </w:p>
    <w:p w14:paraId="56E41083" w14:textId="3174DE64" w:rsidR="00C4713B" w:rsidRPr="003F73C9" w:rsidRDefault="00F04D7D" w:rsidP="00987ABA">
      <w:pPr>
        <w:pStyle w:val="a1"/>
        <w:ind w:firstLine="709"/>
        <w:jc w:val="left"/>
        <w:rPr>
          <w:szCs w:val="28"/>
          <w:lang w:val="ru-RU"/>
        </w:rPr>
      </w:pPr>
      <w:bookmarkStart w:id="12" w:name="_Toc189770019"/>
      <w:r w:rsidRPr="003F73C9">
        <w:rPr>
          <w:szCs w:val="28"/>
          <w:lang w:val="ru-RU"/>
        </w:rPr>
        <w:lastRenderedPageBreak/>
        <w:t>1</w:t>
      </w:r>
      <w:r w:rsidRPr="003F73C9">
        <w:rPr>
          <w:szCs w:val="28"/>
          <w:lang w:val="ru-RU"/>
        </w:rPr>
        <w:tab/>
        <w:t>Бизнес-моделирование</w:t>
      </w:r>
      <w:bookmarkEnd w:id="12"/>
    </w:p>
    <w:p w14:paraId="06F1AF39" w14:textId="77777777" w:rsidR="006C323B" w:rsidRPr="003F73C9" w:rsidRDefault="006C323B" w:rsidP="006C323B">
      <w:pPr>
        <w:pStyle w:val="1"/>
        <w:rPr>
          <w:szCs w:val="28"/>
          <w:lang w:val="ru-RU"/>
        </w:rPr>
      </w:pPr>
    </w:p>
    <w:p w14:paraId="065A6369" w14:textId="7673957E" w:rsidR="00C4713B" w:rsidRPr="003F73C9" w:rsidRDefault="00F04D7D" w:rsidP="00F04D7D">
      <w:pPr>
        <w:pStyle w:val="a3"/>
        <w:ind w:firstLine="0"/>
        <w:rPr>
          <w:rFonts w:cs="Times New Roman"/>
          <w:szCs w:val="28"/>
          <w:lang w:val="ru-RU"/>
        </w:rPr>
      </w:pPr>
      <w:bookmarkStart w:id="13" w:name="_Toc189770020"/>
      <w:r w:rsidRPr="003F73C9">
        <w:rPr>
          <w:rFonts w:cs="Times New Roman"/>
          <w:szCs w:val="28"/>
          <w:lang w:val="ru-RU"/>
        </w:rPr>
        <w:t>1.1</w:t>
      </w:r>
      <w:r w:rsidRPr="003F73C9">
        <w:rPr>
          <w:rFonts w:cs="Times New Roman"/>
          <w:szCs w:val="28"/>
          <w:lang w:val="ru-RU"/>
        </w:rPr>
        <w:tab/>
        <w:t>Модель бизнес-процессов, включающие спецификации и диаграммы деятельности</w:t>
      </w:r>
      <w:bookmarkEnd w:id="13"/>
    </w:p>
    <w:p w14:paraId="3CBACA0F" w14:textId="0EF5DA9E" w:rsidR="009D3C57" w:rsidRDefault="009D3C57" w:rsidP="00D351F8">
      <w:pPr>
        <w:pStyle w:val="a7"/>
        <w:rPr>
          <w:szCs w:val="28"/>
        </w:rPr>
      </w:pPr>
      <w:r w:rsidRPr="009D3C57">
        <w:rPr>
          <w:szCs w:val="28"/>
          <w:lang w:val="ru-RU"/>
        </w:rPr>
        <w:t>Модель бизнес-процессов магазина спортивных товаров охватывает основные операции, связанные с оформлением покупок, управлением запасами, закупкой товаров у поставщиков и внутренними процессами контроля товарооборота. Клиенты совершают покупки, которые включают оплату и проверку наличия товара. Если товар отсутствует, продавец инициирует процесс закупки у поставщика, включающий оплату поставки и формирование необходимых документов. Инвентаризация проводится владельцем бизнеса с целью актуализации данных о наличии товаров, а обновление ассортимента осуществляется на основе анализа продаж и доступных запасов. Дополнительно в бизнес-процессы входят расчёт заработной платы сотрудников, выдача премий, приёмка товаров и проверка их целостности. Все процессы структурированы с учётом взаимодействия клиентов, продавцов, товароведа и владельца предприятия.</w:t>
      </w:r>
      <w:r w:rsidRPr="003F73C9">
        <w:rPr>
          <w:szCs w:val="28"/>
          <w:lang w:val="ru-RU"/>
        </w:rPr>
        <w:t xml:space="preserve"> </w:t>
      </w:r>
      <w:r w:rsidR="008D0E2D" w:rsidRPr="00D351F8">
        <w:rPr>
          <w:szCs w:val="28"/>
        </w:rPr>
        <w:t xml:space="preserve">Бизнес-процессы предприятия ИП «Туровец» представлены </w:t>
      </w:r>
      <w:r w:rsidR="00D351F8">
        <w:rPr>
          <w:szCs w:val="28"/>
          <w:lang w:val="ru-RU"/>
        </w:rPr>
        <w:t xml:space="preserve">на рисунке </w:t>
      </w:r>
      <w:r w:rsidR="008D0E2D" w:rsidRPr="00D351F8">
        <w:rPr>
          <w:szCs w:val="28"/>
        </w:rPr>
        <w:t>1.</w:t>
      </w:r>
      <w:r w:rsidRPr="00D351F8">
        <w:rPr>
          <w:szCs w:val="28"/>
        </w:rPr>
        <w:t xml:space="preserve"> </w:t>
      </w:r>
    </w:p>
    <w:p w14:paraId="08D08564" w14:textId="73275154" w:rsidR="00D351F8" w:rsidRDefault="00D351F8" w:rsidP="004756CF">
      <w:pPr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4667EF0A" wp14:editId="09C50020">
            <wp:extent cx="5940425" cy="5304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A6E" w14:textId="1B8644EC" w:rsidR="00D351F8" w:rsidRPr="00D351F8" w:rsidRDefault="00D351F8" w:rsidP="004756CF">
      <w:pPr>
        <w:pStyle w:val="a7"/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 – Диаграмма бизнес-процессов</w:t>
      </w:r>
    </w:p>
    <w:p w14:paraId="2897F481" w14:textId="61BC0214" w:rsidR="009D3C57" w:rsidRPr="003F73C9" w:rsidRDefault="009D3C57" w:rsidP="00D351F8">
      <w:pPr>
        <w:pStyle w:val="a7"/>
        <w:rPr>
          <w:szCs w:val="28"/>
          <w:lang w:val="ru-RU"/>
        </w:rPr>
      </w:pPr>
      <w:r w:rsidRPr="003F73C9">
        <w:rPr>
          <w:szCs w:val="28"/>
          <w:lang w:val="ru-RU"/>
        </w:rPr>
        <w:t>Спецификация процесса «Оформление покупки»:</w:t>
      </w:r>
    </w:p>
    <w:p w14:paraId="688BB793" w14:textId="5A0FEEC0" w:rsidR="009D3C57" w:rsidRPr="00D351F8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Наименование: оформление покупки;</w:t>
      </w:r>
    </w:p>
    <w:p w14:paraId="530E83E1" w14:textId="0FC05A24" w:rsidR="009D3C57" w:rsidRPr="003F73C9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>Краткое описание: п</w:t>
      </w:r>
      <w:r w:rsidRPr="00D351F8">
        <w:rPr>
          <w:szCs w:val="28"/>
          <w:lang w:val="ru-RU"/>
        </w:rPr>
        <w:t>роцесс включает в себя выбор товара клиентом, уточнение наличия, оплату и оформление заказа. Покупка может быть совершена при наличии товара на складе. В случае отсутствия товара процесс может привести к инициированию закупки</w:t>
      </w:r>
      <w:r w:rsidRPr="003F73C9">
        <w:rPr>
          <w:szCs w:val="28"/>
          <w:lang w:val="ru-RU"/>
        </w:rPr>
        <w:t>;</w:t>
      </w:r>
    </w:p>
    <w:p w14:paraId="6EE623C8" w14:textId="18A452B8" w:rsidR="009D3C57" w:rsidRPr="003F73C9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>Цели: о</w:t>
      </w:r>
      <w:r w:rsidRPr="00D351F8">
        <w:rPr>
          <w:szCs w:val="28"/>
          <w:lang w:val="ru-RU"/>
        </w:rPr>
        <w:t>беспечить возможность клиенту приобрести товар, провести оплату и оформить заказ в магазине</w:t>
      </w:r>
      <w:r w:rsidRPr="003F73C9">
        <w:rPr>
          <w:szCs w:val="28"/>
          <w:lang w:val="ru-RU"/>
        </w:rPr>
        <w:t>;</w:t>
      </w:r>
    </w:p>
    <w:p w14:paraId="73062885" w14:textId="3547B590" w:rsidR="009D3C57" w:rsidRPr="003F73C9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Действующие лица: </w:t>
      </w:r>
      <w:r w:rsidR="00F124D6" w:rsidRPr="003F73C9">
        <w:rPr>
          <w:szCs w:val="28"/>
          <w:lang w:val="ru-RU"/>
        </w:rPr>
        <w:t>к</w:t>
      </w:r>
      <w:r w:rsidR="00F124D6" w:rsidRPr="00D351F8">
        <w:rPr>
          <w:szCs w:val="28"/>
          <w:lang w:val="ru-RU"/>
        </w:rPr>
        <w:t>лиент</w:t>
      </w:r>
      <w:r w:rsidR="00F124D6" w:rsidRPr="003F73C9">
        <w:rPr>
          <w:szCs w:val="28"/>
          <w:lang w:val="ru-RU"/>
        </w:rPr>
        <w:t>, п</w:t>
      </w:r>
      <w:r w:rsidR="00F124D6" w:rsidRPr="00F124D6">
        <w:rPr>
          <w:szCs w:val="28"/>
          <w:lang w:val="ru-RU"/>
        </w:rPr>
        <w:t>родавец</w:t>
      </w:r>
      <w:r w:rsidR="00F124D6" w:rsidRPr="003F73C9">
        <w:rPr>
          <w:szCs w:val="28"/>
          <w:lang w:val="ru-RU"/>
        </w:rPr>
        <w:t xml:space="preserve">, </w:t>
      </w:r>
      <w:r w:rsidR="00DD66FD" w:rsidRPr="003F73C9">
        <w:rPr>
          <w:szCs w:val="28"/>
          <w:lang w:val="ru-RU"/>
        </w:rPr>
        <w:t>с</w:t>
      </w:r>
      <w:r w:rsidR="00DD66FD" w:rsidRPr="00DD66FD">
        <w:rPr>
          <w:szCs w:val="28"/>
          <w:lang w:val="ru-RU"/>
        </w:rPr>
        <w:t>истема учёта товаров</w:t>
      </w:r>
      <w:r w:rsidRPr="003F73C9">
        <w:rPr>
          <w:szCs w:val="28"/>
          <w:lang w:val="ru-RU"/>
        </w:rPr>
        <w:t>;</w:t>
      </w:r>
    </w:p>
    <w:p w14:paraId="0DF78FB8" w14:textId="77777777" w:rsidR="009D3C57" w:rsidRPr="00D351F8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6B7F4431" w14:textId="3CF14257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F124D6">
        <w:rPr>
          <w:szCs w:val="28"/>
        </w:rPr>
        <w:t>Клиент выбирает товар</w:t>
      </w:r>
      <w:r w:rsidRPr="00D351F8">
        <w:rPr>
          <w:szCs w:val="28"/>
        </w:rPr>
        <w:t>;</w:t>
      </w:r>
    </w:p>
    <w:p w14:paraId="0C680018" w14:textId="7FFF545A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lastRenderedPageBreak/>
        <w:t>Клиент обращается к продавцу для оформления покупки</w:t>
      </w:r>
      <w:r w:rsidRPr="003F73C9">
        <w:rPr>
          <w:szCs w:val="28"/>
          <w:lang w:val="ru-RU"/>
        </w:rPr>
        <w:t>;</w:t>
      </w:r>
    </w:p>
    <w:p w14:paraId="0CD8489A" w14:textId="0C044824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Продавец проверяет наличие товара в системе магазина</w:t>
      </w:r>
      <w:r w:rsidRPr="003F73C9">
        <w:rPr>
          <w:szCs w:val="28"/>
          <w:lang w:val="ru-RU"/>
        </w:rPr>
        <w:t>;</w:t>
      </w:r>
    </w:p>
    <w:p w14:paraId="6065F20B" w14:textId="6ED81B21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Если товар в наличии, оформляется покупка</w:t>
      </w:r>
      <w:r w:rsidRPr="003F73C9">
        <w:rPr>
          <w:szCs w:val="28"/>
          <w:lang w:val="ru-RU"/>
        </w:rPr>
        <w:t>;</w:t>
      </w:r>
    </w:p>
    <w:p w14:paraId="42036F61" w14:textId="52DDB98C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F124D6">
        <w:rPr>
          <w:szCs w:val="28"/>
        </w:rPr>
        <w:t>Клиент производит оплату</w:t>
      </w:r>
      <w:r w:rsidRPr="00D351F8">
        <w:rPr>
          <w:szCs w:val="28"/>
        </w:rPr>
        <w:t>;</w:t>
      </w:r>
    </w:p>
    <w:p w14:paraId="18D4BED9" w14:textId="4810019C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В случае успешной оплаты выдается чек</w:t>
      </w:r>
      <w:r w:rsidRPr="003F73C9">
        <w:rPr>
          <w:szCs w:val="28"/>
          <w:lang w:val="ru-RU"/>
        </w:rPr>
        <w:t>;</w:t>
      </w:r>
    </w:p>
    <w:p w14:paraId="79B6A7E7" w14:textId="6B4C0B39" w:rsidR="00F124D6" w:rsidRPr="00D351F8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351F8">
        <w:rPr>
          <w:szCs w:val="28"/>
          <w:lang w:val="ru-RU"/>
        </w:rPr>
        <w:t>Покупка завершается</w:t>
      </w:r>
      <w:r w:rsidRPr="00D351F8">
        <w:rPr>
          <w:szCs w:val="28"/>
        </w:rPr>
        <w:t>;</w:t>
      </w:r>
    </w:p>
    <w:p w14:paraId="4AD118B0" w14:textId="01C83C1C" w:rsidR="009D3C57" w:rsidRPr="00D351F8" w:rsidRDefault="009D3C57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2CDAA003" w14:textId="77777777" w:rsidR="00F124D6" w:rsidRPr="00F124D6" w:rsidRDefault="00F124D6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Если товар отсутствует, продавец предлагает клиенту оформить предзаказ или сообщить о поступлении.</w:t>
      </w:r>
    </w:p>
    <w:p w14:paraId="5A395EEA" w14:textId="77777777" w:rsidR="00F124D6" w:rsidRPr="00F124D6" w:rsidRDefault="00F124D6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Если оплата не проходит, клиенту предлагается повторить попытку или выбрать другой метод оплаты.</w:t>
      </w:r>
    </w:p>
    <w:p w14:paraId="52ACE57D" w14:textId="2B65D846" w:rsidR="009D3C57" w:rsidRPr="003F73C9" w:rsidRDefault="00F124D6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«Оформление покупки» представлена на рисунке А.1.</w:t>
      </w:r>
    </w:p>
    <w:p w14:paraId="628F983C" w14:textId="685A214A" w:rsidR="00F11CE0" w:rsidRPr="003F73C9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Спецификация процесса «</w:t>
      </w:r>
      <w:r w:rsidR="006A6263" w:rsidRPr="003F73C9">
        <w:rPr>
          <w:szCs w:val="28"/>
          <w:lang w:val="ru-RU"/>
        </w:rPr>
        <w:t>ф</w:t>
      </w:r>
      <w:r w:rsidR="006A6263" w:rsidRPr="00D351F8">
        <w:rPr>
          <w:szCs w:val="28"/>
          <w:lang w:val="ru-RU"/>
        </w:rPr>
        <w:t>ормирование заявки на закупку товара поставщику</w:t>
      </w:r>
      <w:r w:rsidRPr="00D351F8">
        <w:rPr>
          <w:szCs w:val="28"/>
          <w:lang w:val="ru-RU"/>
        </w:rPr>
        <w:t>»</w:t>
      </w:r>
      <w:r w:rsidRPr="003F73C9">
        <w:rPr>
          <w:szCs w:val="28"/>
          <w:lang w:val="ru-RU"/>
        </w:rPr>
        <w:t>:</w:t>
      </w:r>
    </w:p>
    <w:p w14:paraId="39D0327A" w14:textId="2DD033C2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Наименование: </w:t>
      </w:r>
      <w:r w:rsidR="006A6263" w:rsidRPr="003F73C9">
        <w:rPr>
          <w:szCs w:val="28"/>
          <w:lang w:val="ru-RU"/>
        </w:rPr>
        <w:t>ф</w:t>
      </w:r>
      <w:r w:rsidR="006A6263" w:rsidRPr="00D351F8">
        <w:rPr>
          <w:szCs w:val="28"/>
          <w:lang w:val="ru-RU"/>
        </w:rPr>
        <w:t>ормирование заявки на закупку товара поставщику</w:t>
      </w:r>
      <w:r w:rsidRPr="003F73C9">
        <w:rPr>
          <w:szCs w:val="28"/>
          <w:lang w:val="ru-RU"/>
        </w:rPr>
        <w:t>;</w:t>
      </w:r>
    </w:p>
    <w:p w14:paraId="032D55C1" w14:textId="6E4959B4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Краткое описание: </w:t>
      </w:r>
      <w:r w:rsidR="006A6263" w:rsidRPr="003F73C9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начинается в случае недостаточного количества товаров на складе. Продавец уведомляет владельца предприятия, который формирует заявку и отправляет её поставщику</w:t>
      </w:r>
      <w:r w:rsidRPr="003F73C9">
        <w:rPr>
          <w:szCs w:val="28"/>
          <w:lang w:val="ru-RU"/>
        </w:rPr>
        <w:t>;</w:t>
      </w:r>
    </w:p>
    <w:p w14:paraId="7D3F8202" w14:textId="0B69792B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Цели: </w:t>
      </w:r>
      <w:r w:rsidR="006A6263" w:rsidRPr="003F73C9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беспечить своевременное пополнение ассортимента и исключить ситуации нехватки товаров</w:t>
      </w:r>
      <w:r w:rsidRPr="003F73C9">
        <w:rPr>
          <w:szCs w:val="28"/>
          <w:lang w:val="ru-RU"/>
        </w:rPr>
        <w:t>;</w:t>
      </w:r>
    </w:p>
    <w:p w14:paraId="086B9014" w14:textId="1C9F99E5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Действующие лица: </w:t>
      </w:r>
      <w:r w:rsidR="00986AC2" w:rsidRPr="003F73C9">
        <w:rPr>
          <w:szCs w:val="28"/>
          <w:lang w:val="ru-RU"/>
        </w:rPr>
        <w:t>п</w:t>
      </w:r>
      <w:r w:rsidR="00986AC2" w:rsidRPr="00D351F8">
        <w:rPr>
          <w:szCs w:val="28"/>
          <w:lang w:val="ru-RU"/>
        </w:rPr>
        <w:t>родавец</w:t>
      </w:r>
      <w:r w:rsidR="00986AC2" w:rsidRPr="003F73C9">
        <w:rPr>
          <w:szCs w:val="28"/>
          <w:lang w:val="ru-RU"/>
        </w:rPr>
        <w:t>, в</w:t>
      </w:r>
      <w:r w:rsidR="00986AC2" w:rsidRPr="00986AC2">
        <w:rPr>
          <w:szCs w:val="28"/>
          <w:lang w:val="ru-RU"/>
        </w:rPr>
        <w:t>ладелец предприятия</w:t>
      </w:r>
      <w:r w:rsidR="00986AC2" w:rsidRPr="003F73C9">
        <w:rPr>
          <w:szCs w:val="28"/>
          <w:lang w:val="ru-RU"/>
        </w:rPr>
        <w:t>, п</w:t>
      </w:r>
      <w:r w:rsidR="00986AC2" w:rsidRPr="00D351F8">
        <w:rPr>
          <w:szCs w:val="28"/>
          <w:lang w:val="ru-RU"/>
        </w:rPr>
        <w:t>оставщик</w:t>
      </w:r>
      <w:r w:rsidRPr="003F73C9">
        <w:rPr>
          <w:szCs w:val="28"/>
          <w:lang w:val="ru-RU"/>
        </w:rPr>
        <w:t>;</w:t>
      </w:r>
    </w:p>
    <w:p w14:paraId="2182F15C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351CC06E" w14:textId="1E0361A4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Продавец отправляет уведомление о нехватке товара</w:t>
      </w:r>
      <w:r w:rsidRPr="003F73C9">
        <w:rPr>
          <w:szCs w:val="28"/>
          <w:lang w:val="ru-RU"/>
        </w:rPr>
        <w:t>;</w:t>
      </w:r>
    </w:p>
    <w:p w14:paraId="2B0F1580" w14:textId="2392DBCA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986AC2">
        <w:rPr>
          <w:szCs w:val="28"/>
        </w:rPr>
        <w:t>Владелец предприятия анализирует остатки</w:t>
      </w:r>
      <w:r w:rsidRPr="00D351F8">
        <w:rPr>
          <w:szCs w:val="28"/>
        </w:rPr>
        <w:t>;</w:t>
      </w:r>
    </w:p>
    <w:p w14:paraId="7CB8ABA9" w14:textId="0776E93B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Владелец предприятия формирует заявку на закупку</w:t>
      </w:r>
      <w:r w:rsidRPr="003F73C9">
        <w:rPr>
          <w:szCs w:val="28"/>
          <w:lang w:val="ru-RU"/>
        </w:rPr>
        <w:t>;</w:t>
      </w:r>
    </w:p>
    <w:p w14:paraId="539E5C44" w14:textId="7DD9C4EE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986AC2">
        <w:rPr>
          <w:szCs w:val="28"/>
        </w:rPr>
        <w:t>Заявка отправляется поставщику</w:t>
      </w:r>
      <w:r w:rsidRPr="00D351F8">
        <w:rPr>
          <w:szCs w:val="28"/>
        </w:rPr>
        <w:t>;</w:t>
      </w:r>
    </w:p>
    <w:p w14:paraId="7D468FDD" w14:textId="2E25DB30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986AC2">
        <w:rPr>
          <w:szCs w:val="28"/>
        </w:rPr>
        <w:t>Поставщик проверяет наличие товара</w:t>
      </w:r>
      <w:r w:rsidRPr="00D351F8">
        <w:rPr>
          <w:szCs w:val="28"/>
        </w:rPr>
        <w:t>;</w:t>
      </w:r>
    </w:p>
    <w:p w14:paraId="170A1875" w14:textId="5794C94E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В случае наличия товара формируется счёт на поставку</w:t>
      </w:r>
      <w:r w:rsidRPr="003F73C9">
        <w:rPr>
          <w:szCs w:val="28"/>
          <w:lang w:val="ru-RU"/>
        </w:rPr>
        <w:t>;</w:t>
      </w:r>
    </w:p>
    <w:p w14:paraId="79590E0D" w14:textId="3467435F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lastRenderedPageBreak/>
        <w:t>Владелец предприятия получает счёт и проводит оплату</w:t>
      </w:r>
      <w:r w:rsidRPr="003F73C9">
        <w:rPr>
          <w:szCs w:val="28"/>
          <w:lang w:val="ru-RU"/>
        </w:rPr>
        <w:t>;</w:t>
      </w:r>
    </w:p>
    <w:p w14:paraId="4E5352D5" w14:textId="60A0C419" w:rsidR="00F11CE0" w:rsidRPr="003F73C9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После оплаты формируются документы и подтверждается отправка</w:t>
      </w:r>
      <w:r w:rsidR="00F11CE0" w:rsidRPr="003F73C9">
        <w:rPr>
          <w:szCs w:val="28"/>
          <w:lang w:val="ru-RU"/>
        </w:rPr>
        <w:t>;</w:t>
      </w:r>
    </w:p>
    <w:p w14:paraId="6D9D8CD1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63411B7D" w14:textId="668101C5" w:rsidR="00F11CE0" w:rsidRPr="00F124D6" w:rsidRDefault="00986AC2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товара нет у поставщика, он отправляет уведомление об отсутствии, после чего владелец предприятия ищет альтернативные варианты</w:t>
      </w:r>
      <w:r w:rsidRPr="003F73C9">
        <w:rPr>
          <w:szCs w:val="28"/>
          <w:lang w:val="ru-RU"/>
        </w:rPr>
        <w:t xml:space="preserve">; </w:t>
      </w:r>
    </w:p>
    <w:p w14:paraId="53C880F2" w14:textId="295FA291" w:rsidR="00F11CE0" w:rsidRPr="003F73C9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6A6263" w:rsidRPr="00D351F8">
        <w:rPr>
          <w:szCs w:val="28"/>
          <w:lang w:val="ru-RU"/>
        </w:rPr>
        <w:t>Формирование заявки на закупку товара поставщику</w:t>
      </w:r>
      <w:r w:rsidRPr="00D351F8">
        <w:rPr>
          <w:szCs w:val="28"/>
          <w:lang w:val="ru-RU"/>
        </w:rPr>
        <w:t>» представлена на рисунке А.</w:t>
      </w:r>
      <w:r w:rsidRPr="003F73C9">
        <w:rPr>
          <w:szCs w:val="28"/>
          <w:lang w:val="ru-RU"/>
        </w:rPr>
        <w:t>2</w:t>
      </w:r>
      <w:r w:rsidRPr="00D351F8">
        <w:rPr>
          <w:szCs w:val="28"/>
          <w:lang w:val="ru-RU"/>
        </w:rPr>
        <w:t>.</w:t>
      </w:r>
    </w:p>
    <w:p w14:paraId="17552E83" w14:textId="312FCD45" w:rsidR="00F11CE0" w:rsidRPr="00D351F8" w:rsidRDefault="00F11CE0" w:rsidP="00D351F8">
      <w:pPr>
        <w:pStyle w:val="a7"/>
        <w:rPr>
          <w:szCs w:val="28"/>
        </w:rPr>
      </w:pPr>
      <w:r w:rsidRPr="00D351F8">
        <w:rPr>
          <w:szCs w:val="28"/>
        </w:rPr>
        <w:t>Спецификация процесса «</w:t>
      </w:r>
      <w:r w:rsidR="006A6263" w:rsidRPr="00D351F8">
        <w:rPr>
          <w:color w:val="FFFFFF"/>
          <w:szCs w:val="28"/>
        </w:rPr>
        <w:t xml:space="preserve"> </w:t>
      </w:r>
      <w:r w:rsidR="006A6263" w:rsidRPr="00D351F8">
        <w:rPr>
          <w:szCs w:val="28"/>
        </w:rPr>
        <w:t xml:space="preserve">Инвентаризация </w:t>
      </w:r>
      <w:r w:rsidRPr="00D351F8">
        <w:rPr>
          <w:szCs w:val="28"/>
        </w:rPr>
        <w:t>»:</w:t>
      </w:r>
    </w:p>
    <w:p w14:paraId="39E61D46" w14:textId="294B5AB2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 w:rsidR="006A6263" w:rsidRPr="00D351F8">
        <w:rPr>
          <w:szCs w:val="28"/>
        </w:rPr>
        <w:t>инвентаризация</w:t>
      </w:r>
      <w:r w:rsidRPr="00D351F8">
        <w:rPr>
          <w:szCs w:val="28"/>
        </w:rPr>
        <w:t>;</w:t>
      </w:r>
    </w:p>
    <w:p w14:paraId="4BFDDD6C" w14:textId="43D636B4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3F73C9">
        <w:rPr>
          <w:szCs w:val="28"/>
          <w:lang w:val="ru-RU"/>
        </w:rPr>
        <w:t xml:space="preserve">Краткое описание: </w:t>
      </w:r>
      <w:r w:rsidR="006A6263" w:rsidRPr="003F73C9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контроля и сверки фактического наличия товаров с данными системы учёта. Проводится для выявления расхождений, фиксации данных и внесения корректировок</w:t>
      </w:r>
      <w:r w:rsidRPr="00D351F8">
        <w:rPr>
          <w:szCs w:val="28"/>
        </w:rPr>
        <w:t>;</w:t>
      </w:r>
    </w:p>
    <w:p w14:paraId="65244DA7" w14:textId="0FA6BE66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Цели: </w:t>
      </w:r>
      <w:r w:rsidR="006A6263" w:rsidRPr="003F73C9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беспечить точность учёта товаров, своевременно выявлять недостачи или излишки</w:t>
      </w:r>
      <w:r w:rsidRPr="003F73C9">
        <w:rPr>
          <w:szCs w:val="28"/>
          <w:lang w:val="ru-RU"/>
        </w:rPr>
        <w:t>;</w:t>
      </w:r>
    </w:p>
    <w:p w14:paraId="3CC3DC34" w14:textId="2D03EB34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Действующие лица: </w:t>
      </w:r>
      <w:r w:rsidR="006A6263" w:rsidRPr="003F73C9">
        <w:rPr>
          <w:szCs w:val="28"/>
          <w:lang w:val="ru-RU"/>
        </w:rPr>
        <w:t>в</w:t>
      </w:r>
      <w:r w:rsidR="006A6263" w:rsidRPr="00D351F8">
        <w:rPr>
          <w:szCs w:val="28"/>
          <w:lang w:val="ru-RU"/>
        </w:rPr>
        <w:t>ладелец предприятия</w:t>
      </w:r>
      <w:r w:rsidR="006A6263" w:rsidRPr="003F73C9">
        <w:rPr>
          <w:szCs w:val="28"/>
          <w:lang w:val="ru-RU"/>
        </w:rPr>
        <w:t>; т</w:t>
      </w:r>
      <w:r w:rsidR="006A6263" w:rsidRPr="006A6263">
        <w:rPr>
          <w:szCs w:val="28"/>
          <w:lang w:val="ru-RU"/>
        </w:rPr>
        <w:t>оваровед</w:t>
      </w:r>
      <w:r w:rsidR="006A6263" w:rsidRPr="003F73C9">
        <w:rPr>
          <w:szCs w:val="28"/>
          <w:lang w:val="ru-RU"/>
        </w:rPr>
        <w:t>; с</w:t>
      </w:r>
      <w:r w:rsidR="006A6263" w:rsidRPr="00D351F8">
        <w:rPr>
          <w:szCs w:val="28"/>
          <w:lang w:val="ru-RU"/>
        </w:rPr>
        <w:t>истема учёта товаров</w:t>
      </w:r>
      <w:r w:rsidR="006A6263" w:rsidRPr="003F73C9">
        <w:rPr>
          <w:szCs w:val="28"/>
          <w:lang w:val="ru-RU"/>
        </w:rPr>
        <w:t xml:space="preserve">; </w:t>
      </w:r>
    </w:p>
    <w:p w14:paraId="40E39D3E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0AA846A9" w14:textId="74049B8C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Владелец предприятия утверждает список товаров для проверки</w:t>
      </w:r>
      <w:r w:rsidRPr="003F73C9">
        <w:rPr>
          <w:szCs w:val="28"/>
          <w:lang w:val="ru-RU"/>
        </w:rPr>
        <w:t>;</w:t>
      </w:r>
    </w:p>
    <w:p w14:paraId="74AB7E62" w14:textId="3C6C8C30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6A6263">
        <w:rPr>
          <w:szCs w:val="28"/>
        </w:rPr>
        <w:t>Назначаются ответственные лица</w:t>
      </w:r>
      <w:r w:rsidRPr="00D351F8">
        <w:rPr>
          <w:szCs w:val="28"/>
        </w:rPr>
        <w:t>;</w:t>
      </w:r>
    </w:p>
    <w:p w14:paraId="721C7042" w14:textId="1E6312F4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Товаровед получает распоряжение на проведение инвентаризации</w:t>
      </w:r>
      <w:r w:rsidRPr="003F73C9">
        <w:rPr>
          <w:szCs w:val="28"/>
          <w:lang w:val="ru-RU"/>
        </w:rPr>
        <w:t>;</w:t>
      </w:r>
    </w:p>
    <w:p w14:paraId="480B7B27" w14:textId="458043CA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Физически пересчитываются товары на складе</w:t>
      </w:r>
      <w:r w:rsidRPr="003F73C9">
        <w:rPr>
          <w:szCs w:val="28"/>
          <w:lang w:val="ru-RU"/>
        </w:rPr>
        <w:t>;</w:t>
      </w:r>
    </w:p>
    <w:p w14:paraId="7B8065A6" w14:textId="38F0D570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Данные фиксируются на бумаге и в системе</w:t>
      </w:r>
      <w:r w:rsidRPr="003F73C9">
        <w:rPr>
          <w:szCs w:val="28"/>
          <w:lang w:val="ru-RU"/>
        </w:rPr>
        <w:t>;</w:t>
      </w:r>
    </w:p>
    <w:p w14:paraId="07C89362" w14:textId="7F0138C7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Выполняется автоматическая сверка с учётной системой</w:t>
      </w:r>
      <w:r w:rsidRPr="003F73C9">
        <w:rPr>
          <w:szCs w:val="28"/>
          <w:lang w:val="ru-RU"/>
        </w:rPr>
        <w:t>;</w:t>
      </w:r>
    </w:p>
    <w:p w14:paraId="34CAD6AB" w14:textId="71D1EB41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 случае выявления отклонений принимается решение о корректировке данных</w:t>
      </w:r>
      <w:r w:rsidRPr="003F73C9">
        <w:rPr>
          <w:szCs w:val="28"/>
          <w:lang w:val="ru-RU"/>
        </w:rPr>
        <w:t>;</w:t>
      </w:r>
    </w:p>
    <w:p w14:paraId="649A1D35" w14:textId="6F386E2E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6A6263">
        <w:rPr>
          <w:szCs w:val="28"/>
        </w:rPr>
        <w:t>Вносятся изменения в систему</w:t>
      </w:r>
      <w:r w:rsidRPr="00D351F8">
        <w:rPr>
          <w:szCs w:val="28"/>
        </w:rPr>
        <w:t>;</w:t>
      </w:r>
    </w:p>
    <w:p w14:paraId="2E016FC7" w14:textId="0F8CD291" w:rsidR="00F11CE0" w:rsidRPr="00D351F8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351F8">
        <w:rPr>
          <w:szCs w:val="28"/>
        </w:rPr>
        <w:t>Формируется итоговый отчёт</w:t>
      </w:r>
      <w:r w:rsidR="00F11CE0" w:rsidRPr="00D351F8">
        <w:rPr>
          <w:szCs w:val="28"/>
        </w:rPr>
        <w:t>;</w:t>
      </w:r>
    </w:p>
    <w:p w14:paraId="0829E429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31830FEE" w14:textId="0F46BE99" w:rsidR="00F11CE0" w:rsidRPr="00F124D6" w:rsidRDefault="006A6263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lastRenderedPageBreak/>
        <w:t>Если отклонений не выявлено, процесс завершается без внесения изменений</w:t>
      </w:r>
      <w:r w:rsidRPr="003F73C9">
        <w:rPr>
          <w:szCs w:val="28"/>
          <w:lang w:val="ru-RU"/>
        </w:rPr>
        <w:t>;</w:t>
      </w:r>
    </w:p>
    <w:p w14:paraId="0C06FE46" w14:textId="22477DC2" w:rsidR="00F11CE0" w:rsidRPr="003F73C9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6A6263" w:rsidRPr="00D351F8">
        <w:rPr>
          <w:szCs w:val="28"/>
          <w:lang w:val="ru-RU"/>
        </w:rPr>
        <w:t>Инвентаризация</w:t>
      </w:r>
      <w:r w:rsidRPr="00D351F8">
        <w:rPr>
          <w:szCs w:val="28"/>
          <w:lang w:val="ru-RU"/>
        </w:rPr>
        <w:t>» представлена на рисунке А.</w:t>
      </w:r>
      <w:r w:rsidRPr="003F73C9">
        <w:rPr>
          <w:szCs w:val="28"/>
          <w:lang w:val="ru-RU"/>
        </w:rPr>
        <w:t>3</w:t>
      </w:r>
      <w:r w:rsidRPr="00D351F8">
        <w:rPr>
          <w:szCs w:val="28"/>
          <w:lang w:val="ru-RU"/>
        </w:rPr>
        <w:t>.</w:t>
      </w:r>
    </w:p>
    <w:p w14:paraId="26B45AF7" w14:textId="6A2A6ADC" w:rsidR="00F11CE0" w:rsidRPr="00D351F8" w:rsidRDefault="00F11CE0" w:rsidP="00D351F8">
      <w:pPr>
        <w:pStyle w:val="a7"/>
        <w:rPr>
          <w:szCs w:val="28"/>
        </w:rPr>
      </w:pPr>
      <w:r w:rsidRPr="00D351F8">
        <w:rPr>
          <w:szCs w:val="28"/>
        </w:rPr>
        <w:t>Спецификация процесса «</w:t>
      </w:r>
      <w:r w:rsidR="00DD66FD" w:rsidRPr="00D351F8">
        <w:rPr>
          <w:color w:val="FFFFFF"/>
          <w:szCs w:val="28"/>
        </w:rPr>
        <w:t xml:space="preserve"> </w:t>
      </w:r>
      <w:r w:rsidR="00DD66FD" w:rsidRPr="00D351F8">
        <w:rPr>
          <w:szCs w:val="28"/>
        </w:rPr>
        <w:t xml:space="preserve">Обновление ассортимента </w:t>
      </w:r>
      <w:r w:rsidRPr="00D351F8">
        <w:rPr>
          <w:szCs w:val="28"/>
        </w:rPr>
        <w:t>»:</w:t>
      </w:r>
    </w:p>
    <w:p w14:paraId="701283E1" w14:textId="4E89EB2C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 w:rsidR="00DD66FD" w:rsidRPr="00D351F8">
        <w:rPr>
          <w:szCs w:val="28"/>
        </w:rPr>
        <w:t>обновление ассортимента</w:t>
      </w:r>
      <w:r w:rsidRPr="00D351F8">
        <w:rPr>
          <w:szCs w:val="28"/>
        </w:rPr>
        <w:t>;</w:t>
      </w:r>
    </w:p>
    <w:p w14:paraId="115A39E4" w14:textId="696D9120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Краткое описание: </w:t>
      </w:r>
      <w:r w:rsidR="006A6263" w:rsidRPr="003F73C9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анализа и внесения изменений в перечень предлагаемых товаров на основе данных продаж и востребованности позиций</w:t>
      </w:r>
      <w:r w:rsidRPr="003F73C9">
        <w:rPr>
          <w:szCs w:val="28"/>
          <w:lang w:val="ru-RU"/>
        </w:rPr>
        <w:t>;</w:t>
      </w:r>
    </w:p>
    <w:p w14:paraId="4D6B89B6" w14:textId="35EDC995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Цели: </w:t>
      </w:r>
      <w:r w:rsidR="006A6263" w:rsidRPr="003F73C9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птимизировать ассортимент товаров, увеличивать продажи и удовлетворять потребности клиентов</w:t>
      </w:r>
      <w:r w:rsidRPr="003F73C9">
        <w:rPr>
          <w:szCs w:val="28"/>
          <w:lang w:val="ru-RU"/>
        </w:rPr>
        <w:t>;</w:t>
      </w:r>
    </w:p>
    <w:p w14:paraId="318EF990" w14:textId="5A85848F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Действующие лица: </w:t>
      </w:r>
      <w:r w:rsidR="00DD66FD" w:rsidRPr="003F73C9">
        <w:rPr>
          <w:szCs w:val="28"/>
          <w:lang w:val="ru-RU"/>
        </w:rPr>
        <w:t>в</w:t>
      </w:r>
      <w:r w:rsidR="00DD66FD" w:rsidRPr="00D351F8">
        <w:rPr>
          <w:szCs w:val="28"/>
          <w:lang w:val="ru-RU"/>
        </w:rPr>
        <w:t>ладелец предприятия</w:t>
      </w:r>
      <w:r w:rsidR="00DD66FD" w:rsidRPr="003F73C9">
        <w:rPr>
          <w:szCs w:val="28"/>
          <w:lang w:val="ru-RU"/>
        </w:rPr>
        <w:t>, с</w:t>
      </w:r>
      <w:r w:rsidR="00DD66FD" w:rsidRPr="00DD66FD">
        <w:rPr>
          <w:szCs w:val="28"/>
          <w:lang w:val="ru-RU"/>
        </w:rPr>
        <w:t>истема учёта товаров</w:t>
      </w:r>
      <w:r w:rsidR="00DD66FD" w:rsidRPr="003F73C9">
        <w:rPr>
          <w:szCs w:val="28"/>
          <w:lang w:val="ru-RU"/>
        </w:rPr>
        <w:t>, п</w:t>
      </w:r>
      <w:r w:rsidR="00DD66FD" w:rsidRPr="00D351F8">
        <w:rPr>
          <w:szCs w:val="28"/>
          <w:lang w:val="ru-RU"/>
        </w:rPr>
        <w:t>оставщик</w:t>
      </w:r>
      <w:r w:rsidR="00DD66FD" w:rsidRPr="003F73C9">
        <w:rPr>
          <w:szCs w:val="28"/>
          <w:lang w:val="ru-RU"/>
        </w:rPr>
        <w:t>;</w:t>
      </w:r>
    </w:p>
    <w:p w14:paraId="5508D91C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66E3B9F1" w14:textId="3B36A08A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Владелец предприятия анализирует продажи и остатки товаров</w:t>
      </w:r>
      <w:r w:rsidRPr="003F73C9">
        <w:rPr>
          <w:szCs w:val="28"/>
          <w:lang w:val="ru-RU"/>
        </w:rPr>
        <w:t>;</w:t>
      </w:r>
    </w:p>
    <w:p w14:paraId="49612DE3" w14:textId="58BF0CFE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Запрашиваются данные о востребованных и отсутствующих товарах</w:t>
      </w:r>
      <w:r w:rsidRPr="003F73C9">
        <w:rPr>
          <w:szCs w:val="28"/>
          <w:lang w:val="ru-RU"/>
        </w:rPr>
        <w:t>;</w:t>
      </w:r>
    </w:p>
    <w:p w14:paraId="302A476A" w14:textId="74450B5A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Проводится исследование рынка и поиск поставщиков</w:t>
      </w:r>
      <w:r w:rsidRPr="003F73C9">
        <w:rPr>
          <w:szCs w:val="28"/>
          <w:lang w:val="ru-RU"/>
        </w:rPr>
        <w:t>;</w:t>
      </w:r>
    </w:p>
    <w:p w14:paraId="61028133" w14:textId="628A4DE7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Запрашиваются прайс-листы и условия сотрудничества</w:t>
      </w:r>
      <w:r w:rsidRPr="003F73C9">
        <w:rPr>
          <w:szCs w:val="28"/>
          <w:lang w:val="ru-RU"/>
        </w:rPr>
        <w:t>;</w:t>
      </w:r>
    </w:p>
    <w:p w14:paraId="38237D9C" w14:textId="5A48EA4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Предложения поставщиков анализируются по цене, срокам и условиям поставки</w:t>
      </w:r>
      <w:r w:rsidRPr="003F73C9">
        <w:rPr>
          <w:szCs w:val="28"/>
          <w:lang w:val="ru-RU"/>
        </w:rPr>
        <w:t>;</w:t>
      </w:r>
    </w:p>
    <w:p w14:paraId="44969BB8" w14:textId="2EB17093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D66FD">
        <w:rPr>
          <w:szCs w:val="28"/>
        </w:rPr>
        <w:t>Принимается решение о сотрудничестве</w:t>
      </w:r>
      <w:r w:rsidRPr="00D351F8">
        <w:rPr>
          <w:szCs w:val="28"/>
        </w:rPr>
        <w:t>;</w:t>
      </w:r>
    </w:p>
    <w:p w14:paraId="60E0B7B6" w14:textId="4837D3F5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Формируется заказ на новые товары</w:t>
      </w:r>
      <w:r w:rsidRPr="003F73C9">
        <w:rPr>
          <w:szCs w:val="28"/>
          <w:lang w:val="ru-RU"/>
        </w:rPr>
        <w:t>;</w:t>
      </w:r>
    </w:p>
    <w:p w14:paraId="27F4A11A" w14:textId="6587661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Выполняется оплата и подтверждение заказа</w:t>
      </w:r>
      <w:r w:rsidRPr="003F73C9">
        <w:rPr>
          <w:szCs w:val="28"/>
          <w:lang w:val="ru-RU"/>
        </w:rPr>
        <w:t>;</w:t>
      </w:r>
    </w:p>
    <w:p w14:paraId="1A0F54E9" w14:textId="5FF84D00" w:rsidR="00F11CE0" w:rsidRPr="003F73C9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После получения товара данные обновляются в системе учёта</w:t>
      </w:r>
      <w:r w:rsidRPr="003F73C9">
        <w:rPr>
          <w:szCs w:val="28"/>
          <w:lang w:val="ru-RU"/>
        </w:rPr>
        <w:t>;</w:t>
      </w:r>
    </w:p>
    <w:p w14:paraId="59393F0B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682DE402" w14:textId="0EBB9478" w:rsidR="00F11CE0" w:rsidRPr="00F124D6" w:rsidRDefault="00DD66FD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не удаётся найти подходящего поставщика, процесс откладывается до следующего цикла анализа</w:t>
      </w:r>
      <w:r w:rsidRPr="003F73C9">
        <w:rPr>
          <w:szCs w:val="28"/>
          <w:lang w:val="ru-RU"/>
        </w:rPr>
        <w:t>;</w:t>
      </w:r>
    </w:p>
    <w:p w14:paraId="43910C79" w14:textId="6755B125" w:rsidR="00F11CE0" w:rsidRPr="003F73C9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DD66FD" w:rsidRPr="00D351F8">
        <w:rPr>
          <w:szCs w:val="28"/>
          <w:lang w:val="ru-RU"/>
        </w:rPr>
        <w:t>Обновление ассортимента</w:t>
      </w:r>
      <w:r w:rsidRPr="00D351F8">
        <w:rPr>
          <w:szCs w:val="28"/>
          <w:lang w:val="ru-RU"/>
        </w:rPr>
        <w:t>» представлена на рисунке А.</w:t>
      </w:r>
      <w:r w:rsidRPr="003F73C9">
        <w:rPr>
          <w:szCs w:val="28"/>
          <w:lang w:val="ru-RU"/>
        </w:rPr>
        <w:t>4</w:t>
      </w:r>
      <w:r w:rsidRPr="00D351F8">
        <w:rPr>
          <w:szCs w:val="28"/>
          <w:lang w:val="ru-RU"/>
        </w:rPr>
        <w:t>.</w:t>
      </w:r>
    </w:p>
    <w:p w14:paraId="518548E5" w14:textId="209EE987" w:rsidR="00F11CE0" w:rsidRPr="00D351F8" w:rsidRDefault="00F11CE0" w:rsidP="00D351F8">
      <w:pPr>
        <w:pStyle w:val="a7"/>
        <w:rPr>
          <w:szCs w:val="28"/>
        </w:rPr>
      </w:pPr>
      <w:r w:rsidRPr="00D351F8">
        <w:rPr>
          <w:szCs w:val="28"/>
        </w:rPr>
        <w:lastRenderedPageBreak/>
        <w:t>Спецификация процесса «</w:t>
      </w:r>
      <w:r w:rsidR="00DD66FD" w:rsidRPr="00D351F8">
        <w:rPr>
          <w:color w:val="FFFFFF"/>
          <w:szCs w:val="28"/>
        </w:rPr>
        <w:t xml:space="preserve"> </w:t>
      </w:r>
      <w:r w:rsidR="00DD66FD" w:rsidRPr="00D351F8">
        <w:rPr>
          <w:szCs w:val="28"/>
        </w:rPr>
        <w:t>Приёмка товаров</w:t>
      </w:r>
      <w:r w:rsidRPr="00D351F8">
        <w:rPr>
          <w:szCs w:val="28"/>
        </w:rPr>
        <w:t>»:</w:t>
      </w:r>
    </w:p>
    <w:p w14:paraId="014A4745" w14:textId="3A2B305C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 w:rsidR="00DD66FD" w:rsidRPr="00D351F8">
        <w:rPr>
          <w:szCs w:val="28"/>
        </w:rPr>
        <w:t>приёмка товаров</w:t>
      </w:r>
      <w:r w:rsidRPr="00D351F8">
        <w:rPr>
          <w:szCs w:val="28"/>
        </w:rPr>
        <w:t>;</w:t>
      </w:r>
    </w:p>
    <w:p w14:paraId="199CDFE3" w14:textId="0DCEE6FB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Краткое описание: </w:t>
      </w:r>
      <w:r w:rsidR="00DD66FD" w:rsidRPr="00D351F8">
        <w:rPr>
          <w:szCs w:val="28"/>
          <w:lang w:val="ru-RU"/>
        </w:rPr>
        <w:t>Процесс включает проверку соответствия полученного товара накладным, внесение данных в систему и обновление остатков</w:t>
      </w:r>
      <w:r w:rsidRPr="003F73C9">
        <w:rPr>
          <w:szCs w:val="28"/>
          <w:lang w:val="ru-RU"/>
        </w:rPr>
        <w:t>;</w:t>
      </w:r>
    </w:p>
    <w:p w14:paraId="3245B553" w14:textId="0BA9D665" w:rsidR="00F11CE0" w:rsidRPr="003F73C9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Цели: </w:t>
      </w:r>
      <w:r w:rsidR="00DD66FD" w:rsidRPr="003F73C9">
        <w:rPr>
          <w:szCs w:val="28"/>
          <w:lang w:val="ru-RU"/>
        </w:rPr>
        <w:t>о</w:t>
      </w:r>
      <w:r w:rsidR="00DD66FD" w:rsidRPr="00D351F8">
        <w:rPr>
          <w:szCs w:val="28"/>
          <w:lang w:val="ru-RU"/>
        </w:rPr>
        <w:t>беспечить соответствие поставленных товаров заказу, исключить ошибки в учёте</w:t>
      </w:r>
      <w:r w:rsidRPr="003F73C9">
        <w:rPr>
          <w:szCs w:val="28"/>
          <w:lang w:val="ru-RU"/>
        </w:rPr>
        <w:t>;</w:t>
      </w:r>
    </w:p>
    <w:p w14:paraId="3749F66D" w14:textId="1A926ADF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Действующие лица: </w:t>
      </w:r>
      <w:r w:rsidR="00DD66FD" w:rsidRPr="003F73C9">
        <w:rPr>
          <w:szCs w:val="28"/>
          <w:lang w:val="ru-RU"/>
        </w:rPr>
        <w:t>т</w:t>
      </w:r>
      <w:r w:rsidR="00DD66FD" w:rsidRPr="00D351F8">
        <w:rPr>
          <w:szCs w:val="28"/>
          <w:lang w:val="ru-RU"/>
        </w:rPr>
        <w:t>оваровед</w:t>
      </w:r>
      <w:r w:rsidR="00DD66FD" w:rsidRPr="003F73C9">
        <w:rPr>
          <w:szCs w:val="28"/>
          <w:lang w:val="ru-RU"/>
        </w:rPr>
        <w:t>, п</w:t>
      </w:r>
      <w:r w:rsidR="00DD66FD" w:rsidRPr="00DD66FD">
        <w:rPr>
          <w:szCs w:val="28"/>
          <w:lang w:val="ru-RU"/>
        </w:rPr>
        <w:t>оставщик</w:t>
      </w:r>
      <w:r w:rsidR="00DD66FD" w:rsidRPr="003F73C9">
        <w:rPr>
          <w:szCs w:val="28"/>
          <w:lang w:val="ru-RU"/>
        </w:rPr>
        <w:t>, с</w:t>
      </w:r>
      <w:r w:rsidR="00DD66FD" w:rsidRPr="00DD66FD">
        <w:rPr>
          <w:szCs w:val="28"/>
          <w:lang w:val="ru-RU"/>
        </w:rPr>
        <w:t>истема учёта товаров</w:t>
      </w:r>
      <w:r w:rsidR="00DD66FD" w:rsidRPr="003F73C9">
        <w:rPr>
          <w:szCs w:val="28"/>
          <w:lang w:val="ru-RU"/>
        </w:rPr>
        <w:t>;</w:t>
      </w:r>
    </w:p>
    <w:p w14:paraId="2B7F7772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33C0D076" w14:textId="7AD3BE3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Товаровед получает уведомление о доставке товара</w:t>
      </w:r>
      <w:r w:rsidRPr="003F73C9">
        <w:rPr>
          <w:szCs w:val="28"/>
          <w:lang w:val="ru-RU"/>
        </w:rPr>
        <w:t>;</w:t>
      </w:r>
    </w:p>
    <w:p w14:paraId="070A0FDE" w14:textId="7BAE3595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D66FD">
        <w:rPr>
          <w:szCs w:val="28"/>
        </w:rPr>
        <w:t>Поставщик передаёт товар</w:t>
      </w:r>
      <w:r w:rsidRPr="00D351F8">
        <w:rPr>
          <w:szCs w:val="28"/>
        </w:rPr>
        <w:t>;</w:t>
      </w:r>
    </w:p>
    <w:p w14:paraId="280F78B0" w14:textId="48AAC5F6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Товаровед физически проверяет соответствие товара накладным</w:t>
      </w:r>
      <w:r w:rsidRPr="003F73C9">
        <w:rPr>
          <w:szCs w:val="28"/>
          <w:lang w:val="ru-RU"/>
        </w:rPr>
        <w:t>;</w:t>
      </w:r>
    </w:p>
    <w:p w14:paraId="7495C4E3" w14:textId="268E1732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Если замечания отсутствуют, товары вносятся в систему учёта</w:t>
      </w:r>
      <w:r w:rsidRPr="003F73C9">
        <w:rPr>
          <w:szCs w:val="28"/>
          <w:lang w:val="ru-RU"/>
        </w:rPr>
        <w:t>;</w:t>
      </w:r>
    </w:p>
    <w:p w14:paraId="30AF2736" w14:textId="14C34B54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D66FD">
        <w:rPr>
          <w:szCs w:val="28"/>
        </w:rPr>
        <w:t>Подписываются документы о приёмке</w:t>
      </w:r>
      <w:r w:rsidRPr="00D351F8">
        <w:rPr>
          <w:szCs w:val="28"/>
        </w:rPr>
        <w:t>;</w:t>
      </w:r>
    </w:p>
    <w:p w14:paraId="4A800813" w14:textId="484D1BAE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D66FD">
        <w:rPr>
          <w:szCs w:val="28"/>
        </w:rPr>
        <w:t>Архивируются копии документов</w:t>
      </w:r>
      <w:r w:rsidRPr="00D351F8">
        <w:rPr>
          <w:szCs w:val="28"/>
        </w:rPr>
        <w:t>;</w:t>
      </w:r>
    </w:p>
    <w:p w14:paraId="640944F8" w14:textId="3B9711DC" w:rsidR="00F11CE0" w:rsidRPr="003F73C9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Данные о доступных товарах обновляются</w:t>
      </w:r>
      <w:r w:rsidRPr="003F73C9">
        <w:rPr>
          <w:szCs w:val="28"/>
          <w:lang w:val="ru-RU"/>
        </w:rPr>
        <w:t>;</w:t>
      </w:r>
    </w:p>
    <w:p w14:paraId="52A7D2E8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07A5532B" w14:textId="4460EA45" w:rsidR="00F11CE0" w:rsidRPr="00F124D6" w:rsidRDefault="00DD66FD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выявлены несоответствия, товаровед фиксирует замечания, уведомляет поставщика и ожидает решения</w:t>
      </w:r>
      <w:r w:rsidRPr="003F73C9">
        <w:rPr>
          <w:szCs w:val="28"/>
          <w:lang w:val="ru-RU"/>
        </w:rPr>
        <w:t>;</w:t>
      </w:r>
    </w:p>
    <w:p w14:paraId="4B5DD160" w14:textId="1B0D2603" w:rsidR="009D3C57" w:rsidRPr="003F73C9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DD66FD" w:rsidRPr="00D351F8">
        <w:rPr>
          <w:szCs w:val="28"/>
          <w:lang w:val="ru-RU"/>
        </w:rPr>
        <w:t>Приёмка товаров</w:t>
      </w:r>
      <w:r w:rsidRPr="00D351F8">
        <w:rPr>
          <w:szCs w:val="28"/>
          <w:lang w:val="ru-RU"/>
        </w:rPr>
        <w:t>» представлена на рисунке А.</w:t>
      </w:r>
      <w:r w:rsidRPr="003F73C9">
        <w:rPr>
          <w:szCs w:val="28"/>
          <w:lang w:val="ru-RU"/>
        </w:rPr>
        <w:t>5</w:t>
      </w:r>
      <w:r w:rsidRPr="00D351F8">
        <w:rPr>
          <w:szCs w:val="28"/>
          <w:lang w:val="ru-RU"/>
        </w:rPr>
        <w:t>.</w:t>
      </w:r>
    </w:p>
    <w:p w14:paraId="1F184563" w14:textId="77777777" w:rsidR="00DB7801" w:rsidRPr="003F73C9" w:rsidRDefault="00DB7801" w:rsidP="00D351F8">
      <w:pPr>
        <w:rPr>
          <w:szCs w:val="28"/>
          <w:lang w:val="ru-RU"/>
        </w:rPr>
      </w:pPr>
    </w:p>
    <w:p w14:paraId="30513417" w14:textId="7DDFF627" w:rsidR="002C7B88" w:rsidRPr="003F73C9" w:rsidRDefault="00F04D7D" w:rsidP="00D351F8">
      <w:pPr>
        <w:pStyle w:val="a3"/>
        <w:ind w:firstLine="0"/>
        <w:rPr>
          <w:rFonts w:cs="Times New Roman"/>
          <w:szCs w:val="28"/>
          <w:lang w:val="ru-RU"/>
        </w:rPr>
      </w:pPr>
      <w:bookmarkStart w:id="14" w:name="_Toc189770021"/>
      <w:r w:rsidRPr="003F73C9">
        <w:rPr>
          <w:rFonts w:cs="Times New Roman"/>
          <w:szCs w:val="28"/>
          <w:lang w:val="ru-RU"/>
        </w:rPr>
        <w:t>1.2</w:t>
      </w:r>
      <w:r w:rsidRPr="003F73C9">
        <w:rPr>
          <w:rFonts w:cs="Times New Roman"/>
          <w:szCs w:val="28"/>
          <w:lang w:val="ru-RU"/>
        </w:rPr>
        <w:tab/>
      </w:r>
      <w:r w:rsidR="002C7B88" w:rsidRPr="003F73C9">
        <w:rPr>
          <w:rFonts w:cs="Times New Roman"/>
          <w:szCs w:val="28"/>
          <w:lang w:val="ru-RU"/>
        </w:rPr>
        <w:t>Модель бизнес-объектов</w:t>
      </w:r>
      <w:bookmarkEnd w:id="14"/>
    </w:p>
    <w:p w14:paraId="0E4B0BC8" w14:textId="36124753" w:rsidR="00D63E65" w:rsidRPr="00D63E65" w:rsidRDefault="00D63E65" w:rsidP="00D351F8">
      <w:pPr>
        <w:pStyle w:val="1"/>
        <w:rPr>
          <w:szCs w:val="28"/>
          <w:lang w:val="ru-RU"/>
        </w:rPr>
      </w:pPr>
      <w:r w:rsidRPr="00D63E65">
        <w:rPr>
          <w:szCs w:val="28"/>
          <w:lang w:val="ru-RU"/>
        </w:rPr>
        <w:t>Модель бизнес-объектов отражает взаимодействие ключевых участников бизнес-процессов и сущностей, которые они используют. В бизнес-процессах участвуют владелец предприятия, поставщик, товаровед, продавец и покупатель. Основные сущности включают заказ поставки, поставку, товар, продажу, чек, счёт-фактуру и инвентаризационную ведомость.</w:t>
      </w:r>
      <w:r w:rsidRPr="003F73C9">
        <w:rPr>
          <w:szCs w:val="28"/>
          <w:lang w:val="ru-RU"/>
        </w:rPr>
        <w:t xml:space="preserve"> Владельцу предприятия принадлежит процесс формирования </w:t>
      </w:r>
      <w:r w:rsidRPr="003F73C9">
        <w:rPr>
          <w:szCs w:val="28"/>
          <w:lang w:val="ru-RU"/>
        </w:rPr>
        <w:lastRenderedPageBreak/>
        <w:t xml:space="preserve">заказов поставки, который фиксируется в системе как бизнес-сущность. Поставщик получает заказ и выполняет поставку товаров, которые затем учитываются в системе. Товаровед контролирует приёмку товаров, проверяет их наличие и фиксирует данные в инвентаризационной ведомости. В продажах участвуют продавец и покупатель: продавец реализует товар, оформляя соответствующую бизнес-сущность, а покупатель завершает сделку, получая чек. </w:t>
      </w:r>
      <w:r w:rsidRPr="00D63E65">
        <w:rPr>
          <w:szCs w:val="28"/>
          <w:lang w:val="ru-RU"/>
        </w:rPr>
        <w:t>Диаграмма модели бизнес-объектов представлена на рисунке 2.</w:t>
      </w:r>
    </w:p>
    <w:p w14:paraId="0B26FDA8" w14:textId="4CB8E27B" w:rsidR="00D63E65" w:rsidRPr="00D351F8" w:rsidRDefault="00D63E65" w:rsidP="00D63E65">
      <w:pPr>
        <w:pStyle w:val="1"/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6BD5654B" wp14:editId="506F50EF">
            <wp:extent cx="4680155" cy="30652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12" cy="30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808B" w14:textId="4304CD29" w:rsidR="00D63E65" w:rsidRPr="003F73C9" w:rsidRDefault="00D63E65" w:rsidP="00D63E65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Рисунок 2 – </w:t>
      </w:r>
      <w:r w:rsidRPr="00D63E65">
        <w:rPr>
          <w:bCs/>
          <w:szCs w:val="28"/>
          <w:lang w:val="ru-RU"/>
        </w:rPr>
        <w:t>Диаграмма модели бизнес-объектов</w:t>
      </w:r>
    </w:p>
    <w:p w14:paraId="1A7090D7" w14:textId="77777777" w:rsidR="006C323B" w:rsidRPr="003F73C9" w:rsidRDefault="006C323B" w:rsidP="002E0383">
      <w:pPr>
        <w:ind w:firstLine="0"/>
        <w:jc w:val="center"/>
        <w:rPr>
          <w:szCs w:val="28"/>
          <w:lang w:val="ru-RU"/>
        </w:rPr>
      </w:pPr>
    </w:p>
    <w:p w14:paraId="41805941" w14:textId="634F51BA" w:rsidR="00C4713B" w:rsidRPr="003F73C9" w:rsidRDefault="00F04D7D" w:rsidP="00F04D7D">
      <w:pPr>
        <w:pStyle w:val="a3"/>
        <w:ind w:firstLine="0"/>
        <w:rPr>
          <w:rFonts w:cs="Times New Roman"/>
          <w:szCs w:val="28"/>
          <w:lang w:val="ru-RU"/>
        </w:rPr>
      </w:pPr>
      <w:bookmarkStart w:id="15" w:name="_Toc189770022"/>
      <w:r w:rsidRPr="003F73C9">
        <w:rPr>
          <w:rFonts w:cs="Times New Roman"/>
          <w:szCs w:val="28"/>
          <w:lang w:val="ru-RU"/>
        </w:rPr>
        <w:t>1.3</w:t>
      </w:r>
      <w:r w:rsidRPr="003F73C9">
        <w:rPr>
          <w:rFonts w:cs="Times New Roman"/>
          <w:szCs w:val="28"/>
          <w:lang w:val="ru-RU"/>
        </w:rPr>
        <w:tab/>
        <w:t>Словарь терминов</w:t>
      </w:r>
      <w:bookmarkEnd w:id="15"/>
    </w:p>
    <w:p w14:paraId="65E13C99" w14:textId="1B699001" w:rsidR="00BB7F52" w:rsidRPr="00D351F8" w:rsidRDefault="00BB7F52" w:rsidP="003C50D9">
      <w:pPr>
        <w:ind w:firstLine="0"/>
        <w:rPr>
          <w:bCs/>
          <w:iCs/>
          <w:szCs w:val="28"/>
        </w:rPr>
      </w:pPr>
      <w:r w:rsidRPr="00D351F8">
        <w:rPr>
          <w:bCs/>
          <w:iCs/>
          <w:spacing w:val="20"/>
          <w:szCs w:val="28"/>
        </w:rPr>
        <w:t>Таблица 1</w:t>
      </w:r>
      <w:r w:rsidRPr="00D351F8">
        <w:rPr>
          <w:bCs/>
          <w:iCs/>
          <w:szCs w:val="28"/>
        </w:rPr>
        <w:t xml:space="preserve"> – Словарь терминов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2"/>
        <w:gridCol w:w="6833"/>
      </w:tblGrid>
      <w:tr w:rsidR="00BB7F52" w14:paraId="21089F3C" w14:textId="77777777" w:rsidTr="00ED501E">
        <w:tc>
          <w:tcPr>
            <w:tcW w:w="2518" w:type="dxa"/>
            <w:vAlign w:val="center"/>
          </w:tcPr>
          <w:p w14:paraId="5A0CBC6B" w14:textId="3A09A83C" w:rsidR="00BB7F52" w:rsidRPr="00AC4022" w:rsidRDefault="00BB7F52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Название термина</w:t>
            </w:r>
          </w:p>
        </w:tc>
        <w:tc>
          <w:tcPr>
            <w:tcW w:w="7053" w:type="dxa"/>
            <w:vAlign w:val="center"/>
          </w:tcPr>
          <w:p w14:paraId="35A549AF" w14:textId="1F87E422" w:rsidR="00BB7F52" w:rsidRPr="00AC4022" w:rsidRDefault="00BB7F52" w:rsidP="00ED501E">
            <w:pPr>
              <w:pStyle w:val="1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BB7F52" w:rsidRPr="00D8712E" w14:paraId="75E9881F" w14:textId="77777777" w:rsidTr="00ED501E">
        <w:tc>
          <w:tcPr>
            <w:tcW w:w="2518" w:type="dxa"/>
            <w:vAlign w:val="center"/>
          </w:tcPr>
          <w:p w14:paraId="62D18069" w14:textId="62FD6C88" w:rsidR="00BB7F52" w:rsidRPr="00AC4022" w:rsidRDefault="00DB7801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Покупатель</w:t>
            </w:r>
          </w:p>
        </w:tc>
        <w:tc>
          <w:tcPr>
            <w:tcW w:w="7053" w:type="dxa"/>
          </w:tcPr>
          <w:p w14:paraId="1A381E27" w14:textId="4430798B" w:rsidR="00BB7F52" w:rsidRPr="003F73C9" w:rsidRDefault="00DB7801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Человек, который выбирает товар и совершает покупку в магазине.</w:t>
            </w:r>
          </w:p>
        </w:tc>
      </w:tr>
      <w:tr w:rsidR="00BB7F52" w:rsidRPr="00D8712E" w14:paraId="48F81865" w14:textId="77777777" w:rsidTr="00ED501E">
        <w:tc>
          <w:tcPr>
            <w:tcW w:w="2518" w:type="dxa"/>
            <w:vAlign w:val="center"/>
          </w:tcPr>
          <w:p w14:paraId="1B17F1D1" w14:textId="5548E579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Продавец</w:t>
            </w:r>
          </w:p>
        </w:tc>
        <w:tc>
          <w:tcPr>
            <w:tcW w:w="7053" w:type="dxa"/>
          </w:tcPr>
          <w:p w14:paraId="00A4AFC7" w14:textId="46AB83D3" w:rsidR="00BB7F52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Сотрудник магазина, который консультирует покупателя, оформляет заказ и продажу</w:t>
            </w:r>
          </w:p>
        </w:tc>
      </w:tr>
      <w:tr w:rsidR="00BB7F52" w:rsidRPr="00D8712E" w14:paraId="2DF8DAB9" w14:textId="77777777" w:rsidTr="00ED501E">
        <w:tc>
          <w:tcPr>
            <w:tcW w:w="2518" w:type="dxa"/>
            <w:vAlign w:val="center"/>
          </w:tcPr>
          <w:p w14:paraId="70CCAFE2" w14:textId="27DB8201" w:rsidR="00BB7F52" w:rsidRPr="00AC4022" w:rsidRDefault="00DB7801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Владелец предприятия</w:t>
            </w:r>
          </w:p>
        </w:tc>
        <w:tc>
          <w:tcPr>
            <w:tcW w:w="7053" w:type="dxa"/>
          </w:tcPr>
          <w:p w14:paraId="77846A8F" w14:textId="6B55FF04" w:rsidR="00BB7F52" w:rsidRPr="003F73C9" w:rsidRDefault="003C50D9" w:rsidP="00AC4022">
            <w:pPr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Лицо, управляющее магазином, принимающее решения о закупках, ассортименте и товарообороте</w:t>
            </w:r>
          </w:p>
        </w:tc>
      </w:tr>
      <w:tr w:rsidR="00BB7F52" w:rsidRPr="00D8712E" w14:paraId="3AD23443" w14:textId="77777777" w:rsidTr="00ED501E">
        <w:tc>
          <w:tcPr>
            <w:tcW w:w="2518" w:type="dxa"/>
            <w:vAlign w:val="center"/>
          </w:tcPr>
          <w:p w14:paraId="3EEBBEE7" w14:textId="2B1726B9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Поставщик</w:t>
            </w:r>
          </w:p>
        </w:tc>
        <w:tc>
          <w:tcPr>
            <w:tcW w:w="7053" w:type="dxa"/>
          </w:tcPr>
          <w:p w14:paraId="750779A2" w14:textId="751F729C" w:rsidR="00BB7F52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О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рганизация или физическое лицо, предоставляющее товары для продажи в магазине</w:t>
            </w:r>
          </w:p>
        </w:tc>
      </w:tr>
      <w:tr w:rsidR="00BB7F52" w:rsidRPr="00D8712E" w14:paraId="7A032CAC" w14:textId="77777777" w:rsidTr="00ED501E">
        <w:tc>
          <w:tcPr>
            <w:tcW w:w="2518" w:type="dxa"/>
            <w:vAlign w:val="center"/>
          </w:tcPr>
          <w:p w14:paraId="2D2BC449" w14:textId="5304F475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lastRenderedPageBreak/>
              <w:t>Товаровед</w:t>
            </w:r>
          </w:p>
        </w:tc>
        <w:tc>
          <w:tcPr>
            <w:tcW w:w="7053" w:type="dxa"/>
          </w:tcPr>
          <w:p w14:paraId="0315E51D" w14:textId="14389679" w:rsidR="00BB7F52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С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пециалист, который контролирует поступление товаров, проверяет их соответствие и ведет учет</w:t>
            </w:r>
          </w:p>
        </w:tc>
      </w:tr>
      <w:tr w:rsidR="00BB7F52" w:rsidRPr="00D8712E" w14:paraId="61D9D09F" w14:textId="77777777" w:rsidTr="00ED501E">
        <w:tc>
          <w:tcPr>
            <w:tcW w:w="2518" w:type="dxa"/>
            <w:vAlign w:val="center"/>
          </w:tcPr>
          <w:p w14:paraId="66D5C9F4" w14:textId="09B85D0C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Товар</w:t>
            </w:r>
          </w:p>
        </w:tc>
        <w:tc>
          <w:tcPr>
            <w:tcW w:w="7053" w:type="dxa"/>
          </w:tcPr>
          <w:p w14:paraId="32B19625" w14:textId="1BB5A881" w:rsidR="00BB7F52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Е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диница продукции, предлагаемая для продажи.</w:t>
            </w:r>
          </w:p>
        </w:tc>
      </w:tr>
      <w:tr w:rsidR="00BB7F52" w:rsidRPr="00D8712E" w14:paraId="781CE984" w14:textId="77777777" w:rsidTr="00ED501E">
        <w:tc>
          <w:tcPr>
            <w:tcW w:w="2518" w:type="dxa"/>
            <w:vAlign w:val="center"/>
          </w:tcPr>
          <w:p w14:paraId="7C255307" w14:textId="2D6D1835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Продажа</w:t>
            </w:r>
          </w:p>
        </w:tc>
        <w:tc>
          <w:tcPr>
            <w:tcW w:w="7053" w:type="dxa"/>
          </w:tcPr>
          <w:p w14:paraId="3EEF29A1" w14:textId="713061C3" w:rsidR="00BB7F52" w:rsidRPr="003F73C9" w:rsidRDefault="003C50D9" w:rsidP="00AC4022">
            <w:pPr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П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роцесс передачи товара покупателю в обмен на оплату</w:t>
            </w:r>
          </w:p>
        </w:tc>
      </w:tr>
      <w:tr w:rsidR="00DB7801" w:rsidRPr="00D8712E" w14:paraId="004B8F9E" w14:textId="77777777" w:rsidTr="00ED501E">
        <w:tc>
          <w:tcPr>
            <w:tcW w:w="2518" w:type="dxa"/>
            <w:vAlign w:val="center"/>
          </w:tcPr>
          <w:p w14:paraId="385BEBBC" w14:textId="5B304C15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Чек</w:t>
            </w:r>
          </w:p>
        </w:tc>
        <w:tc>
          <w:tcPr>
            <w:tcW w:w="7053" w:type="dxa"/>
          </w:tcPr>
          <w:p w14:paraId="396F5CE5" w14:textId="309D168A" w:rsidR="00DB7801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Д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окумент, подтверждающий факт продажи и оплаты товара</w:t>
            </w:r>
          </w:p>
        </w:tc>
      </w:tr>
      <w:tr w:rsidR="00DB7801" w:rsidRPr="00D8712E" w14:paraId="0AF432AF" w14:textId="77777777" w:rsidTr="00ED501E">
        <w:tc>
          <w:tcPr>
            <w:tcW w:w="2518" w:type="dxa"/>
            <w:vAlign w:val="center"/>
          </w:tcPr>
          <w:p w14:paraId="7ABA7911" w14:textId="7E7E71E9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Заказ поставки</w:t>
            </w:r>
          </w:p>
        </w:tc>
        <w:tc>
          <w:tcPr>
            <w:tcW w:w="7053" w:type="dxa"/>
          </w:tcPr>
          <w:p w14:paraId="5EC371DE" w14:textId="7C49B24B" w:rsidR="00DB7801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Д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окумент, фиксирующий намерение магазина закупить определенные товары у поставщика</w:t>
            </w:r>
          </w:p>
        </w:tc>
      </w:tr>
      <w:tr w:rsidR="00DB7801" w:rsidRPr="00D8712E" w14:paraId="43A71ABF" w14:textId="77777777" w:rsidTr="00ED501E">
        <w:tc>
          <w:tcPr>
            <w:tcW w:w="2518" w:type="dxa"/>
            <w:vAlign w:val="center"/>
          </w:tcPr>
          <w:p w14:paraId="3F90D082" w14:textId="65D17847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Поставка</w:t>
            </w:r>
          </w:p>
        </w:tc>
        <w:tc>
          <w:tcPr>
            <w:tcW w:w="7053" w:type="dxa"/>
          </w:tcPr>
          <w:p w14:paraId="319BDE2C" w14:textId="578BE098" w:rsidR="00DB7801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П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роцесс получения товаров от поставщика в магазин</w:t>
            </w:r>
          </w:p>
        </w:tc>
      </w:tr>
      <w:tr w:rsidR="00DB7801" w:rsidRPr="00D8712E" w14:paraId="008A3FB4" w14:textId="77777777" w:rsidTr="00ED501E">
        <w:tc>
          <w:tcPr>
            <w:tcW w:w="2518" w:type="dxa"/>
            <w:vAlign w:val="center"/>
          </w:tcPr>
          <w:p w14:paraId="3A96C2A1" w14:textId="5867E823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Счёт-фактура</w:t>
            </w:r>
          </w:p>
        </w:tc>
        <w:tc>
          <w:tcPr>
            <w:tcW w:w="7053" w:type="dxa"/>
          </w:tcPr>
          <w:p w14:paraId="44B5765A" w14:textId="6671DC12" w:rsidR="00DB7801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Ф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инансовый документ, подтверждающий оплату закупки товара</w:t>
            </w:r>
          </w:p>
        </w:tc>
      </w:tr>
      <w:tr w:rsidR="00DB7801" w:rsidRPr="00D8712E" w14:paraId="63FC4160" w14:textId="77777777" w:rsidTr="00ED501E">
        <w:tc>
          <w:tcPr>
            <w:tcW w:w="2518" w:type="dxa"/>
            <w:vAlign w:val="center"/>
          </w:tcPr>
          <w:p w14:paraId="439A3BA0" w14:textId="6838C838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AC4022">
              <w:rPr>
                <w:rFonts w:ascii="Times New Roman" w:hAnsi="Times New Roman"/>
                <w:sz w:val="24"/>
              </w:rPr>
              <w:t>Инвентаризационная ведомость</w:t>
            </w:r>
          </w:p>
        </w:tc>
        <w:tc>
          <w:tcPr>
            <w:tcW w:w="7053" w:type="dxa"/>
          </w:tcPr>
          <w:p w14:paraId="0EEE388D" w14:textId="63BF375D" w:rsidR="00DB7801" w:rsidRPr="003F73C9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F73C9">
              <w:rPr>
                <w:rFonts w:ascii="Times New Roman" w:hAnsi="Times New Roman"/>
                <w:sz w:val="24"/>
                <w:lang w:val="ru-RU"/>
              </w:rPr>
              <w:t>Д</w:t>
            </w:r>
            <w:r w:rsidR="00DB7801" w:rsidRPr="003F73C9">
              <w:rPr>
                <w:rFonts w:ascii="Times New Roman" w:hAnsi="Times New Roman"/>
                <w:sz w:val="24"/>
                <w:lang w:val="ru-RU"/>
              </w:rPr>
              <w:t>окумент, содержащий информацию о наличии товаров в магазине и их учетном состоянии</w:t>
            </w:r>
          </w:p>
        </w:tc>
      </w:tr>
    </w:tbl>
    <w:p w14:paraId="73ECE5A2" w14:textId="0CF981F1" w:rsidR="00C4713B" w:rsidRPr="003F73C9" w:rsidRDefault="00F04D7D" w:rsidP="00987ABA">
      <w:pPr>
        <w:pStyle w:val="a1"/>
        <w:ind w:firstLine="709"/>
        <w:jc w:val="left"/>
        <w:rPr>
          <w:szCs w:val="28"/>
          <w:lang w:val="ru-RU"/>
        </w:rPr>
      </w:pPr>
      <w:bookmarkStart w:id="16" w:name="_Toc189770023"/>
      <w:r w:rsidRPr="003F73C9">
        <w:rPr>
          <w:szCs w:val="28"/>
          <w:lang w:val="ru-RU"/>
        </w:rPr>
        <w:lastRenderedPageBreak/>
        <w:t>2</w:t>
      </w:r>
      <w:r w:rsidRPr="003F73C9">
        <w:rPr>
          <w:szCs w:val="28"/>
          <w:lang w:val="ru-RU"/>
        </w:rPr>
        <w:tab/>
        <w:t>Определение требований</w:t>
      </w:r>
      <w:bookmarkEnd w:id="16"/>
    </w:p>
    <w:p w14:paraId="4E354D2D" w14:textId="77777777" w:rsidR="002C7B88" w:rsidRPr="003F73C9" w:rsidRDefault="002C7B88" w:rsidP="002C7B88">
      <w:pPr>
        <w:pStyle w:val="1"/>
        <w:rPr>
          <w:szCs w:val="28"/>
          <w:lang w:val="ru-RU"/>
        </w:rPr>
      </w:pPr>
    </w:p>
    <w:p w14:paraId="62325B94" w14:textId="738A857A" w:rsidR="00C4713B" w:rsidRPr="003F73C9" w:rsidRDefault="00F04D7D" w:rsidP="006C323B">
      <w:pPr>
        <w:pStyle w:val="a3"/>
        <w:ind w:firstLine="0"/>
        <w:rPr>
          <w:szCs w:val="28"/>
          <w:lang w:val="ru-RU"/>
        </w:rPr>
      </w:pPr>
      <w:bookmarkStart w:id="17" w:name="_Toc189770024"/>
      <w:r w:rsidRPr="003F73C9">
        <w:rPr>
          <w:szCs w:val="28"/>
          <w:lang w:val="ru-RU"/>
        </w:rPr>
        <w:t>2.1</w:t>
      </w:r>
      <w:r w:rsidRPr="003F73C9">
        <w:rPr>
          <w:szCs w:val="28"/>
          <w:lang w:val="ru-RU"/>
        </w:rPr>
        <w:tab/>
        <w:t>Модель системных прецедентов, включающая спецификации и диаграммы деятельности</w:t>
      </w:r>
      <w:bookmarkEnd w:id="17"/>
    </w:p>
    <w:p w14:paraId="1AFB3596" w14:textId="77777777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Модель системных прецедентов представляет основные функциональные возможности веб-сайта, которые доступны различным пользователям системы. Взаимодействие осуществляется между пользователем, клиентом, владельцем предприятия и системой учёта товаров.</w:t>
      </w:r>
    </w:p>
    <w:p w14:paraId="32437783" w14:textId="3B4B04C3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Пользователь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выполняет авторизацию для получения доступа к управлению контентом.</w:t>
      </w:r>
      <w:r w:rsidRPr="003F73C9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Клиент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может просматривать каталог товаров, искать конкретные позиции и оформлять онлайн-заказы.</w:t>
      </w:r>
      <w:r w:rsidRPr="003F73C9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Владелец предприятия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управляет контентом, публикуя новые товары на сайте.</w:t>
      </w:r>
      <w:r w:rsidRPr="003F73C9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Система учёта товаров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предоставляет информацию о наличии товаров и получает данные о совершённых заказах.</w:t>
      </w:r>
    </w:p>
    <w:p w14:paraId="614CA305" w14:textId="77777777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Основные прецеденты включают авторизацию, просмотр каталога товаров, поиск товаров, оформление онлайн-заказов и публикацию товаров на сайте. Эти процессы обеспечивают работу интернет-магазина, позволяя пользователям получать актуальную информацию о товарах и оформлять заказы.</w:t>
      </w:r>
    </w:p>
    <w:p w14:paraId="5416ED21" w14:textId="508974A6" w:rsidR="00261E28" w:rsidRPr="00261E28" w:rsidRDefault="00261E28" w:rsidP="004756CF">
      <w:pPr>
        <w:rPr>
          <w:rFonts w:eastAsiaTheme="minorHAnsi"/>
          <w:bCs/>
          <w:lang w:val="ru-RU"/>
        </w:rPr>
      </w:pPr>
      <w:r w:rsidRPr="00261E28">
        <w:rPr>
          <w:rFonts w:eastAsiaTheme="minorHAnsi"/>
          <w:bCs/>
          <w:lang w:val="ru-RU"/>
        </w:rPr>
        <w:t xml:space="preserve">Диаграмма модели системных прецедентов представлена на рисунке </w:t>
      </w:r>
      <w:r w:rsidRPr="003F73C9">
        <w:rPr>
          <w:lang w:val="ru-RU"/>
        </w:rPr>
        <w:t>3</w:t>
      </w:r>
      <w:r w:rsidRPr="00261E28">
        <w:rPr>
          <w:rFonts w:eastAsiaTheme="minorHAnsi"/>
          <w:bCs/>
          <w:lang w:val="ru-RU"/>
        </w:rPr>
        <w:t>.</w:t>
      </w:r>
    </w:p>
    <w:p w14:paraId="535F2FD8" w14:textId="4384514E" w:rsidR="002C7B88" w:rsidRDefault="00D44326" w:rsidP="00261E28">
      <w:pPr>
        <w:pStyle w:val="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9171F0" wp14:editId="462FFBBF">
            <wp:extent cx="5940425" cy="46926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056" w14:textId="27045D01" w:rsidR="00817913" w:rsidRPr="00900D29" w:rsidRDefault="00261E28" w:rsidP="00900D29">
      <w:pPr>
        <w:ind w:firstLine="0"/>
        <w:jc w:val="center"/>
        <w:rPr>
          <w:sz w:val="24"/>
          <w:lang w:val="ru-RU"/>
        </w:rPr>
      </w:pPr>
      <w:r>
        <w:rPr>
          <w:rFonts w:eastAsiaTheme="minorHAnsi" w:cstheme="minorBidi"/>
          <w:bCs/>
          <w:szCs w:val="22"/>
          <w:lang w:val="ru-RU"/>
        </w:rPr>
        <w:t xml:space="preserve">Рисунок 3 – </w:t>
      </w:r>
      <w:r w:rsidRPr="00261E28">
        <w:rPr>
          <w:rFonts w:eastAsiaTheme="minorHAnsi" w:cstheme="minorBidi"/>
          <w:bCs/>
          <w:szCs w:val="22"/>
          <w:lang w:val="ru-RU"/>
        </w:rPr>
        <w:t>Диаграмма модели системных прецедентов</w:t>
      </w:r>
    </w:p>
    <w:p w14:paraId="4BD112B7" w14:textId="598D072C" w:rsidR="00817913" w:rsidRPr="003F73C9" w:rsidRDefault="00817913" w:rsidP="00900D29">
      <w:pPr>
        <w:pStyle w:val="a7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Спецификация </w:t>
      </w:r>
      <w:r w:rsidR="00261E28" w:rsidRPr="003F73C9">
        <w:rPr>
          <w:szCs w:val="28"/>
          <w:lang w:val="ru-RU"/>
        </w:rPr>
        <w:t>прецедента</w:t>
      </w:r>
      <w:r w:rsidRPr="003F73C9">
        <w:rPr>
          <w:szCs w:val="28"/>
          <w:lang w:val="ru-RU"/>
        </w:rPr>
        <w:t xml:space="preserve"> «</w:t>
      </w:r>
      <w:r w:rsidR="00900D29" w:rsidRPr="003F73C9">
        <w:rPr>
          <w:szCs w:val="28"/>
          <w:lang w:val="ru-RU"/>
        </w:rPr>
        <w:t>Авторизация</w:t>
      </w:r>
      <w:r w:rsidRPr="003F73C9">
        <w:rPr>
          <w:szCs w:val="28"/>
          <w:lang w:val="ru-RU"/>
        </w:rPr>
        <w:t>»:</w:t>
      </w:r>
    </w:p>
    <w:p w14:paraId="2EC7D3FE" w14:textId="77690B1A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 w:rsidR="00900D29">
        <w:rPr>
          <w:szCs w:val="28"/>
          <w:lang w:val="ru-RU"/>
        </w:rPr>
        <w:t>а</w:t>
      </w:r>
      <w:r w:rsidR="00900D29" w:rsidRPr="00900D29">
        <w:rPr>
          <w:szCs w:val="28"/>
        </w:rPr>
        <w:t>вторизация</w:t>
      </w:r>
      <w:r w:rsidRPr="00900D29">
        <w:rPr>
          <w:szCs w:val="28"/>
        </w:rPr>
        <w:t>;</w:t>
      </w:r>
    </w:p>
    <w:p w14:paraId="431C8520" w14:textId="7F7ECD14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900D29">
        <w:rPr>
          <w:szCs w:val="28"/>
          <w:lang w:val="ru-RU"/>
        </w:rPr>
        <w:t>п</w:t>
      </w:r>
      <w:r w:rsidR="00900D29" w:rsidRPr="00900D29">
        <w:rPr>
          <w:szCs w:val="28"/>
          <w:lang w:val="ru-RU"/>
        </w:rPr>
        <w:t>роцесс включает ввод логина и пароля пользователем, проверку данных системой и предоставление доступа к функциям управления товарами при успешной идентификации</w:t>
      </w:r>
      <w:r w:rsidRPr="00900D29">
        <w:rPr>
          <w:szCs w:val="28"/>
          <w:lang w:val="ru-RU"/>
        </w:rPr>
        <w:t>;</w:t>
      </w:r>
    </w:p>
    <w:p w14:paraId="382BEBE6" w14:textId="4FC480C6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900D29">
        <w:rPr>
          <w:szCs w:val="28"/>
          <w:lang w:val="ru-RU"/>
        </w:rPr>
        <w:t>о</w:t>
      </w:r>
      <w:r w:rsidR="00900D29" w:rsidRPr="00900D29">
        <w:rPr>
          <w:szCs w:val="28"/>
          <w:lang w:val="ru-RU"/>
        </w:rPr>
        <w:t>беспечить возможность безопасного доступа к системе для владельца предприятия</w:t>
      </w:r>
      <w:r w:rsidRPr="00900D29">
        <w:rPr>
          <w:szCs w:val="28"/>
          <w:lang w:val="ru-RU"/>
        </w:rPr>
        <w:t>;</w:t>
      </w:r>
    </w:p>
    <w:p w14:paraId="0805B724" w14:textId="03B6A6C1" w:rsidR="00817913" w:rsidRPr="00D351F8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 w:rsidR="00900D29"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900D29">
        <w:rPr>
          <w:szCs w:val="28"/>
          <w:lang w:val="ru-RU"/>
        </w:rPr>
        <w:t>пользователь</w:t>
      </w:r>
      <w:r w:rsidRPr="00900D29">
        <w:rPr>
          <w:szCs w:val="28"/>
          <w:lang w:val="ru-RU"/>
        </w:rPr>
        <w:t>;</w:t>
      </w:r>
    </w:p>
    <w:p w14:paraId="5E4F98B9" w14:textId="77777777" w:rsidR="00817913" w:rsidRPr="00D351F8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67FDB22D" w14:textId="77676A61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Пользователь заходит на страницу авторизации</w:t>
      </w:r>
      <w:r>
        <w:rPr>
          <w:szCs w:val="28"/>
          <w:lang w:val="ru-RU"/>
        </w:rPr>
        <w:t>;</w:t>
      </w:r>
    </w:p>
    <w:p w14:paraId="0AA943B0" w14:textId="3D109B9C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900D29">
        <w:rPr>
          <w:szCs w:val="28"/>
        </w:rPr>
        <w:t>Вводит логин и пароль</w:t>
      </w:r>
      <w:r>
        <w:rPr>
          <w:szCs w:val="28"/>
          <w:lang w:val="ru-RU"/>
        </w:rPr>
        <w:t>;</w:t>
      </w:r>
    </w:p>
    <w:p w14:paraId="1A967A87" w14:textId="7784A227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Веб-магазин запрашивает введённые данные</w:t>
      </w:r>
      <w:r>
        <w:rPr>
          <w:szCs w:val="28"/>
          <w:lang w:val="ru-RU"/>
        </w:rPr>
        <w:t>;</w:t>
      </w:r>
    </w:p>
    <w:p w14:paraId="19E73A61" w14:textId="5ADB19A0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Система проверяет корректность логина и пароля</w:t>
      </w:r>
      <w:r>
        <w:rPr>
          <w:szCs w:val="28"/>
          <w:lang w:val="ru-RU"/>
        </w:rPr>
        <w:t>;</w:t>
      </w:r>
    </w:p>
    <w:p w14:paraId="56B74A98" w14:textId="5615963D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lastRenderedPageBreak/>
        <w:t xml:space="preserve">Если данные верны, пользователю предоставляется доступ к управлению </w:t>
      </w:r>
      <w:r w:rsidR="00D91FAD">
        <w:rPr>
          <w:szCs w:val="28"/>
          <w:lang w:val="ru-RU"/>
        </w:rPr>
        <w:t xml:space="preserve">публикацией </w:t>
      </w:r>
      <w:r w:rsidRPr="00900D29">
        <w:rPr>
          <w:szCs w:val="28"/>
          <w:lang w:val="ru-RU"/>
        </w:rPr>
        <w:t>товар</w:t>
      </w:r>
      <w:r w:rsidR="00D91FAD">
        <w:rPr>
          <w:szCs w:val="28"/>
          <w:lang w:val="ru-RU"/>
        </w:rPr>
        <w:t xml:space="preserve">ов </w:t>
      </w:r>
    </w:p>
    <w:p w14:paraId="30722D16" w14:textId="77777777" w:rsidR="00817913" w:rsidRPr="00D351F8" w:rsidRDefault="00817913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1C8E9355" w14:textId="5E91FB02" w:rsidR="00900D29" w:rsidRPr="00900D29" w:rsidRDefault="00900D29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Если пользователь вводит неправильные данные, он может повторить попытку авторизации</w:t>
      </w:r>
      <w:r>
        <w:rPr>
          <w:szCs w:val="28"/>
          <w:lang w:val="ru-RU"/>
        </w:rPr>
        <w:t>;</w:t>
      </w:r>
    </w:p>
    <w:p w14:paraId="273865F5" w14:textId="039F1BCD" w:rsidR="00817913" w:rsidRPr="00F124D6" w:rsidRDefault="00900D29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При отказе от входа процесс завершается</w:t>
      </w:r>
      <w:r w:rsidR="00817913" w:rsidRPr="00900D29">
        <w:rPr>
          <w:szCs w:val="28"/>
          <w:lang w:val="ru-RU"/>
        </w:rPr>
        <w:t>;</w:t>
      </w:r>
    </w:p>
    <w:p w14:paraId="1C38B9D5" w14:textId="26B1EBC5" w:rsid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«Авторизация» представлена на рисунке А.6.</w:t>
      </w:r>
    </w:p>
    <w:p w14:paraId="544CF324" w14:textId="6676C34D" w:rsidR="00900D29" w:rsidRPr="00900D29" w:rsidRDefault="00900D29" w:rsidP="00900D29">
      <w:pPr>
        <w:pStyle w:val="a7"/>
        <w:rPr>
          <w:szCs w:val="28"/>
          <w:lang w:val="ru-RU"/>
        </w:rPr>
      </w:pPr>
      <w:r w:rsidRPr="00900D29">
        <w:rPr>
          <w:szCs w:val="28"/>
          <w:lang w:val="ru-RU"/>
        </w:rPr>
        <w:t>Спецификация прецедента «Просмотр каталога товаров»:</w:t>
      </w:r>
    </w:p>
    <w:p w14:paraId="2718A158" w14:textId="24EE5670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>
        <w:rPr>
          <w:szCs w:val="28"/>
          <w:lang w:val="ru-RU"/>
        </w:rPr>
        <w:t>п</w:t>
      </w:r>
      <w:r w:rsidRPr="00900D29">
        <w:rPr>
          <w:szCs w:val="28"/>
        </w:rPr>
        <w:t>росмотр каталога товаров;</w:t>
      </w:r>
    </w:p>
    <w:p w14:paraId="76F26AB5" w14:textId="4CEC0A58" w:rsidR="00900D29" w:rsidRPr="007353FC" w:rsidRDefault="00900D29" w:rsidP="007353FC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7353FC">
        <w:rPr>
          <w:szCs w:val="28"/>
          <w:lang w:val="ru-RU"/>
        </w:rPr>
        <w:t>к</w:t>
      </w:r>
      <w:r w:rsidR="007353FC" w:rsidRPr="007353FC">
        <w:rPr>
          <w:szCs w:val="28"/>
          <w:lang w:val="ru-RU"/>
        </w:rPr>
        <w:t>лиент взаимодействует с веб-сайтом для поиска и выбора товаров. Процесс включает последовательный выбор категорий и подкатегорий до нахождения нужного товара. В случае отсутствия товара клиент может продолжать поиск, изменяя параметры, или завершить сессию.</w:t>
      </w:r>
    </w:p>
    <w:p w14:paraId="4CF4955E" w14:textId="0B359DC2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>
        <w:rPr>
          <w:szCs w:val="28"/>
          <w:lang w:val="ru-RU"/>
        </w:rPr>
        <w:t>о</w:t>
      </w:r>
      <w:r w:rsidR="00C70A01" w:rsidRPr="00C70A01">
        <w:rPr>
          <w:szCs w:val="28"/>
          <w:lang w:val="ru-RU"/>
        </w:rPr>
        <w:t>беспечить клиенту доступ к каталогу товаров и возможность выбора нужной категории</w:t>
      </w:r>
      <w:r w:rsidRPr="00900D29">
        <w:rPr>
          <w:szCs w:val="28"/>
          <w:lang w:val="ru-RU"/>
        </w:rPr>
        <w:t>;</w:t>
      </w:r>
    </w:p>
    <w:p w14:paraId="5E131B7A" w14:textId="2FD569B8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C70A01">
        <w:rPr>
          <w:szCs w:val="28"/>
          <w:lang w:val="ru-RU"/>
        </w:rPr>
        <w:t>клиент</w:t>
      </w:r>
      <w:r w:rsidRPr="00900D29">
        <w:rPr>
          <w:szCs w:val="28"/>
          <w:lang w:val="ru-RU"/>
        </w:rPr>
        <w:t>;</w:t>
      </w:r>
    </w:p>
    <w:p w14:paraId="1E11F97B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2CB8A5F9" w14:textId="4D78630C" w:rsidR="002D06B1" w:rsidRDefault="002D06B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>
        <w:rPr>
          <w:szCs w:val="28"/>
          <w:lang w:val="ru-RU"/>
        </w:rPr>
        <w:t>Клиент открывает веб-сайт</w:t>
      </w:r>
    </w:p>
    <w:p w14:paraId="1E7C97BB" w14:textId="77F3097F" w:rsidR="002D06B1" w:rsidRDefault="002D06B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>
        <w:rPr>
          <w:szCs w:val="28"/>
          <w:lang w:val="ru-RU"/>
        </w:rPr>
        <w:t>Веб-сайт отображает каталоги товаров</w:t>
      </w:r>
      <w:r w:rsidR="008E3902">
        <w:rPr>
          <w:szCs w:val="28"/>
          <w:lang w:val="ru-RU"/>
        </w:rPr>
        <w:t xml:space="preserve"> (собирательные категории)</w:t>
      </w:r>
    </w:p>
    <w:p w14:paraId="43D8D51F" w14:textId="56A46FBD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Клиент</w:t>
      </w:r>
      <w:r w:rsidR="002D06B1">
        <w:rPr>
          <w:szCs w:val="28"/>
          <w:lang w:val="ru-RU"/>
        </w:rPr>
        <w:t xml:space="preserve"> выбирает каталог товаров</w:t>
      </w:r>
      <w:r>
        <w:rPr>
          <w:szCs w:val="28"/>
          <w:lang w:val="ru-RU"/>
        </w:rPr>
        <w:t>;</w:t>
      </w:r>
    </w:p>
    <w:p w14:paraId="7074E1E5" w14:textId="541179F7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 xml:space="preserve">Веб-сайт отображает список </w:t>
      </w:r>
      <w:r w:rsidR="008E3902">
        <w:rPr>
          <w:szCs w:val="28"/>
          <w:lang w:val="ru-RU"/>
        </w:rPr>
        <w:t>под</w:t>
      </w:r>
      <w:r w:rsidRPr="00C70A01">
        <w:rPr>
          <w:szCs w:val="28"/>
          <w:lang w:val="ru-RU"/>
        </w:rPr>
        <w:t>категорий товаров</w:t>
      </w:r>
      <w:r>
        <w:rPr>
          <w:szCs w:val="28"/>
          <w:lang w:val="ru-RU"/>
        </w:rPr>
        <w:t>;</w:t>
      </w:r>
    </w:p>
    <w:p w14:paraId="4F0B1403" w14:textId="5EC5E718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C70A01">
        <w:rPr>
          <w:szCs w:val="28"/>
        </w:rPr>
        <w:t>Клиент выбирает подкатегорию</w:t>
      </w:r>
      <w:r>
        <w:rPr>
          <w:szCs w:val="28"/>
          <w:lang w:val="ru-RU"/>
        </w:rPr>
        <w:t>;</w:t>
      </w:r>
    </w:p>
    <w:p w14:paraId="03D13666" w14:textId="5CAB42C3" w:rsidR="00900D29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 xml:space="preserve">Веб-сайт отображает товары из выбранной </w:t>
      </w:r>
      <w:r w:rsidR="000E6EF3">
        <w:rPr>
          <w:szCs w:val="28"/>
          <w:lang w:val="ru-RU"/>
        </w:rPr>
        <w:t>под</w:t>
      </w:r>
      <w:r w:rsidRPr="00C70A01">
        <w:rPr>
          <w:szCs w:val="28"/>
          <w:lang w:val="ru-RU"/>
        </w:rPr>
        <w:t>категории</w:t>
      </w:r>
      <w:r w:rsidR="00900D29">
        <w:rPr>
          <w:szCs w:val="28"/>
          <w:lang w:val="ru-RU"/>
        </w:rPr>
        <w:t>;</w:t>
      </w:r>
    </w:p>
    <w:p w14:paraId="56CD2A8E" w14:textId="49BCAB6A" w:rsidR="002D06B1" w:rsidRDefault="002D06B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2D06B1">
        <w:rPr>
          <w:szCs w:val="28"/>
          <w:lang w:val="ru-RU"/>
        </w:rPr>
        <w:t>Если подкатегория не подходит, клиент возвращается и выбирает другую подкатегорию</w:t>
      </w:r>
      <w:r>
        <w:rPr>
          <w:szCs w:val="28"/>
          <w:lang w:val="ru-RU"/>
        </w:rPr>
        <w:t>;</w:t>
      </w:r>
    </w:p>
    <w:p w14:paraId="6608D5E0" w14:textId="0992C780" w:rsidR="002D06B1" w:rsidRDefault="002D06B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2D06B1">
        <w:rPr>
          <w:szCs w:val="28"/>
          <w:lang w:val="ru-RU"/>
        </w:rPr>
        <w:t>Если подкатегория подходит, клиент выбирает нужный товар.</w:t>
      </w:r>
    </w:p>
    <w:p w14:paraId="789EE800" w14:textId="74D3EA34" w:rsidR="000E6EF3" w:rsidRPr="000E6EF3" w:rsidRDefault="000E6EF3" w:rsidP="000E6EF3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E6EF3">
        <w:rPr>
          <w:szCs w:val="28"/>
          <w:lang w:val="ru-RU"/>
        </w:rPr>
        <w:t>Если среди представленных товаров нет нужного, клиент завершает просмотр и уходит.</w:t>
      </w:r>
    </w:p>
    <w:p w14:paraId="59CE3F5B" w14:textId="77777777" w:rsidR="000E6EF3" w:rsidRPr="000E6EF3" w:rsidRDefault="000E6EF3" w:rsidP="000E6EF3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E6EF3">
        <w:rPr>
          <w:szCs w:val="28"/>
          <w:lang w:val="ru-RU"/>
        </w:rPr>
        <w:lastRenderedPageBreak/>
        <w:t>Если нужный товар найден, клиент выбирает его для просмотра.</w:t>
      </w:r>
    </w:p>
    <w:p w14:paraId="5EFC2E19" w14:textId="14EDCD8D" w:rsidR="002D06B1" w:rsidRPr="000E6EF3" w:rsidRDefault="000E6EF3" w:rsidP="008E53F0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E6EF3">
        <w:rPr>
          <w:szCs w:val="28"/>
          <w:lang w:val="ru-RU"/>
        </w:rPr>
        <w:t xml:space="preserve">Веб-сайт выводит </w:t>
      </w:r>
      <w:r>
        <w:rPr>
          <w:szCs w:val="28"/>
          <w:lang w:val="ru-RU"/>
        </w:rPr>
        <w:t>страницу</w:t>
      </w:r>
      <w:r w:rsidRPr="000E6EF3">
        <w:rPr>
          <w:szCs w:val="28"/>
          <w:lang w:val="ru-RU"/>
        </w:rPr>
        <w:t xml:space="preserve"> товара с подробной информацией: фотографии, параметры, артикул, название и прочие характеристики.</w:t>
      </w:r>
    </w:p>
    <w:p w14:paraId="0C20973D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124B393B" w14:textId="727E7568" w:rsid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товаров в категории нет, выводится соответствующее сообщение</w:t>
      </w:r>
      <w:r>
        <w:rPr>
          <w:szCs w:val="28"/>
          <w:lang w:val="ru-RU"/>
        </w:rPr>
        <w:t>;</w:t>
      </w:r>
    </w:p>
    <w:p w14:paraId="3884B756" w14:textId="6D3B6C0F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</w:t>
      </w:r>
      <w:r w:rsidRPr="00900D29">
        <w:rPr>
          <w:szCs w:val="28"/>
          <w:lang w:val="ru-RU"/>
        </w:rPr>
        <w:t>Просмотр каталога товаров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7</w:t>
      </w:r>
      <w:r w:rsidRPr="00900D29">
        <w:rPr>
          <w:color w:val="000000" w:themeColor="text1"/>
          <w:szCs w:val="28"/>
          <w:lang w:val="ru-RU"/>
        </w:rPr>
        <w:t>.</w:t>
      </w:r>
    </w:p>
    <w:p w14:paraId="567A2B7E" w14:textId="544E3815" w:rsidR="00900D29" w:rsidRPr="00D351F8" w:rsidRDefault="00900D29" w:rsidP="00900D29">
      <w:pPr>
        <w:pStyle w:val="a7"/>
        <w:rPr>
          <w:szCs w:val="28"/>
        </w:rPr>
      </w:pPr>
      <w:r w:rsidRPr="00D351F8">
        <w:rPr>
          <w:szCs w:val="28"/>
        </w:rPr>
        <w:t>Спецификация прецедента «</w:t>
      </w:r>
      <w:r w:rsidRPr="00900D29">
        <w:rPr>
          <w:szCs w:val="28"/>
        </w:rPr>
        <w:t>Поиск товара</w:t>
      </w:r>
      <w:r w:rsidRPr="00D351F8">
        <w:rPr>
          <w:szCs w:val="28"/>
        </w:rPr>
        <w:t>»:</w:t>
      </w:r>
    </w:p>
    <w:p w14:paraId="27E36507" w14:textId="44859913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>
        <w:rPr>
          <w:szCs w:val="28"/>
          <w:lang w:val="ru-RU"/>
        </w:rPr>
        <w:t>п</w:t>
      </w:r>
      <w:r w:rsidRPr="00900D29">
        <w:rPr>
          <w:szCs w:val="28"/>
        </w:rPr>
        <w:t>оиск товара;</w:t>
      </w:r>
    </w:p>
    <w:p w14:paraId="59A798BB" w14:textId="12A1AD5A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C70A01">
        <w:rPr>
          <w:szCs w:val="28"/>
          <w:lang w:val="ru-RU"/>
        </w:rPr>
        <w:t>п</w:t>
      </w:r>
      <w:r w:rsidR="00C70A01" w:rsidRPr="00C70A01">
        <w:rPr>
          <w:szCs w:val="28"/>
          <w:lang w:val="ru-RU"/>
        </w:rPr>
        <w:t>роцесс позволяет клиенту вводить поисковый запрос и получать список подходящих товаров</w:t>
      </w:r>
      <w:r w:rsidRPr="00900D29">
        <w:rPr>
          <w:szCs w:val="28"/>
          <w:lang w:val="ru-RU"/>
        </w:rPr>
        <w:t>;</w:t>
      </w:r>
    </w:p>
    <w:p w14:paraId="0D9B19F3" w14:textId="4630A5D1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C70A01">
        <w:rPr>
          <w:szCs w:val="28"/>
          <w:lang w:val="ru-RU"/>
        </w:rPr>
        <w:t>о</w:t>
      </w:r>
      <w:r w:rsidR="00C70A01" w:rsidRPr="00C70A01">
        <w:rPr>
          <w:szCs w:val="28"/>
          <w:lang w:val="ru-RU"/>
        </w:rPr>
        <w:t>беспечить клиенту удобный поиск товаров по ключевым словам</w:t>
      </w:r>
      <w:r w:rsidRPr="00900D29">
        <w:rPr>
          <w:szCs w:val="28"/>
          <w:lang w:val="ru-RU"/>
        </w:rPr>
        <w:t>;</w:t>
      </w:r>
    </w:p>
    <w:p w14:paraId="123F34DB" w14:textId="4A990C44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C70A01">
        <w:rPr>
          <w:szCs w:val="28"/>
          <w:lang w:val="ru-RU"/>
        </w:rPr>
        <w:t>клиент</w:t>
      </w:r>
      <w:r w:rsidRPr="00900D29">
        <w:rPr>
          <w:szCs w:val="28"/>
          <w:lang w:val="ru-RU"/>
        </w:rPr>
        <w:t>;</w:t>
      </w:r>
    </w:p>
    <w:p w14:paraId="1DDB642B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0EF16BE1" w14:textId="2A7C846E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Клиент нажимает на поле поиска</w:t>
      </w:r>
      <w:r>
        <w:rPr>
          <w:szCs w:val="28"/>
          <w:lang w:val="ru-RU"/>
        </w:rPr>
        <w:t>;</w:t>
      </w:r>
    </w:p>
    <w:p w14:paraId="5EC44917" w14:textId="6CCE8DE7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C70A01">
        <w:rPr>
          <w:szCs w:val="28"/>
        </w:rPr>
        <w:t>Вводит поисковый запрос</w:t>
      </w:r>
      <w:r>
        <w:rPr>
          <w:szCs w:val="28"/>
          <w:lang w:val="ru-RU"/>
        </w:rPr>
        <w:t>;</w:t>
      </w:r>
    </w:p>
    <w:p w14:paraId="2B34D398" w14:textId="4C987E53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C70A01">
        <w:rPr>
          <w:szCs w:val="28"/>
        </w:rPr>
        <w:t>Нажимает на кнопку поиска</w:t>
      </w:r>
      <w:r>
        <w:rPr>
          <w:szCs w:val="28"/>
          <w:lang w:val="ru-RU"/>
        </w:rPr>
        <w:t>;</w:t>
      </w:r>
    </w:p>
    <w:p w14:paraId="24A638B3" w14:textId="6DF032DE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Веб-сайт отправляет запрос к базе данных</w:t>
      </w:r>
      <w:r>
        <w:rPr>
          <w:szCs w:val="28"/>
          <w:lang w:val="ru-RU"/>
        </w:rPr>
        <w:t>;</w:t>
      </w:r>
    </w:p>
    <w:p w14:paraId="59058FD3" w14:textId="590C8F78" w:rsidR="00900D29" w:rsidRPr="00900D29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 случае успеха отображается список найденных товаров</w:t>
      </w:r>
      <w:r w:rsidR="00900D29">
        <w:rPr>
          <w:szCs w:val="28"/>
          <w:lang w:val="ru-RU"/>
        </w:rPr>
        <w:t>;</w:t>
      </w:r>
    </w:p>
    <w:p w14:paraId="456B7E13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22C08DB1" w14:textId="649D8ED4" w:rsidR="00900D29" w:rsidRPr="00F124D6" w:rsidRDefault="00C70A01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 не найден, система предлагает клиенту повторить поиск или изменить параметры запроса</w:t>
      </w:r>
      <w:r w:rsidR="00900D29" w:rsidRPr="00900D29">
        <w:rPr>
          <w:szCs w:val="28"/>
          <w:lang w:val="ru-RU"/>
        </w:rPr>
        <w:t>;</w:t>
      </w:r>
    </w:p>
    <w:p w14:paraId="50087759" w14:textId="64F29AF0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</w:t>
      </w:r>
      <w:r>
        <w:rPr>
          <w:color w:val="000000" w:themeColor="text1"/>
          <w:szCs w:val="28"/>
          <w:lang w:val="ru-RU"/>
        </w:rPr>
        <w:t>Поиск товара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8</w:t>
      </w:r>
      <w:r w:rsidRPr="00900D29">
        <w:rPr>
          <w:color w:val="000000" w:themeColor="text1"/>
          <w:szCs w:val="28"/>
          <w:lang w:val="ru-RU"/>
        </w:rPr>
        <w:t>.</w:t>
      </w:r>
    </w:p>
    <w:p w14:paraId="6FD76613" w14:textId="36E30194" w:rsidR="00900D29" w:rsidRPr="00D351F8" w:rsidRDefault="00900D29" w:rsidP="00900D29">
      <w:pPr>
        <w:pStyle w:val="a7"/>
        <w:rPr>
          <w:szCs w:val="28"/>
        </w:rPr>
      </w:pPr>
      <w:r w:rsidRPr="00D351F8">
        <w:rPr>
          <w:szCs w:val="28"/>
        </w:rPr>
        <w:t>Спецификация прецедента «</w:t>
      </w:r>
      <w:r w:rsidRPr="00900D29">
        <w:rPr>
          <w:szCs w:val="28"/>
        </w:rPr>
        <w:t>Онлайн-заказ</w:t>
      </w:r>
      <w:r w:rsidRPr="00D351F8">
        <w:rPr>
          <w:szCs w:val="28"/>
        </w:rPr>
        <w:t>»:</w:t>
      </w:r>
    </w:p>
    <w:p w14:paraId="3573D174" w14:textId="6D1FBC08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 xml:space="preserve">Наименование: </w:t>
      </w:r>
      <w:r>
        <w:rPr>
          <w:szCs w:val="28"/>
          <w:lang w:val="ru-RU"/>
        </w:rPr>
        <w:t>о</w:t>
      </w:r>
      <w:r w:rsidRPr="00900D29">
        <w:rPr>
          <w:szCs w:val="28"/>
        </w:rPr>
        <w:t>нлайн-заказ;</w:t>
      </w:r>
    </w:p>
    <w:p w14:paraId="37370E02" w14:textId="4D51DC52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lastRenderedPageBreak/>
        <w:t xml:space="preserve">Краткое описание: </w:t>
      </w:r>
      <w:r w:rsidR="00035F51">
        <w:rPr>
          <w:szCs w:val="28"/>
          <w:lang w:val="ru-RU"/>
        </w:rPr>
        <w:t>п</w:t>
      </w:r>
      <w:r w:rsidR="00035F51" w:rsidRPr="00035F51">
        <w:rPr>
          <w:szCs w:val="28"/>
          <w:lang w:val="ru-RU"/>
        </w:rPr>
        <w:t>роцесс включает выбор товара, добавление в корзину, ввод контактных данных и подтверждение покупки</w:t>
      </w:r>
      <w:r w:rsidRPr="00900D29">
        <w:rPr>
          <w:szCs w:val="28"/>
          <w:lang w:val="ru-RU"/>
        </w:rPr>
        <w:t>;</w:t>
      </w:r>
    </w:p>
    <w:p w14:paraId="56212569" w14:textId="0BD9E3C3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035F51">
        <w:rPr>
          <w:szCs w:val="28"/>
          <w:lang w:val="ru-RU"/>
        </w:rPr>
        <w:t>о</w:t>
      </w:r>
      <w:r w:rsidR="00035F51" w:rsidRPr="00035F51">
        <w:rPr>
          <w:szCs w:val="28"/>
          <w:lang w:val="ru-RU"/>
        </w:rPr>
        <w:t>беспечить клиенту возможность оформления заказа на сайте</w:t>
      </w:r>
      <w:r w:rsidRPr="00900D29">
        <w:rPr>
          <w:szCs w:val="28"/>
          <w:lang w:val="ru-RU"/>
        </w:rPr>
        <w:t>;</w:t>
      </w:r>
    </w:p>
    <w:p w14:paraId="50A5204F" w14:textId="22F20423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035F51">
        <w:rPr>
          <w:szCs w:val="28"/>
          <w:lang w:val="ru-RU"/>
        </w:rPr>
        <w:t>клиент, система учёта товаров</w:t>
      </w:r>
      <w:r w:rsidRPr="00900D29">
        <w:rPr>
          <w:szCs w:val="28"/>
          <w:lang w:val="ru-RU"/>
        </w:rPr>
        <w:t>;</w:t>
      </w:r>
    </w:p>
    <w:p w14:paraId="69D55781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76DCEC94" w14:textId="1784E37C" w:rsidR="00035F51" w:rsidRPr="00035F51" w:rsidRDefault="00341AEE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>
        <w:rPr>
          <w:szCs w:val="28"/>
          <w:lang w:val="ru-RU"/>
        </w:rPr>
        <w:t>В результате поиска или просмотра каталога к</w:t>
      </w:r>
      <w:r w:rsidR="00035F51" w:rsidRPr="00035F51">
        <w:rPr>
          <w:szCs w:val="28"/>
          <w:lang w:val="ru-RU"/>
        </w:rPr>
        <w:t>лиент выбирает товар и нажимает «Добавить в корзину»</w:t>
      </w:r>
      <w:r w:rsidR="00035F51">
        <w:rPr>
          <w:szCs w:val="28"/>
          <w:lang w:val="ru-RU"/>
        </w:rPr>
        <w:t>;</w:t>
      </w:r>
    </w:p>
    <w:p w14:paraId="146CF2BD" w14:textId="28D19EC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035F51">
        <w:rPr>
          <w:szCs w:val="28"/>
        </w:rPr>
        <w:t>Указывает количество товаров</w:t>
      </w:r>
      <w:r>
        <w:rPr>
          <w:szCs w:val="28"/>
          <w:lang w:val="ru-RU"/>
        </w:rPr>
        <w:t>;</w:t>
      </w:r>
    </w:p>
    <w:p w14:paraId="32A8F1A3" w14:textId="0B1D9F2B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Открывает корзину и нажимает «Продолжить оформление»</w:t>
      </w:r>
      <w:r>
        <w:rPr>
          <w:szCs w:val="28"/>
          <w:lang w:val="ru-RU"/>
        </w:rPr>
        <w:t>;</w:t>
      </w:r>
    </w:p>
    <w:p w14:paraId="164ABDCE" w14:textId="0368A909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Вводит контактные данные (имя, телефон, адрес)</w:t>
      </w:r>
      <w:r>
        <w:rPr>
          <w:szCs w:val="28"/>
          <w:lang w:val="ru-RU"/>
        </w:rPr>
        <w:t>;</w:t>
      </w:r>
    </w:p>
    <w:p w14:paraId="4C60352B" w14:textId="69BF5F41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035F51">
        <w:rPr>
          <w:szCs w:val="28"/>
        </w:rPr>
        <w:t>Нажимает «Оформить заказ»</w:t>
      </w:r>
      <w:r>
        <w:rPr>
          <w:szCs w:val="28"/>
          <w:lang w:val="ru-RU"/>
        </w:rPr>
        <w:t>;</w:t>
      </w:r>
    </w:p>
    <w:p w14:paraId="21E48857" w14:textId="1B71AC0D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обновляет данные о наличии товара</w:t>
      </w:r>
      <w:r>
        <w:rPr>
          <w:szCs w:val="28"/>
          <w:lang w:val="ru-RU"/>
        </w:rPr>
        <w:t>;</w:t>
      </w:r>
    </w:p>
    <w:p w14:paraId="58330321" w14:textId="5DB055E3" w:rsid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Система товароучёта получает информацию о заказе</w:t>
      </w:r>
      <w:r>
        <w:rPr>
          <w:szCs w:val="28"/>
          <w:lang w:val="ru-RU"/>
        </w:rPr>
        <w:t>;</w:t>
      </w:r>
      <w:r w:rsidRPr="00035F51">
        <w:rPr>
          <w:szCs w:val="28"/>
          <w:lang w:val="ru-RU"/>
        </w:rPr>
        <w:t xml:space="preserve"> </w:t>
      </w:r>
    </w:p>
    <w:p w14:paraId="7FFC3092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2883804A" w14:textId="314A49E1" w:rsidR="00C70A01" w:rsidRP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клиент не вводит обязательные данные, система запрашивает их повторно</w:t>
      </w:r>
      <w:r>
        <w:rPr>
          <w:szCs w:val="28"/>
          <w:lang w:val="ru-RU"/>
        </w:rPr>
        <w:t>;</w:t>
      </w:r>
    </w:p>
    <w:p w14:paraId="4647F9EF" w14:textId="71EF17FE" w:rsid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товара недостаточно, клиенту предлагается изменить количество или выбрать другой товар</w:t>
      </w:r>
      <w:r>
        <w:rPr>
          <w:szCs w:val="28"/>
          <w:lang w:val="ru-RU"/>
        </w:rPr>
        <w:t>;</w:t>
      </w:r>
    </w:p>
    <w:p w14:paraId="762BA702" w14:textId="03DF1CF6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«Онлайн-заказ» представлена на рисунке А.</w:t>
      </w:r>
      <w:r w:rsidR="00C70A01">
        <w:rPr>
          <w:color w:val="000000" w:themeColor="text1"/>
          <w:szCs w:val="28"/>
          <w:lang w:val="ru-RU"/>
        </w:rPr>
        <w:t>9</w:t>
      </w:r>
      <w:r w:rsidRPr="00900D29">
        <w:rPr>
          <w:color w:val="000000" w:themeColor="text1"/>
          <w:szCs w:val="28"/>
          <w:lang w:val="ru-RU"/>
        </w:rPr>
        <w:t>.</w:t>
      </w:r>
    </w:p>
    <w:p w14:paraId="0689B079" w14:textId="2EBC692F" w:rsidR="00900D29" w:rsidRPr="00900D29" w:rsidRDefault="00900D29" w:rsidP="00900D29">
      <w:pPr>
        <w:pStyle w:val="a7"/>
        <w:rPr>
          <w:szCs w:val="28"/>
          <w:lang w:val="ru-RU"/>
        </w:rPr>
      </w:pPr>
      <w:r w:rsidRPr="00900D29">
        <w:rPr>
          <w:szCs w:val="28"/>
          <w:lang w:val="ru-RU"/>
        </w:rPr>
        <w:t>Спецификация прецедента «</w:t>
      </w:r>
      <w:r>
        <w:rPr>
          <w:rFonts w:eastAsiaTheme="minorHAnsi"/>
          <w:szCs w:val="28"/>
          <w:lang w:val="ru-RU"/>
        </w:rPr>
        <w:t>П</w:t>
      </w:r>
      <w:r w:rsidRPr="00900D29">
        <w:rPr>
          <w:szCs w:val="28"/>
          <w:lang w:val="ru-RU"/>
        </w:rPr>
        <w:t>убликация товара на сайте»:</w:t>
      </w:r>
    </w:p>
    <w:p w14:paraId="6B43C0DC" w14:textId="7AE1F2EA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>Наименование:</w:t>
      </w:r>
      <w:r>
        <w:rPr>
          <w:szCs w:val="28"/>
          <w:lang w:val="ru-RU"/>
        </w:rPr>
        <w:t xml:space="preserve"> п</w:t>
      </w:r>
      <w:r w:rsidRPr="00900D29">
        <w:rPr>
          <w:szCs w:val="28"/>
          <w:lang w:val="ru-RU"/>
        </w:rPr>
        <w:t>убликация товара на сайте;</w:t>
      </w:r>
    </w:p>
    <w:p w14:paraId="214AACE3" w14:textId="7A7A7F70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035F51" w:rsidRPr="00035F51">
        <w:rPr>
          <w:szCs w:val="28"/>
          <w:lang w:val="ru-RU"/>
        </w:rPr>
        <w:t>Процесс позволяет владельцу предприятия публиковать новые товары, загружать изображения и редактировать описание</w:t>
      </w:r>
      <w:r w:rsidRPr="00900D29">
        <w:rPr>
          <w:szCs w:val="28"/>
          <w:lang w:val="ru-RU"/>
        </w:rPr>
        <w:t>;</w:t>
      </w:r>
    </w:p>
    <w:p w14:paraId="48D748C5" w14:textId="462E265D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035F51">
        <w:rPr>
          <w:szCs w:val="28"/>
          <w:lang w:val="ru-RU"/>
        </w:rPr>
        <w:t>о</w:t>
      </w:r>
      <w:r w:rsidR="00035F51" w:rsidRPr="00035F51">
        <w:rPr>
          <w:szCs w:val="28"/>
          <w:lang w:val="ru-RU"/>
        </w:rPr>
        <w:t>беспечить возможность обновления каталога товаров через веб-интерфейс</w:t>
      </w:r>
      <w:r w:rsidRPr="00900D29">
        <w:rPr>
          <w:szCs w:val="28"/>
          <w:lang w:val="ru-RU"/>
        </w:rPr>
        <w:t>;</w:t>
      </w:r>
    </w:p>
    <w:p w14:paraId="060F9246" w14:textId="2605CE3B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035F51">
        <w:rPr>
          <w:szCs w:val="28"/>
          <w:lang w:val="ru-RU"/>
        </w:rPr>
        <w:t>в</w:t>
      </w:r>
      <w:r w:rsidR="00035F51" w:rsidRPr="00035F51">
        <w:rPr>
          <w:szCs w:val="28"/>
          <w:lang w:val="ru-RU"/>
        </w:rPr>
        <w:t>ладелец предприятия</w:t>
      </w:r>
      <w:r w:rsidR="00035F51">
        <w:rPr>
          <w:szCs w:val="28"/>
          <w:lang w:val="ru-RU"/>
        </w:rPr>
        <w:t>, система учёта товаров</w:t>
      </w:r>
      <w:r w:rsidRPr="00900D29">
        <w:rPr>
          <w:szCs w:val="28"/>
          <w:lang w:val="ru-RU"/>
        </w:rPr>
        <w:t>;</w:t>
      </w:r>
    </w:p>
    <w:p w14:paraId="1E6B3FB4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76B28348" w14:textId="3C47634D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lastRenderedPageBreak/>
        <w:t>Владелец предприятия входит на сайт</w:t>
      </w:r>
      <w:r>
        <w:rPr>
          <w:szCs w:val="28"/>
          <w:lang w:val="ru-RU"/>
        </w:rPr>
        <w:t>;</w:t>
      </w:r>
    </w:p>
    <w:p w14:paraId="396361F5" w14:textId="4C30703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035F51">
        <w:rPr>
          <w:szCs w:val="28"/>
        </w:rPr>
        <w:t>Выбирает товар для публикации</w:t>
      </w:r>
      <w:r>
        <w:rPr>
          <w:szCs w:val="28"/>
          <w:lang w:val="ru-RU"/>
        </w:rPr>
        <w:t>;</w:t>
      </w:r>
    </w:p>
    <w:p w14:paraId="34B1D723" w14:textId="07AC6525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запрашивает доступные товары из системы товароучёта</w:t>
      </w:r>
      <w:r>
        <w:rPr>
          <w:szCs w:val="28"/>
          <w:lang w:val="ru-RU"/>
        </w:rPr>
        <w:t>;</w:t>
      </w:r>
    </w:p>
    <w:p w14:paraId="2597191B" w14:textId="2C84CD3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Владелец редактирует описание и загружает изображения</w:t>
      </w:r>
      <w:r>
        <w:rPr>
          <w:szCs w:val="28"/>
          <w:lang w:val="ru-RU"/>
        </w:rPr>
        <w:t>;</w:t>
      </w:r>
    </w:p>
    <w:p w14:paraId="30AAEDE9" w14:textId="0E0B4C7C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035F51">
        <w:rPr>
          <w:szCs w:val="28"/>
        </w:rPr>
        <w:t>Нажимает «Опубликовать»</w:t>
      </w:r>
      <w:r>
        <w:rPr>
          <w:szCs w:val="28"/>
          <w:lang w:val="ru-RU"/>
        </w:rPr>
        <w:t>;</w:t>
      </w:r>
    </w:p>
    <w:p w14:paraId="2875D9F7" w14:textId="4DF9C9A1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меняет статус товара на «опубликованный»</w:t>
      </w:r>
      <w:r>
        <w:rPr>
          <w:szCs w:val="28"/>
          <w:lang w:val="ru-RU"/>
        </w:rPr>
        <w:t>;</w:t>
      </w:r>
    </w:p>
    <w:p w14:paraId="03E332A9" w14:textId="6C4F1573" w:rsidR="00900D29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</w:rPr>
        <w:t>Товар становится доступен клиентам</w:t>
      </w:r>
      <w:r w:rsidR="00900D29" w:rsidRPr="00035F51">
        <w:rPr>
          <w:szCs w:val="28"/>
          <w:lang w:val="ru-RU"/>
        </w:rPr>
        <w:t>;</w:t>
      </w:r>
    </w:p>
    <w:p w14:paraId="3E1B3F68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0BD526FA" w14:textId="466B9053" w:rsidR="00035F51" w:rsidRPr="00035F51" w:rsidRDefault="00035F51" w:rsidP="00035F5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Если товар уже опубликован, система выдаёт предупреждение</w:t>
      </w:r>
      <w:r>
        <w:rPr>
          <w:szCs w:val="28"/>
          <w:lang w:val="ru-RU"/>
        </w:rPr>
        <w:t>;</w:t>
      </w:r>
    </w:p>
    <w:p w14:paraId="0EFFCDC1" w14:textId="0F08217D" w:rsidR="00900D29" w:rsidRPr="00F124D6" w:rsidRDefault="00035F51" w:rsidP="00035F5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Если изображения не загружены, система запрашивает их добавление</w:t>
      </w:r>
      <w:r w:rsidR="00900D29">
        <w:rPr>
          <w:szCs w:val="28"/>
          <w:lang w:val="ru-RU"/>
        </w:rPr>
        <w:t>;</w:t>
      </w:r>
    </w:p>
    <w:p w14:paraId="12AEBB1D" w14:textId="055B10C3" w:rsidR="00900D29" w:rsidRPr="00900D29" w:rsidRDefault="00900D29" w:rsidP="004756CF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</w:t>
      </w:r>
      <w:r>
        <w:rPr>
          <w:szCs w:val="28"/>
          <w:lang w:val="ru-RU"/>
        </w:rPr>
        <w:t>П</w:t>
      </w:r>
      <w:r w:rsidRPr="00900D29">
        <w:rPr>
          <w:szCs w:val="28"/>
          <w:lang w:val="ru-RU"/>
        </w:rPr>
        <w:t>убликация товара на сайте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10</w:t>
      </w:r>
      <w:r w:rsidRPr="00900D29">
        <w:rPr>
          <w:color w:val="000000" w:themeColor="text1"/>
          <w:szCs w:val="28"/>
          <w:lang w:val="ru-RU"/>
        </w:rPr>
        <w:t>.</w:t>
      </w:r>
    </w:p>
    <w:p w14:paraId="0070413C" w14:textId="77777777" w:rsidR="00817913" w:rsidRPr="00817913" w:rsidRDefault="00817913" w:rsidP="00817913">
      <w:pPr>
        <w:rPr>
          <w:lang w:val="ru-RU"/>
        </w:rPr>
      </w:pPr>
    </w:p>
    <w:p w14:paraId="40F033FA" w14:textId="2D10E934" w:rsidR="00C4713B" w:rsidRPr="003F73C9" w:rsidRDefault="00F04D7D" w:rsidP="006C323B">
      <w:pPr>
        <w:pStyle w:val="a3"/>
        <w:ind w:firstLine="0"/>
        <w:rPr>
          <w:lang w:val="ru-RU"/>
        </w:rPr>
      </w:pPr>
      <w:bookmarkStart w:id="18" w:name="_Toc189770025"/>
      <w:r w:rsidRPr="003F73C9">
        <w:rPr>
          <w:lang w:val="ru-RU"/>
        </w:rPr>
        <w:t>2.2</w:t>
      </w:r>
      <w:r w:rsidRPr="003F73C9">
        <w:rPr>
          <w:lang w:val="ru-RU"/>
        </w:rPr>
        <w:tab/>
        <w:t>Глоссарий предметной области</w:t>
      </w:r>
      <w:bookmarkEnd w:id="18"/>
    </w:p>
    <w:p w14:paraId="35A00FE0" w14:textId="33661C6A" w:rsidR="000A4AE7" w:rsidRPr="00C64F16" w:rsidRDefault="000A4AE7" w:rsidP="000A4AE7">
      <w:pPr>
        <w:pStyle w:val="a7"/>
        <w:rPr>
          <w:szCs w:val="28"/>
          <w:lang w:val="ru-RU"/>
        </w:rPr>
      </w:pPr>
      <w:r w:rsidRPr="00C64F16">
        <w:rPr>
          <w:szCs w:val="28"/>
          <w:lang w:val="ru-RU"/>
        </w:rPr>
        <w:t xml:space="preserve">Глоссарий системных прецедентов представлен в таблице </w:t>
      </w:r>
      <w:r w:rsidR="00C64F16">
        <w:rPr>
          <w:szCs w:val="28"/>
          <w:lang w:val="ru-RU"/>
        </w:rPr>
        <w:t>2</w:t>
      </w:r>
      <w:r w:rsidRPr="00C64F16">
        <w:rPr>
          <w:szCs w:val="28"/>
          <w:lang w:val="ru-RU"/>
        </w:rPr>
        <w:t>.</w:t>
      </w:r>
    </w:p>
    <w:p w14:paraId="7CCF3E90" w14:textId="4F4F4296" w:rsidR="000A4AE7" w:rsidRPr="00D351F8" w:rsidRDefault="000A4AE7" w:rsidP="000A4AE7">
      <w:pPr>
        <w:pStyle w:val="Caption"/>
        <w:keepNext/>
        <w:rPr>
          <w:szCs w:val="28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2 - Глоссарий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404"/>
      </w:tblGrid>
      <w:tr w:rsidR="000A4AE7" w:rsidRPr="00E03210" w14:paraId="742DD175" w14:textId="77777777" w:rsidTr="00ED501E">
        <w:tc>
          <w:tcPr>
            <w:tcW w:w="1951" w:type="dxa"/>
            <w:vAlign w:val="center"/>
          </w:tcPr>
          <w:p w14:paraId="2DEF0B69" w14:textId="77777777" w:rsidR="000A4AE7" w:rsidRPr="00703E37" w:rsidRDefault="000A4AE7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sz w:val="24"/>
              </w:rPr>
              <w:t>Наименование</w:t>
            </w:r>
          </w:p>
        </w:tc>
        <w:tc>
          <w:tcPr>
            <w:tcW w:w="7620" w:type="dxa"/>
            <w:vAlign w:val="center"/>
          </w:tcPr>
          <w:p w14:paraId="4695997B" w14:textId="77777777" w:rsidR="000A4AE7" w:rsidRPr="00703E37" w:rsidRDefault="000A4AE7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0A4AE7" w:rsidRPr="00D8712E" w14:paraId="3A99AE71" w14:textId="77777777" w:rsidTr="00ED501E">
        <w:tc>
          <w:tcPr>
            <w:tcW w:w="1951" w:type="dxa"/>
            <w:vAlign w:val="center"/>
          </w:tcPr>
          <w:p w14:paraId="1CC9642D" w14:textId="7E38E742" w:rsidR="000A4AE7" w:rsidRPr="00703E37" w:rsidRDefault="000A4AE7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0A4AE7">
              <w:rPr>
                <w:rFonts w:ascii="Times New Roman" w:hAnsi="Times New Roman"/>
                <w:sz w:val="24"/>
              </w:rPr>
              <w:t>Веб-сайт</w:t>
            </w:r>
          </w:p>
        </w:tc>
        <w:tc>
          <w:tcPr>
            <w:tcW w:w="7620" w:type="dxa"/>
          </w:tcPr>
          <w:p w14:paraId="7514D0C3" w14:textId="5CFF055E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Информационная система, предоставляющая пользователям возможность просмотра товаров, поиска и оформления заказов</w:t>
            </w:r>
          </w:p>
        </w:tc>
      </w:tr>
      <w:tr w:rsidR="000A4AE7" w:rsidRPr="00D8712E" w14:paraId="457C88D5" w14:textId="77777777" w:rsidTr="00ED501E">
        <w:tc>
          <w:tcPr>
            <w:tcW w:w="1951" w:type="dxa"/>
            <w:vAlign w:val="center"/>
          </w:tcPr>
          <w:p w14:paraId="34C60A94" w14:textId="61509D82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Пользователь</w:t>
            </w:r>
          </w:p>
        </w:tc>
        <w:tc>
          <w:tcPr>
            <w:tcW w:w="7620" w:type="dxa"/>
          </w:tcPr>
          <w:p w14:paraId="2C90AE54" w14:textId="5C0AF7F2" w:rsidR="000A4AE7" w:rsidRPr="00703E37" w:rsidRDefault="00F3295C" w:rsidP="00F3295C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>Л</w:t>
            </w:r>
            <w:r w:rsidR="000A4AE7"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ицо способное публиковать товары на сайт (владелец предприятия)</w:t>
            </w:r>
          </w:p>
        </w:tc>
      </w:tr>
      <w:tr w:rsidR="000A4AE7" w:rsidRPr="00D8712E" w14:paraId="6121237C" w14:textId="77777777" w:rsidTr="00ED501E">
        <w:tc>
          <w:tcPr>
            <w:tcW w:w="1951" w:type="dxa"/>
            <w:vAlign w:val="center"/>
          </w:tcPr>
          <w:p w14:paraId="559A35AF" w14:textId="31493A5C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Клиент</w:t>
            </w:r>
          </w:p>
        </w:tc>
        <w:tc>
          <w:tcPr>
            <w:tcW w:w="7620" w:type="dxa"/>
          </w:tcPr>
          <w:p w14:paraId="180A6068" w14:textId="7B7D0710" w:rsidR="000A4AE7" w:rsidRPr="00703E37" w:rsidRDefault="000A4AE7" w:rsidP="00703E3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sz w:val="24"/>
                <w:lang w:val="ru-RU"/>
              </w:rPr>
              <w:t>П</w:t>
            </w:r>
            <w:r w:rsidRPr="000A4AE7">
              <w:rPr>
                <w:rFonts w:ascii="Times New Roman" w:hAnsi="Times New Roman"/>
                <w:sz w:val="24"/>
                <w:lang w:val="ru-RU"/>
              </w:rPr>
              <w:t>осетитель веб-сайта, который может просматривать товары и оформлять заказы</w:t>
            </w:r>
          </w:p>
        </w:tc>
      </w:tr>
      <w:tr w:rsidR="000A4AE7" w:rsidRPr="00D8712E" w14:paraId="3F807A47" w14:textId="77777777" w:rsidTr="00ED501E">
        <w:tc>
          <w:tcPr>
            <w:tcW w:w="1951" w:type="dxa"/>
            <w:vAlign w:val="center"/>
          </w:tcPr>
          <w:p w14:paraId="4F5B449B" w14:textId="43CA3846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Владелец предприятия</w:t>
            </w:r>
          </w:p>
        </w:tc>
        <w:tc>
          <w:tcPr>
            <w:tcW w:w="7620" w:type="dxa"/>
          </w:tcPr>
          <w:p w14:paraId="7B63D21C" w14:textId="53B7C202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Пользователь, имеющий права на публикацию товаров на сайте</w:t>
            </w:r>
          </w:p>
        </w:tc>
      </w:tr>
      <w:tr w:rsidR="000A4AE7" w:rsidRPr="00D8712E" w14:paraId="09E84DB1" w14:textId="77777777" w:rsidTr="00ED501E">
        <w:tc>
          <w:tcPr>
            <w:tcW w:w="1951" w:type="dxa"/>
            <w:vAlign w:val="center"/>
          </w:tcPr>
          <w:p w14:paraId="3EDFC43E" w14:textId="7C630225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Система учёта товаров</w:t>
            </w:r>
          </w:p>
        </w:tc>
        <w:tc>
          <w:tcPr>
            <w:tcW w:w="7620" w:type="dxa"/>
          </w:tcPr>
          <w:p w14:paraId="29785F2F" w14:textId="5E6649DC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Внешняя информационная система, содержащая данные о товарах и заказах, интегрированная с веб-сайтом</w:t>
            </w:r>
          </w:p>
        </w:tc>
      </w:tr>
      <w:tr w:rsidR="000A4AE7" w:rsidRPr="00D8712E" w14:paraId="346E6C34" w14:textId="77777777" w:rsidTr="00ED501E">
        <w:tc>
          <w:tcPr>
            <w:tcW w:w="1951" w:type="dxa"/>
            <w:vAlign w:val="center"/>
          </w:tcPr>
          <w:p w14:paraId="2FF93AF2" w14:textId="1130C6F5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Товар</w:t>
            </w:r>
          </w:p>
        </w:tc>
        <w:tc>
          <w:tcPr>
            <w:tcW w:w="7620" w:type="dxa"/>
          </w:tcPr>
          <w:p w14:paraId="07571FDF" w14:textId="7A61AF58" w:rsidR="000A4AE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Объект, предлагаемый для продажи через веб-сайт</w:t>
            </w:r>
          </w:p>
        </w:tc>
      </w:tr>
      <w:tr w:rsidR="000A4AE7" w:rsidRPr="00D8712E" w14:paraId="2626980A" w14:textId="77777777" w:rsidTr="00ED501E">
        <w:tc>
          <w:tcPr>
            <w:tcW w:w="1951" w:type="dxa"/>
            <w:vAlign w:val="center"/>
          </w:tcPr>
          <w:p w14:paraId="0B39D798" w14:textId="2E84C6C7" w:rsidR="000A4AE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Каталог товаров</w:t>
            </w:r>
          </w:p>
        </w:tc>
        <w:tc>
          <w:tcPr>
            <w:tcW w:w="7620" w:type="dxa"/>
          </w:tcPr>
          <w:p w14:paraId="45108762" w14:textId="5E3DB3BD" w:rsidR="000A4AE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Структурированный список товаров, доступных для заказа на веб-сайте</w:t>
            </w:r>
          </w:p>
        </w:tc>
      </w:tr>
      <w:tr w:rsidR="00703E37" w:rsidRPr="00D8712E" w14:paraId="5A479A76" w14:textId="77777777" w:rsidTr="00ED501E">
        <w:tc>
          <w:tcPr>
            <w:tcW w:w="1951" w:type="dxa"/>
            <w:vAlign w:val="center"/>
          </w:tcPr>
          <w:p w14:paraId="3C22500D" w14:textId="7AE9A0DF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color w:val="000000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lastRenderedPageBreak/>
              <w:t>Поиск товара</w:t>
            </w:r>
          </w:p>
        </w:tc>
        <w:tc>
          <w:tcPr>
            <w:tcW w:w="7620" w:type="dxa"/>
          </w:tcPr>
          <w:p w14:paraId="0B65C51D" w14:textId="6E096EB9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Функционал системы, позволяющий клиенту находить товары по заданным параметрам</w:t>
            </w:r>
          </w:p>
        </w:tc>
      </w:tr>
      <w:tr w:rsidR="00703E37" w:rsidRPr="00D8712E" w14:paraId="666BA1F6" w14:textId="77777777" w:rsidTr="00ED501E">
        <w:tc>
          <w:tcPr>
            <w:tcW w:w="1951" w:type="dxa"/>
            <w:vAlign w:val="center"/>
          </w:tcPr>
          <w:p w14:paraId="2993FDC4" w14:textId="0CCECD1B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Онлайн-заказ</w:t>
            </w:r>
          </w:p>
        </w:tc>
        <w:tc>
          <w:tcPr>
            <w:tcW w:w="7620" w:type="dxa"/>
          </w:tcPr>
          <w:p w14:paraId="2D7B189A" w14:textId="46314541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Процесс оформления покупки клиентом через веб-сайт</w:t>
            </w:r>
          </w:p>
        </w:tc>
      </w:tr>
      <w:tr w:rsidR="00703E37" w:rsidRPr="00D8712E" w14:paraId="0802B7DD" w14:textId="77777777" w:rsidTr="00ED501E">
        <w:tc>
          <w:tcPr>
            <w:tcW w:w="1951" w:type="dxa"/>
            <w:vAlign w:val="center"/>
          </w:tcPr>
          <w:p w14:paraId="5843862F" w14:textId="5A1C5AA8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Публикация товара</w:t>
            </w:r>
          </w:p>
        </w:tc>
        <w:tc>
          <w:tcPr>
            <w:tcW w:w="7620" w:type="dxa"/>
          </w:tcPr>
          <w:p w14:paraId="317F9EFA" w14:textId="2FF42BF9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Процесс добавления нового товара в каталог сайта владельцем предприятия.</w:t>
            </w:r>
          </w:p>
        </w:tc>
      </w:tr>
      <w:tr w:rsidR="00703E37" w:rsidRPr="00D8712E" w14:paraId="4A8BC3DB" w14:textId="77777777" w:rsidTr="00ED501E">
        <w:tc>
          <w:tcPr>
            <w:tcW w:w="1951" w:type="dxa"/>
            <w:vAlign w:val="center"/>
          </w:tcPr>
          <w:p w14:paraId="4AFED838" w14:textId="45D366D2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</w:rPr>
              <w:t>Авторизация</w:t>
            </w:r>
          </w:p>
        </w:tc>
        <w:tc>
          <w:tcPr>
            <w:tcW w:w="7620" w:type="dxa"/>
          </w:tcPr>
          <w:p w14:paraId="2DB9C372" w14:textId="37ECA23F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lang w:val="ru-RU"/>
              </w:rPr>
              <w:t>Процесс идентификации пользователя перед получением доступа к управлению товарами</w:t>
            </w:r>
          </w:p>
        </w:tc>
      </w:tr>
    </w:tbl>
    <w:p w14:paraId="7E8C98A0" w14:textId="77777777" w:rsidR="002C7B88" w:rsidRPr="003F73C9" w:rsidRDefault="002C7B88" w:rsidP="00703E37">
      <w:pPr>
        <w:pStyle w:val="1"/>
        <w:ind w:firstLine="0"/>
        <w:rPr>
          <w:lang w:val="ru-RU"/>
        </w:rPr>
      </w:pPr>
    </w:p>
    <w:p w14:paraId="5A06D749" w14:textId="383DD174" w:rsidR="00C4713B" w:rsidRPr="003F73C9" w:rsidRDefault="00F04D7D" w:rsidP="006C323B">
      <w:pPr>
        <w:pStyle w:val="a3"/>
        <w:ind w:firstLine="0"/>
        <w:rPr>
          <w:szCs w:val="28"/>
          <w:lang w:val="ru-RU"/>
        </w:rPr>
      </w:pPr>
      <w:bookmarkStart w:id="19" w:name="_Toc189770026"/>
      <w:r w:rsidRPr="003F73C9">
        <w:rPr>
          <w:szCs w:val="28"/>
          <w:lang w:val="ru-RU"/>
        </w:rPr>
        <w:t>2.3</w:t>
      </w:r>
      <w:r w:rsidRPr="003F73C9">
        <w:rPr>
          <w:szCs w:val="28"/>
          <w:lang w:val="ru-RU"/>
        </w:rPr>
        <w:tab/>
        <w:t>Постановка задачи</w:t>
      </w:r>
      <w:bookmarkEnd w:id="19"/>
    </w:p>
    <w:p w14:paraId="1E699C74" w14:textId="5D872DE1" w:rsidR="00AC4022" w:rsidRPr="003F73C9" w:rsidRDefault="00AC4022" w:rsidP="009657B5">
      <w:pPr>
        <w:pStyle w:val="a3"/>
        <w:ind w:firstLine="0"/>
        <w:rPr>
          <w:szCs w:val="28"/>
          <w:lang w:val="ru-RU"/>
        </w:rPr>
      </w:pPr>
      <w:bookmarkStart w:id="20" w:name="_Toc189770027"/>
      <w:r w:rsidRPr="003F73C9">
        <w:rPr>
          <w:szCs w:val="28"/>
          <w:lang w:val="ru-RU"/>
        </w:rPr>
        <w:t xml:space="preserve">2.3.1 </w:t>
      </w:r>
      <w:r w:rsidRPr="004756CF">
        <w:rPr>
          <w:szCs w:val="28"/>
          <w:lang w:val="ru-RU"/>
        </w:rPr>
        <w:t>Характеристики задачи</w:t>
      </w:r>
      <w:bookmarkEnd w:id="20"/>
    </w:p>
    <w:p w14:paraId="7B1CFC02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Назначение задачи: автоматизация процесса продажи товаров через интернет-магазин с возможностью просмотра каталога товаров, поиска, оформления заказов и публикации новых товаров.</w:t>
      </w:r>
    </w:p>
    <w:p w14:paraId="21FCCA78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Перечень объектов автоматизации: веб-сайт интернет-магазина, система учёта товаров, база данных клиентов, база данных заказов.</w:t>
      </w:r>
    </w:p>
    <w:p w14:paraId="79F02D3D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Периодичность и продолжительность решения задачи: процесс оформления заказов и поиска товаров выполняется в режиме реального времени, публикация товаров – по мере необходимости.</w:t>
      </w:r>
    </w:p>
    <w:p w14:paraId="0E048096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Условия прекращения автоматизированного решения задачи: система приостанавливает работу в случае технических сбоев, отсутствия соединения с базой данных или сервером учёта товаров.</w:t>
      </w:r>
    </w:p>
    <w:p w14:paraId="5DC5C50B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Связь с другими задачами АС: система связана с управлением складским учётом, обработкой заказов и управлением клиентскими данными.</w:t>
      </w:r>
    </w:p>
    <w:p w14:paraId="07252CF0" w14:textId="77777777" w:rsidR="00AC4022" w:rsidRPr="003F73C9" w:rsidRDefault="00AC4022" w:rsidP="004756CF">
      <w:pPr>
        <w:rPr>
          <w:lang w:val="ru-RU"/>
        </w:rPr>
      </w:pPr>
      <w:r w:rsidRPr="003F73C9">
        <w:rPr>
          <w:lang w:val="ru-RU"/>
        </w:rPr>
        <w:t>Должностные лица, влияющие на решение задачи: владелец предприятия отвечает за публикацию товаров, клиенты – за оформление заказов, система учёта товаров – за обработку заказанных позиций.</w:t>
      </w:r>
    </w:p>
    <w:p w14:paraId="25F7E7E2" w14:textId="793EA56D" w:rsidR="00AC4022" w:rsidRDefault="00AC4022" w:rsidP="004756CF">
      <w:pPr>
        <w:rPr>
          <w:lang w:val="ru-RU"/>
        </w:rPr>
      </w:pPr>
      <w:r w:rsidRPr="003F73C9">
        <w:rPr>
          <w:lang w:val="ru-RU"/>
        </w:rPr>
        <w:t>Распределение действий между персоналом и техническими средствами: клиент осуществляет поиск товаров и оформляет заказы, система проверяет наличие товара и регистрирует покупку, владелец предприятия публикует новые товары.</w:t>
      </w:r>
    </w:p>
    <w:p w14:paraId="735D4A18" w14:textId="77777777" w:rsidR="00960B31" w:rsidRPr="003F73C9" w:rsidRDefault="00960B31" w:rsidP="004756CF">
      <w:pPr>
        <w:rPr>
          <w:lang w:val="ru-RU"/>
        </w:rPr>
      </w:pPr>
    </w:p>
    <w:p w14:paraId="14CEBB44" w14:textId="47B1860F" w:rsidR="00AC4022" w:rsidRPr="003F73C9" w:rsidRDefault="00AC4022" w:rsidP="009657B5">
      <w:pPr>
        <w:pStyle w:val="a3"/>
        <w:ind w:firstLine="0"/>
        <w:rPr>
          <w:szCs w:val="28"/>
          <w:lang w:val="ru-RU"/>
        </w:rPr>
      </w:pPr>
      <w:bookmarkStart w:id="21" w:name="_Toc189770028"/>
      <w:r w:rsidRPr="003F73C9">
        <w:rPr>
          <w:szCs w:val="28"/>
          <w:lang w:val="ru-RU"/>
        </w:rPr>
        <w:lastRenderedPageBreak/>
        <w:t xml:space="preserve">2.3.2 </w:t>
      </w:r>
      <w:r w:rsidRPr="004756CF">
        <w:rPr>
          <w:szCs w:val="28"/>
          <w:lang w:val="ru-RU"/>
        </w:rPr>
        <w:t>Входная информация</w:t>
      </w:r>
      <w:bookmarkEnd w:id="21"/>
    </w:p>
    <w:p w14:paraId="50A6FC3C" w14:textId="6D560FA6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Перечень и описание входных сообщений</w:t>
      </w:r>
      <w:r w:rsidR="00E474EE" w:rsidRPr="00E474EE">
        <w:rPr>
          <w:szCs w:val="28"/>
          <w:lang w:val="ru-RU"/>
        </w:rPr>
        <w:t>:</w:t>
      </w:r>
    </w:p>
    <w:p w14:paraId="1463BE4A" w14:textId="77777777" w:rsidR="0004485B" w:rsidRPr="0004485B" w:rsidRDefault="0004485B" w:rsidP="0004485B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4485B">
        <w:rPr>
          <w:rFonts w:eastAsiaTheme="minorHAnsi" w:cstheme="minorBidi"/>
          <w:szCs w:val="28"/>
          <w:lang w:val="ru-RU"/>
        </w:rPr>
        <w:t>Данные для поиска товара, введённые клиентом в поисковую строку.</w:t>
      </w:r>
    </w:p>
    <w:p w14:paraId="7CDE32DD" w14:textId="6F0178DC" w:rsidR="0004485B" w:rsidRPr="0004485B" w:rsidRDefault="0004485B" w:rsidP="0004485B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4485B">
        <w:rPr>
          <w:rFonts w:eastAsiaTheme="minorHAnsi" w:cstheme="minorBidi"/>
          <w:szCs w:val="28"/>
          <w:lang w:val="ru-RU"/>
        </w:rPr>
        <w:t>Информация о выбранных товарах и контактные данные клиента для оформления заказа.</w:t>
      </w:r>
    </w:p>
    <w:p w14:paraId="5E68EF1F" w14:textId="4237B86D" w:rsidR="00E474EE" w:rsidRPr="0004485B" w:rsidRDefault="0004485B" w:rsidP="0004485B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04485B">
        <w:rPr>
          <w:szCs w:val="28"/>
          <w:lang w:val="ru-RU"/>
        </w:rPr>
        <w:t xml:space="preserve">Данные о продаваемых товарах, предоставленные </w:t>
      </w:r>
      <w:r>
        <w:rPr>
          <w:szCs w:val="28"/>
          <w:lang w:val="ru-RU"/>
        </w:rPr>
        <w:t>системой учёта товаров</w:t>
      </w:r>
      <w:r w:rsidRPr="0004485B">
        <w:rPr>
          <w:szCs w:val="28"/>
          <w:lang w:val="ru-RU"/>
        </w:rPr>
        <w:t xml:space="preserve"> предприятия для публикации на сайте.</w:t>
      </w:r>
    </w:p>
    <w:p w14:paraId="7AAA67D4" w14:textId="027F6BC5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Описание структурных единиц входных сообщений</w:t>
      </w:r>
      <w:r w:rsidR="00E474EE" w:rsidRPr="00E474EE">
        <w:rPr>
          <w:szCs w:val="28"/>
          <w:lang w:val="ru-RU"/>
        </w:rPr>
        <w:t>:</w:t>
      </w:r>
    </w:p>
    <w:p w14:paraId="03941BF3" w14:textId="05FD0F90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Название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строка, содержащая название запрашиваемого товара.</w:t>
      </w:r>
    </w:p>
    <w:p w14:paraId="6400F358" w14:textId="0540BA58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Категория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строка, указывающая категорию поиска.</w:t>
      </w:r>
    </w:p>
    <w:p w14:paraId="13846E68" w14:textId="38EAF6A4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Контактные данные клиента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 (ФИО, телефон, адрес).</w:t>
      </w:r>
    </w:p>
    <w:p w14:paraId="5A8C53C9" w14:textId="7EA62DF8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Описание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текст, включающий характеристики товара.</w:t>
      </w:r>
    </w:p>
    <w:p w14:paraId="0EE0A4CF" w14:textId="14A37EF5" w:rsidR="00E474EE" w:rsidRPr="00E474EE" w:rsidRDefault="000A4AE7" w:rsidP="000A4AE7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Изображения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ссылка на файл изображения товара</w:t>
      </w:r>
    </w:p>
    <w:p w14:paraId="5B1F43FB" w14:textId="5AA62698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</w:rPr>
        <w:t>Источник информации</w:t>
      </w:r>
      <w:r w:rsidR="00E474EE" w:rsidRPr="00E474EE">
        <w:rPr>
          <w:szCs w:val="28"/>
          <w:lang w:val="ru-RU"/>
        </w:rPr>
        <w:t>:</w:t>
      </w:r>
    </w:p>
    <w:p w14:paraId="21189CBA" w14:textId="456606AB" w:rsidR="000A4AE7" w:rsidRPr="004756CF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</w:rPr>
      </w:pPr>
      <w:r w:rsidRPr="000A4AE7">
        <w:rPr>
          <w:rFonts w:eastAsiaTheme="majorEastAsia" w:cstheme="majorBidi"/>
          <w:bCs/>
          <w:szCs w:val="28"/>
        </w:rPr>
        <w:t>Клиент (поиск и заказы)</w:t>
      </w:r>
    </w:p>
    <w:p w14:paraId="05C9484C" w14:textId="77777777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</w:rPr>
      </w:pPr>
      <w:r w:rsidRPr="000A4AE7">
        <w:rPr>
          <w:rFonts w:eastAsiaTheme="majorEastAsia" w:cstheme="majorBidi"/>
          <w:bCs/>
          <w:szCs w:val="28"/>
        </w:rPr>
        <w:t>Владелец предприятия (публикация товаров)</w:t>
      </w:r>
    </w:p>
    <w:p w14:paraId="0070BD67" w14:textId="258857E0" w:rsidR="00AC4022" w:rsidRPr="004756CF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  <w:lang w:val="ru-RU"/>
        </w:rPr>
      </w:pPr>
      <w:r w:rsidRPr="003F73C9">
        <w:rPr>
          <w:rFonts w:eastAsiaTheme="majorEastAsia" w:cstheme="majorBidi"/>
          <w:bCs/>
          <w:szCs w:val="28"/>
          <w:lang w:val="ru-RU"/>
        </w:rPr>
        <w:t>Система учёта товаров (проверка наличия товаров)</w:t>
      </w:r>
    </w:p>
    <w:p w14:paraId="0B5D41B6" w14:textId="5B5EC3B7" w:rsidR="00AC4022" w:rsidRPr="003F73C9" w:rsidRDefault="00AC4022" w:rsidP="00AC4022">
      <w:pPr>
        <w:pStyle w:val="a3"/>
        <w:rPr>
          <w:szCs w:val="28"/>
          <w:lang w:val="ru-RU"/>
        </w:rPr>
      </w:pPr>
      <w:bookmarkStart w:id="22" w:name="_Toc189770029"/>
      <w:r w:rsidRPr="003F73C9">
        <w:rPr>
          <w:szCs w:val="28"/>
          <w:lang w:val="ru-RU"/>
        </w:rPr>
        <w:t>2.3.3 Выходная информация</w:t>
      </w:r>
      <w:bookmarkEnd w:id="22"/>
    </w:p>
    <w:p w14:paraId="79C07DA5" w14:textId="77777777" w:rsidR="00E474EE" w:rsidRPr="00E474EE" w:rsidRDefault="00E474EE" w:rsidP="00E474EE">
      <w:pPr>
        <w:pStyle w:val="a7"/>
        <w:rPr>
          <w:szCs w:val="28"/>
          <w:lang w:val="ru-RU"/>
        </w:rPr>
      </w:pPr>
      <w:r w:rsidRPr="00E474EE">
        <w:rPr>
          <w:szCs w:val="28"/>
          <w:lang w:val="ru-RU"/>
        </w:rPr>
        <w:t>Перечень и описание выходных сообщений:</w:t>
      </w:r>
    </w:p>
    <w:p w14:paraId="233CCA09" w14:textId="53C2A57A" w:rsidR="00E474EE" w:rsidRPr="003F73C9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Результаты поиска товаров – список найденных товаров с их характеристиками</w:t>
      </w:r>
    </w:p>
    <w:p w14:paraId="79C5DB64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Подтверждение оформления заказа – сообщение с деталями заказа.</w:t>
      </w:r>
    </w:p>
    <w:p w14:paraId="6D5324B1" w14:textId="2508CF18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Подтверждение публикации товара – информация о том, что товар добавлен в каталог.</w:t>
      </w:r>
    </w:p>
    <w:p w14:paraId="020AF510" w14:textId="05B4AEEB" w:rsidR="00E474EE" w:rsidRPr="00E474EE" w:rsidRDefault="00E474EE" w:rsidP="00E474EE">
      <w:pPr>
        <w:pStyle w:val="a7"/>
        <w:rPr>
          <w:szCs w:val="28"/>
          <w:lang w:val="ru-RU"/>
        </w:rPr>
      </w:pPr>
      <w:r w:rsidRPr="00E474EE">
        <w:rPr>
          <w:szCs w:val="28"/>
          <w:lang w:val="ru-RU"/>
        </w:rPr>
        <w:t>Описание структурных единиц выходных сообщений:</w:t>
      </w:r>
    </w:p>
    <w:p w14:paraId="4F87AB1C" w14:textId="77777777" w:rsidR="006B18AE" w:rsidRDefault="006B18A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</w:p>
    <w:p w14:paraId="69DA0F5C" w14:textId="7893986F" w:rsidR="006B18AE" w:rsidRPr="006B18AE" w:rsidRDefault="00E474EE" w:rsidP="006B18A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lastRenderedPageBreak/>
        <w:t>Название товара</w:t>
      </w:r>
      <w:r w:rsidRPr="003F73C9">
        <w:rPr>
          <w:szCs w:val="28"/>
          <w:lang w:val="ru-RU"/>
        </w:rPr>
        <w:t xml:space="preserve"> </w:t>
      </w:r>
      <w:r w:rsidR="006B18AE">
        <w:rPr>
          <w:szCs w:val="28"/>
          <w:lang w:val="ru-RU"/>
        </w:rPr>
        <w:t>- о</w:t>
      </w:r>
      <w:r w:rsidR="006B18AE" w:rsidRPr="006B18AE">
        <w:rPr>
          <w:szCs w:val="28"/>
          <w:lang w:val="ru-RU"/>
        </w:rPr>
        <w:t>тображаемое наименование товара, найденного в результате поиска</w:t>
      </w:r>
      <w:r w:rsidR="006B18AE">
        <w:rPr>
          <w:szCs w:val="28"/>
          <w:lang w:val="ru-RU"/>
        </w:rPr>
        <w:t xml:space="preserve">, просмотра каталогов </w:t>
      </w:r>
      <w:r w:rsidR="006B18AE" w:rsidRPr="006B18AE">
        <w:rPr>
          <w:szCs w:val="28"/>
          <w:lang w:val="ru-RU"/>
        </w:rPr>
        <w:t>или выбранного для покупки. Используется в результатах поиска товаров</w:t>
      </w:r>
      <w:r w:rsidR="006B18AE">
        <w:rPr>
          <w:szCs w:val="28"/>
          <w:lang w:val="ru-RU"/>
        </w:rPr>
        <w:t>, , просмотра каталогов</w:t>
      </w:r>
      <w:r w:rsidR="006B18AE" w:rsidRPr="006B18AE">
        <w:rPr>
          <w:szCs w:val="28"/>
          <w:lang w:val="ru-RU"/>
        </w:rPr>
        <w:t xml:space="preserve"> и подтверждении оформления заказа.</w:t>
      </w:r>
    </w:p>
    <w:p w14:paraId="330E1B4B" w14:textId="3141A67B" w:rsidR="00E474EE" w:rsidRDefault="00E474EE" w:rsidP="006B18AE">
      <w:pPr>
        <w:pStyle w:val="a7"/>
        <w:numPr>
          <w:ilvl w:val="0"/>
          <w:numId w:val="39"/>
        </w:numPr>
        <w:ind w:left="0" w:firstLine="1134"/>
        <w:rPr>
          <w:szCs w:val="28"/>
        </w:rPr>
      </w:pPr>
      <w:r w:rsidRPr="006B18AE">
        <w:rPr>
          <w:szCs w:val="28"/>
          <w:lang w:val="ru-RU"/>
        </w:rPr>
        <w:t xml:space="preserve">Цена товара – </w:t>
      </w:r>
      <w:r w:rsidR="006B18AE" w:rsidRPr="006B18AE">
        <w:rPr>
          <w:szCs w:val="28"/>
          <w:lang w:val="ru-RU"/>
        </w:rPr>
        <w:t xml:space="preserve">Стоимость товара, отображаемая как в результатах поиска, так и в подтверждении заказа. </w:t>
      </w:r>
      <w:r w:rsidR="006B18AE" w:rsidRPr="006B18AE">
        <w:rPr>
          <w:szCs w:val="28"/>
        </w:rPr>
        <w:t>Представлена в числовом формате с указанием валюты.</w:t>
      </w:r>
    </w:p>
    <w:p w14:paraId="3E9C915A" w14:textId="35F84BE4" w:rsidR="005B5BE2" w:rsidRPr="005B5BE2" w:rsidRDefault="005B5BE2" w:rsidP="00CD7BAA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5B5BE2">
        <w:rPr>
          <w:szCs w:val="28"/>
          <w:lang w:val="ru-RU"/>
        </w:rPr>
        <w:t>Статус товара информация о текущем состоянии товара</w:t>
      </w:r>
      <w:r w:rsidR="00D702D2">
        <w:rPr>
          <w:szCs w:val="28"/>
          <w:lang w:val="ru-RU"/>
        </w:rPr>
        <w:t xml:space="preserve"> </w:t>
      </w:r>
      <w:r w:rsidRPr="005B5BE2">
        <w:rPr>
          <w:szCs w:val="28"/>
          <w:lang w:val="ru-RU"/>
        </w:rPr>
        <w:t xml:space="preserve"> </w:t>
      </w:r>
      <w:r w:rsidR="00D702D2">
        <w:rPr>
          <w:szCs w:val="28"/>
          <w:lang w:val="ru-RU"/>
        </w:rPr>
        <w:t>(</w:t>
      </w:r>
      <w:r w:rsidRPr="005B5BE2">
        <w:rPr>
          <w:szCs w:val="28"/>
          <w:lang w:val="ru-RU"/>
        </w:rPr>
        <w:t>возможные значения: «опубликован» – товар доступен для просмотра на сайте; «не опубликован» – товар скрыт с сайта и недоступен для клиентов; «в продаже» – товар доступен для покупки; «списан» – товар снят с продажи и более не доступен для заказа</w:t>
      </w:r>
      <w:r w:rsidR="00D702D2">
        <w:rPr>
          <w:szCs w:val="28"/>
          <w:lang w:val="ru-RU"/>
        </w:rPr>
        <w:t>)</w:t>
      </w:r>
      <w:r w:rsidRPr="005B5BE2">
        <w:rPr>
          <w:szCs w:val="28"/>
          <w:lang w:val="ru-RU"/>
        </w:rPr>
        <w:t>. Эти статусы отображаются в подтверждениях публикации товара и могут использоваться для фильтрации товаров в каталоге.</w:t>
      </w:r>
    </w:p>
    <w:p w14:paraId="4CF7CE56" w14:textId="2AFF3AD7" w:rsidR="00E474EE" w:rsidRPr="006B18AE" w:rsidRDefault="00E474EE" w:rsidP="006B18A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 xml:space="preserve">Подтверждение публикации – </w:t>
      </w:r>
      <w:r w:rsidR="006B18AE">
        <w:rPr>
          <w:szCs w:val="28"/>
          <w:lang w:val="ru-RU"/>
        </w:rPr>
        <w:t>у</w:t>
      </w:r>
      <w:r w:rsidR="006B18AE" w:rsidRPr="006B18AE">
        <w:rPr>
          <w:szCs w:val="28"/>
          <w:lang w:val="ru-RU"/>
        </w:rPr>
        <w:t>ведомление владельцу предприятия о том, что товар был успешно добавлен в каталог и опубликован на сайте.</w:t>
      </w:r>
    </w:p>
    <w:p w14:paraId="523D2A55" w14:textId="5FBD3984" w:rsidR="00E474EE" w:rsidRPr="00E474EE" w:rsidRDefault="00E474EE" w:rsidP="00E474EE">
      <w:pPr>
        <w:pStyle w:val="a7"/>
        <w:rPr>
          <w:szCs w:val="28"/>
        </w:rPr>
      </w:pPr>
      <w:r w:rsidRPr="00E474EE">
        <w:rPr>
          <w:szCs w:val="28"/>
        </w:rPr>
        <w:t>Получатели выходной информации</w:t>
      </w:r>
      <w:r w:rsidRPr="00E474EE">
        <w:rPr>
          <w:szCs w:val="28"/>
          <w:lang w:val="ru-RU"/>
        </w:rPr>
        <w:t>:</w:t>
      </w:r>
    </w:p>
    <w:p w14:paraId="3A563296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Клиент (результаты поиска, подтверждение заказа).</w:t>
      </w:r>
    </w:p>
    <w:p w14:paraId="533AA1C7" w14:textId="3D615A3C" w:rsidR="00AC4022" w:rsidRPr="00D44326" w:rsidRDefault="00E474EE" w:rsidP="00D44326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Владелец предприятия (подтверждение публикации товара).</w:t>
      </w:r>
    </w:p>
    <w:p w14:paraId="537DE0B6" w14:textId="72926D31" w:rsidR="00C4713B" w:rsidRPr="003F73C9" w:rsidRDefault="00B3437B" w:rsidP="009657B5">
      <w:pPr>
        <w:pStyle w:val="a1"/>
        <w:ind w:firstLine="709"/>
        <w:jc w:val="both"/>
        <w:rPr>
          <w:szCs w:val="28"/>
          <w:lang w:val="ru-RU"/>
        </w:rPr>
      </w:pPr>
      <w:bookmarkStart w:id="23" w:name="_Toc189770030"/>
      <w:r w:rsidRPr="003F73C9">
        <w:rPr>
          <w:szCs w:val="28"/>
          <w:lang w:val="ru-RU"/>
        </w:rPr>
        <w:lastRenderedPageBreak/>
        <w:t>3</w:t>
      </w:r>
      <w:r w:rsidRPr="003F73C9">
        <w:rPr>
          <w:szCs w:val="28"/>
          <w:lang w:val="ru-RU"/>
        </w:rPr>
        <w:tab/>
        <w:t>Проектирование ИС</w:t>
      </w:r>
      <w:bookmarkEnd w:id="23"/>
    </w:p>
    <w:p w14:paraId="4CFC09E9" w14:textId="77777777" w:rsidR="002C7B88" w:rsidRPr="003F73C9" w:rsidRDefault="002C7B88">
      <w:pPr>
        <w:pStyle w:val="1"/>
        <w:rPr>
          <w:szCs w:val="28"/>
          <w:lang w:val="ru-RU"/>
        </w:rPr>
      </w:pPr>
    </w:p>
    <w:p w14:paraId="4C731EBB" w14:textId="08DE2024" w:rsidR="002C7B88" w:rsidRPr="003F73C9" w:rsidRDefault="00B3437B" w:rsidP="00307034">
      <w:pPr>
        <w:pStyle w:val="a3"/>
        <w:ind w:firstLine="0"/>
        <w:rPr>
          <w:szCs w:val="28"/>
          <w:lang w:val="ru-RU"/>
        </w:rPr>
      </w:pPr>
      <w:bookmarkStart w:id="24" w:name="_Toc189770031"/>
      <w:r w:rsidRPr="003F73C9">
        <w:rPr>
          <w:szCs w:val="28"/>
          <w:lang w:val="ru-RU"/>
        </w:rPr>
        <w:t>3.1</w:t>
      </w:r>
      <w:r w:rsidRPr="003F73C9">
        <w:rPr>
          <w:szCs w:val="28"/>
          <w:lang w:val="ru-RU"/>
        </w:rPr>
        <w:tab/>
        <w:t>Модель анализа</w:t>
      </w:r>
      <w:bookmarkEnd w:id="24"/>
    </w:p>
    <w:p w14:paraId="0C98E8E4" w14:textId="3AE9446E" w:rsidR="00C4713B" w:rsidRPr="00C64F16" w:rsidRDefault="00B3437B" w:rsidP="00527C43">
      <w:pPr>
        <w:pStyle w:val="a3"/>
        <w:ind w:firstLine="0"/>
        <w:rPr>
          <w:szCs w:val="28"/>
          <w:lang w:val="ru-RU"/>
        </w:rPr>
      </w:pPr>
      <w:bookmarkStart w:id="25" w:name="_Toc189770032"/>
      <w:r w:rsidRPr="00C64F16">
        <w:rPr>
          <w:szCs w:val="28"/>
          <w:lang w:val="ru-RU"/>
        </w:rPr>
        <w:t>3.1.1</w:t>
      </w:r>
      <w:r w:rsidRPr="00C64F16">
        <w:rPr>
          <w:szCs w:val="28"/>
          <w:lang w:val="ru-RU"/>
        </w:rPr>
        <w:tab/>
        <w:t>Диаграмма ключевых абстракций</w:t>
      </w:r>
      <w:bookmarkEnd w:id="25"/>
    </w:p>
    <w:p w14:paraId="1436C649" w14:textId="2AC0E292" w:rsidR="008D0E2D" w:rsidRPr="00C64F16" w:rsidRDefault="008D0E2D" w:rsidP="008D0E2D">
      <w:pPr>
        <w:pStyle w:val="a7"/>
        <w:rPr>
          <w:szCs w:val="28"/>
          <w:lang w:val="ru-RU"/>
        </w:rPr>
      </w:pPr>
      <w:r w:rsidRPr="00C64F16">
        <w:rPr>
          <w:szCs w:val="28"/>
          <w:lang w:val="ru-RU"/>
        </w:rPr>
        <w:t xml:space="preserve">Ключевые абстракции представлены в таблице </w:t>
      </w:r>
      <w:r w:rsidR="00C64F16">
        <w:rPr>
          <w:szCs w:val="28"/>
          <w:lang w:val="ru-RU"/>
        </w:rPr>
        <w:t>3</w:t>
      </w:r>
      <w:r w:rsidRPr="00C64F16">
        <w:rPr>
          <w:szCs w:val="28"/>
          <w:lang w:val="ru-RU"/>
        </w:rPr>
        <w:t>.</w:t>
      </w:r>
    </w:p>
    <w:p w14:paraId="45DC774D" w14:textId="2F868613" w:rsidR="006C1114" w:rsidRPr="009427D2" w:rsidRDefault="006C1114" w:rsidP="006C1114">
      <w:pPr>
        <w:pStyle w:val="Caption"/>
        <w:keepNext/>
        <w:rPr>
          <w:szCs w:val="28"/>
          <w:lang w:val="ru-RU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</w:t>
      </w:r>
      <w:r w:rsidR="009427D2">
        <w:rPr>
          <w:szCs w:val="28"/>
          <w:lang w:val="ru-RU"/>
        </w:rPr>
        <w:t>3</w:t>
      </w:r>
      <w:r w:rsidRPr="00D351F8">
        <w:rPr>
          <w:szCs w:val="28"/>
        </w:rPr>
        <w:t xml:space="preserve"> </w:t>
      </w:r>
      <w:r w:rsidR="009427D2">
        <w:rPr>
          <w:szCs w:val="28"/>
        </w:rPr>
        <w:t>–</w:t>
      </w:r>
      <w:r w:rsidRPr="00D351F8">
        <w:rPr>
          <w:szCs w:val="28"/>
        </w:rPr>
        <w:t xml:space="preserve"> </w:t>
      </w:r>
      <w:r w:rsidR="009427D2">
        <w:rPr>
          <w:szCs w:val="28"/>
          <w:lang w:val="ru-RU"/>
        </w:rPr>
        <w:t>Ключевые абстракции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540"/>
      </w:tblGrid>
      <w:tr w:rsidR="006C1114" w:rsidRPr="00E03210" w14:paraId="630D9C2B" w14:textId="77777777" w:rsidTr="00ED501E">
        <w:tc>
          <w:tcPr>
            <w:tcW w:w="1809" w:type="dxa"/>
            <w:vAlign w:val="center"/>
          </w:tcPr>
          <w:p w14:paraId="35D99958" w14:textId="77777777" w:rsidR="006C1114" w:rsidRPr="00703E37" w:rsidRDefault="006C1114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sz w:val="24"/>
              </w:rPr>
              <w:t>Наименование</w:t>
            </w:r>
          </w:p>
        </w:tc>
        <w:tc>
          <w:tcPr>
            <w:tcW w:w="7762" w:type="dxa"/>
            <w:vAlign w:val="center"/>
          </w:tcPr>
          <w:p w14:paraId="77DC8CAC" w14:textId="77777777" w:rsidR="006C1114" w:rsidRPr="00703E37" w:rsidRDefault="006C1114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703E37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6C1114" w:rsidRPr="00D8712E" w14:paraId="24ABA766" w14:textId="77777777" w:rsidTr="00ED501E">
        <w:tc>
          <w:tcPr>
            <w:tcW w:w="1809" w:type="dxa"/>
            <w:vAlign w:val="center"/>
          </w:tcPr>
          <w:p w14:paraId="1C2CF6DD" w14:textId="011AEFFA" w:rsidR="006C1114" w:rsidRPr="00F94AC2" w:rsidRDefault="006C1114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Product</w:t>
            </w:r>
          </w:p>
        </w:tc>
        <w:tc>
          <w:tcPr>
            <w:tcW w:w="7762" w:type="dxa"/>
          </w:tcPr>
          <w:p w14:paraId="04073C94" w14:textId="3AEAF737" w:rsidR="006C1114" w:rsidRPr="00F94AC2" w:rsidRDefault="00F94AC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Сущность, описывающая товар в системе, включая такие параметры, как артикул, цена, количество, статус публикации (опубликован/не опубликован) и доступность в продаже (в продаже/не в продаже).</w:t>
            </w:r>
          </w:p>
        </w:tc>
      </w:tr>
      <w:tr w:rsidR="006C1114" w:rsidRPr="00D8712E" w14:paraId="5DB99DFE" w14:textId="77777777" w:rsidTr="00ED501E">
        <w:tc>
          <w:tcPr>
            <w:tcW w:w="1809" w:type="dxa"/>
            <w:vAlign w:val="center"/>
          </w:tcPr>
          <w:p w14:paraId="6841BF48" w14:textId="1F49A065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Order</w:t>
            </w:r>
          </w:p>
        </w:tc>
        <w:tc>
          <w:tcPr>
            <w:tcW w:w="7762" w:type="dxa"/>
          </w:tcPr>
          <w:p w14:paraId="3D541515" w14:textId="53D27A1A" w:rsidR="006C1114" w:rsidRPr="00F94AC2" w:rsidRDefault="009427D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З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аказ клиента, содержащий информацию о выбранных товарах, дате оформления, способе доставки или месте самовывоза, а также комментарии клиента.</w:t>
            </w:r>
          </w:p>
        </w:tc>
      </w:tr>
      <w:tr w:rsidR="006C1114" w:rsidRPr="00D8712E" w14:paraId="263CC741" w14:textId="77777777" w:rsidTr="00ED501E">
        <w:tc>
          <w:tcPr>
            <w:tcW w:w="1809" w:type="dxa"/>
            <w:vAlign w:val="center"/>
          </w:tcPr>
          <w:p w14:paraId="34EF1189" w14:textId="1BFCB08E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Client</w:t>
            </w:r>
          </w:p>
        </w:tc>
        <w:tc>
          <w:tcPr>
            <w:tcW w:w="7762" w:type="dxa"/>
          </w:tcPr>
          <w:p w14:paraId="52807CB3" w14:textId="5612D5A0" w:rsidR="006C1114" w:rsidRPr="00F94AC2" w:rsidRDefault="009427D2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К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лиентская информация, включая личные данные, контактную информацию и историю сделанных заказов.</w:t>
            </w:r>
          </w:p>
        </w:tc>
      </w:tr>
      <w:tr w:rsidR="009427D2" w:rsidRPr="00D8712E" w14:paraId="3B6A9597" w14:textId="77777777" w:rsidTr="00ED501E">
        <w:tc>
          <w:tcPr>
            <w:tcW w:w="1809" w:type="dxa"/>
            <w:vAlign w:val="center"/>
          </w:tcPr>
          <w:p w14:paraId="57C232C0" w14:textId="3CC35981" w:rsidR="009427D2" w:rsidRPr="00F94AC2" w:rsidRDefault="009427D2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User</w:t>
            </w:r>
          </w:p>
        </w:tc>
        <w:tc>
          <w:tcPr>
            <w:tcW w:w="7762" w:type="dxa"/>
          </w:tcPr>
          <w:p w14:paraId="5021CAB6" w14:textId="39F71D58" w:rsidR="009427D2" w:rsidRPr="00F94AC2" w:rsidRDefault="009427D2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У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чётная запись администратора или владельца бизнеса, используемая для авторизации и управления функциональностью сайта, включая публикацию товаров.</w:t>
            </w:r>
          </w:p>
        </w:tc>
      </w:tr>
      <w:tr w:rsidR="006C1114" w:rsidRPr="00D8712E" w14:paraId="656F0507" w14:textId="77777777" w:rsidTr="00ED501E">
        <w:tc>
          <w:tcPr>
            <w:tcW w:w="1809" w:type="dxa"/>
            <w:vAlign w:val="center"/>
          </w:tcPr>
          <w:p w14:paraId="65F4F195" w14:textId="3BA4E50D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Main Subcategory</w:t>
            </w:r>
          </w:p>
        </w:tc>
        <w:tc>
          <w:tcPr>
            <w:tcW w:w="7762" w:type="dxa"/>
          </w:tcPr>
          <w:p w14:paraId="00E4D293" w14:textId="24A6F51C" w:rsidR="006C1114" w:rsidRPr="00F94AC2" w:rsidRDefault="00F94AC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Подкатегория внутри каталога, уточняющая тип товаров. Например, в каталоге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«Экипировка»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подкатегориями могут быть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«Шлемы»,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«Перчатки»,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«Защитные накладки».</w:t>
            </w:r>
          </w:p>
        </w:tc>
      </w:tr>
      <w:tr w:rsidR="006C1114" w:rsidRPr="00D8712E" w14:paraId="480F2A24" w14:textId="77777777" w:rsidTr="00ED501E">
        <w:tc>
          <w:tcPr>
            <w:tcW w:w="1809" w:type="dxa"/>
            <w:vAlign w:val="center"/>
          </w:tcPr>
          <w:p w14:paraId="26EB889D" w14:textId="1380ACFE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Product Catalog</w:t>
            </w:r>
          </w:p>
        </w:tc>
        <w:tc>
          <w:tcPr>
            <w:tcW w:w="7762" w:type="dxa"/>
          </w:tcPr>
          <w:p w14:paraId="34E4C966" w14:textId="029369A9" w:rsidR="006C1114" w:rsidRPr="003F73C9" w:rsidRDefault="00F94AC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О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 xml:space="preserve">сновная категория товаров в интернет-магазине, объединяющая группы товаров по широким направлениям, таким как «Спортивная одежда», «Питание для спортсменов», «Экипировка». </w:t>
            </w:r>
          </w:p>
        </w:tc>
      </w:tr>
      <w:tr w:rsidR="006C1114" w:rsidRPr="00D8712E" w14:paraId="5541A2EB" w14:textId="77777777" w:rsidTr="00ED501E">
        <w:tc>
          <w:tcPr>
            <w:tcW w:w="1809" w:type="dxa"/>
            <w:vAlign w:val="center"/>
          </w:tcPr>
          <w:p w14:paraId="0B8CC101" w14:textId="7CDA2725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Location</w:t>
            </w:r>
          </w:p>
        </w:tc>
        <w:tc>
          <w:tcPr>
            <w:tcW w:w="7762" w:type="dxa"/>
          </w:tcPr>
          <w:p w14:paraId="31D50C32" w14:textId="76AD6840" w:rsidR="006C1114" w:rsidRPr="00F94AC2" w:rsidRDefault="00F94AC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Физическое место хранения товара, отражающее, в каком именно магазине или складе находится продукт и где может быть выдан заказ.</w:t>
            </w:r>
          </w:p>
        </w:tc>
      </w:tr>
      <w:tr w:rsidR="006C1114" w:rsidRPr="00D8712E" w14:paraId="0E2E35A2" w14:textId="77777777" w:rsidTr="00ED501E">
        <w:tc>
          <w:tcPr>
            <w:tcW w:w="1809" w:type="dxa"/>
            <w:vAlign w:val="center"/>
          </w:tcPr>
          <w:p w14:paraId="21C49DF1" w14:textId="1B3A4C16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</w:rPr>
              <w:t>Image</w:t>
            </w:r>
          </w:p>
        </w:tc>
        <w:tc>
          <w:tcPr>
            <w:tcW w:w="7762" w:type="dxa"/>
          </w:tcPr>
          <w:p w14:paraId="0EEBFBF9" w14:textId="4FC2E336" w:rsidR="006C1114" w:rsidRPr="00F94AC2" w:rsidRDefault="00F94AC2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Изображения товаров, используемые для представления продукции в интернет-магазине</w:t>
            </w:r>
            <w:r>
              <w:rPr>
                <w:rFonts w:ascii="Times New Roman" w:hAnsi="Times New Roman"/>
                <w:sz w:val="24"/>
                <w:lang w:val="ru-RU"/>
              </w:rPr>
              <w:t>.</w:t>
            </w:r>
          </w:p>
        </w:tc>
      </w:tr>
    </w:tbl>
    <w:p w14:paraId="62C98652" w14:textId="4D9E45AC" w:rsidR="009205BA" w:rsidRPr="00D351F8" w:rsidRDefault="00C51FFB" w:rsidP="009205BA">
      <w:pPr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Диаграмма ключевых абстракций представлена на рисунке </w:t>
      </w:r>
      <w:r w:rsidR="00D351F8" w:rsidRPr="00D351F8">
        <w:rPr>
          <w:szCs w:val="28"/>
          <w:lang w:val="ru-RU"/>
        </w:rPr>
        <w:t>4</w:t>
      </w:r>
      <w:r w:rsidRPr="00D351F8">
        <w:rPr>
          <w:szCs w:val="28"/>
          <w:lang w:val="ru-RU"/>
        </w:rPr>
        <w:t>.</w:t>
      </w:r>
    </w:p>
    <w:p w14:paraId="0269EA9A" w14:textId="2E38CBBA" w:rsidR="009205BA" w:rsidRPr="00D351F8" w:rsidRDefault="008B36D6" w:rsidP="009205BA">
      <w:pPr>
        <w:ind w:firstLine="0"/>
        <w:jc w:val="center"/>
        <w:rPr>
          <w:szCs w:val="28"/>
        </w:rPr>
      </w:pPr>
      <w:r w:rsidRPr="008B36D6">
        <w:rPr>
          <w:noProof/>
          <w:szCs w:val="28"/>
          <w:lang w:val="ru-RU" w:eastAsia="ru-RU"/>
        </w:rPr>
        <w:lastRenderedPageBreak/>
        <w:drawing>
          <wp:inline distT="0" distB="0" distL="0" distR="0" wp14:anchorId="53EC6AB2" wp14:editId="71328224">
            <wp:extent cx="6193548" cy="347712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1089" cy="34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98C" w14:textId="18F4D848" w:rsidR="009205BA" w:rsidRPr="003F73C9" w:rsidRDefault="009205BA" w:rsidP="009205BA">
      <w:pPr>
        <w:ind w:firstLine="0"/>
        <w:jc w:val="center"/>
        <w:rPr>
          <w:szCs w:val="28"/>
        </w:rPr>
      </w:pPr>
      <w:r w:rsidRPr="00F3295C">
        <w:rPr>
          <w:szCs w:val="28"/>
          <w:lang w:val="ru-RU"/>
        </w:rPr>
        <w:t>Рисунок</w:t>
      </w:r>
      <w:r w:rsidRPr="003F73C9">
        <w:rPr>
          <w:szCs w:val="28"/>
        </w:rPr>
        <w:t xml:space="preserve"> </w:t>
      </w:r>
      <w:r w:rsidR="00F1681A" w:rsidRPr="003F73C9">
        <w:rPr>
          <w:szCs w:val="28"/>
        </w:rPr>
        <w:t>4</w:t>
      </w:r>
      <w:r w:rsidRPr="003F73C9">
        <w:rPr>
          <w:szCs w:val="28"/>
        </w:rPr>
        <w:t xml:space="preserve"> – </w:t>
      </w:r>
      <w:r w:rsidRPr="00F3295C">
        <w:rPr>
          <w:szCs w:val="28"/>
          <w:lang w:val="ru-RU"/>
        </w:rPr>
        <w:t>Диаграмма</w:t>
      </w:r>
      <w:r w:rsidRPr="003F73C9">
        <w:rPr>
          <w:szCs w:val="28"/>
        </w:rPr>
        <w:t xml:space="preserve"> </w:t>
      </w:r>
      <w:r w:rsidRPr="00F3295C">
        <w:rPr>
          <w:szCs w:val="28"/>
          <w:lang w:val="ru-RU"/>
        </w:rPr>
        <w:t>ключевых</w:t>
      </w:r>
      <w:r w:rsidRPr="003F73C9">
        <w:rPr>
          <w:szCs w:val="28"/>
        </w:rPr>
        <w:t xml:space="preserve"> </w:t>
      </w:r>
      <w:r w:rsidRPr="00F3295C">
        <w:rPr>
          <w:szCs w:val="28"/>
          <w:lang w:val="ru-RU"/>
        </w:rPr>
        <w:t>абстракций</w:t>
      </w:r>
    </w:p>
    <w:p w14:paraId="612B29D3" w14:textId="5F5F4355" w:rsidR="00C4713B" w:rsidRPr="003F73C9" w:rsidRDefault="00B3437B" w:rsidP="00527C43">
      <w:pPr>
        <w:pStyle w:val="a3"/>
        <w:ind w:firstLine="0"/>
        <w:rPr>
          <w:szCs w:val="28"/>
        </w:rPr>
      </w:pPr>
      <w:bookmarkStart w:id="26" w:name="_Toc189770033"/>
      <w:r w:rsidRPr="003F73C9">
        <w:rPr>
          <w:szCs w:val="28"/>
        </w:rPr>
        <w:t>3.1.2</w:t>
      </w:r>
      <w:r w:rsidRPr="003F73C9">
        <w:rPr>
          <w:szCs w:val="28"/>
        </w:rPr>
        <w:tab/>
      </w:r>
      <w:r w:rsidRPr="00F3295C">
        <w:rPr>
          <w:szCs w:val="28"/>
          <w:lang w:val="ru-RU"/>
        </w:rPr>
        <w:t>Диаграмм</w:t>
      </w:r>
      <w:r w:rsidR="00F3295C">
        <w:rPr>
          <w:szCs w:val="28"/>
          <w:lang w:val="ru-RU"/>
        </w:rPr>
        <w:t>ы</w:t>
      </w:r>
      <w:r w:rsidRPr="003F73C9">
        <w:rPr>
          <w:szCs w:val="28"/>
        </w:rPr>
        <w:t xml:space="preserve"> </w:t>
      </w:r>
      <w:r w:rsidRPr="00D351F8">
        <w:rPr>
          <w:szCs w:val="28"/>
        </w:rPr>
        <w:t>VOP</w:t>
      </w:r>
      <w:r w:rsidR="00964046" w:rsidRPr="00F3295C">
        <w:rPr>
          <w:szCs w:val="28"/>
          <w:lang w:val="ru-RU"/>
        </w:rPr>
        <w:t>С</w:t>
      </w:r>
      <w:r w:rsidRPr="003F73C9">
        <w:rPr>
          <w:szCs w:val="28"/>
        </w:rPr>
        <w:t xml:space="preserve"> (</w:t>
      </w:r>
      <w:r w:rsidRPr="00D351F8">
        <w:rPr>
          <w:szCs w:val="28"/>
        </w:rPr>
        <w:t>View</w:t>
      </w:r>
      <w:r w:rsidRPr="003F73C9">
        <w:rPr>
          <w:szCs w:val="28"/>
        </w:rPr>
        <w:t xml:space="preserve"> </w:t>
      </w:r>
      <w:r w:rsidRPr="00D351F8">
        <w:rPr>
          <w:szCs w:val="28"/>
        </w:rPr>
        <w:t>of</w:t>
      </w:r>
      <w:r w:rsidRPr="003F73C9">
        <w:rPr>
          <w:szCs w:val="28"/>
        </w:rPr>
        <w:t xml:space="preserve"> </w:t>
      </w:r>
      <w:r w:rsidRPr="00D351F8">
        <w:rPr>
          <w:szCs w:val="28"/>
        </w:rPr>
        <w:t>Participating</w:t>
      </w:r>
      <w:r w:rsidRPr="003F73C9">
        <w:rPr>
          <w:szCs w:val="28"/>
        </w:rPr>
        <w:t xml:space="preserve"> </w:t>
      </w:r>
      <w:r w:rsidRPr="00D351F8">
        <w:rPr>
          <w:szCs w:val="28"/>
        </w:rPr>
        <w:t>Classes</w:t>
      </w:r>
      <w:r w:rsidRPr="003F73C9">
        <w:rPr>
          <w:szCs w:val="28"/>
        </w:rPr>
        <w:t>)</w:t>
      </w:r>
      <w:bookmarkEnd w:id="26"/>
    </w:p>
    <w:p w14:paraId="0EAE7194" w14:textId="2159B4E3" w:rsidR="002C7B88" w:rsidRPr="00EF5808" w:rsidRDefault="00307034" w:rsidP="004414A3">
      <w:pPr>
        <w:rPr>
          <w:szCs w:val="28"/>
          <w:lang w:val="ru-RU"/>
        </w:rPr>
      </w:pPr>
      <w:r w:rsidRPr="00307034">
        <w:rPr>
          <w:szCs w:val="28"/>
          <w:lang w:val="ru-RU"/>
        </w:rPr>
        <w:t>Диаграмма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</w:rPr>
        <w:t>VOPC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EF5808">
        <w:rPr>
          <w:szCs w:val="28"/>
          <w:lang w:val="ru-RU"/>
        </w:rPr>
        <w:t xml:space="preserve"> «</w:t>
      </w:r>
      <w:r w:rsidR="00817EDF">
        <w:rPr>
          <w:szCs w:val="28"/>
        </w:rPr>
        <w:t>Website</w:t>
      </w:r>
      <w:r w:rsidR="00817EDF" w:rsidRPr="00EF5808">
        <w:rPr>
          <w:szCs w:val="28"/>
          <w:lang w:val="ru-RU"/>
        </w:rPr>
        <w:t xml:space="preserve"> </w:t>
      </w:r>
      <w:r w:rsidR="00817EDF">
        <w:rPr>
          <w:szCs w:val="28"/>
        </w:rPr>
        <w:t>publishing</w:t>
      </w:r>
      <w:r w:rsidRPr="00EF5808">
        <w:rPr>
          <w:szCs w:val="28"/>
          <w:lang w:val="ru-RU"/>
        </w:rPr>
        <w:t xml:space="preserve">» </w:t>
      </w:r>
      <w:r w:rsidR="00EF5808">
        <w:rPr>
          <w:lang w:val="ru-RU"/>
        </w:rPr>
        <w:t xml:space="preserve">(публикация товара на сайте) </w:t>
      </w:r>
      <w:r w:rsidRPr="00307034">
        <w:rPr>
          <w:szCs w:val="28"/>
          <w:lang w:val="ru-RU"/>
        </w:rPr>
        <w:t>представлена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на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рисунке</w:t>
      </w:r>
      <w:r w:rsidR="008B36D6">
        <w:rPr>
          <w:szCs w:val="28"/>
          <w:lang w:val="ru-RU"/>
        </w:rPr>
        <w:t xml:space="preserve"> А.1</w:t>
      </w:r>
      <w:r w:rsidR="00ED5797">
        <w:rPr>
          <w:szCs w:val="28"/>
          <w:lang w:val="ru-RU"/>
        </w:rPr>
        <w:t>1</w:t>
      </w:r>
      <w:r w:rsidRPr="00EF5808">
        <w:rPr>
          <w:szCs w:val="28"/>
          <w:lang w:val="ru-RU"/>
        </w:rPr>
        <w:t>.</w:t>
      </w:r>
      <w:r w:rsidR="008B36D6">
        <w:rPr>
          <w:szCs w:val="28"/>
          <w:lang w:val="ru-RU"/>
        </w:rPr>
        <w:t xml:space="preserve"> </w:t>
      </w:r>
      <w:r w:rsidR="00ED5797" w:rsidRPr="00307034">
        <w:rPr>
          <w:szCs w:val="28"/>
          <w:lang w:val="ru-RU"/>
        </w:rPr>
        <w:t xml:space="preserve">Диаграмма </w:t>
      </w:r>
      <w:r w:rsidR="00ED5797" w:rsidRPr="00307034">
        <w:rPr>
          <w:szCs w:val="28"/>
        </w:rPr>
        <w:t>VOPC</w:t>
      </w:r>
      <w:r w:rsidR="00ED5797" w:rsidRPr="00307034">
        <w:rPr>
          <w:szCs w:val="28"/>
          <w:lang w:val="ru-RU"/>
        </w:rPr>
        <w:t xml:space="preserve"> прецедента «</w:t>
      </w:r>
      <w:r w:rsidR="00ED5797">
        <w:rPr>
          <w:szCs w:val="28"/>
        </w:rPr>
        <w:t>Online</w:t>
      </w:r>
      <w:r w:rsidR="00ED5797" w:rsidRPr="00817EDF">
        <w:rPr>
          <w:szCs w:val="28"/>
          <w:lang w:val="ru-RU"/>
        </w:rPr>
        <w:t xml:space="preserve"> </w:t>
      </w:r>
      <w:r w:rsidR="00ED5797">
        <w:rPr>
          <w:szCs w:val="28"/>
        </w:rPr>
        <w:t>order</w:t>
      </w:r>
      <w:r w:rsidR="00ED5797" w:rsidRPr="00307034">
        <w:rPr>
          <w:szCs w:val="28"/>
          <w:lang w:val="ru-RU"/>
        </w:rPr>
        <w:t xml:space="preserve">» </w:t>
      </w:r>
      <w:r w:rsidR="00ED5797">
        <w:rPr>
          <w:lang w:val="ru-RU"/>
        </w:rPr>
        <w:t>(онлайн заказ)</w:t>
      </w:r>
      <w:r w:rsidR="00ED5797" w:rsidRPr="00307034">
        <w:rPr>
          <w:lang w:val="ru-RU"/>
        </w:rPr>
        <w:t xml:space="preserve"> </w:t>
      </w:r>
      <w:r w:rsidR="00ED5797" w:rsidRPr="00307034">
        <w:rPr>
          <w:szCs w:val="28"/>
          <w:lang w:val="ru-RU"/>
        </w:rPr>
        <w:t xml:space="preserve">представлена на рисунке </w:t>
      </w:r>
      <w:r w:rsidR="00ED5797">
        <w:rPr>
          <w:szCs w:val="28"/>
          <w:lang w:val="ru-RU"/>
        </w:rPr>
        <w:t>А.12</w:t>
      </w:r>
      <w:r w:rsidR="00ED5797" w:rsidRPr="00307034">
        <w:rPr>
          <w:szCs w:val="28"/>
          <w:lang w:val="ru-RU"/>
        </w:rPr>
        <w:t>.</w:t>
      </w:r>
      <w:r w:rsidR="00ED5797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 xml:space="preserve">Диаграмма </w:t>
      </w:r>
      <w:r w:rsidRPr="00307034">
        <w:rPr>
          <w:szCs w:val="28"/>
        </w:rPr>
        <w:t>VOPC</w:t>
      </w:r>
      <w:r w:rsidRPr="00307034">
        <w:rPr>
          <w:szCs w:val="28"/>
          <w:lang w:val="ru-RU"/>
        </w:rPr>
        <w:t xml:space="preserve"> прецедента «</w:t>
      </w:r>
      <w:r w:rsidR="00817EDF">
        <w:rPr>
          <w:szCs w:val="28"/>
        </w:rPr>
        <w:t>Authorization</w:t>
      </w:r>
      <w:r w:rsidRPr="00307034">
        <w:rPr>
          <w:szCs w:val="28"/>
          <w:lang w:val="ru-RU"/>
        </w:rPr>
        <w:t>» (</w:t>
      </w:r>
      <w:r w:rsidR="00817EDF">
        <w:rPr>
          <w:szCs w:val="28"/>
          <w:lang w:val="ru-RU"/>
        </w:rPr>
        <w:t>авторизация</w:t>
      </w:r>
      <w:r w:rsidRPr="00307034">
        <w:rPr>
          <w:szCs w:val="28"/>
          <w:lang w:val="ru-RU"/>
        </w:rPr>
        <w:t>) представлена на рисунке А.1</w:t>
      </w:r>
      <w:r w:rsidR="008B36D6">
        <w:rPr>
          <w:szCs w:val="28"/>
          <w:lang w:val="ru-RU"/>
        </w:rPr>
        <w:t>3</w:t>
      </w:r>
      <w:r w:rsidRPr="00307034">
        <w:rPr>
          <w:szCs w:val="28"/>
          <w:lang w:val="ru-RU"/>
        </w:rPr>
        <w:t>.</w:t>
      </w:r>
      <w:r w:rsidR="00EF5808" w:rsidRPr="00EF5808">
        <w:rPr>
          <w:szCs w:val="28"/>
          <w:lang w:val="ru-RU"/>
        </w:rPr>
        <w:t xml:space="preserve"> </w:t>
      </w:r>
      <w:r w:rsidR="00EF5808" w:rsidRPr="00307034">
        <w:rPr>
          <w:szCs w:val="28"/>
          <w:lang w:val="ru-RU"/>
        </w:rPr>
        <w:t xml:space="preserve">Диаграмма </w:t>
      </w:r>
      <w:r w:rsidR="00EF5808" w:rsidRPr="00307034">
        <w:rPr>
          <w:szCs w:val="28"/>
        </w:rPr>
        <w:t>VOPC</w:t>
      </w:r>
      <w:r w:rsidR="00EF5808" w:rsidRPr="00307034">
        <w:rPr>
          <w:szCs w:val="28"/>
          <w:lang w:val="ru-RU"/>
        </w:rPr>
        <w:t xml:space="preserve">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catalog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browsing</w:t>
      </w:r>
      <w:r w:rsidR="00EF5808" w:rsidRPr="00307034">
        <w:rPr>
          <w:szCs w:val="28"/>
          <w:lang w:val="ru-RU"/>
        </w:rPr>
        <w:t>» (</w:t>
      </w:r>
      <w:r w:rsidR="00EF5808">
        <w:rPr>
          <w:szCs w:val="28"/>
          <w:lang w:val="ru-RU"/>
        </w:rPr>
        <w:t>просмотр каталога товаров</w:t>
      </w:r>
      <w:r w:rsidR="00EF5808" w:rsidRPr="00307034">
        <w:rPr>
          <w:szCs w:val="28"/>
          <w:lang w:val="ru-RU"/>
        </w:rPr>
        <w:t>) представлена на рисунке А.1</w:t>
      </w:r>
      <w:r w:rsidR="008B36D6">
        <w:rPr>
          <w:szCs w:val="28"/>
          <w:lang w:val="ru-RU"/>
        </w:rPr>
        <w:t>4</w:t>
      </w:r>
      <w:r w:rsidR="00EF5808" w:rsidRPr="00307034">
        <w:rPr>
          <w:szCs w:val="28"/>
          <w:lang w:val="ru-RU"/>
        </w:rPr>
        <w:t>.</w:t>
      </w:r>
      <w:r w:rsidR="00EF5808" w:rsidRPr="00EF5808">
        <w:rPr>
          <w:szCs w:val="28"/>
          <w:lang w:val="ru-RU"/>
        </w:rPr>
        <w:t xml:space="preserve"> </w:t>
      </w:r>
      <w:r w:rsidR="00EF5808" w:rsidRPr="00307034">
        <w:rPr>
          <w:szCs w:val="28"/>
          <w:lang w:val="ru-RU"/>
        </w:rPr>
        <w:t xml:space="preserve">Диаграмма </w:t>
      </w:r>
      <w:r w:rsidR="00EF5808" w:rsidRPr="00307034">
        <w:rPr>
          <w:szCs w:val="28"/>
        </w:rPr>
        <w:t>VOPC</w:t>
      </w:r>
      <w:r w:rsidR="00EF5808" w:rsidRPr="00307034">
        <w:rPr>
          <w:szCs w:val="28"/>
          <w:lang w:val="ru-RU"/>
        </w:rPr>
        <w:t xml:space="preserve">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search</w:t>
      </w:r>
      <w:r w:rsidR="00EF5808" w:rsidRPr="00307034">
        <w:rPr>
          <w:szCs w:val="28"/>
          <w:lang w:val="ru-RU"/>
        </w:rPr>
        <w:t xml:space="preserve">» </w:t>
      </w:r>
      <w:r w:rsidR="00EF5808">
        <w:rPr>
          <w:szCs w:val="28"/>
          <w:lang w:val="ru-RU"/>
        </w:rPr>
        <w:t>(поиск товара</w:t>
      </w:r>
      <w:r w:rsidR="00EF5808" w:rsidRPr="00307034">
        <w:rPr>
          <w:szCs w:val="28"/>
          <w:lang w:val="ru-RU"/>
        </w:rPr>
        <w:t>) представлена на рисунке А.</w:t>
      </w:r>
      <w:r w:rsidR="008B36D6">
        <w:rPr>
          <w:szCs w:val="28"/>
          <w:lang w:val="ru-RU"/>
        </w:rPr>
        <w:t>15</w:t>
      </w:r>
      <w:r w:rsidR="00EF5808" w:rsidRPr="00307034">
        <w:rPr>
          <w:szCs w:val="28"/>
          <w:lang w:val="ru-RU"/>
        </w:rPr>
        <w:t>.</w:t>
      </w:r>
    </w:p>
    <w:p w14:paraId="00C1E950" w14:textId="77777777" w:rsidR="00F3295C" w:rsidRDefault="00F3295C" w:rsidP="00F3295C">
      <w:pPr>
        <w:rPr>
          <w:lang w:val="ru-RU"/>
        </w:rPr>
      </w:pPr>
    </w:p>
    <w:p w14:paraId="361031E4" w14:textId="601091ED" w:rsidR="00F3295C" w:rsidRPr="00F3295C" w:rsidRDefault="00F3295C" w:rsidP="00F3295C">
      <w:pPr>
        <w:pStyle w:val="a3"/>
        <w:ind w:firstLine="0"/>
        <w:rPr>
          <w:szCs w:val="28"/>
          <w:lang w:val="ru-RU"/>
        </w:rPr>
      </w:pPr>
      <w:r w:rsidRPr="00F3295C">
        <w:rPr>
          <w:szCs w:val="28"/>
          <w:lang w:val="ru-RU"/>
        </w:rPr>
        <w:t>3.1.</w:t>
      </w:r>
      <w:r>
        <w:rPr>
          <w:szCs w:val="28"/>
          <w:lang w:val="ru-RU"/>
        </w:rPr>
        <w:t>3</w:t>
      </w:r>
      <w:r w:rsidRPr="00F3295C">
        <w:rPr>
          <w:szCs w:val="28"/>
          <w:lang w:val="ru-RU"/>
        </w:rPr>
        <w:tab/>
        <w:t>Диаграмм</w:t>
      </w:r>
      <w:r>
        <w:rPr>
          <w:szCs w:val="28"/>
          <w:lang w:val="ru-RU"/>
        </w:rPr>
        <w:t>ы</w:t>
      </w:r>
      <w:r w:rsidRPr="00F3295C">
        <w:rPr>
          <w:szCs w:val="28"/>
          <w:lang w:val="ru-RU"/>
        </w:rPr>
        <w:t xml:space="preserve"> последовательности </w:t>
      </w:r>
    </w:p>
    <w:p w14:paraId="68E2C496" w14:textId="02E865BC" w:rsidR="00307034" w:rsidRPr="00307034" w:rsidRDefault="00307034" w:rsidP="004414A3">
      <w:pPr>
        <w:pStyle w:val="a7"/>
        <w:rPr>
          <w:lang w:val="ru-RU"/>
        </w:rPr>
      </w:pPr>
      <w:r w:rsidRPr="00307034">
        <w:rPr>
          <w:lang w:val="ru-RU"/>
        </w:rPr>
        <w:t>Диаграмма последовательности прецедента «</w:t>
      </w:r>
      <w:r w:rsidR="00817EDF">
        <w:rPr>
          <w:szCs w:val="28"/>
        </w:rPr>
        <w:t>Online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order</w:t>
      </w:r>
      <w:r w:rsidRPr="00307034">
        <w:rPr>
          <w:lang w:val="ru-RU"/>
        </w:rPr>
        <w:t>»</w:t>
      </w:r>
      <w:r w:rsidR="00EF5808">
        <w:rPr>
          <w:lang w:val="ru-RU"/>
        </w:rPr>
        <w:t xml:space="preserve"> (онлайн заказ)</w:t>
      </w:r>
      <w:r w:rsidRPr="00307034">
        <w:rPr>
          <w:lang w:val="ru-RU"/>
        </w:rPr>
        <w:t xml:space="preserve"> представлена на рисунк</w:t>
      </w:r>
      <w:r w:rsidR="00ED5797">
        <w:rPr>
          <w:lang w:val="ru-RU"/>
        </w:rPr>
        <w:t>ах</w:t>
      </w:r>
      <w:r w:rsidRPr="00307034">
        <w:rPr>
          <w:lang w:val="ru-RU"/>
        </w:rPr>
        <w:t xml:space="preserve"> </w:t>
      </w:r>
      <w:r w:rsidR="00947F10">
        <w:rPr>
          <w:lang w:val="ru-RU"/>
        </w:rPr>
        <w:t>А.1</w:t>
      </w:r>
      <w:r w:rsidR="000615DD">
        <w:rPr>
          <w:lang w:val="ru-RU"/>
        </w:rPr>
        <w:t>6</w:t>
      </w:r>
      <w:r w:rsidRPr="00307034">
        <w:rPr>
          <w:lang w:val="ru-RU"/>
        </w:rPr>
        <w:t>.</w:t>
      </w:r>
    </w:p>
    <w:p w14:paraId="2FA1B6EC" w14:textId="14638203" w:rsidR="00307034" w:rsidRPr="00307034" w:rsidRDefault="00307034" w:rsidP="00AF698C">
      <w:pPr>
        <w:pStyle w:val="a7"/>
        <w:rPr>
          <w:lang w:val="ru-RU"/>
        </w:rPr>
      </w:pPr>
      <w:r w:rsidRPr="00307034">
        <w:rPr>
          <w:lang w:val="ru-RU"/>
        </w:rPr>
        <w:t>Диаграмма последовательности прецедента «</w:t>
      </w:r>
      <w:r w:rsidR="00817EDF">
        <w:rPr>
          <w:szCs w:val="28"/>
        </w:rPr>
        <w:t>Website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publishing</w:t>
      </w:r>
      <w:r w:rsidRPr="00307034">
        <w:rPr>
          <w:lang w:val="ru-RU"/>
        </w:rPr>
        <w:t xml:space="preserve">» </w:t>
      </w:r>
      <w:r w:rsidR="00EF5808">
        <w:rPr>
          <w:lang w:val="ru-RU"/>
        </w:rPr>
        <w:t xml:space="preserve">(публикация товара на сайте) </w:t>
      </w:r>
      <w:r w:rsidRPr="00307034">
        <w:rPr>
          <w:lang w:val="ru-RU"/>
        </w:rPr>
        <w:t xml:space="preserve">представлена на рисунке </w:t>
      </w:r>
      <w:r w:rsidR="00947F10">
        <w:rPr>
          <w:lang w:val="ru-RU"/>
        </w:rPr>
        <w:t>А.</w:t>
      </w:r>
      <w:r w:rsidR="003C3B72" w:rsidRPr="003C3B72">
        <w:rPr>
          <w:lang w:val="ru-RU"/>
        </w:rPr>
        <w:t>1</w:t>
      </w:r>
      <w:r w:rsidR="000615DD">
        <w:rPr>
          <w:lang w:val="ru-RU"/>
        </w:rPr>
        <w:t>7</w:t>
      </w:r>
      <w:r w:rsidRPr="00307034">
        <w:rPr>
          <w:lang w:val="ru-RU"/>
        </w:rPr>
        <w:t>.</w:t>
      </w:r>
    </w:p>
    <w:p w14:paraId="493247DD" w14:textId="4F3671B4" w:rsidR="00307034" w:rsidRPr="00F3295C" w:rsidRDefault="00307034" w:rsidP="00EF5808">
      <w:pPr>
        <w:pStyle w:val="a7"/>
        <w:rPr>
          <w:lang w:val="ru-RU"/>
        </w:rPr>
      </w:pPr>
      <w:r w:rsidRPr="00307034">
        <w:rPr>
          <w:lang w:val="ru-RU"/>
        </w:rPr>
        <w:t>Диаграмма последовательности прецедента «</w:t>
      </w:r>
      <w:r w:rsidR="00EF5808">
        <w:rPr>
          <w:szCs w:val="28"/>
        </w:rPr>
        <w:t>Authorization</w:t>
      </w:r>
      <w:r w:rsidRPr="00307034">
        <w:rPr>
          <w:lang w:val="ru-RU"/>
        </w:rPr>
        <w:t xml:space="preserve">» </w:t>
      </w:r>
      <w:r w:rsidR="00EF5808" w:rsidRPr="00307034">
        <w:rPr>
          <w:szCs w:val="28"/>
          <w:lang w:val="ru-RU"/>
        </w:rPr>
        <w:t>(</w:t>
      </w:r>
      <w:r w:rsidR="00EF5808">
        <w:rPr>
          <w:szCs w:val="28"/>
          <w:lang w:val="ru-RU"/>
        </w:rPr>
        <w:t>авторизация</w:t>
      </w:r>
      <w:r w:rsidR="00EF5808" w:rsidRPr="00307034">
        <w:rPr>
          <w:szCs w:val="28"/>
          <w:lang w:val="ru-RU"/>
        </w:rPr>
        <w:t xml:space="preserve">) </w:t>
      </w:r>
      <w:r w:rsidRPr="00307034">
        <w:rPr>
          <w:lang w:val="ru-RU"/>
        </w:rPr>
        <w:t>представлена на рисунке А.1</w:t>
      </w:r>
      <w:r w:rsidR="000615DD">
        <w:rPr>
          <w:lang w:val="ru-RU"/>
        </w:rPr>
        <w:t>8</w:t>
      </w:r>
      <w:r w:rsidRPr="00307034">
        <w:rPr>
          <w:lang w:val="ru-RU"/>
        </w:rPr>
        <w:t>.</w:t>
      </w:r>
      <w:r w:rsidR="00EF5808" w:rsidRPr="00EF5808">
        <w:rPr>
          <w:lang w:val="ru-RU"/>
        </w:rPr>
        <w:t xml:space="preserve"> </w:t>
      </w:r>
      <w:r w:rsidR="00EF5808" w:rsidRPr="00307034">
        <w:rPr>
          <w:lang w:val="ru-RU"/>
        </w:rPr>
        <w:t>Диаграмма последовательности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catalog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browsing</w:t>
      </w:r>
      <w:r w:rsidR="00EF5808" w:rsidRPr="00307034">
        <w:rPr>
          <w:lang w:val="ru-RU"/>
        </w:rPr>
        <w:t>»</w:t>
      </w:r>
      <w:r w:rsidR="00EF5808">
        <w:rPr>
          <w:lang w:val="ru-RU"/>
        </w:rPr>
        <w:t xml:space="preserve"> </w:t>
      </w:r>
      <w:r w:rsidR="00EF5808" w:rsidRPr="00307034">
        <w:rPr>
          <w:szCs w:val="28"/>
          <w:lang w:val="ru-RU"/>
        </w:rPr>
        <w:t>(</w:t>
      </w:r>
      <w:r w:rsidR="00EF5808">
        <w:rPr>
          <w:szCs w:val="28"/>
          <w:lang w:val="ru-RU"/>
        </w:rPr>
        <w:t>просмотр каталога товаров</w:t>
      </w:r>
      <w:r w:rsidR="00EF5808" w:rsidRPr="00307034">
        <w:rPr>
          <w:szCs w:val="28"/>
          <w:lang w:val="ru-RU"/>
        </w:rPr>
        <w:t xml:space="preserve">) </w:t>
      </w:r>
      <w:r w:rsidR="00EF5808" w:rsidRPr="00307034">
        <w:rPr>
          <w:lang w:val="ru-RU"/>
        </w:rPr>
        <w:lastRenderedPageBreak/>
        <w:t>представлена на рисунке А.</w:t>
      </w:r>
      <w:r w:rsidR="000615DD">
        <w:rPr>
          <w:lang w:val="ru-RU"/>
        </w:rPr>
        <w:t>19</w:t>
      </w:r>
      <w:r w:rsidR="00EF5808" w:rsidRPr="00307034">
        <w:rPr>
          <w:lang w:val="ru-RU"/>
        </w:rPr>
        <w:t>.</w:t>
      </w:r>
      <w:r w:rsidR="00EF5808" w:rsidRPr="00EF5808">
        <w:rPr>
          <w:lang w:val="ru-RU"/>
        </w:rPr>
        <w:t xml:space="preserve"> </w:t>
      </w:r>
      <w:r w:rsidR="00EF5808" w:rsidRPr="00307034">
        <w:rPr>
          <w:lang w:val="ru-RU"/>
        </w:rPr>
        <w:t xml:space="preserve">Диаграмма последовательности прецедента </w:t>
      </w:r>
      <w:r w:rsidR="00EF5808" w:rsidRPr="00307034">
        <w:rPr>
          <w:szCs w:val="28"/>
          <w:lang w:val="ru-RU"/>
        </w:rPr>
        <w:t>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search</w:t>
      </w:r>
      <w:r w:rsidR="00EF5808" w:rsidRPr="00307034">
        <w:rPr>
          <w:szCs w:val="28"/>
          <w:lang w:val="ru-RU"/>
        </w:rPr>
        <w:t xml:space="preserve">» </w:t>
      </w:r>
      <w:r w:rsidR="00EF5808">
        <w:rPr>
          <w:szCs w:val="28"/>
          <w:lang w:val="ru-RU"/>
        </w:rPr>
        <w:t>(поиск товара</w:t>
      </w:r>
      <w:r w:rsidR="00EF5808" w:rsidRPr="00307034">
        <w:rPr>
          <w:szCs w:val="28"/>
          <w:lang w:val="ru-RU"/>
        </w:rPr>
        <w:t xml:space="preserve">) </w:t>
      </w:r>
      <w:r w:rsidR="00EF5808" w:rsidRPr="00307034">
        <w:rPr>
          <w:lang w:val="ru-RU"/>
        </w:rPr>
        <w:t>представлена на рисунке А.</w:t>
      </w:r>
      <w:r w:rsidR="00671749">
        <w:rPr>
          <w:lang w:val="ru-RU"/>
        </w:rPr>
        <w:t>2</w:t>
      </w:r>
      <w:r w:rsidR="000615DD">
        <w:rPr>
          <w:lang w:val="ru-RU"/>
        </w:rPr>
        <w:t>0</w:t>
      </w:r>
      <w:r w:rsidR="00EF5808" w:rsidRPr="00307034">
        <w:rPr>
          <w:lang w:val="ru-RU"/>
        </w:rPr>
        <w:t>.</w:t>
      </w:r>
    </w:p>
    <w:p w14:paraId="5F8C7AE7" w14:textId="77777777" w:rsidR="00F3295C" w:rsidRPr="00F3295C" w:rsidRDefault="00F3295C" w:rsidP="00F3295C">
      <w:pPr>
        <w:rPr>
          <w:lang w:val="ru-RU"/>
        </w:rPr>
      </w:pPr>
    </w:p>
    <w:p w14:paraId="42DC3A16" w14:textId="0CB14CDB" w:rsidR="002C7B88" w:rsidRPr="003F73C9" w:rsidRDefault="00B3437B" w:rsidP="00F3295C">
      <w:pPr>
        <w:pStyle w:val="a3"/>
        <w:ind w:firstLine="0"/>
        <w:rPr>
          <w:szCs w:val="28"/>
          <w:lang w:val="ru-RU"/>
        </w:rPr>
      </w:pPr>
      <w:bookmarkStart w:id="27" w:name="_Toc189770034"/>
      <w:r w:rsidRPr="003F73C9">
        <w:rPr>
          <w:szCs w:val="28"/>
          <w:lang w:val="ru-RU"/>
        </w:rPr>
        <w:t>3.2</w:t>
      </w:r>
      <w:r w:rsidRPr="003F73C9">
        <w:rPr>
          <w:szCs w:val="28"/>
          <w:lang w:val="ru-RU"/>
        </w:rPr>
        <w:tab/>
        <w:t>Проектная модель</w:t>
      </w:r>
      <w:bookmarkEnd w:id="27"/>
    </w:p>
    <w:p w14:paraId="2EA03672" w14:textId="4C83A97E" w:rsidR="002C7B88" w:rsidRPr="003F73C9" w:rsidRDefault="00B3437B" w:rsidP="00F3295C">
      <w:pPr>
        <w:pStyle w:val="a3"/>
        <w:ind w:firstLine="0"/>
        <w:rPr>
          <w:szCs w:val="28"/>
          <w:lang w:val="ru-RU"/>
        </w:rPr>
      </w:pPr>
      <w:bookmarkStart w:id="28" w:name="_Toc189770035"/>
      <w:r w:rsidRPr="003F73C9">
        <w:rPr>
          <w:szCs w:val="28"/>
          <w:lang w:val="ru-RU"/>
        </w:rPr>
        <w:t>3.2.1</w:t>
      </w:r>
      <w:r w:rsidRPr="003F73C9">
        <w:rPr>
          <w:szCs w:val="28"/>
          <w:lang w:val="ru-RU"/>
        </w:rPr>
        <w:tab/>
        <w:t>Архитектура системы</w:t>
      </w:r>
      <w:bookmarkEnd w:id="28"/>
    </w:p>
    <w:p w14:paraId="473EA4A7" w14:textId="774A09F8" w:rsidR="00C4713B" w:rsidRPr="00F3295C" w:rsidRDefault="00B3437B" w:rsidP="00B3437B">
      <w:pPr>
        <w:pStyle w:val="a3"/>
        <w:ind w:firstLine="0"/>
        <w:rPr>
          <w:szCs w:val="28"/>
          <w:lang w:val="ru-RU"/>
        </w:rPr>
      </w:pPr>
      <w:bookmarkStart w:id="29" w:name="_Toc189770036"/>
      <w:r w:rsidRPr="00F3295C">
        <w:rPr>
          <w:szCs w:val="28"/>
          <w:lang w:val="ru-RU"/>
        </w:rPr>
        <w:t>3.2.1.1</w:t>
      </w:r>
      <w:r w:rsidRPr="00F3295C">
        <w:rPr>
          <w:szCs w:val="28"/>
          <w:lang w:val="ru-RU"/>
        </w:rPr>
        <w:tab/>
        <w:t>Архитектурные уровни</w:t>
      </w:r>
      <w:bookmarkEnd w:id="29"/>
    </w:p>
    <w:p w14:paraId="47EFB33E" w14:textId="1F2E4953" w:rsidR="00F3295C" w:rsidRPr="00F3295C" w:rsidRDefault="00F3295C" w:rsidP="00F3295C">
      <w:pPr>
        <w:pStyle w:val="a7"/>
        <w:rPr>
          <w:lang w:val="ru-RU"/>
        </w:rPr>
      </w:pPr>
      <w:r w:rsidRPr="00F3295C">
        <w:rPr>
          <w:lang w:val="ru-RU"/>
        </w:rPr>
        <w:t xml:space="preserve">Архитектурные уровни представлены в таблице </w:t>
      </w:r>
      <w:r w:rsidR="00671749">
        <w:rPr>
          <w:lang w:val="ru-RU"/>
        </w:rPr>
        <w:t>4</w:t>
      </w:r>
      <w:r w:rsidRPr="00F3295C">
        <w:rPr>
          <w:lang w:val="ru-RU"/>
        </w:rPr>
        <w:t>.</w:t>
      </w:r>
    </w:p>
    <w:p w14:paraId="51BC3148" w14:textId="5FFE68E2" w:rsidR="00F3295C" w:rsidRDefault="00F3295C" w:rsidP="00F3295C">
      <w:pPr>
        <w:pStyle w:val="Caption"/>
        <w:keepNext/>
      </w:pPr>
      <w:r w:rsidRPr="00B30498">
        <w:rPr>
          <w:spacing w:val="40"/>
        </w:rPr>
        <w:t>Таблица</w:t>
      </w:r>
      <w:r>
        <w:t xml:space="preserve"> </w:t>
      </w:r>
      <w:r w:rsidR="009427D2">
        <w:rPr>
          <w:lang w:val="ru-RU"/>
        </w:rPr>
        <w:t>4</w:t>
      </w:r>
      <w:r>
        <w:t xml:space="preserve"> - Архитектурные уровни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4"/>
        <w:gridCol w:w="7131"/>
      </w:tblGrid>
      <w:tr w:rsidR="00F3295C" w:rsidRPr="00B30498" w14:paraId="0EEE7C70" w14:textId="77777777" w:rsidTr="00ED501E">
        <w:tc>
          <w:tcPr>
            <w:tcW w:w="2235" w:type="dxa"/>
            <w:vAlign w:val="center"/>
          </w:tcPr>
          <w:p w14:paraId="3BBB763E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Наименование</w:t>
            </w:r>
          </w:p>
        </w:tc>
        <w:tc>
          <w:tcPr>
            <w:tcW w:w="7336" w:type="dxa"/>
            <w:vAlign w:val="center"/>
          </w:tcPr>
          <w:p w14:paraId="21B3EF42" w14:textId="77777777" w:rsidR="00F3295C" w:rsidRPr="00F3295C" w:rsidRDefault="00F3295C" w:rsidP="00F3295C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F3295C" w:rsidRPr="00B30498" w14:paraId="2927209B" w14:textId="77777777" w:rsidTr="00ED501E">
        <w:tc>
          <w:tcPr>
            <w:tcW w:w="2235" w:type="dxa"/>
            <w:vAlign w:val="center"/>
          </w:tcPr>
          <w:p w14:paraId="6E2896C6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Application</w:t>
            </w:r>
          </w:p>
        </w:tc>
        <w:tc>
          <w:tcPr>
            <w:tcW w:w="7336" w:type="dxa"/>
            <w:vAlign w:val="center"/>
          </w:tcPr>
          <w:p w14:paraId="262D0BB7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Приложение. Элементы пользовательского интерфейса</w:t>
            </w:r>
          </w:p>
        </w:tc>
      </w:tr>
      <w:tr w:rsidR="00F3295C" w:rsidRPr="00D8712E" w14:paraId="7C9E22D8" w14:textId="77777777" w:rsidTr="00ED501E">
        <w:tc>
          <w:tcPr>
            <w:tcW w:w="2235" w:type="dxa"/>
            <w:vAlign w:val="center"/>
          </w:tcPr>
          <w:p w14:paraId="5D1AABD4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Business Services</w:t>
            </w:r>
          </w:p>
        </w:tc>
        <w:tc>
          <w:tcPr>
            <w:tcW w:w="7336" w:type="dxa"/>
            <w:vAlign w:val="center"/>
          </w:tcPr>
          <w:p w14:paraId="633ED5D4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3295C">
              <w:rPr>
                <w:rFonts w:ascii="Times New Roman" w:hAnsi="Times New Roman"/>
                <w:sz w:val="24"/>
                <w:lang w:val="ru-RU"/>
              </w:rPr>
              <w:t>Бизнес-сервисы. Элементы предметной области и функционирования системы</w:t>
            </w:r>
          </w:p>
        </w:tc>
      </w:tr>
      <w:tr w:rsidR="00F3295C" w:rsidRPr="00D8712E" w14:paraId="5EE08170" w14:textId="77777777" w:rsidTr="00ED501E">
        <w:tc>
          <w:tcPr>
            <w:tcW w:w="2235" w:type="dxa"/>
            <w:vAlign w:val="center"/>
          </w:tcPr>
          <w:p w14:paraId="59ABA9D6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3295C">
              <w:rPr>
                <w:rFonts w:ascii="Times New Roman" w:hAnsi="Times New Roman"/>
                <w:sz w:val="24"/>
              </w:rPr>
              <w:t>Middleware</w:t>
            </w:r>
          </w:p>
        </w:tc>
        <w:tc>
          <w:tcPr>
            <w:tcW w:w="7336" w:type="dxa"/>
            <w:vAlign w:val="center"/>
          </w:tcPr>
          <w:p w14:paraId="299F49D7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3295C">
              <w:rPr>
                <w:rFonts w:ascii="Times New Roman" w:hAnsi="Times New Roman"/>
                <w:sz w:val="24"/>
                <w:lang w:val="ru-RU"/>
              </w:rPr>
              <w:t>Промежуточное ПО. Элементы, обеспечивающие сервисы, независимые от платформы</w:t>
            </w:r>
          </w:p>
        </w:tc>
      </w:tr>
    </w:tbl>
    <w:p w14:paraId="2481FF7E" w14:textId="5846DC41" w:rsidR="00F3295C" w:rsidRPr="00F3295C" w:rsidRDefault="00F3295C" w:rsidP="00F3295C">
      <w:pPr>
        <w:pStyle w:val="a7"/>
        <w:spacing w:before="120"/>
        <w:rPr>
          <w:lang w:val="ru-RU"/>
        </w:rPr>
      </w:pPr>
      <w:r w:rsidRPr="00F3295C">
        <w:rPr>
          <w:lang w:val="ru-RU"/>
        </w:rPr>
        <w:t>Диаграмма архитектурных уровней представлена на рисунке А.2</w:t>
      </w:r>
      <w:r w:rsidR="003C3B72" w:rsidRPr="003C3B72">
        <w:rPr>
          <w:lang w:val="ru-RU"/>
        </w:rPr>
        <w:t>1</w:t>
      </w:r>
      <w:r w:rsidRPr="00F3295C">
        <w:rPr>
          <w:lang w:val="ru-RU"/>
        </w:rPr>
        <w:t>.</w:t>
      </w:r>
    </w:p>
    <w:p w14:paraId="5A60FD53" w14:textId="536A97DF" w:rsidR="000603C7" w:rsidRPr="00E953C6" w:rsidRDefault="003F05E4" w:rsidP="00203D04">
      <w:pPr>
        <w:rPr>
          <w:szCs w:val="28"/>
          <w:lang w:val="ru-RU"/>
        </w:rPr>
      </w:pPr>
      <w:r>
        <w:rPr>
          <w:szCs w:val="28"/>
          <w:lang w:val="ru-RU"/>
        </w:rPr>
        <w:t xml:space="preserve">Уровень </w:t>
      </w:r>
      <w:r w:rsidRPr="003F05E4">
        <w:rPr>
          <w:szCs w:val="28"/>
        </w:rPr>
        <w:t>Application</w:t>
      </w:r>
      <w:r w:rsidRPr="007C338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содержит </w:t>
      </w:r>
      <w:r w:rsidR="007C338C">
        <w:rPr>
          <w:szCs w:val="28"/>
          <w:lang w:val="ru-RU"/>
        </w:rPr>
        <w:t>пакеты авторизации</w:t>
      </w:r>
      <w:r w:rsidR="00203D04">
        <w:rPr>
          <w:szCs w:val="28"/>
          <w:lang w:val="ru-RU"/>
        </w:rPr>
        <w:t xml:space="preserve">, просмотра каталога товаров и поиска товаров. </w:t>
      </w:r>
      <w:r w:rsidR="007C338C">
        <w:rPr>
          <w:szCs w:val="28"/>
          <w:lang w:val="ru-RU"/>
        </w:rPr>
        <w:t xml:space="preserve">Уровень </w:t>
      </w:r>
      <w:r w:rsidR="007C338C" w:rsidRPr="007C338C">
        <w:rPr>
          <w:szCs w:val="28"/>
        </w:rPr>
        <w:t>Business</w:t>
      </w:r>
      <w:r w:rsidR="007C338C" w:rsidRPr="007C338C">
        <w:rPr>
          <w:szCs w:val="28"/>
          <w:lang w:val="ru-RU"/>
        </w:rPr>
        <w:t xml:space="preserve"> </w:t>
      </w:r>
      <w:r w:rsidR="007C338C" w:rsidRPr="007C338C">
        <w:rPr>
          <w:szCs w:val="28"/>
        </w:rPr>
        <w:t>Services</w:t>
      </w:r>
      <w:r w:rsidR="007C338C" w:rsidRPr="007C338C">
        <w:rPr>
          <w:szCs w:val="28"/>
          <w:lang w:val="ru-RU"/>
        </w:rPr>
        <w:t xml:space="preserve"> </w:t>
      </w:r>
      <w:r w:rsidR="007C338C">
        <w:rPr>
          <w:szCs w:val="28"/>
          <w:lang w:val="ru-RU"/>
        </w:rPr>
        <w:t>содержит пакеты онлайн заказа и публикации на веб сайте</w:t>
      </w:r>
      <w:r w:rsidR="00203D04" w:rsidRPr="00203D04">
        <w:rPr>
          <w:szCs w:val="28"/>
          <w:lang w:val="ru-RU"/>
        </w:rPr>
        <w:t>.</w:t>
      </w:r>
      <w:r w:rsidR="00203D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Уровень </w:t>
      </w:r>
      <w:r w:rsidRPr="003F05E4">
        <w:rPr>
          <w:szCs w:val="28"/>
        </w:rPr>
        <w:t>Middleware</w:t>
      </w:r>
      <w:r>
        <w:rPr>
          <w:szCs w:val="28"/>
          <w:lang w:val="ru-RU"/>
        </w:rPr>
        <w:t xml:space="preserve"> содержит пакеты </w:t>
      </w:r>
      <w:r>
        <w:rPr>
          <w:szCs w:val="28"/>
        </w:rPr>
        <w:t>l</w:t>
      </w:r>
      <w:r w:rsidRPr="003F05E4">
        <w:rPr>
          <w:szCs w:val="28"/>
        </w:rPr>
        <w:t>ang</w:t>
      </w:r>
      <w:r w:rsidRPr="003F05E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</w:t>
      </w:r>
      <w:r w:rsidRPr="003F05E4">
        <w:rPr>
          <w:szCs w:val="28"/>
          <w:lang w:val="ru-RU"/>
        </w:rPr>
        <w:t>средства языка программирования</w:t>
      </w:r>
      <w:r>
        <w:rPr>
          <w:szCs w:val="28"/>
          <w:lang w:val="ru-RU"/>
        </w:rPr>
        <w:t xml:space="preserve">) </w:t>
      </w:r>
      <w:r>
        <w:rPr>
          <w:szCs w:val="28"/>
        </w:rPr>
        <w:t>h</w:t>
      </w:r>
      <w:r w:rsidRPr="003F05E4">
        <w:rPr>
          <w:szCs w:val="28"/>
        </w:rPr>
        <w:t>ttp</w:t>
      </w:r>
      <w:r w:rsidRPr="003F05E4">
        <w:rPr>
          <w:szCs w:val="28"/>
          <w:lang w:val="ru-RU"/>
        </w:rPr>
        <w:t xml:space="preserve"> (средства для работы с протоколами </w:t>
      </w:r>
      <w:r w:rsidRPr="003F05E4">
        <w:rPr>
          <w:szCs w:val="28"/>
        </w:rPr>
        <w:t>http</w:t>
      </w:r>
      <w:r w:rsidRPr="003F05E4">
        <w:rPr>
          <w:szCs w:val="28"/>
          <w:lang w:val="ru-RU"/>
        </w:rPr>
        <w:t xml:space="preserve"> и </w:t>
      </w:r>
      <w:r w:rsidRPr="003F05E4">
        <w:rPr>
          <w:szCs w:val="28"/>
        </w:rPr>
        <w:t>https</w:t>
      </w:r>
      <w:r w:rsidRPr="003F05E4">
        <w:rPr>
          <w:szCs w:val="28"/>
          <w:lang w:val="ru-RU"/>
        </w:rPr>
        <w:t xml:space="preserve">) </w:t>
      </w:r>
      <w:r>
        <w:rPr>
          <w:szCs w:val="28"/>
        </w:rPr>
        <w:t>s</w:t>
      </w:r>
      <w:r w:rsidRPr="003F05E4">
        <w:rPr>
          <w:szCs w:val="28"/>
        </w:rPr>
        <w:t>ql</w:t>
      </w:r>
      <w:r w:rsidRPr="003F05E4">
        <w:rPr>
          <w:szCs w:val="28"/>
          <w:lang w:val="ru-RU"/>
        </w:rPr>
        <w:t xml:space="preserve"> (средства для работы с реляционными базами данных)</w:t>
      </w:r>
      <w:r w:rsidR="00203D04">
        <w:rPr>
          <w:szCs w:val="28"/>
          <w:lang w:val="ru-RU"/>
        </w:rPr>
        <w:t>.</w:t>
      </w:r>
    </w:p>
    <w:p w14:paraId="4CD126DE" w14:textId="77777777" w:rsidR="000603C7" w:rsidRPr="000603C7" w:rsidRDefault="000603C7" w:rsidP="000603C7">
      <w:pPr>
        <w:rPr>
          <w:szCs w:val="28"/>
          <w:lang w:val="ru-RU"/>
        </w:rPr>
      </w:pPr>
    </w:p>
    <w:p w14:paraId="51EDC2CD" w14:textId="69A72553" w:rsidR="003E4586" w:rsidRPr="003E4586" w:rsidRDefault="00B3437B" w:rsidP="003E4586">
      <w:pPr>
        <w:pStyle w:val="a3"/>
        <w:ind w:firstLine="0"/>
        <w:rPr>
          <w:szCs w:val="28"/>
          <w:lang w:val="ru-RU"/>
        </w:rPr>
      </w:pPr>
      <w:bookmarkStart w:id="30" w:name="_Toc189770037"/>
      <w:r w:rsidRPr="00F71427">
        <w:rPr>
          <w:szCs w:val="28"/>
          <w:lang w:val="ru-RU"/>
        </w:rPr>
        <w:t>3.2.1.2</w:t>
      </w:r>
      <w:r w:rsidRPr="00F71427">
        <w:rPr>
          <w:szCs w:val="28"/>
          <w:lang w:val="ru-RU"/>
        </w:rPr>
        <w:tab/>
        <w:t>Конфигурация системы (описание выделенных пакетов, подсистем)</w:t>
      </w:r>
      <w:bookmarkEnd w:id="30"/>
    </w:p>
    <w:p w14:paraId="77A70B26" w14:textId="1B1DF700" w:rsidR="003E4586" w:rsidRPr="003E4586" w:rsidRDefault="003E4586" w:rsidP="003E4586">
      <w:pPr>
        <w:pStyle w:val="a7"/>
        <w:rPr>
          <w:lang w:val="ru-RU"/>
        </w:rPr>
      </w:pPr>
      <w:r w:rsidRPr="003E4586">
        <w:rPr>
          <w:lang w:val="ru-RU"/>
        </w:rPr>
        <w:t xml:space="preserve">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Authorization</w:t>
      </w:r>
      <w:r w:rsidRPr="003E4586">
        <w:rPr>
          <w:lang w:val="ru-RU"/>
        </w:rPr>
        <w:t>» представлены на рисунке А.2</w:t>
      </w:r>
      <w:r w:rsidR="003C3B72" w:rsidRPr="003C3B72">
        <w:rPr>
          <w:lang w:val="ru-RU"/>
        </w:rPr>
        <w:t>2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catalog</w:t>
      </w:r>
      <w:r w:rsidRPr="003E4586">
        <w:rPr>
          <w:lang w:val="ru-RU"/>
        </w:rPr>
        <w:t xml:space="preserve"> </w:t>
      </w:r>
      <w:r>
        <w:t>browsing</w:t>
      </w:r>
      <w:r w:rsidRPr="003E4586">
        <w:rPr>
          <w:lang w:val="ru-RU"/>
        </w:rPr>
        <w:t>» представлены на рисунке А.2</w:t>
      </w:r>
      <w:r w:rsidR="003C3B72" w:rsidRPr="003C3B72">
        <w:rPr>
          <w:lang w:val="ru-RU"/>
        </w:rPr>
        <w:t>3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search</w:t>
      </w:r>
      <w:r w:rsidRPr="003E4586">
        <w:rPr>
          <w:lang w:val="ru-RU"/>
        </w:rPr>
        <w:t>» представлены на рисунке А.2</w:t>
      </w:r>
      <w:r w:rsidR="003C3B72" w:rsidRPr="003C3B72">
        <w:rPr>
          <w:lang w:val="ru-RU"/>
        </w:rPr>
        <w:t>4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Online</w:t>
      </w:r>
      <w:r w:rsidRPr="003E4586">
        <w:rPr>
          <w:lang w:val="ru-RU"/>
        </w:rPr>
        <w:t xml:space="preserve"> </w:t>
      </w:r>
      <w:r>
        <w:t>order</w:t>
      </w:r>
      <w:r w:rsidRPr="003E4586">
        <w:rPr>
          <w:lang w:val="ru-RU"/>
        </w:rPr>
        <w:t>» представлены на рисунке А.2</w:t>
      </w:r>
      <w:r w:rsidR="003C3B72" w:rsidRPr="003C3B72">
        <w:rPr>
          <w:lang w:val="ru-RU"/>
        </w:rPr>
        <w:t>5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 xml:space="preserve">прецедента </w:t>
      </w:r>
      <w:r>
        <w:rPr>
          <w:lang w:val="ru-RU"/>
        </w:rPr>
        <w:t>«</w:t>
      </w:r>
      <w:r>
        <w:t>Website</w:t>
      </w:r>
      <w:r w:rsidRPr="003E4586">
        <w:rPr>
          <w:lang w:val="ru-RU"/>
        </w:rPr>
        <w:t xml:space="preserve"> </w:t>
      </w:r>
      <w:r>
        <w:t>publishing</w:t>
      </w:r>
      <w:r w:rsidRPr="003E4586">
        <w:rPr>
          <w:lang w:val="ru-RU"/>
        </w:rPr>
        <w:t>» представлены на рисунке А.</w:t>
      </w:r>
      <w:r w:rsidR="003C3B72" w:rsidRPr="003C3B72">
        <w:rPr>
          <w:lang w:val="ru-RU"/>
        </w:rPr>
        <w:t>26</w:t>
      </w:r>
      <w:r w:rsidRPr="003E4586">
        <w:rPr>
          <w:lang w:val="ru-RU"/>
        </w:rPr>
        <w:t xml:space="preserve">. </w:t>
      </w:r>
    </w:p>
    <w:p w14:paraId="7464429A" w14:textId="04F635AB" w:rsidR="003E4586" w:rsidRPr="00522308" w:rsidRDefault="003E4586" w:rsidP="003E4586">
      <w:pPr>
        <w:pStyle w:val="Caption"/>
        <w:keepNext/>
        <w:rPr>
          <w:lang w:val="ru-RU"/>
        </w:rPr>
      </w:pPr>
      <w:r w:rsidRPr="002F7698">
        <w:rPr>
          <w:spacing w:val="40"/>
        </w:rPr>
        <w:lastRenderedPageBreak/>
        <w:t>Таблица</w:t>
      </w:r>
      <w:r>
        <w:t xml:space="preserve"> </w:t>
      </w:r>
      <w:r w:rsidR="00C64F16">
        <w:rPr>
          <w:lang w:val="ru-RU"/>
        </w:rPr>
        <w:t>5</w:t>
      </w:r>
      <w:r>
        <w:t xml:space="preserve"> - Подсистемы</w:t>
      </w:r>
      <w:r w:rsidR="00522308">
        <w:rPr>
          <w:lang w:val="ru-RU"/>
        </w:rPr>
        <w:t xml:space="preserve"> </w:t>
      </w:r>
      <w:r w:rsidR="00137AAF">
        <w:rPr>
          <w:lang w:val="ru-RU"/>
        </w:rPr>
        <w:t xml:space="preserve">уровня </w:t>
      </w:r>
      <w:r w:rsidR="00522308" w:rsidRPr="00522308">
        <w:t>Business Services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3"/>
        <w:gridCol w:w="6972"/>
      </w:tblGrid>
      <w:tr w:rsidR="003E4586" w:rsidRPr="002F7698" w14:paraId="0A5B08AC" w14:textId="77777777" w:rsidTr="00137AAF">
        <w:tc>
          <w:tcPr>
            <w:tcW w:w="2376" w:type="dxa"/>
          </w:tcPr>
          <w:p w14:paraId="455BFF03" w14:textId="77777777" w:rsidR="003E4586" w:rsidRPr="003E4586" w:rsidRDefault="003E4586" w:rsidP="00137AAF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3E4586">
              <w:rPr>
                <w:rFonts w:ascii="Times New Roman" w:hAnsi="Times New Roman"/>
                <w:sz w:val="24"/>
              </w:rPr>
              <w:t>Наименование</w:t>
            </w:r>
          </w:p>
        </w:tc>
        <w:tc>
          <w:tcPr>
            <w:tcW w:w="7195" w:type="dxa"/>
            <w:vAlign w:val="center"/>
          </w:tcPr>
          <w:p w14:paraId="7552F3AC" w14:textId="77777777" w:rsidR="003E4586" w:rsidRPr="003E4586" w:rsidRDefault="003E4586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</w:rPr>
            </w:pPr>
            <w:r w:rsidRPr="003E4586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3E4586" w:rsidRPr="00D8712E" w14:paraId="57BD0274" w14:textId="77777777" w:rsidTr="00137AAF">
        <w:tc>
          <w:tcPr>
            <w:tcW w:w="2376" w:type="dxa"/>
          </w:tcPr>
          <w:p w14:paraId="61685346" w14:textId="77777777" w:rsidR="003E4586" w:rsidRPr="003E4586" w:rsidRDefault="003E4586" w:rsidP="00137AAF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3E4586">
              <w:rPr>
                <w:rFonts w:ascii="Times New Roman" w:hAnsi="Times New Roman"/>
                <w:sz w:val="24"/>
              </w:rPr>
              <w:t>DBAccess</w:t>
            </w:r>
          </w:p>
        </w:tc>
        <w:tc>
          <w:tcPr>
            <w:tcW w:w="7195" w:type="dxa"/>
          </w:tcPr>
          <w:p w14:paraId="7A4F8562" w14:textId="77777777" w:rsidR="003E4586" w:rsidRPr="003E4586" w:rsidRDefault="003E4586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3E4586">
              <w:rPr>
                <w:rFonts w:ascii="Times New Roman" w:hAnsi="Times New Roman"/>
                <w:sz w:val="24"/>
                <w:lang w:val="ru-RU"/>
              </w:rPr>
              <w:t>Подсистема для работы с реляционной базой данных</w:t>
            </w:r>
          </w:p>
        </w:tc>
      </w:tr>
      <w:tr w:rsidR="003E4586" w:rsidRPr="00D8712E" w14:paraId="3E1E7DFA" w14:textId="77777777" w:rsidTr="00137AAF">
        <w:tc>
          <w:tcPr>
            <w:tcW w:w="2376" w:type="dxa"/>
          </w:tcPr>
          <w:p w14:paraId="0913EDBE" w14:textId="63E2FA86" w:rsidR="003E4586" w:rsidRPr="003E4586" w:rsidRDefault="003E4586" w:rsidP="00137AAF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ProductSystemTalker</w:t>
            </w:r>
          </w:p>
        </w:tc>
        <w:tc>
          <w:tcPr>
            <w:tcW w:w="7195" w:type="dxa"/>
          </w:tcPr>
          <w:p w14:paraId="5C943E14" w14:textId="628C636A" w:rsidR="003E4586" w:rsidRPr="00C2795D" w:rsidRDefault="00C2795D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Подсистема для отправки заказов в систему учёта товаров и запроса товаров доступных для публикации из неё</w:t>
            </w:r>
          </w:p>
        </w:tc>
      </w:tr>
    </w:tbl>
    <w:p w14:paraId="0B46EE11" w14:textId="334F7EFC" w:rsidR="00F71427" w:rsidRDefault="00C2795D" w:rsidP="004756CF">
      <w:pPr>
        <w:rPr>
          <w:lang w:val="ru-RU"/>
        </w:rPr>
      </w:pPr>
      <w:r w:rsidRPr="00C2795D">
        <w:rPr>
          <w:lang w:val="ru-RU"/>
        </w:rPr>
        <w:t xml:space="preserve">Каждая подсистема зависит от интерфейсов, обеспечивающих взаимодействие между компонентами системы. Все подсистемы и интерфейсы зависят от проектных классов, определяющих структуру данных и логику их обработки. Подсистемы также зависят от средств языка программирования для реализации функциональности. Подсистема </w:t>
      </w:r>
      <w:r w:rsidRPr="00C2795D">
        <w:t>DBAccess</w:t>
      </w:r>
      <w:r w:rsidRPr="00C2795D">
        <w:rPr>
          <w:lang w:val="ru-RU"/>
        </w:rPr>
        <w:t xml:space="preserve"> зависит от средств для работы с реляционными базами данных (</w:t>
      </w:r>
      <w:r w:rsidRPr="00C2795D">
        <w:t>sql</w:t>
      </w:r>
      <w:r w:rsidRPr="00C2795D">
        <w:rPr>
          <w:lang w:val="ru-RU"/>
        </w:rPr>
        <w:t>) и средств языка программирования (</w:t>
      </w:r>
      <w:r w:rsidRPr="00C2795D">
        <w:t>lang</w:t>
      </w:r>
      <w:r w:rsidRPr="00C2795D">
        <w:rPr>
          <w:lang w:val="ru-RU"/>
        </w:rPr>
        <w:t xml:space="preserve">). Подсистема </w:t>
      </w:r>
      <w:r w:rsidRPr="00C2795D">
        <w:t>ProductSystemTalker</w:t>
      </w:r>
      <w:r w:rsidRPr="00C2795D">
        <w:rPr>
          <w:lang w:val="ru-RU"/>
        </w:rPr>
        <w:t xml:space="preserve"> зависит от средств для работы с протоколами </w:t>
      </w:r>
      <w:r w:rsidRPr="00C2795D">
        <w:t>http</w:t>
      </w:r>
      <w:r w:rsidRPr="00C2795D">
        <w:rPr>
          <w:lang w:val="ru-RU"/>
        </w:rPr>
        <w:t>, обеспечивающими обмен данными между системой и внешними сервисами.</w:t>
      </w:r>
      <w:r>
        <w:rPr>
          <w:lang w:val="ru-RU"/>
        </w:rPr>
        <w:t xml:space="preserve"> </w:t>
      </w:r>
      <w:r w:rsidR="000603C7">
        <w:rPr>
          <w:lang w:val="ru-RU"/>
        </w:rPr>
        <w:t>Зависимости бизнес-сервисов</w:t>
      </w:r>
      <w:r w:rsidR="003E4586" w:rsidRPr="003E4586">
        <w:rPr>
          <w:lang w:val="ru-RU"/>
        </w:rPr>
        <w:t xml:space="preserve"> </w:t>
      </w:r>
      <w:r w:rsidR="003E4586">
        <w:rPr>
          <w:lang w:val="ru-RU"/>
        </w:rPr>
        <w:t xml:space="preserve">представлены на рисунке </w:t>
      </w:r>
      <w:r w:rsidR="001E654D">
        <w:rPr>
          <w:lang w:val="ru-RU"/>
        </w:rPr>
        <w:t>5</w:t>
      </w:r>
      <w:r w:rsidR="003E4586">
        <w:rPr>
          <w:lang w:val="ru-RU"/>
        </w:rPr>
        <w:t>.</w:t>
      </w:r>
    </w:p>
    <w:p w14:paraId="00543738" w14:textId="793B2530" w:rsidR="003E4586" w:rsidRDefault="003E4586" w:rsidP="003E4586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0EADBA" wp14:editId="38FD54B3">
            <wp:extent cx="4212076" cy="30633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200" cy="30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FA3F" w14:textId="31B3F9E7" w:rsidR="003E4586" w:rsidRPr="003E4586" w:rsidRDefault="003E4586" w:rsidP="003E4586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1E654D">
        <w:rPr>
          <w:lang w:val="ru-RU"/>
        </w:rPr>
        <w:t>5</w:t>
      </w:r>
      <w:r>
        <w:rPr>
          <w:lang w:val="ru-RU"/>
        </w:rPr>
        <w:t xml:space="preserve"> – Зависимости бизнес-сервисов</w:t>
      </w:r>
    </w:p>
    <w:p w14:paraId="7739BC51" w14:textId="36DCD3F9" w:rsidR="00527C43" w:rsidRPr="0090319F" w:rsidRDefault="00222D14" w:rsidP="00222D14">
      <w:pPr>
        <w:pStyle w:val="1"/>
        <w:rPr>
          <w:szCs w:val="28"/>
          <w:lang w:val="ru-RU"/>
        </w:rPr>
      </w:pPr>
      <w:r w:rsidRPr="00222D14">
        <w:rPr>
          <w:szCs w:val="28"/>
          <w:lang w:val="ru-RU"/>
        </w:rPr>
        <w:t>Согласно выделенным подсистемам созданы интерфейсы и диаграммы взаимодействующих классов и последовательности уточнены для использования интерфейсов. Уточненные диаграммы взаимодействующих классов (</w:t>
      </w:r>
      <w:r w:rsidRPr="00222D14">
        <w:rPr>
          <w:szCs w:val="28"/>
        </w:rPr>
        <w:t>VOPC</w:t>
      </w:r>
      <w:r w:rsidRPr="00222D14">
        <w:rPr>
          <w:szCs w:val="28"/>
          <w:lang w:val="ru-RU"/>
        </w:rPr>
        <w:t>) представлены на рисунках А.</w:t>
      </w:r>
      <w:r w:rsidR="0090319F" w:rsidRPr="0090319F">
        <w:rPr>
          <w:szCs w:val="28"/>
          <w:lang w:val="ru-RU"/>
        </w:rPr>
        <w:t>27</w:t>
      </w:r>
      <w:r w:rsidRPr="00222D14">
        <w:rPr>
          <w:szCs w:val="28"/>
          <w:lang w:val="ru-RU"/>
        </w:rPr>
        <w:t xml:space="preserve"> – А.3</w:t>
      </w:r>
      <w:r w:rsidR="0090319F" w:rsidRPr="0090319F">
        <w:rPr>
          <w:szCs w:val="28"/>
          <w:lang w:val="ru-RU"/>
        </w:rPr>
        <w:t>1</w:t>
      </w:r>
      <w:r w:rsidRPr="00222D14">
        <w:rPr>
          <w:szCs w:val="28"/>
          <w:lang w:val="ru-RU"/>
        </w:rPr>
        <w:t xml:space="preserve">. Уточненные </w:t>
      </w:r>
      <w:r w:rsidRPr="00222D14">
        <w:rPr>
          <w:szCs w:val="28"/>
          <w:lang w:val="ru-RU"/>
        </w:rPr>
        <w:lastRenderedPageBreak/>
        <w:t>диаграммы последовательности представлены на рисунках А.</w:t>
      </w:r>
      <w:r w:rsidR="0090319F" w:rsidRPr="00892F1A">
        <w:rPr>
          <w:szCs w:val="28"/>
          <w:lang w:val="ru-RU"/>
        </w:rPr>
        <w:t>32</w:t>
      </w:r>
      <w:r w:rsidRPr="00222D14">
        <w:rPr>
          <w:szCs w:val="28"/>
          <w:lang w:val="ru-RU"/>
        </w:rPr>
        <w:t xml:space="preserve"> – А.</w:t>
      </w:r>
      <w:r w:rsidR="0090319F" w:rsidRPr="00892F1A">
        <w:rPr>
          <w:szCs w:val="28"/>
          <w:lang w:val="ru-RU"/>
        </w:rPr>
        <w:t>3</w:t>
      </w:r>
      <w:r w:rsidRPr="00222D14">
        <w:rPr>
          <w:szCs w:val="28"/>
          <w:lang w:val="ru-RU"/>
        </w:rPr>
        <w:t>6.</w:t>
      </w:r>
    </w:p>
    <w:p w14:paraId="12196BE6" w14:textId="77777777" w:rsidR="00222D14" w:rsidRPr="00222D14" w:rsidRDefault="00222D14" w:rsidP="00222D14">
      <w:pPr>
        <w:rPr>
          <w:lang w:val="ru-RU"/>
        </w:rPr>
      </w:pPr>
    </w:p>
    <w:p w14:paraId="2439FBD2" w14:textId="069A7BDD" w:rsidR="00C4713B" w:rsidRPr="003F73C9" w:rsidRDefault="00B3437B" w:rsidP="00B3437B">
      <w:pPr>
        <w:pStyle w:val="a3"/>
        <w:ind w:firstLine="0"/>
        <w:rPr>
          <w:szCs w:val="28"/>
          <w:lang w:val="ru-RU"/>
        </w:rPr>
      </w:pPr>
      <w:bookmarkStart w:id="31" w:name="_Toc189770038"/>
      <w:r w:rsidRPr="003F73C9">
        <w:rPr>
          <w:szCs w:val="28"/>
          <w:lang w:val="ru-RU"/>
        </w:rPr>
        <w:t>3.2.1.3</w:t>
      </w:r>
      <w:r w:rsidRPr="003F73C9">
        <w:rPr>
          <w:szCs w:val="28"/>
          <w:lang w:val="ru-RU"/>
        </w:rPr>
        <w:tab/>
        <w:t>Диаграмма размещения</w:t>
      </w:r>
      <w:bookmarkEnd w:id="31"/>
    </w:p>
    <w:p w14:paraId="357CBFF3" w14:textId="7B5C3D36" w:rsidR="002C7B88" w:rsidRPr="00D351F8" w:rsidRDefault="00F1681A" w:rsidP="00C2795D">
      <w:pPr>
        <w:pStyle w:val="1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размещения отражает архитектуру веб-приложения и показывает взаимодействие между его компонентами. Клиентские устройства (</w:t>
      </w:r>
      <w:r w:rsidRPr="00D351F8">
        <w:rPr>
          <w:szCs w:val="28"/>
        </w:rPr>
        <w:t>ClientDevice</w:t>
      </w:r>
      <w:r w:rsidRPr="00D351F8">
        <w:rPr>
          <w:szCs w:val="28"/>
          <w:lang w:val="ru-RU"/>
        </w:rPr>
        <w:t>) используют веб-браузер (</w:t>
      </w:r>
      <w:r w:rsidRPr="00D351F8">
        <w:rPr>
          <w:szCs w:val="28"/>
        </w:rPr>
        <w:t>ClientWebBrowser</w:t>
      </w:r>
      <w:r w:rsidRPr="00D351F8">
        <w:rPr>
          <w:szCs w:val="28"/>
          <w:lang w:val="ru-RU"/>
        </w:rPr>
        <w:t>) для доступа к системе, а владелец бизнеса (</w:t>
      </w:r>
      <w:r w:rsidRPr="00D351F8">
        <w:rPr>
          <w:szCs w:val="28"/>
        </w:rPr>
        <w:t>BusinessOwnerDesktop</w:t>
      </w:r>
      <w:r w:rsidRPr="00D351F8">
        <w:rPr>
          <w:szCs w:val="28"/>
          <w:lang w:val="ru-RU"/>
        </w:rPr>
        <w:t>) использует собственное приложение (</w:t>
      </w:r>
      <w:r w:rsidRPr="00D351F8">
        <w:rPr>
          <w:szCs w:val="28"/>
        </w:rPr>
        <w:t>BusinessOwnerWebBrowser</w:t>
      </w:r>
      <w:r w:rsidRPr="00D351F8">
        <w:rPr>
          <w:szCs w:val="28"/>
          <w:lang w:val="ru-RU"/>
        </w:rPr>
        <w:t>) для управления контентом. Веб-сервер (</w:t>
      </w:r>
      <w:r w:rsidRPr="00D351F8">
        <w:rPr>
          <w:szCs w:val="28"/>
        </w:rPr>
        <w:t>WebServer</w:t>
      </w:r>
      <w:r w:rsidRPr="00D351F8">
        <w:rPr>
          <w:szCs w:val="28"/>
          <w:lang w:val="ru-RU"/>
        </w:rPr>
        <w:t>) отвечает за обработку запросов и содержит компонент доступа к серверу приложений (</w:t>
      </w:r>
      <w:r w:rsidRPr="00D351F8">
        <w:rPr>
          <w:szCs w:val="28"/>
        </w:rPr>
        <w:t>ApplicationServerAccess</w:t>
      </w:r>
      <w:r w:rsidRPr="00D351F8">
        <w:rPr>
          <w:szCs w:val="28"/>
          <w:lang w:val="ru-RU"/>
        </w:rPr>
        <w:t>), который передаёт запросы на сервер приложений (</w:t>
      </w:r>
      <w:r w:rsidRPr="00D351F8">
        <w:rPr>
          <w:szCs w:val="28"/>
        </w:rPr>
        <w:t>ApplicationServer</w:t>
      </w:r>
      <w:r w:rsidRPr="00D351F8">
        <w:rPr>
          <w:szCs w:val="28"/>
          <w:lang w:val="ru-RU"/>
        </w:rPr>
        <w:t xml:space="preserve">). Сервер приложений, в свою очередь, управляет взаимодействием с базой данных через компонент </w:t>
      </w:r>
      <w:r w:rsidRPr="00D351F8">
        <w:rPr>
          <w:szCs w:val="28"/>
        </w:rPr>
        <w:t>DBAccessProcess</w:t>
      </w:r>
      <w:r w:rsidRPr="00D351F8">
        <w:rPr>
          <w:szCs w:val="28"/>
          <w:lang w:val="ru-RU"/>
        </w:rPr>
        <w:t>. Взаимосвязь между этими элементами позволяет системе обеспечивать работу интернет-магазина, поддерживая поиск товаров, публикацию, авторизацию и обработку заказов.</w:t>
      </w:r>
      <w:r w:rsidR="00C2795D" w:rsidRPr="00C2795D">
        <w:rPr>
          <w:szCs w:val="28"/>
          <w:lang w:val="ru-RU"/>
        </w:rPr>
        <w:t xml:space="preserve"> </w:t>
      </w:r>
      <w:r w:rsidR="009205BA" w:rsidRPr="00D351F8">
        <w:rPr>
          <w:szCs w:val="28"/>
          <w:lang w:val="ru-RU"/>
        </w:rPr>
        <w:t xml:space="preserve">Диаграмма замещения представлена на рисунке </w:t>
      </w:r>
      <w:r w:rsidR="001E654D">
        <w:rPr>
          <w:szCs w:val="28"/>
          <w:lang w:val="ru-RU"/>
        </w:rPr>
        <w:t>6</w:t>
      </w:r>
      <w:r w:rsidR="009205BA" w:rsidRPr="00D351F8">
        <w:rPr>
          <w:szCs w:val="28"/>
          <w:lang w:val="ru-RU"/>
        </w:rPr>
        <w:t>.</w:t>
      </w:r>
    </w:p>
    <w:p w14:paraId="5AEC9BF5" w14:textId="5C444A38" w:rsidR="009205BA" w:rsidRPr="00D351F8" w:rsidRDefault="002E0383" w:rsidP="009205BA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42E03DC8" wp14:editId="3DA58D93">
            <wp:extent cx="4995963" cy="37911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727" cy="38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7495" w14:textId="0997F6C5" w:rsidR="009205BA" w:rsidRPr="003F73C9" w:rsidRDefault="009205BA" w:rsidP="009205BA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Рисунок </w:t>
      </w:r>
      <w:r w:rsidR="001E654D">
        <w:rPr>
          <w:szCs w:val="28"/>
          <w:lang w:val="ru-RU"/>
        </w:rPr>
        <w:t>6</w:t>
      </w:r>
      <w:r w:rsidRPr="003F73C9">
        <w:rPr>
          <w:szCs w:val="28"/>
          <w:lang w:val="ru-RU"/>
        </w:rPr>
        <w:t xml:space="preserve"> – Диаграмма размещения</w:t>
      </w:r>
    </w:p>
    <w:p w14:paraId="64FB5BF5" w14:textId="77777777" w:rsidR="002C7B88" w:rsidRPr="003F73C9" w:rsidRDefault="002C7B88" w:rsidP="00B3437B">
      <w:pPr>
        <w:pStyle w:val="1"/>
        <w:rPr>
          <w:szCs w:val="28"/>
          <w:lang w:val="ru-RU"/>
        </w:rPr>
      </w:pPr>
    </w:p>
    <w:p w14:paraId="256B1F7B" w14:textId="63CC0251" w:rsidR="001C0D50" w:rsidRPr="00F126ED" w:rsidRDefault="00B3437B" w:rsidP="00F126ED">
      <w:pPr>
        <w:pStyle w:val="a3"/>
        <w:ind w:firstLine="0"/>
        <w:rPr>
          <w:szCs w:val="28"/>
          <w:lang w:val="ru-RU"/>
        </w:rPr>
      </w:pPr>
      <w:bookmarkStart w:id="32" w:name="_Toc189770039"/>
      <w:r w:rsidRPr="00501B32">
        <w:rPr>
          <w:szCs w:val="28"/>
          <w:lang w:val="ru-RU"/>
        </w:rPr>
        <w:t>3.2.2</w:t>
      </w:r>
      <w:r w:rsidRPr="00501B32">
        <w:rPr>
          <w:szCs w:val="28"/>
          <w:lang w:val="ru-RU"/>
        </w:rPr>
        <w:tab/>
        <w:t>Компоненты системы</w:t>
      </w:r>
      <w:bookmarkEnd w:id="32"/>
    </w:p>
    <w:p w14:paraId="22D494D8" w14:textId="03656478" w:rsidR="000C5595" w:rsidRPr="000C5595" w:rsidRDefault="00501B32" w:rsidP="000C5595">
      <w:pPr>
        <w:pStyle w:val="a3"/>
        <w:ind w:firstLine="0"/>
        <w:rPr>
          <w:szCs w:val="28"/>
          <w:lang w:val="ru-RU"/>
        </w:rPr>
      </w:pPr>
      <w:bookmarkStart w:id="33" w:name="_Toc189770041"/>
      <w:r w:rsidRPr="00501B32">
        <w:rPr>
          <w:szCs w:val="28"/>
          <w:lang w:val="ru-RU"/>
        </w:rPr>
        <w:t>3.2.2.</w:t>
      </w:r>
      <w:r w:rsidR="00F126ED">
        <w:rPr>
          <w:szCs w:val="28"/>
          <w:lang w:val="ru-RU"/>
        </w:rPr>
        <w:t>1</w:t>
      </w:r>
      <w:r w:rsidRPr="00501B32">
        <w:rPr>
          <w:szCs w:val="28"/>
          <w:lang w:val="ru-RU"/>
        </w:rPr>
        <w:tab/>
      </w:r>
      <w:r>
        <w:rPr>
          <w:szCs w:val="28"/>
          <w:lang w:val="ru-RU"/>
        </w:rPr>
        <w:t>Проектные к</w:t>
      </w:r>
      <w:r w:rsidRPr="00501B32">
        <w:rPr>
          <w:szCs w:val="28"/>
          <w:lang w:val="ru-RU"/>
        </w:rPr>
        <w:t>лассы</w:t>
      </w:r>
      <w:bookmarkEnd w:id="33"/>
      <w:r w:rsidRPr="00501B32">
        <w:rPr>
          <w:szCs w:val="28"/>
          <w:lang w:val="ru-RU"/>
        </w:rPr>
        <w:t xml:space="preserve"> </w:t>
      </w:r>
    </w:p>
    <w:p w14:paraId="029B9CE5" w14:textId="1A77B139" w:rsidR="000C5595" w:rsidRPr="00D8712E" w:rsidRDefault="000C5595" w:rsidP="000C5595">
      <w:pPr>
        <w:rPr>
          <w:lang w:val="ru-RU"/>
        </w:rPr>
      </w:pPr>
      <w:r w:rsidRPr="000C5595">
        <w:rPr>
          <w:lang w:val="ru-RU"/>
        </w:rPr>
        <w:t>Для реализации функциональности информационной системы были разработаны проектные классы, отражающие основные сущности предметной области. Каждый класс описывает определённый набор атрибутов, необходимых для корректного функционирования системы. В таблице 6 приведено описание проектных классов с указанием их ключевых характеристик и атрибутов.</w:t>
      </w:r>
    </w:p>
    <w:p w14:paraId="7B6AF626" w14:textId="636A5DC1" w:rsidR="00AF698C" w:rsidRDefault="00AF698C" w:rsidP="00AF698C">
      <w:pPr>
        <w:pStyle w:val="Caption"/>
        <w:keepNext/>
      </w:pPr>
      <w:r w:rsidRPr="00272BC3">
        <w:rPr>
          <w:spacing w:val="40"/>
        </w:rPr>
        <w:t>Таблица</w:t>
      </w:r>
      <w:r>
        <w:t xml:space="preserve"> </w:t>
      </w:r>
      <w:r w:rsidR="009427D2">
        <w:rPr>
          <w:lang w:val="ru-RU"/>
        </w:rPr>
        <w:t>6</w:t>
      </w:r>
      <w:r>
        <w:t xml:space="preserve"> – Проектные классы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F698C" w:rsidRPr="00272BC3" w14:paraId="580CF2EC" w14:textId="77777777" w:rsidTr="003F091C">
        <w:tc>
          <w:tcPr>
            <w:tcW w:w="2547" w:type="dxa"/>
          </w:tcPr>
          <w:p w14:paraId="517217B9" w14:textId="77777777" w:rsidR="00AF698C" w:rsidRPr="00B83A12" w:rsidRDefault="00AF698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B83A12">
              <w:rPr>
                <w:rFonts w:ascii="Times New Roman" w:hAnsi="Times New Roman"/>
                <w:sz w:val="24"/>
              </w:rPr>
              <w:t>Наименование</w:t>
            </w:r>
          </w:p>
        </w:tc>
        <w:tc>
          <w:tcPr>
            <w:tcW w:w="6798" w:type="dxa"/>
          </w:tcPr>
          <w:p w14:paraId="2105013B" w14:textId="77777777" w:rsidR="00AF698C" w:rsidRPr="00B83A12" w:rsidRDefault="00AF698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B83A12">
              <w:rPr>
                <w:rFonts w:ascii="Times New Roman" w:hAnsi="Times New Roman"/>
                <w:sz w:val="24"/>
              </w:rPr>
              <w:t>Содержание</w:t>
            </w:r>
          </w:p>
        </w:tc>
      </w:tr>
      <w:tr w:rsidR="00AF698C" w:rsidRPr="00D8712E" w14:paraId="1978D8F6" w14:textId="77777777" w:rsidTr="003F091C">
        <w:tc>
          <w:tcPr>
            <w:tcW w:w="2547" w:type="dxa"/>
          </w:tcPr>
          <w:p w14:paraId="03D0344F" w14:textId="7DE768A0" w:rsidR="00AF698C" w:rsidRPr="0042416D" w:rsidRDefault="005D62B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User</w:t>
            </w:r>
            <w:r w:rsidR="00AF698C" w:rsidRPr="0042416D">
              <w:rPr>
                <w:rFonts w:ascii="Times New Roman" w:hAnsi="Times New Roman"/>
                <w:sz w:val="24"/>
              </w:rPr>
              <w:t xml:space="preserve"> (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>пользователь</w:t>
            </w:r>
            <w:r w:rsidR="00AF698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657375BE" w14:textId="63D7B136" w:rsidR="00AF698C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пользователе системы;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, </w:t>
            </w:r>
            <w:r w:rsidRPr="004F4CC7">
              <w:rPr>
                <w:rFonts w:ascii="Times New Roman" w:hAnsi="Times New Roman"/>
                <w:sz w:val="24"/>
              </w:rPr>
              <w:t>login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, </w:t>
            </w:r>
            <w:r w:rsidRPr="004F4CC7">
              <w:rPr>
                <w:rFonts w:ascii="Times New Roman" w:hAnsi="Times New Roman"/>
                <w:sz w:val="24"/>
              </w:rPr>
              <w:t>passwordHash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Методы: преобразование данных в строковый формат.</w:t>
            </w:r>
          </w:p>
        </w:tc>
      </w:tr>
      <w:tr w:rsidR="00AF698C" w:rsidRPr="00D8712E" w14:paraId="167A54B5" w14:textId="77777777" w:rsidTr="003F091C">
        <w:tc>
          <w:tcPr>
            <w:tcW w:w="2547" w:type="dxa"/>
          </w:tcPr>
          <w:p w14:paraId="4C280E2A" w14:textId="772F5914" w:rsidR="00AF698C" w:rsidRPr="0042416D" w:rsidRDefault="005D62B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Client</w:t>
            </w:r>
            <w:r w:rsidR="00AF698C" w:rsidRPr="0042416D">
              <w:rPr>
                <w:rFonts w:ascii="Times New Roman" w:hAnsi="Times New Roman"/>
                <w:sz w:val="24"/>
              </w:rPr>
              <w:t xml:space="preserve"> (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>клиент</w:t>
            </w:r>
            <w:r w:rsidR="00AF698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37B42EF6" w14:textId="1FF7A8B1" w:rsidR="00AF698C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клиенте;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, имя, телефон, </w:t>
            </w:r>
            <w:r w:rsidRPr="004F4CC7">
              <w:rPr>
                <w:rFonts w:ascii="Times New Roman" w:hAnsi="Times New Roman"/>
                <w:sz w:val="24"/>
              </w:rPr>
              <w:t>email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почтовый индекс, адрес, связанные заказы; Методы: преобразование данных в строковый формат.</w:t>
            </w:r>
          </w:p>
        </w:tc>
      </w:tr>
      <w:tr w:rsidR="00AF698C" w:rsidRPr="00D8712E" w14:paraId="3417537B" w14:textId="77777777" w:rsidTr="003F091C">
        <w:tc>
          <w:tcPr>
            <w:tcW w:w="2547" w:type="dxa"/>
          </w:tcPr>
          <w:p w14:paraId="6E106636" w14:textId="725EF0B3" w:rsidR="00AF698C" w:rsidRPr="0042416D" w:rsidRDefault="005D62B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Product</w:t>
            </w:r>
            <w:r w:rsidR="00AF698C" w:rsidRPr="0042416D">
              <w:rPr>
                <w:rFonts w:ascii="Times New Roman" w:hAnsi="Times New Roman"/>
                <w:sz w:val="24"/>
              </w:rPr>
              <w:t xml:space="preserve"> (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>продукт</w:t>
            </w:r>
            <w:r w:rsidR="00AF698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062E2A3E" w14:textId="2585ACC8" w:rsidR="00AF698C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товаре; Поля: производитель, подкатегория,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цена, количество, описание, в продаже, опубликован; Методы: преобразование данных для отображения на сайте.</w:t>
            </w:r>
          </w:p>
        </w:tc>
      </w:tr>
      <w:tr w:rsidR="00AF698C" w:rsidRPr="00D8712E" w14:paraId="1E22F066" w14:textId="77777777" w:rsidTr="003F091C">
        <w:tc>
          <w:tcPr>
            <w:tcW w:w="2547" w:type="dxa"/>
          </w:tcPr>
          <w:p w14:paraId="7DEA700B" w14:textId="726659EC" w:rsidR="00AF698C" w:rsidRPr="0042416D" w:rsidRDefault="005D62BC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Order</w:t>
            </w:r>
            <w:r w:rsidR="00AF698C" w:rsidRPr="0042416D">
              <w:rPr>
                <w:rFonts w:ascii="Times New Roman" w:hAnsi="Times New Roman"/>
                <w:sz w:val="24"/>
              </w:rPr>
              <w:t xml:space="preserve"> (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>заказ</w:t>
            </w:r>
            <w:r w:rsidR="00AF698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25D95873" w14:textId="2802F08A" w:rsidR="00AF698C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заказе;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клиент, дата создания, товары, описание заказа, место получения; Методы: преобразование данных в строковый</w:t>
            </w:r>
          </w:p>
        </w:tc>
      </w:tr>
      <w:tr w:rsidR="00892F1A" w:rsidRPr="00D8712E" w14:paraId="385C900D" w14:textId="77777777" w:rsidTr="003F091C">
        <w:tc>
          <w:tcPr>
            <w:tcW w:w="2547" w:type="dxa"/>
          </w:tcPr>
          <w:p w14:paraId="4CA91C83" w14:textId="07AE83F6" w:rsidR="00892F1A" w:rsidRPr="0042416D" w:rsidRDefault="00892F1A" w:rsidP="0059460D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Location</w:t>
            </w:r>
            <w:r w:rsidR="0059460D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59460D" w:rsidRPr="0042416D">
              <w:rPr>
                <w:rFonts w:ascii="Times New Roman" w:hAnsi="Times New Roman"/>
                <w:sz w:val="24"/>
              </w:rPr>
              <w:t>Локация</w:t>
            </w:r>
            <w:r w:rsidR="0059460D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0EB7B30C" w14:textId="16A1792D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местоположении товаров или клиентов;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место; Методы: преобразование данных в строковый формат.</w:t>
            </w:r>
          </w:p>
        </w:tc>
      </w:tr>
      <w:tr w:rsidR="00892F1A" w:rsidRPr="00D8712E" w14:paraId="42A016C4" w14:textId="77777777" w:rsidTr="003F091C">
        <w:tc>
          <w:tcPr>
            <w:tcW w:w="2547" w:type="dxa"/>
          </w:tcPr>
          <w:p w14:paraId="795F96B8" w14:textId="3CEB556F" w:rsidR="00892F1A" w:rsidRPr="0042416D" w:rsidRDefault="00892F1A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Product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Catalog</w:t>
            </w:r>
            <w:r w:rsidR="0059460D" w:rsidRPr="0042416D">
              <w:rPr>
                <w:rFonts w:ascii="Times New Roman" w:hAnsi="Times New Roman"/>
                <w:sz w:val="24"/>
                <w:lang w:val="ru-RU"/>
              </w:rPr>
              <w:t xml:space="preserve"> (Каталог товаров)</w:t>
            </w:r>
          </w:p>
        </w:tc>
        <w:tc>
          <w:tcPr>
            <w:tcW w:w="6798" w:type="dxa"/>
          </w:tcPr>
          <w:p w14:paraId="6325F7CB" w14:textId="40168A7F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структуры каталога товаров, включающей категории и подкатегории, используемой для организации и отображения товаров на сайте;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, </w:t>
            </w:r>
            <w:r w:rsidRPr="004F4CC7">
              <w:rPr>
                <w:rFonts w:ascii="Times New Roman" w:hAnsi="Times New Roman"/>
                <w:sz w:val="24"/>
              </w:rPr>
              <w:t>name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категории товаров; Методы: преобразование данных каталога для отображения на сайте.</w:t>
            </w:r>
          </w:p>
        </w:tc>
      </w:tr>
      <w:tr w:rsidR="00892F1A" w:rsidRPr="00D8712E" w14:paraId="3E1C0441" w14:textId="77777777" w:rsidTr="003F091C">
        <w:tc>
          <w:tcPr>
            <w:tcW w:w="2547" w:type="dxa"/>
          </w:tcPr>
          <w:p w14:paraId="77A12A8C" w14:textId="4E56E0A0" w:rsidR="00892F1A" w:rsidRPr="0042416D" w:rsidRDefault="00892F1A" w:rsidP="00892F1A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lastRenderedPageBreak/>
              <w:t>Main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Subcategory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Основная подкатегория</w:t>
            </w:r>
            <w:r w:rsidR="003F091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7CEA2861" w14:textId="5AFB5DC9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Entity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данных о подкатегориях товаров; Поля: </w:t>
            </w:r>
            <w:r w:rsidRPr="004F4CC7">
              <w:rPr>
                <w:rFonts w:ascii="Times New Roman" w:hAnsi="Times New Roman"/>
                <w:sz w:val="24"/>
              </w:rPr>
              <w:t>id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, наименование, каталог товаров; Методы: преобразование данных для отображения на сайте.</w:t>
            </w:r>
          </w:p>
        </w:tc>
      </w:tr>
      <w:tr w:rsidR="00892F1A" w:rsidRPr="00D8712E" w14:paraId="4647EE74" w14:textId="77777777" w:rsidTr="003F091C">
        <w:tc>
          <w:tcPr>
            <w:tcW w:w="2547" w:type="dxa"/>
          </w:tcPr>
          <w:p w14:paraId="504C2103" w14:textId="13D3735A" w:rsidR="00892F1A" w:rsidRPr="0042416D" w:rsidRDefault="00892F1A" w:rsidP="00892F1A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Image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Картинка</w:t>
            </w:r>
            <w:r w:rsidR="003F091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139B4237" w14:textId="2C994043" w:rsidR="00892F1A" w:rsidRPr="00B83A12" w:rsidRDefault="00DF383E" w:rsidP="00DF383E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F383E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DF383E">
              <w:rPr>
                <w:rFonts w:ascii="Times New Roman" w:hAnsi="Times New Roman"/>
                <w:sz w:val="24"/>
              </w:rPr>
              <w:t>Entity</w:t>
            </w:r>
            <w:r w:rsidRPr="00DF383E">
              <w:rPr>
                <w:rFonts w:ascii="Times New Roman" w:hAnsi="Times New Roman"/>
                <w:sz w:val="24"/>
                <w:lang w:val="ru-RU"/>
              </w:rPr>
              <w:t xml:space="preserve">; Назначение: представление изображений товаров; Поля: </w:t>
            </w:r>
            <w:r w:rsidRPr="00DF383E">
              <w:rPr>
                <w:rFonts w:ascii="Times New Roman" w:hAnsi="Times New Roman"/>
                <w:sz w:val="24"/>
              </w:rPr>
              <w:t>id</w:t>
            </w:r>
            <w:r w:rsidRPr="00DF383E">
              <w:rPr>
                <w:rFonts w:ascii="Times New Roman" w:hAnsi="Times New Roman"/>
                <w:sz w:val="24"/>
                <w:lang w:val="ru-RU"/>
              </w:rPr>
              <w:t>, ссылка; Методы: прикрепление ссылки на изображение.</w:t>
            </w:r>
          </w:p>
        </w:tc>
      </w:tr>
      <w:tr w:rsidR="00892F1A" w:rsidRPr="00D8712E" w14:paraId="4D5B50A7" w14:textId="77777777" w:rsidTr="003F091C">
        <w:tc>
          <w:tcPr>
            <w:tcW w:w="2547" w:type="dxa"/>
          </w:tcPr>
          <w:p w14:paraId="76E3C4FE" w14:textId="6E73B2E0" w:rsidR="00892F1A" w:rsidRPr="0042416D" w:rsidRDefault="00892F1A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Commodity accounting system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Система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учёта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товаров</w:t>
            </w:r>
            <w:r w:rsidR="003F091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1B0942FB" w14:textId="52CF5B42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интеграция с бухгалтерской системой для учёта товаров и заказов; Методы: добавить заказ в систему, новый заказ, запрос товаров для публикации и данных о них, отправка товаров для публикации.</w:t>
            </w:r>
          </w:p>
        </w:tc>
      </w:tr>
      <w:tr w:rsidR="00892F1A" w:rsidRPr="00D8712E" w14:paraId="4D8717FA" w14:textId="77777777" w:rsidTr="003F091C">
        <w:tc>
          <w:tcPr>
            <w:tcW w:w="2547" w:type="dxa"/>
          </w:tcPr>
          <w:p w14:paraId="286DC920" w14:textId="5EC4CAAC" w:rsidR="00892F1A" w:rsidRPr="0042416D" w:rsidRDefault="00892F1A" w:rsidP="0042416D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Product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Publishing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Menu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</w:t>
            </w:r>
            <w:r w:rsidR="0042416D" w:rsidRPr="0042416D">
              <w:rPr>
                <w:rFonts w:ascii="Times New Roman" w:hAnsi="Times New Roman"/>
                <w:sz w:val="24"/>
              </w:rPr>
              <w:t>Меню публикации товара </w:t>
            </w:r>
            <w:r w:rsidR="003F091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16C98F31" w14:textId="1576C1E3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интерфейс для выбора товара для публикации; Методы: загрузка фотографий с ПК, проверка и редактирование описания товара.</w:t>
            </w:r>
          </w:p>
        </w:tc>
      </w:tr>
      <w:tr w:rsidR="00892F1A" w:rsidRPr="00D8712E" w14:paraId="225725A5" w14:textId="77777777" w:rsidTr="003F091C">
        <w:tc>
          <w:tcPr>
            <w:tcW w:w="2547" w:type="dxa"/>
          </w:tcPr>
          <w:p w14:paraId="243C208A" w14:textId="2C677F92" w:rsidR="00892F1A" w:rsidRPr="0042416D" w:rsidRDefault="00892F1A" w:rsidP="0042416D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Product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Photo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Upload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Form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42416D" w:rsidRPr="0042416D">
              <w:rPr>
                <w:rFonts w:ascii="Times New Roman" w:hAnsi="Times New Roman"/>
                <w:sz w:val="24"/>
                <w:lang w:val="ru-RU"/>
              </w:rPr>
              <w:t>Форма загрузки фотографий товара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31B9073B" w14:textId="1BAF5E6A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интерфейс для загрузки фотографий товара; Методы: добавить фотографии.</w:t>
            </w:r>
          </w:p>
        </w:tc>
      </w:tr>
      <w:tr w:rsidR="00892F1A" w:rsidRPr="00D8712E" w14:paraId="0D58FBCF" w14:textId="77777777" w:rsidTr="003F091C">
        <w:tc>
          <w:tcPr>
            <w:tcW w:w="2547" w:type="dxa"/>
          </w:tcPr>
          <w:p w14:paraId="3AA37BBC" w14:textId="0650C011" w:rsidR="00892F1A" w:rsidRPr="0042416D" w:rsidRDefault="001E3760" w:rsidP="0042416D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Website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Publishing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Form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42416D" w:rsidRPr="0042416D">
              <w:rPr>
                <w:rFonts w:ascii="Times New Roman" w:hAnsi="Times New Roman"/>
                <w:sz w:val="24"/>
                <w:lang w:val="ru-RU"/>
              </w:rPr>
              <w:t>Контроллер публикации на сайте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2CCE9C90" w14:textId="219789F8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интерфейс для выбора товара для публикации; Методы: выбрать товар для публикации.</w:t>
            </w:r>
          </w:p>
        </w:tc>
      </w:tr>
      <w:tr w:rsidR="00892F1A" w:rsidRPr="00D8712E" w14:paraId="4BC7F600" w14:textId="77777777" w:rsidTr="003F091C">
        <w:tc>
          <w:tcPr>
            <w:tcW w:w="2547" w:type="dxa"/>
          </w:tcPr>
          <w:p w14:paraId="5FC3543D" w14:textId="2C31A88B" w:rsidR="00892F1A" w:rsidRPr="0042416D" w:rsidRDefault="001E3760" w:rsidP="0042416D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Authorization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Fo</w:t>
            </w:r>
            <w:r w:rsidR="003F091C" w:rsidRPr="0042416D">
              <w:rPr>
                <w:rFonts w:ascii="Times New Roman" w:hAnsi="Times New Roman"/>
                <w:sz w:val="24"/>
              </w:rPr>
              <w:t>r</w:t>
            </w:r>
            <w:r w:rsidRPr="0042416D">
              <w:rPr>
                <w:rFonts w:ascii="Times New Roman" w:hAnsi="Times New Roman"/>
                <w:sz w:val="24"/>
              </w:rPr>
              <w:t>m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</w:t>
            </w:r>
            <w:r w:rsidR="0042416D" w:rsidRPr="0042416D">
              <w:rPr>
                <w:rFonts w:ascii="Times New Roman" w:hAnsi="Times New Roman"/>
                <w:sz w:val="24"/>
              </w:rPr>
              <w:t>Форма авторизации</w:t>
            </w:r>
            <w:r w:rsidR="003F091C" w:rsidRPr="0042416D"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6798" w:type="dxa"/>
          </w:tcPr>
          <w:p w14:paraId="6383A118" w14:textId="59EA102E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интерфейс для ввода данных авторизации пользователя; Методы: начать авторизацию</w:t>
            </w:r>
          </w:p>
        </w:tc>
      </w:tr>
      <w:tr w:rsidR="00892F1A" w:rsidRPr="00D8712E" w14:paraId="4DEE3A58" w14:textId="77777777" w:rsidTr="003F091C">
        <w:tc>
          <w:tcPr>
            <w:tcW w:w="2547" w:type="dxa"/>
          </w:tcPr>
          <w:p w14:paraId="46BC92D5" w14:textId="0F0F6CCF" w:rsidR="00892F1A" w:rsidRPr="0042416D" w:rsidRDefault="001E3760" w:rsidP="003F091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Website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Publishing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Controller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(Контроллер публикации на сайте)</w:t>
            </w:r>
          </w:p>
        </w:tc>
        <w:tc>
          <w:tcPr>
            <w:tcW w:w="6798" w:type="dxa"/>
          </w:tcPr>
          <w:p w14:paraId="4B59C52D" w14:textId="05209D6C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Control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контроль процесса публикации товаров на веб-сайте; Методы: начать авторизацию, проверка данных пользователей, выбор товара для публикации, запрос данных о товарах, добавление фотографий, обновление данных о товарах.</w:t>
            </w:r>
          </w:p>
        </w:tc>
      </w:tr>
      <w:tr w:rsidR="00892F1A" w:rsidRPr="00D8712E" w14:paraId="5B313004" w14:textId="77777777" w:rsidTr="003F091C">
        <w:tc>
          <w:tcPr>
            <w:tcW w:w="2547" w:type="dxa"/>
          </w:tcPr>
          <w:p w14:paraId="11D547F9" w14:textId="66641C76" w:rsidR="00892F1A" w:rsidRPr="0042416D" w:rsidRDefault="001E3760" w:rsidP="003F091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Search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Results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Catalog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(Интерфейс результатов поиска)</w:t>
            </w:r>
          </w:p>
        </w:tc>
        <w:tc>
          <w:tcPr>
            <w:tcW w:w="6798" w:type="dxa"/>
          </w:tcPr>
          <w:p w14:paraId="3E36E663" w14:textId="2E1A6218" w:rsidR="00892F1A" w:rsidRPr="00B83A12" w:rsidRDefault="00B83A12" w:rsidP="00B83A12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B83A12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B83A12">
              <w:rPr>
                <w:rFonts w:ascii="Times New Roman" w:hAnsi="Times New Roman"/>
                <w:sz w:val="24"/>
              </w:rPr>
              <w:t>Boundary</w:t>
            </w:r>
            <w:r w:rsidRPr="00B83A12">
              <w:rPr>
                <w:rFonts w:ascii="Times New Roman" w:hAnsi="Times New Roman"/>
                <w:sz w:val="24"/>
                <w:lang w:val="ru-RU"/>
              </w:rPr>
              <w:t>; Назначение: отображение результатов поиска; Методы: просмотр товара.</w:t>
            </w:r>
          </w:p>
        </w:tc>
      </w:tr>
      <w:tr w:rsidR="00892F1A" w:rsidRPr="00D8712E" w14:paraId="39D95DEE" w14:textId="77777777" w:rsidTr="003F091C">
        <w:tc>
          <w:tcPr>
            <w:tcW w:w="2547" w:type="dxa"/>
          </w:tcPr>
          <w:p w14:paraId="505CBB50" w14:textId="0CFB9293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Search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Field</w:t>
            </w:r>
            <w:r w:rsidR="00B83A12" w:rsidRPr="0042416D">
              <w:rPr>
                <w:rFonts w:ascii="Times New Roman" w:hAnsi="Times New Roman"/>
                <w:sz w:val="24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(Поле поиска)</w:t>
            </w:r>
          </w:p>
        </w:tc>
        <w:tc>
          <w:tcPr>
            <w:tcW w:w="6798" w:type="dxa"/>
          </w:tcPr>
          <w:p w14:paraId="108AD9FC" w14:textId="04D44AEC" w:rsidR="00892F1A" w:rsidRPr="00B83A12" w:rsidRDefault="00B83A12" w:rsidP="00B83A12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B83A12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B83A12">
              <w:rPr>
                <w:rFonts w:ascii="Times New Roman" w:hAnsi="Times New Roman"/>
                <w:sz w:val="24"/>
              </w:rPr>
              <w:t>Boundary</w:t>
            </w:r>
            <w:r w:rsidRPr="00B83A12">
              <w:rPr>
                <w:rFonts w:ascii="Times New Roman" w:hAnsi="Times New Roman"/>
                <w:sz w:val="24"/>
                <w:lang w:val="ru-RU"/>
              </w:rPr>
              <w:t>; Назначение: предоставление клиенту поля для поиска товаров; Методы: начать поиск.</w:t>
            </w:r>
          </w:p>
        </w:tc>
      </w:tr>
      <w:tr w:rsidR="00892F1A" w:rsidRPr="00D8712E" w14:paraId="48EB1512" w14:textId="77777777" w:rsidTr="003F091C">
        <w:tc>
          <w:tcPr>
            <w:tcW w:w="2547" w:type="dxa"/>
          </w:tcPr>
          <w:p w14:paraId="4001482E" w14:textId="724AA55C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lastRenderedPageBreak/>
              <w:t>Main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</w:rPr>
              <w:t xml:space="preserve"> (Основной интерфейс)</w:t>
            </w:r>
          </w:p>
        </w:tc>
        <w:tc>
          <w:tcPr>
            <w:tcW w:w="6798" w:type="dxa"/>
          </w:tcPr>
          <w:p w14:paraId="0C3ADADD" w14:textId="38EA2EFA" w:rsidR="00892F1A" w:rsidRPr="00B83A12" w:rsidRDefault="00B83A12" w:rsidP="00B83A12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B83A12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B83A12">
              <w:rPr>
                <w:rFonts w:ascii="Times New Roman" w:hAnsi="Times New Roman"/>
                <w:sz w:val="24"/>
              </w:rPr>
              <w:t>Boundary</w:t>
            </w:r>
            <w:r w:rsidRPr="00B83A12">
              <w:rPr>
                <w:rFonts w:ascii="Times New Roman" w:hAnsi="Times New Roman"/>
                <w:sz w:val="24"/>
                <w:lang w:val="ru-RU"/>
              </w:rPr>
              <w:t>; Назначение: отображение основной страницы веб-сайта для клиента; Методы: открыть каталог товаров.</w:t>
            </w:r>
          </w:p>
        </w:tc>
      </w:tr>
      <w:tr w:rsidR="00892F1A" w:rsidRPr="00D8712E" w14:paraId="5B8203EB" w14:textId="77777777" w:rsidTr="003F091C">
        <w:tc>
          <w:tcPr>
            <w:tcW w:w="2547" w:type="dxa"/>
          </w:tcPr>
          <w:p w14:paraId="154A0540" w14:textId="6C7975D4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P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r</w:t>
            </w:r>
            <w:r w:rsidRPr="0042416D">
              <w:rPr>
                <w:rFonts w:ascii="Times New Roman" w:hAnsi="Times New Roman"/>
                <w:sz w:val="24"/>
              </w:rPr>
              <w:t>oducts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Subcategory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(Интерфейс подкатегорий товаров)</w:t>
            </w:r>
          </w:p>
        </w:tc>
        <w:tc>
          <w:tcPr>
            <w:tcW w:w="6798" w:type="dxa"/>
          </w:tcPr>
          <w:p w14:paraId="53B82C22" w14:textId="28DA44CC" w:rsidR="00892F1A" w:rsidRPr="00B83A12" w:rsidRDefault="00B83A12" w:rsidP="00B83A12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B83A12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B83A12">
              <w:rPr>
                <w:rFonts w:ascii="Times New Roman" w:hAnsi="Times New Roman"/>
                <w:sz w:val="24"/>
              </w:rPr>
              <w:t>Boundary</w:t>
            </w:r>
            <w:r w:rsidRPr="00B83A12">
              <w:rPr>
                <w:rFonts w:ascii="Times New Roman" w:hAnsi="Times New Roman"/>
                <w:sz w:val="24"/>
                <w:lang w:val="ru-RU"/>
              </w:rPr>
              <w:t>; Назначение: отображение подкатегорий выбранной категории товаров; Методы: просмотр товаров.</w:t>
            </w:r>
          </w:p>
        </w:tc>
      </w:tr>
      <w:tr w:rsidR="00892F1A" w:rsidRPr="00D8712E" w14:paraId="59B73F4F" w14:textId="77777777" w:rsidTr="003F091C">
        <w:tc>
          <w:tcPr>
            <w:tcW w:w="2547" w:type="dxa"/>
          </w:tcPr>
          <w:p w14:paraId="7CA3055B" w14:textId="2ED2857E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P</w:t>
            </w:r>
            <w:r w:rsidR="003F091C" w:rsidRPr="0042416D">
              <w:rPr>
                <w:rFonts w:ascii="Times New Roman" w:hAnsi="Times New Roman"/>
                <w:sz w:val="24"/>
              </w:rPr>
              <w:t>r</w:t>
            </w:r>
            <w:r w:rsidRPr="0042416D">
              <w:rPr>
                <w:rFonts w:ascii="Times New Roman" w:hAnsi="Times New Roman"/>
                <w:sz w:val="24"/>
              </w:rPr>
              <w:t>oduct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Catalog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View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(Интерфейс каталога товаров)</w:t>
            </w:r>
          </w:p>
        </w:tc>
        <w:tc>
          <w:tcPr>
            <w:tcW w:w="6798" w:type="dxa"/>
          </w:tcPr>
          <w:p w14:paraId="151174B7" w14:textId="1BB3BC7B" w:rsidR="00892F1A" w:rsidRPr="00B83A12" w:rsidRDefault="00B83A12" w:rsidP="00B83A12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B83A12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B83A12">
              <w:rPr>
                <w:rFonts w:ascii="Times New Roman" w:hAnsi="Times New Roman"/>
                <w:sz w:val="24"/>
              </w:rPr>
              <w:t>Boundary</w:t>
            </w:r>
            <w:r w:rsidRPr="00B83A12">
              <w:rPr>
                <w:rFonts w:ascii="Times New Roman" w:hAnsi="Times New Roman"/>
                <w:sz w:val="24"/>
                <w:lang w:val="ru-RU"/>
              </w:rPr>
              <w:t>; Назначение: отображение списка категорий товаров; Методы: открыть каталог, открыть подкатегорию каталога.</w:t>
            </w:r>
          </w:p>
        </w:tc>
      </w:tr>
      <w:tr w:rsidR="00892F1A" w:rsidRPr="00D8712E" w14:paraId="5EAF96B2" w14:textId="77777777" w:rsidTr="003F091C">
        <w:tc>
          <w:tcPr>
            <w:tcW w:w="2547" w:type="dxa"/>
          </w:tcPr>
          <w:p w14:paraId="764C8AD0" w14:textId="0D902AE0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Search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>&amp;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Catalog</w:t>
            </w:r>
            <w:r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Controller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(Контроллер поиска и каталога)</w:t>
            </w:r>
          </w:p>
        </w:tc>
        <w:tc>
          <w:tcPr>
            <w:tcW w:w="6798" w:type="dxa"/>
          </w:tcPr>
          <w:p w14:paraId="717633D6" w14:textId="66D7B1DC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Control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управление процессом поиска и работы с каталогом; Методы: запрос каталога, открыть каталог, открыть подкатегорию каталога, запрос данных о товарах, вывести сообщение о неудачном поиске.</w:t>
            </w:r>
          </w:p>
        </w:tc>
      </w:tr>
      <w:tr w:rsidR="00892F1A" w:rsidRPr="00D8712E" w14:paraId="6B5F4538" w14:textId="77777777" w:rsidTr="003F091C">
        <w:tc>
          <w:tcPr>
            <w:tcW w:w="2547" w:type="dxa"/>
          </w:tcPr>
          <w:p w14:paraId="51E34C22" w14:textId="646D12F7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Order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Form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(Форма оформления заказа)</w:t>
            </w:r>
          </w:p>
        </w:tc>
        <w:tc>
          <w:tcPr>
            <w:tcW w:w="6798" w:type="dxa"/>
          </w:tcPr>
          <w:p w14:paraId="17EC9D67" w14:textId="521F5D44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отображение формы для оформления заказа; Методы: оформить заказ.</w:t>
            </w:r>
          </w:p>
        </w:tc>
      </w:tr>
      <w:tr w:rsidR="00892F1A" w:rsidRPr="00D8712E" w14:paraId="3A5E1A63" w14:textId="77777777" w:rsidTr="003F091C">
        <w:tc>
          <w:tcPr>
            <w:tcW w:w="2547" w:type="dxa"/>
          </w:tcPr>
          <w:p w14:paraId="0DD4E39C" w14:textId="790F968A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Shopping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Cart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</w:rPr>
              <w:t>Корзина покупок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3B2CA260" w14:textId="554F3338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интерфейс для отображения корзины покупок; Методы: начать оформление.</w:t>
            </w:r>
          </w:p>
        </w:tc>
      </w:tr>
      <w:tr w:rsidR="00892F1A" w:rsidRPr="00D8712E" w14:paraId="421A2ED7" w14:textId="77777777" w:rsidTr="003F091C">
        <w:tc>
          <w:tcPr>
            <w:tcW w:w="2547" w:type="dxa"/>
          </w:tcPr>
          <w:p w14:paraId="6A32FF1C" w14:textId="2D765993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Product</w:t>
            </w:r>
            <w:r w:rsidR="00B83A12" w:rsidRPr="0042416D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42416D">
              <w:rPr>
                <w:rFonts w:ascii="Times New Roman" w:hAnsi="Times New Roman"/>
                <w:sz w:val="24"/>
              </w:rPr>
              <w:t>Page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</w:rPr>
              <w:t>Страница товара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4171B42E" w14:textId="137798ED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Boundary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отображение подробной информации о товаре; Методы: добавить в корзину.</w:t>
            </w:r>
          </w:p>
        </w:tc>
      </w:tr>
      <w:tr w:rsidR="00892F1A" w:rsidRPr="00D8712E" w14:paraId="6CFF9661" w14:textId="77777777" w:rsidTr="003F091C">
        <w:tc>
          <w:tcPr>
            <w:tcW w:w="2547" w:type="dxa"/>
          </w:tcPr>
          <w:p w14:paraId="3EC8719C" w14:textId="72479603" w:rsidR="00892F1A" w:rsidRPr="0042416D" w:rsidRDefault="008E2411" w:rsidP="003F091C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42416D">
              <w:rPr>
                <w:rFonts w:ascii="Times New Roman" w:hAnsi="Times New Roman"/>
                <w:sz w:val="24"/>
              </w:rPr>
              <w:t>Order Controller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="003F091C" w:rsidRPr="0042416D">
              <w:rPr>
                <w:rFonts w:ascii="Times New Roman" w:hAnsi="Times New Roman"/>
                <w:sz w:val="24"/>
              </w:rPr>
              <w:t>Контроллер заказов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6798" w:type="dxa"/>
          </w:tcPr>
          <w:p w14:paraId="2ABB42D4" w14:textId="10FA0AAE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Control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управление процессом оформления и обработки заказов; Методы: добавить в корзину, оформить заказ, запрос данных клиента, создать клиента, обновление данных о заказах.</w:t>
            </w:r>
          </w:p>
        </w:tc>
      </w:tr>
      <w:tr w:rsidR="00892F1A" w:rsidRPr="00D8712E" w14:paraId="2834FC1E" w14:textId="77777777" w:rsidTr="003F091C">
        <w:tc>
          <w:tcPr>
            <w:tcW w:w="2547" w:type="dxa"/>
          </w:tcPr>
          <w:p w14:paraId="7A43D90E" w14:textId="27CFF2BD" w:rsidR="00892F1A" w:rsidRPr="0042416D" w:rsidRDefault="00892F1A" w:rsidP="003F091C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2416D">
              <w:rPr>
                <w:rFonts w:ascii="Times New Roman" w:hAnsi="Times New Roman"/>
                <w:sz w:val="24"/>
              </w:rPr>
              <w:t>IDBAccess</w:t>
            </w:r>
            <w:r w:rsidR="003F091C" w:rsidRPr="0042416D">
              <w:rPr>
                <w:rFonts w:ascii="Times New Roman" w:hAnsi="Times New Roman"/>
                <w:sz w:val="24"/>
                <w:lang w:val="ru-RU"/>
              </w:rPr>
              <w:t xml:space="preserve"> (Интерфейс доступа к базе данных)</w:t>
            </w:r>
          </w:p>
        </w:tc>
        <w:tc>
          <w:tcPr>
            <w:tcW w:w="6798" w:type="dxa"/>
          </w:tcPr>
          <w:p w14:paraId="17EADD35" w14:textId="5AA24F71" w:rsidR="00892F1A" w:rsidRPr="00B83A12" w:rsidRDefault="004F4CC7" w:rsidP="004F4CC7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4F4CC7">
              <w:rPr>
                <w:rFonts w:ascii="Times New Roman" w:hAnsi="Times New Roman"/>
                <w:sz w:val="24"/>
                <w:lang w:val="ru-RU"/>
              </w:rPr>
              <w:t xml:space="preserve">Тип: </w:t>
            </w:r>
            <w:r w:rsidRPr="004F4CC7">
              <w:rPr>
                <w:rFonts w:ascii="Times New Roman" w:hAnsi="Times New Roman"/>
                <w:sz w:val="24"/>
              </w:rPr>
              <w:t>Interface</w:t>
            </w:r>
            <w:r w:rsidRPr="004F4CC7">
              <w:rPr>
                <w:rFonts w:ascii="Times New Roman" w:hAnsi="Times New Roman"/>
                <w:sz w:val="24"/>
                <w:lang w:val="ru-RU"/>
              </w:rPr>
              <w:t>; Назначение: доступ к базе данных для операций с пользователями, заказами и товарами; Методы: проверка данных пользователей, запрос данных клиента, создать клиента, обновление данных о заказах и товарах, запрос каталога.</w:t>
            </w:r>
          </w:p>
        </w:tc>
      </w:tr>
    </w:tbl>
    <w:p w14:paraId="1556136B" w14:textId="0FEF5875" w:rsidR="003875A5" w:rsidRDefault="003875A5" w:rsidP="00DD3512">
      <w:pPr>
        <w:rPr>
          <w:lang w:val="ru-RU"/>
        </w:rPr>
      </w:pPr>
      <w:r w:rsidRPr="003875A5">
        <w:rPr>
          <w:szCs w:val="28"/>
          <w:lang w:val="ru-RU"/>
        </w:rPr>
        <w:t xml:space="preserve">Диаграмма проектных классов </w:t>
      </w:r>
      <w:r w:rsidRPr="00D351F8">
        <w:rPr>
          <w:szCs w:val="28"/>
          <w:lang w:val="ru-RU"/>
        </w:rPr>
        <w:t xml:space="preserve">представлена на рисунке </w:t>
      </w:r>
      <w:r w:rsidR="000C05DE">
        <w:rPr>
          <w:szCs w:val="28"/>
          <w:lang w:val="ru-RU"/>
        </w:rPr>
        <w:t>А.</w:t>
      </w:r>
      <w:r w:rsidR="004D2FE5">
        <w:rPr>
          <w:szCs w:val="28"/>
          <w:lang w:val="ru-RU"/>
        </w:rPr>
        <w:t>37</w:t>
      </w:r>
      <w:r w:rsidR="000C05DE">
        <w:rPr>
          <w:szCs w:val="28"/>
          <w:lang w:val="ru-RU"/>
        </w:rPr>
        <w:t>.</w:t>
      </w:r>
    </w:p>
    <w:p w14:paraId="37F1D03C" w14:textId="77777777" w:rsidR="001C0D50" w:rsidRDefault="001C0D50" w:rsidP="00DD3512">
      <w:pPr>
        <w:rPr>
          <w:lang w:val="ru-RU"/>
        </w:rPr>
      </w:pPr>
    </w:p>
    <w:p w14:paraId="35A11124" w14:textId="24F51D1A" w:rsidR="00501B32" w:rsidRPr="00501B32" w:rsidRDefault="00501B32" w:rsidP="00B3437B">
      <w:pPr>
        <w:pStyle w:val="a3"/>
        <w:ind w:firstLine="0"/>
        <w:rPr>
          <w:szCs w:val="28"/>
          <w:lang w:val="ru-RU"/>
        </w:rPr>
      </w:pPr>
      <w:bookmarkStart w:id="34" w:name="_Toc189770042"/>
      <w:r w:rsidRPr="00501B32">
        <w:rPr>
          <w:szCs w:val="28"/>
          <w:lang w:val="ru-RU"/>
        </w:rPr>
        <w:t>3.2.2.</w:t>
      </w:r>
      <w:r w:rsidR="00F126ED">
        <w:rPr>
          <w:szCs w:val="28"/>
          <w:lang w:val="ru-RU"/>
        </w:rPr>
        <w:t>2</w:t>
      </w:r>
      <w:r w:rsidRPr="00501B32">
        <w:rPr>
          <w:szCs w:val="28"/>
          <w:lang w:val="ru-RU"/>
        </w:rPr>
        <w:tab/>
      </w:r>
      <w:r>
        <w:rPr>
          <w:szCs w:val="28"/>
          <w:lang w:val="ru-RU"/>
        </w:rPr>
        <w:t xml:space="preserve">Диаграмма </w:t>
      </w:r>
      <w:r w:rsidR="00EC49EE">
        <w:rPr>
          <w:szCs w:val="28"/>
          <w:lang w:val="ru-RU"/>
        </w:rPr>
        <w:t>состояний</w:t>
      </w:r>
      <w:bookmarkEnd w:id="34"/>
      <w:r>
        <w:rPr>
          <w:szCs w:val="28"/>
          <w:lang w:val="ru-RU"/>
        </w:rPr>
        <w:t xml:space="preserve"> </w:t>
      </w:r>
    </w:p>
    <w:p w14:paraId="7AD00CC7" w14:textId="77777777" w:rsidR="0056351C" w:rsidRPr="0056351C" w:rsidRDefault="0056351C" w:rsidP="0056351C">
      <w:pPr>
        <w:rPr>
          <w:lang w:val="ru-RU"/>
        </w:rPr>
      </w:pPr>
      <w:r w:rsidRPr="0056351C">
        <w:rPr>
          <w:lang w:val="ru-RU"/>
        </w:rPr>
        <w:t>Диаграмма состояний продукта отображает изменения статусов продажи и публикации товара в зависимости от его наличия и действий пользователя.</w:t>
      </w:r>
    </w:p>
    <w:p w14:paraId="1A871F4A" w14:textId="77777777" w:rsidR="0056351C" w:rsidRPr="0056351C" w:rsidRDefault="0056351C" w:rsidP="0056351C">
      <w:pPr>
        <w:rPr>
          <w:lang w:val="ru-RU"/>
        </w:rPr>
      </w:pPr>
      <w:r w:rsidRPr="0056351C">
        <w:rPr>
          <w:lang w:val="ru-RU"/>
        </w:rPr>
        <w:lastRenderedPageBreak/>
        <w:t>При добавлении нового товара в систему учёта он автоматически поступает в продажу (</w:t>
      </w:r>
      <w:r w:rsidRPr="0056351C">
        <w:t>isOnSale</w:t>
      </w:r>
      <w:r w:rsidRPr="0056351C">
        <w:rPr>
          <w:lang w:val="ru-RU"/>
        </w:rPr>
        <w:t xml:space="preserve">: </w:t>
      </w:r>
      <w:r w:rsidRPr="0056351C">
        <w:t>true</w:t>
      </w:r>
      <w:r w:rsidRPr="0056351C">
        <w:rPr>
          <w:lang w:val="ru-RU"/>
        </w:rPr>
        <w:t>) и становится доступным для публикации (</w:t>
      </w:r>
      <w:r w:rsidRPr="0056351C">
        <w:t>isPublished</w:t>
      </w:r>
      <w:r w:rsidRPr="0056351C">
        <w:rPr>
          <w:lang w:val="ru-RU"/>
        </w:rPr>
        <w:t xml:space="preserve">: </w:t>
      </w:r>
      <w:r w:rsidRPr="0056351C">
        <w:t>false</w:t>
      </w:r>
      <w:r w:rsidRPr="0056351C">
        <w:rPr>
          <w:lang w:val="ru-RU"/>
        </w:rPr>
        <w:t>). Нажатие кнопки «Опубликовать» делает товар видимым на сайте (</w:t>
      </w:r>
      <w:r w:rsidRPr="0056351C">
        <w:t>isPublished</w:t>
      </w:r>
      <w:r w:rsidRPr="0056351C">
        <w:rPr>
          <w:lang w:val="ru-RU"/>
        </w:rPr>
        <w:t xml:space="preserve">: </w:t>
      </w:r>
      <w:r w:rsidRPr="0056351C">
        <w:t>true</w:t>
      </w:r>
      <w:r w:rsidRPr="0056351C">
        <w:rPr>
          <w:lang w:val="ru-RU"/>
        </w:rPr>
        <w:t>).</w:t>
      </w:r>
    </w:p>
    <w:p w14:paraId="4CC80A10" w14:textId="77777777" w:rsidR="0056351C" w:rsidRPr="003F73C9" w:rsidRDefault="0056351C" w:rsidP="0056351C">
      <w:pPr>
        <w:rPr>
          <w:lang w:val="ru-RU"/>
        </w:rPr>
      </w:pPr>
      <w:r w:rsidRPr="0056351C">
        <w:rPr>
          <w:lang w:val="ru-RU"/>
        </w:rPr>
        <w:t>Если количество товара становится меньше одной единицы, он автоматически снимается с продажи (</w:t>
      </w:r>
      <w:r w:rsidRPr="0056351C">
        <w:t>isOnSale</w:t>
      </w:r>
      <w:r w:rsidRPr="0056351C">
        <w:rPr>
          <w:lang w:val="ru-RU"/>
        </w:rPr>
        <w:t xml:space="preserve">: </w:t>
      </w:r>
      <w:r w:rsidRPr="0056351C">
        <w:t>false</w:t>
      </w:r>
      <w:r w:rsidRPr="0056351C">
        <w:rPr>
          <w:lang w:val="ru-RU"/>
        </w:rPr>
        <w:t>) и уходит с публикации (</w:t>
      </w:r>
      <w:r w:rsidRPr="0056351C">
        <w:t>isPublished</w:t>
      </w:r>
      <w:r w:rsidRPr="0056351C">
        <w:rPr>
          <w:lang w:val="ru-RU"/>
        </w:rPr>
        <w:t xml:space="preserve">: </w:t>
      </w:r>
      <w:r w:rsidRPr="0056351C">
        <w:t>false</w:t>
      </w:r>
      <w:r w:rsidRPr="0056351C">
        <w:rPr>
          <w:lang w:val="ru-RU"/>
        </w:rPr>
        <w:t xml:space="preserve">). </w:t>
      </w:r>
      <w:r w:rsidRPr="003F73C9">
        <w:rPr>
          <w:lang w:val="ru-RU"/>
        </w:rPr>
        <w:t>При пополнении товара до одной единицы и более, система проверяет, был ли он ранее опубликован. Если да, товар автоматически возвращается в опубликованное состояние (</w:t>
      </w:r>
      <w:r w:rsidRPr="0056351C">
        <w:t>isPublished</w:t>
      </w:r>
      <w:r w:rsidRPr="003F73C9">
        <w:rPr>
          <w:lang w:val="ru-RU"/>
        </w:rPr>
        <w:t xml:space="preserve">: </w:t>
      </w:r>
      <w:r w:rsidRPr="0056351C">
        <w:t>true</w:t>
      </w:r>
      <w:r w:rsidRPr="003F73C9">
        <w:rPr>
          <w:lang w:val="ru-RU"/>
        </w:rPr>
        <w:t>) и становится доступным для продажи (</w:t>
      </w:r>
      <w:r w:rsidRPr="0056351C">
        <w:t>isOnSale</w:t>
      </w:r>
      <w:r w:rsidRPr="003F73C9">
        <w:rPr>
          <w:lang w:val="ru-RU"/>
        </w:rPr>
        <w:t xml:space="preserve">: </w:t>
      </w:r>
      <w:r w:rsidRPr="0056351C">
        <w:t>true</w:t>
      </w:r>
      <w:r w:rsidRPr="003F73C9">
        <w:rPr>
          <w:lang w:val="ru-RU"/>
        </w:rPr>
        <w:t>).</w:t>
      </w:r>
    </w:p>
    <w:p w14:paraId="3136D9C9" w14:textId="77777777" w:rsidR="0056351C" w:rsidRPr="003F73C9" w:rsidRDefault="0056351C" w:rsidP="0056351C">
      <w:pPr>
        <w:rPr>
          <w:lang w:val="ru-RU"/>
        </w:rPr>
      </w:pPr>
      <w:r w:rsidRPr="003F73C9">
        <w:rPr>
          <w:lang w:val="ru-RU"/>
        </w:rPr>
        <w:t xml:space="preserve">Пользователь также может вручную снять товар с публикации кнопкой «Убрать», изменив статус </w:t>
      </w:r>
      <w:r w:rsidRPr="0056351C">
        <w:t>isPublished</w:t>
      </w:r>
      <w:r w:rsidRPr="003F73C9">
        <w:rPr>
          <w:lang w:val="ru-RU"/>
        </w:rPr>
        <w:t xml:space="preserve"> на </w:t>
      </w:r>
      <w:r w:rsidRPr="0056351C">
        <w:t>false</w:t>
      </w:r>
      <w:r w:rsidRPr="003F73C9">
        <w:rPr>
          <w:lang w:val="ru-RU"/>
        </w:rPr>
        <w:t>, при этом товар остаётся в продаже.</w:t>
      </w:r>
    </w:p>
    <w:p w14:paraId="0F7709F1" w14:textId="7523B915" w:rsidR="003875A5" w:rsidRDefault="0056351C" w:rsidP="003875A5">
      <w:pPr>
        <w:rPr>
          <w:lang w:val="ru-RU"/>
        </w:rPr>
      </w:pPr>
      <w:r w:rsidRPr="003F73C9">
        <w:rPr>
          <w:lang w:val="ru-RU"/>
        </w:rPr>
        <w:t>Такая схема обеспечивает автоматизацию и удобное управление товарами в интернет-магазине.</w:t>
      </w:r>
      <w:r>
        <w:rPr>
          <w:lang w:val="ru-RU"/>
        </w:rPr>
        <w:t xml:space="preserve"> </w:t>
      </w:r>
      <w:r w:rsidR="003875A5" w:rsidRPr="003875A5">
        <w:rPr>
          <w:lang w:val="ru-RU"/>
        </w:rPr>
        <w:t xml:space="preserve">Диаграмма состояний </w:t>
      </w:r>
      <w:r w:rsidR="003875A5" w:rsidRPr="003875A5">
        <w:t>Product</w:t>
      </w:r>
      <w:r w:rsidR="003875A5" w:rsidRPr="003875A5">
        <w:rPr>
          <w:lang w:val="ru-RU"/>
        </w:rPr>
        <w:t xml:space="preserve"> представлена на рисунке </w:t>
      </w:r>
      <w:r w:rsidR="007625CE">
        <w:rPr>
          <w:lang w:val="ru-RU"/>
        </w:rPr>
        <w:t>7</w:t>
      </w:r>
      <w:r w:rsidR="003875A5" w:rsidRPr="003875A5">
        <w:rPr>
          <w:lang w:val="ru-RU"/>
        </w:rPr>
        <w:t>.</w:t>
      </w:r>
    </w:p>
    <w:p w14:paraId="7A160891" w14:textId="2B0A8994" w:rsidR="001C0D50" w:rsidRPr="003875A5" w:rsidRDefault="008527E7" w:rsidP="00E953C6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4CCA6E" wp14:editId="65A23CBF">
            <wp:extent cx="5940425" cy="314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C07" w14:textId="3FE52764" w:rsidR="001C0D50" w:rsidRPr="003875A5" w:rsidRDefault="001C0D50" w:rsidP="001C0D50">
      <w:pPr>
        <w:jc w:val="center"/>
        <w:rPr>
          <w:lang w:val="ru-RU"/>
        </w:rPr>
      </w:pPr>
      <w:r>
        <w:rPr>
          <w:lang w:val="ru-RU"/>
        </w:rPr>
        <w:t>Рисунок</w:t>
      </w:r>
      <w:r w:rsidR="001E654D">
        <w:rPr>
          <w:lang w:val="ru-RU"/>
        </w:rPr>
        <w:t xml:space="preserve"> </w:t>
      </w:r>
      <w:r w:rsidR="007625CE">
        <w:rPr>
          <w:lang w:val="ru-RU"/>
        </w:rPr>
        <w:t>7</w:t>
      </w:r>
      <w:r>
        <w:rPr>
          <w:lang w:val="ru-RU"/>
        </w:rPr>
        <w:t xml:space="preserve"> – Диаграмма состояний </w:t>
      </w:r>
      <w:r>
        <w:t>Product</w:t>
      </w:r>
    </w:p>
    <w:p w14:paraId="285FB100" w14:textId="77777777" w:rsidR="001C0D50" w:rsidRPr="00501B32" w:rsidRDefault="001C0D50" w:rsidP="00DD3512">
      <w:pPr>
        <w:rPr>
          <w:lang w:val="ru-RU"/>
        </w:rPr>
      </w:pPr>
    </w:p>
    <w:p w14:paraId="1222E31C" w14:textId="0816A4B5" w:rsidR="00C4713B" w:rsidRPr="003F73C9" w:rsidRDefault="00B3437B" w:rsidP="00B3437B">
      <w:pPr>
        <w:pStyle w:val="a3"/>
        <w:ind w:firstLine="0"/>
        <w:rPr>
          <w:szCs w:val="28"/>
          <w:lang w:val="ru-RU"/>
        </w:rPr>
      </w:pPr>
      <w:bookmarkStart w:id="35" w:name="_Toc189770043"/>
      <w:r w:rsidRPr="003F73C9">
        <w:rPr>
          <w:szCs w:val="28"/>
          <w:lang w:val="ru-RU"/>
        </w:rPr>
        <w:t>3.2.2.</w:t>
      </w:r>
      <w:r w:rsidR="00F126ED">
        <w:rPr>
          <w:szCs w:val="28"/>
          <w:lang w:val="ru-RU"/>
        </w:rPr>
        <w:t>3</w:t>
      </w:r>
      <w:r w:rsidRPr="003F73C9">
        <w:rPr>
          <w:szCs w:val="28"/>
          <w:lang w:val="ru-RU"/>
        </w:rPr>
        <w:tab/>
        <w:t>База данных</w:t>
      </w:r>
      <w:bookmarkEnd w:id="35"/>
    </w:p>
    <w:p w14:paraId="7508226A" w14:textId="30FCB8A5" w:rsidR="00F1681A" w:rsidRPr="00D351F8" w:rsidRDefault="00F1681A" w:rsidP="00DD3512">
      <w:r w:rsidRPr="003F73C9">
        <w:rPr>
          <w:lang w:val="ru-RU"/>
        </w:rPr>
        <w:lastRenderedPageBreak/>
        <w:t xml:space="preserve">Таблицы базы данных включают </w:t>
      </w:r>
      <w:r w:rsidRPr="00F1681A">
        <w:t>ProductCatalog</w:t>
      </w:r>
      <w:r w:rsidRPr="003F73C9">
        <w:rPr>
          <w:lang w:val="ru-RU"/>
        </w:rPr>
        <w:t xml:space="preserve"> (Каталог товаров), </w:t>
      </w:r>
      <w:r w:rsidRPr="00F1681A">
        <w:t>MainSubcategory</w:t>
      </w:r>
      <w:r w:rsidRPr="003F73C9">
        <w:rPr>
          <w:lang w:val="ru-RU"/>
        </w:rPr>
        <w:t xml:space="preserve"> (Основная подкатегория), </w:t>
      </w:r>
      <w:r w:rsidRPr="00F1681A">
        <w:t>ManufacturerCompany</w:t>
      </w:r>
      <w:r w:rsidRPr="003F73C9">
        <w:rPr>
          <w:lang w:val="ru-RU"/>
        </w:rPr>
        <w:t xml:space="preserve"> (Фирма-изготовитель), </w:t>
      </w:r>
      <w:r w:rsidRPr="00F1681A">
        <w:t>Location</w:t>
      </w:r>
      <w:r w:rsidRPr="003F73C9">
        <w:rPr>
          <w:lang w:val="ru-RU"/>
        </w:rPr>
        <w:t xml:space="preserve"> (Магазин), </w:t>
      </w:r>
      <w:r w:rsidRPr="00F1681A">
        <w:t>ProductAttribute</w:t>
      </w:r>
      <w:r w:rsidRPr="003F73C9">
        <w:rPr>
          <w:lang w:val="ru-RU"/>
        </w:rPr>
        <w:t xml:space="preserve"> (Атрибут товара), </w:t>
      </w:r>
      <w:r w:rsidRPr="00F1681A">
        <w:t>Image</w:t>
      </w:r>
      <w:r w:rsidRPr="003F73C9">
        <w:rPr>
          <w:lang w:val="ru-RU"/>
        </w:rPr>
        <w:t xml:space="preserve"> (Изображение), </w:t>
      </w:r>
      <w:r w:rsidRPr="00F1681A">
        <w:t>Product</w:t>
      </w:r>
      <w:r w:rsidRPr="003F73C9">
        <w:rPr>
          <w:lang w:val="ru-RU"/>
        </w:rPr>
        <w:t xml:space="preserve"> (Товар), </w:t>
      </w:r>
      <w:r w:rsidRPr="00F1681A">
        <w:t>Order</w:t>
      </w:r>
      <w:r w:rsidRPr="003F73C9">
        <w:rPr>
          <w:lang w:val="ru-RU"/>
        </w:rPr>
        <w:t xml:space="preserve"> (Заказ), </w:t>
      </w:r>
      <w:r w:rsidRPr="00F1681A">
        <w:t>TableClient</w:t>
      </w:r>
      <w:r w:rsidRPr="003F73C9">
        <w:rPr>
          <w:lang w:val="ru-RU"/>
        </w:rPr>
        <w:t xml:space="preserve"> (Клиент), </w:t>
      </w:r>
      <w:r w:rsidRPr="00F1681A">
        <w:t>TableUsers</w:t>
      </w:r>
      <w:r w:rsidRPr="003F73C9">
        <w:rPr>
          <w:lang w:val="ru-RU"/>
        </w:rPr>
        <w:t xml:space="preserve"> (Пользователи). </w:t>
      </w:r>
      <w:r w:rsidRPr="00F1681A">
        <w:t xml:space="preserve">Описание таблиц представлено в таблицах </w:t>
      </w:r>
      <w:r w:rsidR="00762933">
        <w:rPr>
          <w:lang w:val="ru-RU"/>
        </w:rPr>
        <w:t>7</w:t>
      </w:r>
      <w:r w:rsidRPr="00F1681A">
        <w:t xml:space="preserve"> – 1</w:t>
      </w:r>
      <w:r w:rsidR="00762933">
        <w:rPr>
          <w:lang w:val="ru-RU"/>
        </w:rPr>
        <w:t>6</w:t>
      </w:r>
      <w:r w:rsidRPr="00F1681A">
        <w:t>.</w:t>
      </w:r>
    </w:p>
    <w:p w14:paraId="46852DA2" w14:textId="23CDF429" w:rsidR="00222592" w:rsidRPr="00D351F8" w:rsidRDefault="00222592" w:rsidP="00917E78">
      <w:pPr>
        <w:pStyle w:val="Caption"/>
        <w:keepNext/>
        <w:rPr>
          <w:szCs w:val="28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</w:t>
      </w:r>
      <w:r w:rsidR="00C64F16">
        <w:rPr>
          <w:szCs w:val="28"/>
          <w:lang w:val="ru-RU"/>
        </w:rPr>
        <w:t>7</w:t>
      </w:r>
      <w:r w:rsidRPr="00D351F8">
        <w:rPr>
          <w:szCs w:val="28"/>
        </w:rPr>
        <w:t xml:space="preserve"> – Таблица «ProductCatalog»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6"/>
        <w:gridCol w:w="3434"/>
        <w:gridCol w:w="1930"/>
        <w:gridCol w:w="2335"/>
      </w:tblGrid>
      <w:tr w:rsidR="00222592" w:rsidRPr="00341B41" w14:paraId="4F42D7CA" w14:textId="77777777" w:rsidTr="00CD6FA8">
        <w:tc>
          <w:tcPr>
            <w:tcW w:w="1668" w:type="dxa"/>
          </w:tcPr>
          <w:p w14:paraId="1CEAD580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780D4213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1985" w:type="dxa"/>
          </w:tcPr>
          <w:p w14:paraId="2FACC40C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75" w:type="dxa"/>
          </w:tcPr>
          <w:p w14:paraId="11E9BEA1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222592" w:rsidRPr="00341B41" w14:paraId="7F9D8E88" w14:textId="77777777" w:rsidTr="00CD6FA8">
        <w:tc>
          <w:tcPr>
            <w:tcW w:w="1668" w:type="dxa"/>
          </w:tcPr>
          <w:p w14:paraId="525D4E27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608C0BFA" w14:textId="06F64CA7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Уникальный идентификатор каталога</w:t>
            </w:r>
          </w:p>
        </w:tc>
        <w:tc>
          <w:tcPr>
            <w:tcW w:w="1985" w:type="dxa"/>
          </w:tcPr>
          <w:p w14:paraId="1008E629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77B45F8B" w14:textId="73940175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5DC23CA6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222592" w:rsidRPr="00341B41" w14:paraId="7630372F" w14:textId="77777777" w:rsidTr="00CD6FA8">
        <w:tc>
          <w:tcPr>
            <w:tcW w:w="1668" w:type="dxa"/>
          </w:tcPr>
          <w:p w14:paraId="5A71FCA1" w14:textId="6EFA7F33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61F584D4" w14:textId="65532EE6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Название каталога товаров</w:t>
            </w:r>
          </w:p>
        </w:tc>
        <w:tc>
          <w:tcPr>
            <w:tcW w:w="1985" w:type="dxa"/>
          </w:tcPr>
          <w:p w14:paraId="22F598C7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42F2C304" w14:textId="2AA3D0AA" w:rsidR="00222592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1C3A82" w:rsidRPr="00341B41" w14:paraId="2E097B80" w14:textId="77777777" w:rsidTr="00CD6FA8">
        <w:tc>
          <w:tcPr>
            <w:tcW w:w="1668" w:type="dxa"/>
          </w:tcPr>
          <w:p w14:paraId="32C1F1E6" w14:textId="1B42CEEF" w:rsidR="001C3A82" w:rsidRPr="00D33F5B" w:rsidRDefault="001C3A82" w:rsidP="001C3A82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main subcategory</w:t>
            </w:r>
          </w:p>
        </w:tc>
        <w:tc>
          <w:tcPr>
            <w:tcW w:w="3543" w:type="dxa"/>
          </w:tcPr>
          <w:p w14:paraId="5569C6B7" w14:textId="241E66E7" w:rsidR="001C3A82" w:rsidRPr="003F73C9" w:rsidRDefault="001C3A82" w:rsidP="001C3A82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Связь с </w:t>
            </w: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>категориями</w:t>
            </w: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>, принадлежащими данному каталогу</w:t>
            </w:r>
          </w:p>
        </w:tc>
        <w:tc>
          <w:tcPr>
            <w:tcW w:w="1985" w:type="dxa"/>
          </w:tcPr>
          <w:p w14:paraId="55F9433B" w14:textId="685BBFFC" w:rsidR="001C3A82" w:rsidRPr="00D33F5B" w:rsidRDefault="001C3A82" w:rsidP="001C3A82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569505B9" w14:textId="32CC2318" w:rsidR="001C3A82" w:rsidRPr="00D33F5B" w:rsidRDefault="001C3A82" w:rsidP="001C3A82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</w:tbl>
    <w:p w14:paraId="7E924D11" w14:textId="75DE7785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</w:t>
      </w:r>
      <w:r w:rsidR="00C64F16">
        <w:rPr>
          <w:szCs w:val="28"/>
          <w:lang w:val="ru-RU"/>
        </w:rPr>
        <w:t>8</w:t>
      </w:r>
      <w:r w:rsidRPr="00917E78">
        <w:rPr>
          <w:szCs w:val="28"/>
        </w:rPr>
        <w:t xml:space="preserve"> – Таблица «MainSubcategory»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407"/>
        <w:gridCol w:w="1917"/>
        <w:gridCol w:w="2325"/>
      </w:tblGrid>
      <w:tr w:rsidR="00D33F5B" w:rsidRPr="00341B41" w14:paraId="5B5D1430" w14:textId="77777777" w:rsidTr="00CD6FA8">
        <w:tc>
          <w:tcPr>
            <w:tcW w:w="1668" w:type="dxa"/>
          </w:tcPr>
          <w:p w14:paraId="4DA3842E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1512AE0F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1985" w:type="dxa"/>
          </w:tcPr>
          <w:p w14:paraId="08AC24A8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75" w:type="dxa"/>
          </w:tcPr>
          <w:p w14:paraId="4F070524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D33F5B" w:rsidRPr="00341B41" w14:paraId="258E4F00" w14:textId="77777777" w:rsidTr="00CD6FA8">
        <w:tc>
          <w:tcPr>
            <w:tcW w:w="1668" w:type="dxa"/>
          </w:tcPr>
          <w:p w14:paraId="1CDC54AD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4BA91F27" w14:textId="5932162A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категории</w:t>
            </w:r>
          </w:p>
        </w:tc>
        <w:tc>
          <w:tcPr>
            <w:tcW w:w="1985" w:type="dxa"/>
          </w:tcPr>
          <w:p w14:paraId="321CFEC0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1D65CE97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65B32B3A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D33F5B" w:rsidRPr="00341B41" w14:paraId="2BD93C8D" w14:textId="77777777" w:rsidTr="00CD6FA8">
        <w:tc>
          <w:tcPr>
            <w:tcW w:w="1668" w:type="dxa"/>
          </w:tcPr>
          <w:p w14:paraId="5F79814C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536239B1" w14:textId="43244FB1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Название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категории</w:t>
            </w: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 товаров</w:t>
            </w:r>
          </w:p>
        </w:tc>
        <w:tc>
          <w:tcPr>
            <w:tcW w:w="1985" w:type="dxa"/>
          </w:tcPr>
          <w:p w14:paraId="7A4C2984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56E1B493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D33F5B" w:rsidRPr="00341B41" w14:paraId="181EF955" w14:textId="77777777" w:rsidTr="00CD6FA8">
        <w:tc>
          <w:tcPr>
            <w:tcW w:w="1668" w:type="dxa"/>
          </w:tcPr>
          <w:p w14:paraId="47F4BC32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product</w:t>
            </w:r>
          </w:p>
        </w:tc>
        <w:tc>
          <w:tcPr>
            <w:tcW w:w="3543" w:type="dxa"/>
          </w:tcPr>
          <w:p w14:paraId="12E4B53D" w14:textId="486945DA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lang w:val="ru-RU"/>
              </w:rPr>
              <w:t>Связь с товарами, принадлежащими данно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й категории</w:t>
            </w:r>
          </w:p>
        </w:tc>
        <w:tc>
          <w:tcPr>
            <w:tcW w:w="1985" w:type="dxa"/>
          </w:tcPr>
          <w:p w14:paraId="6B09AE4A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6D703182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04284656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AB7233" w:rsidRPr="00341B41" w14:paraId="7B9CC3E5" w14:textId="77777777" w:rsidTr="00CD6FA8">
        <w:tc>
          <w:tcPr>
            <w:tcW w:w="1668" w:type="dxa"/>
          </w:tcPr>
          <w:p w14:paraId="208AA814" w14:textId="3E454278" w:rsidR="00AB7233" w:rsidRPr="00D33F5B" w:rsidRDefault="00AB7233" w:rsidP="00AB7233">
            <w:pPr>
              <w:ind w:firstLine="0"/>
              <w:rPr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productCatalog</w:t>
            </w:r>
          </w:p>
        </w:tc>
        <w:tc>
          <w:tcPr>
            <w:tcW w:w="3543" w:type="dxa"/>
          </w:tcPr>
          <w:p w14:paraId="025ECADB" w14:textId="0213CC5D" w:rsidR="00AB7233" w:rsidRPr="0068177D" w:rsidRDefault="00AB7233" w:rsidP="00AB7233">
            <w:pPr>
              <w:ind w:firstLine="0"/>
              <w:rPr>
                <w:color w:val="000000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Ссылка на каталог товаров</w:t>
            </w:r>
          </w:p>
        </w:tc>
        <w:tc>
          <w:tcPr>
            <w:tcW w:w="1985" w:type="dxa"/>
          </w:tcPr>
          <w:p w14:paraId="0998E0E5" w14:textId="4C93CC4C" w:rsidR="00AB7233" w:rsidRPr="00D33F5B" w:rsidRDefault="00AB7233" w:rsidP="00AB7233">
            <w:pPr>
              <w:ind w:firstLine="0"/>
              <w:rPr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ч</w:t>
            </w:r>
            <w:r w:rsidRPr="00917E78">
              <w:rPr>
                <w:rFonts w:ascii="Times New Roman" w:hAnsi="Times New Roman"/>
                <w:sz w:val="24"/>
              </w:rPr>
              <w:t>исло</w:t>
            </w:r>
          </w:p>
        </w:tc>
        <w:tc>
          <w:tcPr>
            <w:tcW w:w="2375" w:type="dxa"/>
          </w:tcPr>
          <w:p w14:paraId="48F8608C" w14:textId="5D116883" w:rsidR="00AB7233" w:rsidRPr="00D33F5B" w:rsidRDefault="00AB7233" w:rsidP="00AB7233">
            <w:pPr>
              <w:pStyle w:val="a7"/>
              <w:ind w:firstLine="0"/>
              <w:rPr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</w:tbl>
    <w:p w14:paraId="774FEC2C" w14:textId="46FA31B7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</w:t>
      </w:r>
      <w:r w:rsidR="00C64F16">
        <w:rPr>
          <w:szCs w:val="28"/>
          <w:lang w:val="ru-RU"/>
        </w:rPr>
        <w:t>9</w:t>
      </w:r>
      <w:r w:rsidRPr="00917E78">
        <w:rPr>
          <w:szCs w:val="28"/>
        </w:rPr>
        <w:t>– Таблица «ManufacturerCompany»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9"/>
        <w:gridCol w:w="3443"/>
        <w:gridCol w:w="2067"/>
        <w:gridCol w:w="2206"/>
      </w:tblGrid>
      <w:tr w:rsidR="00CD6FA8" w:rsidRPr="00341B41" w14:paraId="3D4236F1" w14:textId="77777777" w:rsidTr="00CD6FA8">
        <w:tc>
          <w:tcPr>
            <w:tcW w:w="1668" w:type="dxa"/>
          </w:tcPr>
          <w:p w14:paraId="502439F6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18D07473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127" w:type="dxa"/>
          </w:tcPr>
          <w:p w14:paraId="101030B4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233" w:type="dxa"/>
          </w:tcPr>
          <w:p w14:paraId="58292375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CD6FA8" w:rsidRPr="00341B41" w14:paraId="130DF726" w14:textId="77777777" w:rsidTr="00CD6FA8">
        <w:tc>
          <w:tcPr>
            <w:tcW w:w="1668" w:type="dxa"/>
          </w:tcPr>
          <w:p w14:paraId="3042838F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02BDCDC9" w14:textId="617479E5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производителя</w:t>
            </w:r>
          </w:p>
        </w:tc>
        <w:tc>
          <w:tcPr>
            <w:tcW w:w="2127" w:type="dxa"/>
          </w:tcPr>
          <w:p w14:paraId="468C3A69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0CA9B64D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65C35E85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CD6FA8" w:rsidRPr="00341B41" w14:paraId="33462CCF" w14:textId="77777777" w:rsidTr="00CD6FA8">
        <w:tc>
          <w:tcPr>
            <w:tcW w:w="1668" w:type="dxa"/>
          </w:tcPr>
          <w:p w14:paraId="19CF36B0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3D71B529" w14:textId="30CF99F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Название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производителя</w:t>
            </w:r>
            <w:r w:rsidR="00762933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D33F5B">
              <w:rPr>
                <w:rFonts w:ascii="Times New Roman" w:hAnsi="Times New Roman"/>
                <w:color w:val="000000"/>
                <w:sz w:val="24"/>
              </w:rPr>
              <w:t>товаров</w:t>
            </w:r>
          </w:p>
        </w:tc>
        <w:tc>
          <w:tcPr>
            <w:tcW w:w="2127" w:type="dxa"/>
          </w:tcPr>
          <w:p w14:paraId="4E3FBAB6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233" w:type="dxa"/>
          </w:tcPr>
          <w:p w14:paraId="7DEAC9A1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CD6FA8" w:rsidRPr="00341B41" w14:paraId="0AC15B05" w14:textId="77777777" w:rsidTr="00CD6FA8">
        <w:tc>
          <w:tcPr>
            <w:tcW w:w="1668" w:type="dxa"/>
          </w:tcPr>
          <w:p w14:paraId="2631DCD7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lastRenderedPageBreak/>
              <w:t>product</w:t>
            </w:r>
          </w:p>
        </w:tc>
        <w:tc>
          <w:tcPr>
            <w:tcW w:w="3543" w:type="dxa"/>
          </w:tcPr>
          <w:p w14:paraId="61F1DD33" w14:textId="15603548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lang w:val="ru-RU"/>
              </w:rPr>
              <w:t>Связь с товарами, принадлежащими данному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производителя</w:t>
            </w:r>
          </w:p>
        </w:tc>
        <w:tc>
          <w:tcPr>
            <w:tcW w:w="2127" w:type="dxa"/>
          </w:tcPr>
          <w:p w14:paraId="16BFD71B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58ABD7A9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537D58B8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</w:tbl>
    <w:p w14:paraId="46C5ED5B" w14:textId="74C44B0D" w:rsidR="00F11CE0" w:rsidRPr="00917E78" w:rsidRDefault="00F11CE0" w:rsidP="00F11CE0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0</w:t>
      </w:r>
      <w:r w:rsidRPr="00917E78">
        <w:rPr>
          <w:szCs w:val="28"/>
        </w:rPr>
        <w:t xml:space="preserve"> – Таблица «</w:t>
      </w:r>
      <w:r w:rsidR="0068177D" w:rsidRPr="00917E78">
        <w:rPr>
          <w:szCs w:val="28"/>
        </w:rPr>
        <w:t>ProductAttribute</w:t>
      </w:r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2"/>
        <w:gridCol w:w="3434"/>
        <w:gridCol w:w="2071"/>
        <w:gridCol w:w="2208"/>
      </w:tblGrid>
      <w:tr w:rsidR="00762933" w:rsidRPr="00341B41" w14:paraId="45D41866" w14:textId="77777777" w:rsidTr="00762933">
        <w:tc>
          <w:tcPr>
            <w:tcW w:w="1668" w:type="dxa"/>
          </w:tcPr>
          <w:p w14:paraId="322F89AF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64C1DF4E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127" w:type="dxa"/>
          </w:tcPr>
          <w:p w14:paraId="7CA0A047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233" w:type="dxa"/>
          </w:tcPr>
          <w:p w14:paraId="3931C80B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762933" w:rsidRPr="00341B41" w14:paraId="7EF6E66A" w14:textId="77777777" w:rsidTr="00762933">
        <w:tc>
          <w:tcPr>
            <w:tcW w:w="1668" w:type="dxa"/>
          </w:tcPr>
          <w:p w14:paraId="74B8E90D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74D19C6B" w14:textId="254C369E" w:rsidR="00F11CE0" w:rsidRPr="0068177D" w:rsidRDefault="00F11CE0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атрибута</w:t>
            </w:r>
          </w:p>
        </w:tc>
        <w:tc>
          <w:tcPr>
            <w:tcW w:w="2127" w:type="dxa"/>
          </w:tcPr>
          <w:p w14:paraId="286AA916" w14:textId="77777777" w:rsidR="00F11CE0" w:rsidRPr="00D33F5B" w:rsidRDefault="00F11CE0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1EE58058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65797128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762933" w:rsidRPr="00341B41" w14:paraId="3389BAA5" w14:textId="77777777" w:rsidTr="00762933">
        <w:tc>
          <w:tcPr>
            <w:tcW w:w="1668" w:type="dxa"/>
          </w:tcPr>
          <w:p w14:paraId="60F27D5F" w14:textId="77777777" w:rsidR="00F11CE0" w:rsidRPr="00D33F5B" w:rsidRDefault="00F11CE0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51C091EF" w14:textId="41BE5828" w:rsidR="00F11CE0" w:rsidRPr="00D33F5B" w:rsidRDefault="00F11CE0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Название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атрибута</w:t>
            </w:r>
          </w:p>
        </w:tc>
        <w:tc>
          <w:tcPr>
            <w:tcW w:w="2127" w:type="dxa"/>
          </w:tcPr>
          <w:p w14:paraId="63AB514B" w14:textId="77777777" w:rsidR="00F11CE0" w:rsidRPr="00D33F5B" w:rsidRDefault="00F11CE0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233" w:type="dxa"/>
          </w:tcPr>
          <w:p w14:paraId="3E5A916C" w14:textId="77777777" w:rsidR="00F11CE0" w:rsidRPr="00D33F5B" w:rsidRDefault="00F11CE0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</w:tbl>
    <w:p w14:paraId="36CD8FEE" w14:textId="336A610E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1</w:t>
      </w:r>
      <w:r w:rsidRPr="00917E78">
        <w:rPr>
          <w:szCs w:val="28"/>
        </w:rPr>
        <w:t xml:space="preserve"> – Таблица «Location»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9"/>
        <w:gridCol w:w="3443"/>
        <w:gridCol w:w="2067"/>
        <w:gridCol w:w="2206"/>
      </w:tblGrid>
      <w:tr w:rsidR="00D33F5B" w:rsidRPr="00341B41" w14:paraId="17FA396A" w14:textId="77777777" w:rsidTr="00CD6FA8">
        <w:tc>
          <w:tcPr>
            <w:tcW w:w="1668" w:type="dxa"/>
          </w:tcPr>
          <w:p w14:paraId="07177162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296580DD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127" w:type="dxa"/>
          </w:tcPr>
          <w:p w14:paraId="360D63F8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233" w:type="dxa"/>
          </w:tcPr>
          <w:p w14:paraId="3AC0F816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D33F5B" w:rsidRPr="00341B41" w14:paraId="59FF3927" w14:textId="77777777" w:rsidTr="00CD6FA8">
        <w:tc>
          <w:tcPr>
            <w:tcW w:w="1668" w:type="dxa"/>
          </w:tcPr>
          <w:p w14:paraId="75794DAE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49A5F290" w14:textId="765B4DF9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местоположения</w:t>
            </w:r>
          </w:p>
        </w:tc>
        <w:tc>
          <w:tcPr>
            <w:tcW w:w="2127" w:type="dxa"/>
          </w:tcPr>
          <w:p w14:paraId="7E575CF2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7895998F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1E3107A6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D33F5B" w:rsidRPr="00341B41" w14:paraId="49B2533A" w14:textId="77777777" w:rsidTr="00CD6FA8">
        <w:tc>
          <w:tcPr>
            <w:tcW w:w="1668" w:type="dxa"/>
          </w:tcPr>
          <w:p w14:paraId="2F4082CF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58E6F96B" w14:textId="41711CDD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Название каталога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местоположения</w:t>
            </w:r>
          </w:p>
        </w:tc>
        <w:tc>
          <w:tcPr>
            <w:tcW w:w="2127" w:type="dxa"/>
          </w:tcPr>
          <w:p w14:paraId="2FFB5CE2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233" w:type="dxa"/>
          </w:tcPr>
          <w:p w14:paraId="592709DD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D33F5B" w:rsidRPr="00341B41" w14:paraId="466E6DEF" w14:textId="77777777" w:rsidTr="00CD6FA8">
        <w:tc>
          <w:tcPr>
            <w:tcW w:w="1668" w:type="dxa"/>
          </w:tcPr>
          <w:p w14:paraId="592FC025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product</w:t>
            </w:r>
          </w:p>
        </w:tc>
        <w:tc>
          <w:tcPr>
            <w:tcW w:w="3543" w:type="dxa"/>
          </w:tcPr>
          <w:p w14:paraId="17EB30BF" w14:textId="0B61F543" w:rsidR="00D33F5B" w:rsidRPr="0068177D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Связь с товарами, принадлежащими данному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местопложению</w:t>
            </w:r>
          </w:p>
        </w:tc>
        <w:tc>
          <w:tcPr>
            <w:tcW w:w="2127" w:type="dxa"/>
          </w:tcPr>
          <w:p w14:paraId="34B9D90B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58C843AD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15D92508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</w:tbl>
    <w:p w14:paraId="1E9AB04E" w14:textId="6B1E31C3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2</w:t>
      </w:r>
      <w:r w:rsidRPr="00917E78">
        <w:rPr>
          <w:szCs w:val="28"/>
        </w:rPr>
        <w:t xml:space="preserve"> – Таблица «</w:t>
      </w:r>
      <w:r w:rsidR="00F11CE0" w:rsidRPr="00917E78">
        <w:rPr>
          <w:szCs w:val="28"/>
        </w:rPr>
        <w:t>Image</w:t>
      </w:r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2"/>
        <w:gridCol w:w="3434"/>
        <w:gridCol w:w="2071"/>
        <w:gridCol w:w="2208"/>
      </w:tblGrid>
      <w:tr w:rsidR="00D33F5B" w:rsidRPr="00341B41" w14:paraId="10F04BD9" w14:textId="77777777" w:rsidTr="00CD6FA8">
        <w:tc>
          <w:tcPr>
            <w:tcW w:w="1668" w:type="dxa"/>
          </w:tcPr>
          <w:p w14:paraId="2F6A63EC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1F88286E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127" w:type="dxa"/>
          </w:tcPr>
          <w:p w14:paraId="4583D9AE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233" w:type="dxa"/>
          </w:tcPr>
          <w:p w14:paraId="6E42BA41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D33F5B" w:rsidRPr="00341B41" w14:paraId="33D301B0" w14:textId="77777777" w:rsidTr="00CD6FA8">
        <w:tc>
          <w:tcPr>
            <w:tcW w:w="1668" w:type="dxa"/>
          </w:tcPr>
          <w:p w14:paraId="6D9A7D99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5AD15882" w14:textId="50A6227B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</w:t>
            </w:r>
            <w:r w:rsidR="0068177D">
              <w:rPr>
                <w:rFonts w:ascii="Times New Roman" w:hAnsi="Times New Roman"/>
                <w:color w:val="000000"/>
                <w:sz w:val="24"/>
                <w:lang w:val="ru-RU"/>
              </w:rPr>
              <w:t>изображения</w:t>
            </w:r>
          </w:p>
        </w:tc>
        <w:tc>
          <w:tcPr>
            <w:tcW w:w="2127" w:type="dxa"/>
          </w:tcPr>
          <w:p w14:paraId="2C3D4BDE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469458EB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4423FDF9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D33F5B" w:rsidRPr="00341B41" w14:paraId="4DB94E5A" w14:textId="77777777" w:rsidTr="00CD6FA8">
        <w:tc>
          <w:tcPr>
            <w:tcW w:w="1668" w:type="dxa"/>
          </w:tcPr>
          <w:p w14:paraId="40F49AAC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543" w:type="dxa"/>
          </w:tcPr>
          <w:p w14:paraId="02DE9B3E" w14:textId="3F0FA945" w:rsidR="00D33F5B" w:rsidRPr="00D33F5B" w:rsidRDefault="0068177D" w:rsidP="00FE3143">
            <w:pPr>
              <w:ind w:firstLine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>Ссылка на изображение</w:t>
            </w:r>
          </w:p>
        </w:tc>
        <w:tc>
          <w:tcPr>
            <w:tcW w:w="2127" w:type="dxa"/>
          </w:tcPr>
          <w:p w14:paraId="30F65C70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233" w:type="dxa"/>
          </w:tcPr>
          <w:p w14:paraId="7644F008" w14:textId="77777777" w:rsidR="00D33F5B" w:rsidRPr="00D33F5B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</w:tbl>
    <w:p w14:paraId="37EE5750" w14:textId="31F902F4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3</w:t>
      </w:r>
      <w:r w:rsidRPr="00917E78">
        <w:rPr>
          <w:szCs w:val="28"/>
        </w:rPr>
        <w:t xml:space="preserve"> – Таблица «</w:t>
      </w:r>
      <w:r w:rsidR="00F11CE0" w:rsidRPr="00917E78">
        <w:rPr>
          <w:szCs w:val="28"/>
        </w:rPr>
        <w:t>Product</w:t>
      </w:r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9"/>
        <w:gridCol w:w="3782"/>
        <w:gridCol w:w="1946"/>
        <w:gridCol w:w="1938"/>
      </w:tblGrid>
      <w:tr w:rsidR="0054284D" w:rsidRPr="00341B41" w14:paraId="6BEA9F61" w14:textId="77777777" w:rsidTr="00917E78">
        <w:tc>
          <w:tcPr>
            <w:tcW w:w="1696" w:type="dxa"/>
          </w:tcPr>
          <w:p w14:paraId="4D986CE1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941" w:type="dxa"/>
          </w:tcPr>
          <w:p w14:paraId="6B95E541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1984" w:type="dxa"/>
          </w:tcPr>
          <w:p w14:paraId="7088CF91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1950" w:type="dxa"/>
          </w:tcPr>
          <w:p w14:paraId="4B8FEFAD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54284D" w:rsidRPr="00341B41" w14:paraId="0275C4EA" w14:textId="77777777" w:rsidTr="00917E78">
        <w:tc>
          <w:tcPr>
            <w:tcW w:w="1696" w:type="dxa"/>
          </w:tcPr>
          <w:p w14:paraId="22F13CC8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941" w:type="dxa"/>
          </w:tcPr>
          <w:p w14:paraId="1BB597E7" w14:textId="77777777" w:rsidR="00D33F5B" w:rsidRPr="00917E78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Уникальный идентификатор каталога</w:t>
            </w:r>
          </w:p>
        </w:tc>
        <w:tc>
          <w:tcPr>
            <w:tcW w:w="1984" w:type="dxa"/>
          </w:tcPr>
          <w:p w14:paraId="00FE5B37" w14:textId="1DA359C7" w:rsidR="00D33F5B" w:rsidRPr="00917E78" w:rsidRDefault="00D33F5B" w:rsidP="00917E78">
            <w:pPr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917E7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38FDFA3D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54284D" w:rsidRPr="00341B41" w14:paraId="50E6F4A2" w14:textId="77777777" w:rsidTr="00917E78">
        <w:tc>
          <w:tcPr>
            <w:tcW w:w="1696" w:type="dxa"/>
          </w:tcPr>
          <w:p w14:paraId="7B100046" w14:textId="77188873" w:rsidR="00D33F5B" w:rsidRPr="00917E78" w:rsidRDefault="0054284D" w:rsidP="00FE3143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manufacturer company</w:t>
            </w:r>
          </w:p>
        </w:tc>
        <w:tc>
          <w:tcPr>
            <w:tcW w:w="3941" w:type="dxa"/>
          </w:tcPr>
          <w:p w14:paraId="2FE77146" w14:textId="0FC44BEE" w:rsidR="00D33F5B" w:rsidRPr="00917E78" w:rsidRDefault="001C3A82" w:rsidP="00FE3143">
            <w:pPr>
              <w:ind w:firstLine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Ссылка на производителя </w:t>
            </w:r>
            <w:r w:rsidR="00D33F5B" w:rsidRPr="00917E78">
              <w:rPr>
                <w:rFonts w:ascii="Times New Roman" w:hAnsi="Times New Roman"/>
                <w:color w:val="000000"/>
                <w:sz w:val="24"/>
              </w:rPr>
              <w:t>товаров</w:t>
            </w:r>
          </w:p>
        </w:tc>
        <w:tc>
          <w:tcPr>
            <w:tcW w:w="1984" w:type="dxa"/>
          </w:tcPr>
          <w:p w14:paraId="5CF14DF0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950" w:type="dxa"/>
          </w:tcPr>
          <w:p w14:paraId="3047E347" w14:textId="38AA4DB9" w:rsidR="00D33F5B" w:rsidRPr="00917E78" w:rsidRDefault="00917E78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694E8C10" w14:textId="77777777" w:rsidTr="00917E78">
        <w:tc>
          <w:tcPr>
            <w:tcW w:w="1696" w:type="dxa"/>
          </w:tcPr>
          <w:p w14:paraId="4743BC86" w14:textId="6973FD2D" w:rsidR="00D33F5B" w:rsidRPr="00917E78" w:rsidRDefault="0054284D" w:rsidP="00FE3143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main subcategory</w:t>
            </w:r>
          </w:p>
        </w:tc>
        <w:tc>
          <w:tcPr>
            <w:tcW w:w="3941" w:type="dxa"/>
          </w:tcPr>
          <w:p w14:paraId="0CA43A13" w14:textId="77777777" w:rsidR="00D33F5B" w:rsidRPr="00917E78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>Связь с товарами, принадлежащими данному каталогу</w:t>
            </w:r>
          </w:p>
        </w:tc>
        <w:tc>
          <w:tcPr>
            <w:tcW w:w="1984" w:type="dxa"/>
          </w:tcPr>
          <w:p w14:paraId="2E8F34F5" w14:textId="1F533B20" w:rsidR="00D33F5B" w:rsidRPr="00917E78" w:rsidRDefault="00D33F5B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917E7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46EF66FB" w14:textId="77777777" w:rsidR="00D33F5B" w:rsidRPr="00917E7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77B53BF6" w14:textId="77777777" w:rsidTr="00917E78">
        <w:tc>
          <w:tcPr>
            <w:tcW w:w="1696" w:type="dxa"/>
          </w:tcPr>
          <w:p w14:paraId="6EE462F8" w14:textId="65B1C0A5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lastRenderedPageBreak/>
              <w:t>article</w:t>
            </w:r>
          </w:p>
        </w:tc>
        <w:tc>
          <w:tcPr>
            <w:tcW w:w="3941" w:type="dxa"/>
          </w:tcPr>
          <w:p w14:paraId="4AB5C6EB" w14:textId="49B2530D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107815">
              <w:rPr>
                <w:rFonts w:ascii="Times New Roman" w:hAnsi="Times New Roman"/>
                <w:color w:val="000000"/>
                <w:sz w:val="24"/>
              </w:rPr>
              <w:t>Артикул товара</w:t>
            </w:r>
          </w:p>
        </w:tc>
        <w:tc>
          <w:tcPr>
            <w:tcW w:w="1984" w:type="dxa"/>
          </w:tcPr>
          <w:p w14:paraId="3A9D04E8" w14:textId="4B9F7C44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950" w:type="dxa"/>
          </w:tcPr>
          <w:p w14:paraId="34D20276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341B41" w14:paraId="53913C6C" w14:textId="77777777" w:rsidTr="00917E78">
        <w:tc>
          <w:tcPr>
            <w:tcW w:w="1696" w:type="dxa"/>
          </w:tcPr>
          <w:p w14:paraId="138086E3" w14:textId="12F9C6FD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price</w:t>
            </w:r>
          </w:p>
        </w:tc>
        <w:tc>
          <w:tcPr>
            <w:tcW w:w="3941" w:type="dxa"/>
          </w:tcPr>
          <w:p w14:paraId="44C35E39" w14:textId="3F82C725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107815">
              <w:rPr>
                <w:rFonts w:ascii="Times New Roman" w:hAnsi="Times New Roman"/>
                <w:color w:val="000000"/>
                <w:sz w:val="24"/>
              </w:rPr>
              <w:t>Цена товара</w:t>
            </w:r>
          </w:p>
        </w:tc>
        <w:tc>
          <w:tcPr>
            <w:tcW w:w="1984" w:type="dxa"/>
          </w:tcPr>
          <w:p w14:paraId="16028D8C" w14:textId="7A9AB6D4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 xml:space="preserve">Целое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7AFCE95B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341B41" w14:paraId="6DCC1812" w14:textId="77777777" w:rsidTr="00917E78">
        <w:tc>
          <w:tcPr>
            <w:tcW w:w="1696" w:type="dxa"/>
          </w:tcPr>
          <w:p w14:paraId="63FA9B2E" w14:textId="1FA965A0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quantity</w:t>
            </w:r>
          </w:p>
        </w:tc>
        <w:tc>
          <w:tcPr>
            <w:tcW w:w="3941" w:type="dxa"/>
          </w:tcPr>
          <w:p w14:paraId="2020314B" w14:textId="4BC85A25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107815">
              <w:rPr>
                <w:rFonts w:ascii="Times New Roman" w:hAnsi="Times New Roman"/>
                <w:color w:val="000000"/>
                <w:sz w:val="24"/>
              </w:rPr>
              <w:t>Количество товара</w:t>
            </w:r>
          </w:p>
        </w:tc>
        <w:tc>
          <w:tcPr>
            <w:tcW w:w="1984" w:type="dxa"/>
          </w:tcPr>
          <w:p w14:paraId="0E0FCE36" w14:textId="1BE686DA" w:rsidR="0054284D" w:rsidRPr="00917E78" w:rsidRDefault="00107815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 xml:space="preserve">Целое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0F66976E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341B41" w14:paraId="7848D083" w14:textId="77777777" w:rsidTr="00917E78">
        <w:tc>
          <w:tcPr>
            <w:tcW w:w="1696" w:type="dxa"/>
          </w:tcPr>
          <w:p w14:paraId="5750F35E" w14:textId="6F5D3366" w:rsidR="0054284D" w:rsidRPr="00917E78" w:rsidRDefault="0054284D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location</w:t>
            </w:r>
          </w:p>
        </w:tc>
        <w:tc>
          <w:tcPr>
            <w:tcW w:w="3941" w:type="dxa"/>
          </w:tcPr>
          <w:p w14:paraId="5795467F" w14:textId="1C9EEE09" w:rsidR="0054284D" w:rsidRPr="00917E78" w:rsidRDefault="00917E78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>Ссылка на магазин, в котором находится товар</w:t>
            </w:r>
          </w:p>
        </w:tc>
        <w:tc>
          <w:tcPr>
            <w:tcW w:w="1984" w:type="dxa"/>
          </w:tcPr>
          <w:p w14:paraId="14BE5ED1" w14:textId="0707E604" w:rsidR="0054284D" w:rsidRPr="00917E78" w:rsidRDefault="00107815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917E7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664821E2" w14:textId="7F23B8CE" w:rsidR="0054284D" w:rsidRPr="00917E78" w:rsidRDefault="00917E7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5B3E0F26" w14:textId="77777777" w:rsidTr="00917E78">
        <w:tc>
          <w:tcPr>
            <w:tcW w:w="1696" w:type="dxa"/>
          </w:tcPr>
          <w:p w14:paraId="63F34217" w14:textId="2D51C734" w:rsidR="0054284D" w:rsidRPr="00917E78" w:rsidRDefault="0054284D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product attribute</w:t>
            </w:r>
          </w:p>
        </w:tc>
        <w:tc>
          <w:tcPr>
            <w:tcW w:w="3941" w:type="dxa"/>
          </w:tcPr>
          <w:p w14:paraId="063B6B5D" w14:textId="2E6A94F5" w:rsidR="0054284D" w:rsidRPr="00917E78" w:rsidRDefault="00917E78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Ссылка на атрибут товара</w:t>
            </w:r>
          </w:p>
        </w:tc>
        <w:tc>
          <w:tcPr>
            <w:tcW w:w="1984" w:type="dxa"/>
          </w:tcPr>
          <w:p w14:paraId="30927DB1" w14:textId="28D0FCC3" w:rsidR="0054284D" w:rsidRPr="00C64F16" w:rsidRDefault="00107815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C64F16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7EECBDE6" w14:textId="44FED44F" w:rsidR="0054284D" w:rsidRPr="00917E78" w:rsidRDefault="00917E7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56224FFD" w14:textId="77777777" w:rsidTr="00917E78">
        <w:tc>
          <w:tcPr>
            <w:tcW w:w="1696" w:type="dxa"/>
          </w:tcPr>
          <w:p w14:paraId="6278295F" w14:textId="3553EAA3" w:rsidR="0054284D" w:rsidRPr="00917E78" w:rsidRDefault="0054284D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image</w:t>
            </w:r>
          </w:p>
        </w:tc>
        <w:tc>
          <w:tcPr>
            <w:tcW w:w="3941" w:type="dxa"/>
          </w:tcPr>
          <w:p w14:paraId="36D8174D" w14:textId="752E4A8F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>Связь с таблицей с сылками на изображения товара</w:t>
            </w:r>
          </w:p>
        </w:tc>
        <w:tc>
          <w:tcPr>
            <w:tcW w:w="1984" w:type="dxa"/>
          </w:tcPr>
          <w:p w14:paraId="1B02AD22" w14:textId="5ABF201C" w:rsidR="0054284D" w:rsidRPr="00917E78" w:rsidRDefault="00107815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917E7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917E7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1950" w:type="dxa"/>
          </w:tcPr>
          <w:p w14:paraId="50B8A1C1" w14:textId="77A290CC" w:rsidR="0054284D" w:rsidRPr="00917E78" w:rsidRDefault="00107815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42F23256" w14:textId="77777777" w:rsidTr="00917E78">
        <w:tc>
          <w:tcPr>
            <w:tcW w:w="1696" w:type="dxa"/>
          </w:tcPr>
          <w:p w14:paraId="75BDA734" w14:textId="738788E9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product description</w:t>
            </w:r>
          </w:p>
        </w:tc>
        <w:tc>
          <w:tcPr>
            <w:tcW w:w="3941" w:type="dxa"/>
          </w:tcPr>
          <w:p w14:paraId="07C4757F" w14:textId="6873B697" w:rsidR="0054284D" w:rsidRPr="00917E78" w:rsidRDefault="00917E78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Описание товара</w:t>
            </w:r>
          </w:p>
        </w:tc>
        <w:tc>
          <w:tcPr>
            <w:tcW w:w="1984" w:type="dxa"/>
          </w:tcPr>
          <w:p w14:paraId="16DC4981" w14:textId="2BA0FC35" w:rsidR="0054284D" w:rsidRPr="00917E78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917E7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1950" w:type="dxa"/>
          </w:tcPr>
          <w:p w14:paraId="1BFC8E77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341B41" w14:paraId="117D4CAB" w14:textId="77777777" w:rsidTr="00917E78">
        <w:tc>
          <w:tcPr>
            <w:tcW w:w="1696" w:type="dxa"/>
          </w:tcPr>
          <w:p w14:paraId="6B9E86BF" w14:textId="77777777" w:rsidR="0054284D" w:rsidRPr="00917E78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isOnSale</w:t>
            </w:r>
          </w:p>
          <w:p w14:paraId="12C387E1" w14:textId="77777777" w:rsidR="0054284D" w:rsidRPr="00917E78" w:rsidRDefault="0054284D" w:rsidP="0054284D">
            <w:pPr>
              <w:rPr>
                <w:rFonts w:ascii="Times New Roman" w:hAnsi="Times New Roman"/>
                <w:color w:val="000000"/>
                <w:sz w:val="24"/>
              </w:rPr>
            </w:pPr>
          </w:p>
        </w:tc>
        <w:tc>
          <w:tcPr>
            <w:tcW w:w="3941" w:type="dxa"/>
          </w:tcPr>
          <w:p w14:paraId="7240740A" w14:textId="30AFAD31" w:rsidR="0054284D" w:rsidRPr="00917E78" w:rsidRDefault="00917E78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lang w:val="ru-RU"/>
              </w:rPr>
              <w:t>Признак в продаже ли товар</w:t>
            </w:r>
          </w:p>
        </w:tc>
        <w:tc>
          <w:tcPr>
            <w:tcW w:w="1984" w:type="dxa"/>
          </w:tcPr>
          <w:p w14:paraId="2DB09167" w14:textId="54DA6269" w:rsidR="0054284D" w:rsidRPr="00917E78" w:rsidRDefault="0054284D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Логический</w:t>
            </w:r>
          </w:p>
        </w:tc>
        <w:tc>
          <w:tcPr>
            <w:tcW w:w="1950" w:type="dxa"/>
          </w:tcPr>
          <w:p w14:paraId="69C6FA4D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341B41" w14:paraId="4506981C" w14:textId="77777777" w:rsidTr="00917E78">
        <w:tc>
          <w:tcPr>
            <w:tcW w:w="1696" w:type="dxa"/>
          </w:tcPr>
          <w:p w14:paraId="101F8106" w14:textId="77777777" w:rsidR="0054284D" w:rsidRPr="00917E78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isPublished</w:t>
            </w:r>
          </w:p>
          <w:p w14:paraId="27013D09" w14:textId="77777777" w:rsidR="0054284D" w:rsidRPr="00917E78" w:rsidRDefault="0054284D" w:rsidP="0054284D">
            <w:pPr>
              <w:rPr>
                <w:rFonts w:ascii="Times New Roman" w:hAnsi="Times New Roman"/>
                <w:color w:val="000000"/>
                <w:sz w:val="24"/>
              </w:rPr>
            </w:pPr>
          </w:p>
        </w:tc>
        <w:tc>
          <w:tcPr>
            <w:tcW w:w="3941" w:type="dxa"/>
          </w:tcPr>
          <w:p w14:paraId="758F38AA" w14:textId="418D3D61" w:rsidR="0054284D" w:rsidRPr="00917E78" w:rsidRDefault="00917E78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Признак опубликованности на сайте</w:t>
            </w:r>
          </w:p>
        </w:tc>
        <w:tc>
          <w:tcPr>
            <w:tcW w:w="1984" w:type="dxa"/>
          </w:tcPr>
          <w:p w14:paraId="127DCD05" w14:textId="773C06B6" w:rsidR="0054284D" w:rsidRPr="00917E78" w:rsidRDefault="0054284D" w:rsidP="00C64F16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</w:rPr>
              <w:t>Логический</w:t>
            </w:r>
          </w:p>
        </w:tc>
        <w:tc>
          <w:tcPr>
            <w:tcW w:w="1950" w:type="dxa"/>
          </w:tcPr>
          <w:p w14:paraId="7F2EE4A5" w14:textId="77777777" w:rsidR="0054284D" w:rsidRPr="00917E78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</w:tbl>
    <w:p w14:paraId="05603CB3" w14:textId="61419475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4</w:t>
      </w:r>
      <w:r w:rsidRPr="00917E78">
        <w:rPr>
          <w:szCs w:val="28"/>
        </w:rPr>
        <w:t xml:space="preserve"> – Таблица «Order»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2"/>
        <w:gridCol w:w="3421"/>
        <w:gridCol w:w="2067"/>
        <w:gridCol w:w="2205"/>
      </w:tblGrid>
      <w:tr w:rsidR="0054284D" w:rsidRPr="00341B41" w14:paraId="564F7459" w14:textId="77777777" w:rsidTr="00CD6FA8">
        <w:tc>
          <w:tcPr>
            <w:tcW w:w="1668" w:type="dxa"/>
          </w:tcPr>
          <w:p w14:paraId="58054E4E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543" w:type="dxa"/>
          </w:tcPr>
          <w:p w14:paraId="5E99F7C7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127" w:type="dxa"/>
          </w:tcPr>
          <w:p w14:paraId="53C36748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233" w:type="dxa"/>
          </w:tcPr>
          <w:p w14:paraId="0A5E14C5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54284D" w:rsidRPr="00341B41" w14:paraId="247F1C68" w14:textId="77777777" w:rsidTr="00CD6FA8">
        <w:tc>
          <w:tcPr>
            <w:tcW w:w="1668" w:type="dxa"/>
          </w:tcPr>
          <w:p w14:paraId="412F6FAC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543" w:type="dxa"/>
          </w:tcPr>
          <w:p w14:paraId="53DBDE31" w14:textId="1D4A8C2F" w:rsidR="00D33F5B" w:rsidRPr="0054284D" w:rsidRDefault="0054284D" w:rsidP="00FE3143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Уникальный номер заказа</w:t>
            </w:r>
          </w:p>
        </w:tc>
        <w:tc>
          <w:tcPr>
            <w:tcW w:w="2127" w:type="dxa"/>
          </w:tcPr>
          <w:p w14:paraId="34E7ED4C" w14:textId="77777777" w:rsidR="00D33F5B" w:rsidRPr="0054284D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40873AE0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1EEA7B0B" w14:textId="77777777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54284D" w:rsidRPr="00341B41" w14:paraId="26AF2E24" w14:textId="77777777" w:rsidTr="00CD6FA8">
        <w:tc>
          <w:tcPr>
            <w:tcW w:w="1668" w:type="dxa"/>
          </w:tcPr>
          <w:p w14:paraId="3B71793B" w14:textId="1A1F3491" w:rsidR="00D33F5B" w:rsidRPr="0054284D" w:rsidRDefault="0054284D" w:rsidP="0054284D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client</w:t>
            </w:r>
          </w:p>
        </w:tc>
        <w:tc>
          <w:tcPr>
            <w:tcW w:w="3543" w:type="dxa"/>
          </w:tcPr>
          <w:p w14:paraId="0B448FCC" w14:textId="7EB86B0A" w:rsidR="00D33F5B" w:rsidRPr="0054284D" w:rsidRDefault="0054284D" w:rsidP="00FE3143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lang w:val="ru-RU"/>
              </w:rPr>
              <w:t>Ссылка на клиента, совершившего заказ</w:t>
            </w:r>
          </w:p>
        </w:tc>
        <w:tc>
          <w:tcPr>
            <w:tcW w:w="2127" w:type="dxa"/>
          </w:tcPr>
          <w:p w14:paraId="366EE690" w14:textId="77777777" w:rsidR="0054284D" w:rsidRPr="0054284D" w:rsidRDefault="0054284D" w:rsidP="0054284D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604D43E6" w14:textId="578FFE8C" w:rsidR="00D33F5B" w:rsidRPr="0054284D" w:rsidRDefault="0054284D" w:rsidP="0054284D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0F32B0A4" w14:textId="115770DA" w:rsidR="00D33F5B" w:rsidRPr="0054284D" w:rsidRDefault="0054284D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5B4B763B" w14:textId="77777777" w:rsidTr="00CD6FA8">
        <w:tc>
          <w:tcPr>
            <w:tcW w:w="1668" w:type="dxa"/>
          </w:tcPr>
          <w:p w14:paraId="2989D526" w14:textId="0B2E94D7" w:rsidR="00D33F5B" w:rsidRPr="0054284D" w:rsidRDefault="0054284D" w:rsidP="0054284D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creationDate</w:t>
            </w:r>
          </w:p>
        </w:tc>
        <w:tc>
          <w:tcPr>
            <w:tcW w:w="3543" w:type="dxa"/>
          </w:tcPr>
          <w:p w14:paraId="27C2E3E1" w14:textId="5C7DA172" w:rsidR="00D33F5B" w:rsidRPr="0054284D" w:rsidRDefault="0054284D" w:rsidP="00FE3143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Дата оформления заказа</w:t>
            </w:r>
          </w:p>
        </w:tc>
        <w:tc>
          <w:tcPr>
            <w:tcW w:w="2127" w:type="dxa"/>
          </w:tcPr>
          <w:p w14:paraId="5882C637" w14:textId="011F661F" w:rsidR="00D33F5B" w:rsidRPr="0054284D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sz w:val="24"/>
                <w:lang w:val="ru-RU"/>
              </w:rPr>
              <w:t>Дата</w:t>
            </w:r>
          </w:p>
        </w:tc>
        <w:tc>
          <w:tcPr>
            <w:tcW w:w="2233" w:type="dxa"/>
          </w:tcPr>
          <w:p w14:paraId="2BFB1B1A" w14:textId="62910A19" w:rsidR="00D33F5B" w:rsidRPr="0054284D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54284D" w14:paraId="6CB55DC0" w14:textId="77777777" w:rsidTr="00CD6FA8">
        <w:tc>
          <w:tcPr>
            <w:tcW w:w="1668" w:type="dxa"/>
          </w:tcPr>
          <w:p w14:paraId="0CF05092" w14:textId="4B6093BD" w:rsidR="0054284D" w:rsidRPr="0054284D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product</w:t>
            </w:r>
          </w:p>
        </w:tc>
        <w:tc>
          <w:tcPr>
            <w:tcW w:w="3543" w:type="dxa"/>
          </w:tcPr>
          <w:p w14:paraId="7A4F9719" w14:textId="19D3A6C1" w:rsidR="0054284D" w:rsidRPr="0054284D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lang w:val="ru-RU"/>
              </w:rPr>
              <w:t>Ссылка на товар(ы) в заказе</w:t>
            </w:r>
          </w:p>
        </w:tc>
        <w:tc>
          <w:tcPr>
            <w:tcW w:w="2127" w:type="dxa"/>
          </w:tcPr>
          <w:p w14:paraId="5A64A4C6" w14:textId="401518C9" w:rsidR="0054284D" w:rsidRPr="00C64F16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C64F16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54284D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62122229" w14:textId="75DF3E1A" w:rsidR="0054284D" w:rsidRPr="0054284D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54284D" w:rsidRPr="00341B41" w14:paraId="5CA5509E" w14:textId="77777777" w:rsidTr="00CD6FA8">
        <w:tc>
          <w:tcPr>
            <w:tcW w:w="1668" w:type="dxa"/>
          </w:tcPr>
          <w:p w14:paraId="3040FE10" w14:textId="40CB30BF" w:rsidR="0054284D" w:rsidRPr="0054284D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order description</w:t>
            </w:r>
          </w:p>
        </w:tc>
        <w:tc>
          <w:tcPr>
            <w:tcW w:w="3543" w:type="dxa"/>
          </w:tcPr>
          <w:p w14:paraId="485F7431" w14:textId="03C2DDA5" w:rsidR="0054284D" w:rsidRPr="0054284D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Описание заказа, добавленное клиентом</w:t>
            </w:r>
          </w:p>
        </w:tc>
        <w:tc>
          <w:tcPr>
            <w:tcW w:w="2127" w:type="dxa"/>
          </w:tcPr>
          <w:p w14:paraId="10F9677A" w14:textId="42C313F2" w:rsidR="0054284D" w:rsidRPr="0054284D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lang w:val="ru-RU"/>
              </w:rPr>
              <w:t>Строка</w:t>
            </w:r>
          </w:p>
        </w:tc>
        <w:tc>
          <w:tcPr>
            <w:tcW w:w="2233" w:type="dxa"/>
          </w:tcPr>
          <w:p w14:paraId="4B036778" w14:textId="77777777" w:rsidR="0054284D" w:rsidRPr="0054284D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54284D" w:rsidRPr="0054284D" w14:paraId="198A3991" w14:textId="77777777" w:rsidTr="00CD6FA8">
        <w:tc>
          <w:tcPr>
            <w:tcW w:w="1668" w:type="dxa"/>
          </w:tcPr>
          <w:p w14:paraId="0E649390" w14:textId="573253F1" w:rsidR="0054284D" w:rsidRPr="0054284D" w:rsidRDefault="0054284D" w:rsidP="00C64F16">
            <w:pPr>
              <w:ind w:firstLine="0"/>
              <w:rPr>
                <w:rFonts w:ascii="Times New Roman" w:hAnsi="Times New Roman"/>
                <w:sz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location</w:t>
            </w:r>
          </w:p>
        </w:tc>
        <w:tc>
          <w:tcPr>
            <w:tcW w:w="3543" w:type="dxa"/>
          </w:tcPr>
          <w:p w14:paraId="437DA473" w14:textId="0346416D" w:rsidR="0054284D" w:rsidRPr="0054284D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lang w:val="ru-RU"/>
              </w:rPr>
              <w:t>Магазин, где будет выдан заказ</w:t>
            </w:r>
          </w:p>
        </w:tc>
        <w:tc>
          <w:tcPr>
            <w:tcW w:w="2127" w:type="dxa"/>
          </w:tcPr>
          <w:p w14:paraId="461A9EE7" w14:textId="22D0B3B0" w:rsidR="0054284D" w:rsidRPr="0054284D" w:rsidRDefault="0054284D" w:rsidP="00C64F16">
            <w:pPr>
              <w:ind w:firstLine="0"/>
              <w:rPr>
                <w:rFonts w:ascii="Times New Roman" w:hAnsi="Times New Roman"/>
                <w:color w:val="000000"/>
                <w:sz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  <w:r w:rsidR="00C64F16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 </w:t>
            </w:r>
            <w:r w:rsidRPr="0054284D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233" w:type="dxa"/>
          </w:tcPr>
          <w:p w14:paraId="064ED691" w14:textId="53B22FC3" w:rsidR="0054284D" w:rsidRPr="0054284D" w:rsidRDefault="0054284D" w:rsidP="00FE3143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</w:tbl>
    <w:p w14:paraId="7903A1B4" w14:textId="2DC6893B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5</w:t>
      </w:r>
      <w:r w:rsidRPr="00917E78">
        <w:rPr>
          <w:szCs w:val="28"/>
        </w:rPr>
        <w:t xml:space="preserve"> – Таблица «TableClient»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5"/>
        <w:gridCol w:w="3159"/>
        <w:gridCol w:w="2208"/>
        <w:gridCol w:w="2343"/>
      </w:tblGrid>
      <w:tr w:rsidR="0054284D" w:rsidRPr="00341B41" w14:paraId="3CB74BCB" w14:textId="77777777" w:rsidTr="00CD6FA8">
        <w:tc>
          <w:tcPr>
            <w:tcW w:w="1668" w:type="dxa"/>
          </w:tcPr>
          <w:p w14:paraId="1B5F624A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260" w:type="dxa"/>
          </w:tcPr>
          <w:p w14:paraId="354A79F0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268" w:type="dxa"/>
          </w:tcPr>
          <w:p w14:paraId="0534C9DA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75" w:type="dxa"/>
          </w:tcPr>
          <w:p w14:paraId="5530659E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54284D" w:rsidRPr="00341B41" w14:paraId="4741FE84" w14:textId="77777777" w:rsidTr="00CD6FA8">
        <w:tc>
          <w:tcPr>
            <w:tcW w:w="1668" w:type="dxa"/>
          </w:tcPr>
          <w:p w14:paraId="5EE38C14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260" w:type="dxa"/>
          </w:tcPr>
          <w:p w14:paraId="429945C7" w14:textId="77777777" w:rsidR="0054284D" w:rsidRPr="0054284D" w:rsidRDefault="00D33F5B" w:rsidP="00C64F16">
            <w:pPr>
              <w:ind w:firstLine="0"/>
              <w:rPr>
                <w:color w:val="000000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</w:rPr>
              <w:t xml:space="preserve">Уникальный </w:t>
            </w:r>
            <w:r w:rsidR="0054284D" w:rsidRPr="0054284D">
              <w:rPr>
                <w:rFonts w:ascii="Times New Roman" w:hAnsi="Times New Roman"/>
                <w:color w:val="000000"/>
                <w:sz w:val="24"/>
              </w:rPr>
              <w:t>номер</w:t>
            </w:r>
          </w:p>
          <w:p w14:paraId="5A81B33B" w14:textId="0D16C78D" w:rsidR="00D33F5B" w:rsidRPr="00CD6FA8" w:rsidRDefault="00CD6FA8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>клиента</w:t>
            </w:r>
          </w:p>
        </w:tc>
        <w:tc>
          <w:tcPr>
            <w:tcW w:w="2268" w:type="dxa"/>
          </w:tcPr>
          <w:p w14:paraId="3CC5C1B7" w14:textId="77777777" w:rsidR="00D33F5B" w:rsidRPr="00CD6FA8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09A556CF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2700080F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54284D" w:rsidRPr="00341B41" w14:paraId="01F0B2D9" w14:textId="77777777" w:rsidTr="00CD6FA8">
        <w:tc>
          <w:tcPr>
            <w:tcW w:w="1668" w:type="dxa"/>
          </w:tcPr>
          <w:p w14:paraId="49CDEA57" w14:textId="77777777" w:rsidR="00D33F5B" w:rsidRPr="00CD6FA8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</w:rPr>
              <w:t>name</w:t>
            </w:r>
          </w:p>
        </w:tc>
        <w:tc>
          <w:tcPr>
            <w:tcW w:w="3260" w:type="dxa"/>
          </w:tcPr>
          <w:p w14:paraId="7BA3E404" w14:textId="46B47860" w:rsidR="00D33F5B" w:rsidRPr="00CD6FA8" w:rsidRDefault="00CD6FA8" w:rsidP="00FE3143">
            <w:pPr>
              <w:ind w:firstLine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  <w:lang w:val="ru-RU"/>
              </w:rPr>
              <w:t>ФИО клиента</w:t>
            </w:r>
          </w:p>
        </w:tc>
        <w:tc>
          <w:tcPr>
            <w:tcW w:w="2268" w:type="dxa"/>
          </w:tcPr>
          <w:p w14:paraId="596F7A8B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24BD0189" w14:textId="77777777" w:rsidR="00D33F5B" w:rsidRPr="00CD6FA8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54284D" w:rsidRPr="00341B41" w14:paraId="4D46C9BF" w14:textId="77777777" w:rsidTr="00CD6FA8">
        <w:tc>
          <w:tcPr>
            <w:tcW w:w="1668" w:type="dxa"/>
          </w:tcPr>
          <w:p w14:paraId="0A09ECA7" w14:textId="5E6EE5FA" w:rsidR="00D33F5B" w:rsidRPr="00CD6FA8" w:rsidRDefault="00CD6FA8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lastRenderedPageBreak/>
              <w:t>orders</w:t>
            </w:r>
          </w:p>
        </w:tc>
        <w:tc>
          <w:tcPr>
            <w:tcW w:w="3260" w:type="dxa"/>
          </w:tcPr>
          <w:p w14:paraId="39C87087" w14:textId="6EEAAFC8" w:rsidR="00D33F5B" w:rsidRPr="00CD6FA8" w:rsidRDefault="00D33F5B" w:rsidP="00FE3143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  <w:lang w:val="ru-RU"/>
              </w:rPr>
              <w:t xml:space="preserve">Связь с </w:t>
            </w:r>
            <w:r w:rsidR="00CD6FA8">
              <w:rPr>
                <w:rFonts w:ascii="Times New Roman" w:hAnsi="Times New Roman"/>
                <w:color w:val="000000"/>
                <w:sz w:val="24"/>
                <w:lang w:val="ru-RU"/>
              </w:rPr>
              <w:t>заказами этого клиента</w:t>
            </w:r>
          </w:p>
        </w:tc>
        <w:tc>
          <w:tcPr>
            <w:tcW w:w="2268" w:type="dxa"/>
          </w:tcPr>
          <w:p w14:paraId="5991BBCE" w14:textId="77777777" w:rsidR="00D33F5B" w:rsidRPr="00CD6FA8" w:rsidRDefault="00D33F5B" w:rsidP="00FE3143">
            <w:pPr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46DEB769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692F0E5C" w14:textId="77777777" w:rsidR="00D33F5B" w:rsidRPr="00CD6FA8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CD6FA8">
              <w:rPr>
                <w:rFonts w:ascii="Times New Roman" w:hAnsi="Times New Roman"/>
                <w:sz w:val="24"/>
              </w:rPr>
              <w:t>Внешний ключ</w:t>
            </w:r>
          </w:p>
        </w:tc>
      </w:tr>
      <w:tr w:rsidR="00CD6FA8" w:rsidRPr="00341B41" w14:paraId="37257553" w14:textId="77777777" w:rsidTr="00CD6FA8">
        <w:tc>
          <w:tcPr>
            <w:tcW w:w="1668" w:type="dxa"/>
          </w:tcPr>
          <w:p w14:paraId="6CB7F2E1" w14:textId="52A53701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phone</w:t>
            </w:r>
          </w:p>
        </w:tc>
        <w:tc>
          <w:tcPr>
            <w:tcW w:w="3260" w:type="dxa"/>
          </w:tcPr>
          <w:p w14:paraId="67ED8757" w14:textId="46454746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Номер телефона клиента</w:t>
            </w:r>
          </w:p>
        </w:tc>
        <w:tc>
          <w:tcPr>
            <w:tcW w:w="2268" w:type="dxa"/>
          </w:tcPr>
          <w:p w14:paraId="1E6DFA23" w14:textId="4C0F6CCF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 w:rsidRPr="00CD6FA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7C21C8E8" w14:textId="77777777" w:rsidR="00CD6FA8" w:rsidRPr="00CD6FA8" w:rsidRDefault="00CD6FA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CD6FA8" w:rsidRPr="00341B41" w14:paraId="5E355606" w14:textId="77777777" w:rsidTr="00CD6FA8">
        <w:tc>
          <w:tcPr>
            <w:tcW w:w="1668" w:type="dxa"/>
          </w:tcPr>
          <w:p w14:paraId="04BB0201" w14:textId="13CAEDA3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email</w:t>
            </w:r>
          </w:p>
        </w:tc>
        <w:tc>
          <w:tcPr>
            <w:tcW w:w="3260" w:type="dxa"/>
          </w:tcPr>
          <w:p w14:paraId="15489F62" w14:textId="1A7E7899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Электронная почта клиента</w:t>
            </w:r>
          </w:p>
        </w:tc>
        <w:tc>
          <w:tcPr>
            <w:tcW w:w="2268" w:type="dxa"/>
          </w:tcPr>
          <w:p w14:paraId="1E171CDD" w14:textId="613BBEB1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 w:rsidRPr="00CD6FA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77BB0ED7" w14:textId="77777777" w:rsidR="00CD6FA8" w:rsidRPr="00CD6FA8" w:rsidRDefault="00CD6FA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CD6FA8" w:rsidRPr="00341B41" w14:paraId="6AD8CCB8" w14:textId="77777777" w:rsidTr="00CD6FA8">
        <w:tc>
          <w:tcPr>
            <w:tcW w:w="1668" w:type="dxa"/>
          </w:tcPr>
          <w:p w14:paraId="3152F21D" w14:textId="7FCBF7DC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post index</w:t>
            </w:r>
          </w:p>
        </w:tc>
        <w:tc>
          <w:tcPr>
            <w:tcW w:w="3260" w:type="dxa"/>
          </w:tcPr>
          <w:p w14:paraId="561F1D92" w14:textId="282C93C1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Почтовый индекс клиента</w:t>
            </w:r>
          </w:p>
        </w:tc>
        <w:tc>
          <w:tcPr>
            <w:tcW w:w="2268" w:type="dxa"/>
          </w:tcPr>
          <w:p w14:paraId="02BE5E7B" w14:textId="4B06DC3C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 w:rsidRPr="00CD6FA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5C3B527F" w14:textId="77777777" w:rsidR="00CD6FA8" w:rsidRPr="00CD6FA8" w:rsidRDefault="00CD6FA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  <w:tr w:rsidR="00CD6FA8" w:rsidRPr="00341B41" w14:paraId="0CFFB749" w14:textId="77777777" w:rsidTr="00CD6FA8">
        <w:tc>
          <w:tcPr>
            <w:tcW w:w="1668" w:type="dxa"/>
          </w:tcPr>
          <w:p w14:paraId="5435E040" w14:textId="4C4CB598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addresses</w:t>
            </w:r>
          </w:p>
        </w:tc>
        <w:tc>
          <w:tcPr>
            <w:tcW w:w="3260" w:type="dxa"/>
          </w:tcPr>
          <w:p w14:paraId="31E8E22D" w14:textId="3CF906B3" w:rsidR="00CD6FA8" w:rsidRPr="0054284D" w:rsidRDefault="00CD6FA8" w:rsidP="00C64F16">
            <w:pPr>
              <w:ind w:firstLine="0"/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Адрес клиента</w:t>
            </w:r>
          </w:p>
        </w:tc>
        <w:tc>
          <w:tcPr>
            <w:tcW w:w="2268" w:type="dxa"/>
          </w:tcPr>
          <w:p w14:paraId="4E39938A" w14:textId="0025F3CE" w:rsidR="00CD6FA8" w:rsidRPr="00CD6FA8" w:rsidRDefault="00CD6FA8" w:rsidP="00C64F16">
            <w:pPr>
              <w:ind w:firstLine="0"/>
              <w:rPr>
                <w:rFonts w:ascii="Times New Roman" w:hAnsi="Times New Roman"/>
                <w:color w:val="000000"/>
              </w:rPr>
            </w:pPr>
            <w:r w:rsidRPr="00CD6FA8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11DE0202" w14:textId="77777777" w:rsidR="00CD6FA8" w:rsidRPr="00CD6FA8" w:rsidRDefault="00CD6FA8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</w:tbl>
    <w:p w14:paraId="35BF8CAE" w14:textId="65C0C78A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C64F16">
        <w:rPr>
          <w:szCs w:val="28"/>
          <w:lang w:val="ru-RU"/>
        </w:rPr>
        <w:t>6</w:t>
      </w:r>
      <w:r w:rsidRPr="00917E78">
        <w:rPr>
          <w:szCs w:val="28"/>
        </w:rPr>
        <w:t xml:space="preserve"> – Таблица «TableUsers»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3156"/>
        <w:gridCol w:w="2191"/>
        <w:gridCol w:w="2334"/>
      </w:tblGrid>
      <w:tr w:rsidR="00CD6FA8" w:rsidRPr="00341B41" w14:paraId="5FBD6FBF" w14:textId="77777777" w:rsidTr="00CD6FA8">
        <w:tc>
          <w:tcPr>
            <w:tcW w:w="1668" w:type="dxa"/>
          </w:tcPr>
          <w:p w14:paraId="1084BD5D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3260" w:type="dxa"/>
          </w:tcPr>
          <w:p w14:paraId="4F615D92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Описание</w:t>
            </w:r>
          </w:p>
        </w:tc>
        <w:tc>
          <w:tcPr>
            <w:tcW w:w="2268" w:type="dxa"/>
          </w:tcPr>
          <w:p w14:paraId="654F7A23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75" w:type="dxa"/>
          </w:tcPr>
          <w:p w14:paraId="350D7139" w14:textId="77777777" w:rsidR="00D33F5B" w:rsidRPr="00D33F5B" w:rsidRDefault="00D33F5B" w:rsidP="00FE3143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Дополнительно</w:t>
            </w:r>
          </w:p>
        </w:tc>
      </w:tr>
      <w:tr w:rsidR="00CD6FA8" w:rsidRPr="00341B41" w14:paraId="4BBA8E5F" w14:textId="77777777" w:rsidTr="00CD6FA8">
        <w:tc>
          <w:tcPr>
            <w:tcW w:w="1668" w:type="dxa"/>
          </w:tcPr>
          <w:p w14:paraId="0174DCA4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3260" w:type="dxa"/>
          </w:tcPr>
          <w:p w14:paraId="7B41226B" w14:textId="70E3DC0B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Уникальный идентификатор пользователя</w:t>
            </w:r>
          </w:p>
        </w:tc>
        <w:tc>
          <w:tcPr>
            <w:tcW w:w="2268" w:type="dxa"/>
          </w:tcPr>
          <w:p w14:paraId="0CD24E79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7B1930AD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106D49F2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Первичный ключ</w:t>
            </w:r>
          </w:p>
        </w:tc>
      </w:tr>
      <w:tr w:rsidR="00CD6FA8" w:rsidRPr="00341B41" w14:paraId="3C314721" w14:textId="77777777" w:rsidTr="00CD6FA8">
        <w:tc>
          <w:tcPr>
            <w:tcW w:w="1668" w:type="dxa"/>
          </w:tcPr>
          <w:p w14:paraId="4EF4BAF6" w14:textId="7378B030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login</w:t>
            </w:r>
          </w:p>
        </w:tc>
        <w:tc>
          <w:tcPr>
            <w:tcW w:w="3260" w:type="dxa"/>
          </w:tcPr>
          <w:p w14:paraId="1DB55127" w14:textId="776F7334" w:rsidR="00D33F5B" w:rsidRPr="00D33F5B" w:rsidRDefault="00D33F5B" w:rsidP="00D33F5B">
            <w:pPr>
              <w:ind w:firstLine="0"/>
              <w:rPr>
                <w:rFonts w:ascii="Times New Roman" w:hAnsi="Times New Roman"/>
                <w:color w:val="000000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Логин администратора</w:t>
            </w:r>
          </w:p>
        </w:tc>
        <w:tc>
          <w:tcPr>
            <w:tcW w:w="2268" w:type="dxa"/>
          </w:tcPr>
          <w:p w14:paraId="4FF6FA37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Строка</w:t>
            </w:r>
          </w:p>
        </w:tc>
        <w:tc>
          <w:tcPr>
            <w:tcW w:w="2375" w:type="dxa"/>
          </w:tcPr>
          <w:p w14:paraId="50EA00E6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Индексируемое поле</w:t>
            </w:r>
          </w:p>
        </w:tc>
      </w:tr>
      <w:tr w:rsidR="00CD6FA8" w:rsidRPr="00341B41" w14:paraId="062435F4" w14:textId="77777777" w:rsidTr="00CD6FA8">
        <w:tc>
          <w:tcPr>
            <w:tcW w:w="1668" w:type="dxa"/>
          </w:tcPr>
          <w:p w14:paraId="49829315" w14:textId="780C296E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passwordHash</w:t>
            </w:r>
          </w:p>
        </w:tc>
        <w:tc>
          <w:tcPr>
            <w:tcW w:w="3260" w:type="dxa"/>
          </w:tcPr>
          <w:p w14:paraId="31515B28" w14:textId="059E54E1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Хэш пароля для авторизации</w:t>
            </w:r>
          </w:p>
        </w:tc>
        <w:tc>
          <w:tcPr>
            <w:tcW w:w="2268" w:type="dxa"/>
          </w:tcPr>
          <w:p w14:paraId="1922CECC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</w:rPr>
              <w:t>Целое (длинное)</w:t>
            </w:r>
          </w:p>
          <w:p w14:paraId="6764239A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  <w:r w:rsidRPr="00D33F5B">
              <w:rPr>
                <w:rFonts w:ascii="Times New Roman" w:hAnsi="Times New Roman"/>
                <w:sz w:val="24"/>
              </w:rPr>
              <w:t>число</w:t>
            </w:r>
          </w:p>
        </w:tc>
        <w:tc>
          <w:tcPr>
            <w:tcW w:w="2375" w:type="dxa"/>
          </w:tcPr>
          <w:p w14:paraId="07B6AD54" w14:textId="20C285B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</w:rPr>
            </w:pPr>
          </w:p>
        </w:tc>
      </w:tr>
    </w:tbl>
    <w:p w14:paraId="651FA64C" w14:textId="352200AB" w:rsidR="00F1681A" w:rsidRPr="00D351F8" w:rsidRDefault="00F1681A" w:rsidP="00D33F5B">
      <w:pPr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Связи таблиц базы данных представлены на диаграмме классов </w:t>
      </w:r>
      <w:r w:rsidRPr="00D351F8">
        <w:rPr>
          <w:szCs w:val="28"/>
        </w:rPr>
        <w:t>DataBase</w:t>
      </w:r>
      <w:r w:rsidRPr="00D351F8">
        <w:rPr>
          <w:szCs w:val="28"/>
          <w:lang w:val="ru-RU"/>
        </w:rPr>
        <w:t xml:space="preserve"> </w:t>
      </w:r>
      <w:r w:rsidRPr="00D351F8">
        <w:rPr>
          <w:szCs w:val="28"/>
        </w:rPr>
        <w:t>Schema</w:t>
      </w:r>
      <w:r w:rsidRPr="00D351F8">
        <w:rPr>
          <w:szCs w:val="28"/>
          <w:lang w:val="ru-RU"/>
        </w:rPr>
        <w:t xml:space="preserve"> на рисунке А.</w:t>
      </w:r>
      <w:r w:rsidR="00855C24">
        <w:rPr>
          <w:szCs w:val="28"/>
          <w:lang w:val="ru-RU"/>
        </w:rPr>
        <w:t>3</w:t>
      </w:r>
      <w:r w:rsidR="004331B4">
        <w:rPr>
          <w:szCs w:val="28"/>
          <w:lang w:val="ru-RU"/>
        </w:rPr>
        <w:t>8</w:t>
      </w:r>
      <w:r w:rsidR="00671749">
        <w:rPr>
          <w:szCs w:val="28"/>
          <w:lang w:val="ru-RU"/>
        </w:rPr>
        <w:t>.</w:t>
      </w:r>
    </w:p>
    <w:p w14:paraId="01CB107C" w14:textId="77777777" w:rsidR="00D33F5B" w:rsidRPr="00D351F8" w:rsidRDefault="00D33F5B" w:rsidP="00894197">
      <w:pPr>
        <w:ind w:firstLine="0"/>
        <w:rPr>
          <w:szCs w:val="28"/>
          <w:lang w:val="ru-RU"/>
        </w:rPr>
      </w:pPr>
    </w:p>
    <w:p w14:paraId="5F6F621E" w14:textId="3CCDADCE" w:rsidR="00C4713B" w:rsidRPr="00D351F8" w:rsidRDefault="00B3437B" w:rsidP="00B3437B">
      <w:pPr>
        <w:pStyle w:val="a3"/>
        <w:ind w:firstLine="0"/>
        <w:rPr>
          <w:szCs w:val="28"/>
          <w:lang w:val="ru-RU"/>
        </w:rPr>
      </w:pPr>
      <w:bookmarkStart w:id="36" w:name="_Toc189770044"/>
      <w:r w:rsidRPr="00D351F8">
        <w:rPr>
          <w:szCs w:val="28"/>
          <w:lang w:val="ru-RU"/>
        </w:rPr>
        <w:t>3.2.3</w:t>
      </w:r>
      <w:r w:rsidRPr="00D351F8">
        <w:rPr>
          <w:szCs w:val="28"/>
          <w:lang w:val="ru-RU"/>
        </w:rPr>
        <w:tab/>
        <w:t>Интерфейс системы</w:t>
      </w:r>
      <w:bookmarkEnd w:id="36"/>
    </w:p>
    <w:p w14:paraId="399187A3" w14:textId="0ED169EE" w:rsidR="003D4559" w:rsidRPr="00C96359" w:rsidRDefault="00447DCE" w:rsidP="000201D6">
      <w:pPr>
        <w:pStyle w:val="a7"/>
        <w:rPr>
          <w:szCs w:val="28"/>
          <w:lang w:val="ru-RU"/>
        </w:rPr>
      </w:pPr>
      <w:r w:rsidRPr="00C96359">
        <w:rPr>
          <w:szCs w:val="28"/>
          <w:lang w:val="ru-RU"/>
        </w:rPr>
        <w:t>Окна системы: главн</w:t>
      </w:r>
      <w:r w:rsidR="000201D6" w:rsidRPr="00C96359">
        <w:rPr>
          <w:szCs w:val="28"/>
          <w:lang w:val="ru-RU"/>
        </w:rPr>
        <w:t>ая страница</w:t>
      </w:r>
      <w:r w:rsidRPr="00C96359">
        <w:rPr>
          <w:szCs w:val="28"/>
          <w:lang w:val="ru-RU"/>
        </w:rPr>
        <w:t>,</w:t>
      </w:r>
      <w:r w:rsidR="000201D6" w:rsidRPr="00C96359">
        <w:rPr>
          <w:szCs w:val="28"/>
          <w:lang w:val="ru-RU"/>
        </w:rPr>
        <w:t xml:space="preserve"> </w:t>
      </w:r>
      <w:r w:rsidR="00C96359">
        <w:rPr>
          <w:szCs w:val="28"/>
          <w:lang w:val="ru-RU"/>
        </w:rPr>
        <w:t xml:space="preserve">страница выбора </w:t>
      </w:r>
      <w:r w:rsidR="000201D6" w:rsidRPr="00C96359">
        <w:rPr>
          <w:szCs w:val="28"/>
          <w:lang w:val="ru-RU"/>
        </w:rPr>
        <w:t>каталог</w:t>
      </w:r>
      <w:r w:rsidR="00C96359">
        <w:rPr>
          <w:szCs w:val="28"/>
          <w:lang w:val="ru-RU"/>
        </w:rPr>
        <w:t>а</w:t>
      </w:r>
      <w:r w:rsidR="000201D6" w:rsidRPr="00C96359">
        <w:rPr>
          <w:szCs w:val="28"/>
          <w:lang w:val="ru-RU"/>
        </w:rPr>
        <w:t xml:space="preserve"> товаров, </w:t>
      </w:r>
      <w:r w:rsidR="00C96359">
        <w:rPr>
          <w:szCs w:val="28"/>
          <w:lang w:val="ru-RU"/>
        </w:rPr>
        <w:t xml:space="preserve">страница выбора </w:t>
      </w:r>
      <w:r w:rsidR="000201D6" w:rsidRPr="00C96359">
        <w:rPr>
          <w:szCs w:val="28"/>
          <w:lang w:val="ru-RU"/>
        </w:rPr>
        <w:t>категории</w:t>
      </w:r>
      <w:r w:rsidR="00C96359">
        <w:rPr>
          <w:szCs w:val="28"/>
          <w:lang w:val="ru-RU"/>
        </w:rPr>
        <w:t xml:space="preserve"> товаров</w:t>
      </w:r>
      <w:r w:rsidR="000201D6" w:rsidRPr="00C96359">
        <w:rPr>
          <w:szCs w:val="28"/>
          <w:lang w:val="ru-RU"/>
        </w:rPr>
        <w:t>,</w:t>
      </w:r>
      <w:r w:rsidR="00C96359">
        <w:rPr>
          <w:szCs w:val="28"/>
          <w:lang w:val="ru-RU"/>
        </w:rPr>
        <w:t xml:space="preserve"> страница категории,</w:t>
      </w:r>
      <w:r w:rsidR="000201D6" w:rsidRPr="00C96359">
        <w:rPr>
          <w:szCs w:val="28"/>
          <w:lang w:val="ru-RU"/>
        </w:rPr>
        <w:t xml:space="preserve"> страница результатов поиска, страница товара, корзина, форма оформления товара, панель авторизации, панель публикации на сайте, форма публикации на сайте.</w:t>
      </w:r>
      <w:r w:rsidRPr="00C96359">
        <w:rPr>
          <w:szCs w:val="28"/>
          <w:lang w:val="ru-RU"/>
        </w:rPr>
        <w:t xml:space="preserve"> Диаграмма навигации по окнам представлена на рисунке </w:t>
      </w:r>
      <w:r w:rsidR="008C419C">
        <w:rPr>
          <w:szCs w:val="28"/>
          <w:lang w:val="ru-RU"/>
        </w:rPr>
        <w:t>8</w:t>
      </w:r>
      <w:r w:rsidRPr="00C96359">
        <w:rPr>
          <w:szCs w:val="28"/>
          <w:lang w:val="ru-RU"/>
        </w:rPr>
        <w:t>.</w:t>
      </w:r>
    </w:p>
    <w:p w14:paraId="5420C7A3" w14:textId="17D65986" w:rsidR="003D4559" w:rsidRPr="00D351F8" w:rsidRDefault="00C96359" w:rsidP="003D4559">
      <w:pPr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15351CDC" wp14:editId="61751F43">
            <wp:extent cx="3765884" cy="50817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52" cy="51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7390" w14:textId="409D3F09" w:rsidR="002E0383" w:rsidRPr="00671749" w:rsidRDefault="00447DCE" w:rsidP="002E0383">
      <w:pPr>
        <w:pStyle w:val="Caption"/>
        <w:jc w:val="center"/>
        <w:rPr>
          <w:szCs w:val="28"/>
          <w:lang w:val="ru-RU"/>
        </w:rPr>
      </w:pPr>
      <w:r w:rsidRPr="00671749">
        <w:rPr>
          <w:szCs w:val="28"/>
          <w:lang w:val="ru-RU"/>
        </w:rPr>
        <w:t xml:space="preserve">Рисунок </w:t>
      </w:r>
      <w:r w:rsidR="008C419C">
        <w:rPr>
          <w:szCs w:val="28"/>
          <w:lang w:val="ru-RU"/>
        </w:rPr>
        <w:t>8</w:t>
      </w:r>
      <w:r w:rsidR="009D3C57" w:rsidRPr="00671749">
        <w:rPr>
          <w:szCs w:val="28"/>
          <w:lang w:val="ru-RU"/>
        </w:rPr>
        <w:t xml:space="preserve"> – Диаграмма навигации по интерфейсам</w:t>
      </w:r>
    </w:p>
    <w:p w14:paraId="790D2020" w14:textId="77A1EB18" w:rsidR="000E4FB4" w:rsidRPr="000201D6" w:rsidRDefault="000E4FB4" w:rsidP="00C96359">
      <w:pPr>
        <w:pStyle w:val="a7"/>
        <w:rPr>
          <w:lang w:val="ru-RU"/>
        </w:rPr>
      </w:pPr>
      <w:r w:rsidRPr="003F73C9">
        <w:rPr>
          <w:szCs w:val="28"/>
          <w:lang w:val="ru-RU"/>
        </w:rPr>
        <w:t xml:space="preserve">Окно «Главная страница» представлено на рисунке Б.1. </w:t>
      </w:r>
      <w:r w:rsidRPr="00BF72A5">
        <w:rPr>
          <w:szCs w:val="28"/>
          <w:lang w:val="ru-RU"/>
        </w:rPr>
        <w:t>Окно «Каталог</w:t>
      </w:r>
      <w:r w:rsidR="00BF72A5">
        <w:rPr>
          <w:szCs w:val="28"/>
          <w:lang w:val="ru-RU"/>
        </w:rPr>
        <w:t>и</w:t>
      </w:r>
      <w:r w:rsidRPr="00BF72A5">
        <w:rPr>
          <w:szCs w:val="28"/>
          <w:lang w:val="ru-RU"/>
        </w:rPr>
        <w:t xml:space="preserve"> товаров» представлено на рисунке Б.2.</w:t>
      </w:r>
      <w:r w:rsidR="00BF72A5">
        <w:rPr>
          <w:szCs w:val="28"/>
          <w:lang w:val="ru-RU"/>
        </w:rPr>
        <w:t xml:space="preserve"> </w:t>
      </w:r>
      <w:r w:rsidR="00BF72A5" w:rsidRPr="00BF72A5">
        <w:rPr>
          <w:szCs w:val="28"/>
          <w:lang w:val="ru-RU"/>
        </w:rPr>
        <w:t>Окно «</w:t>
      </w:r>
      <w:r w:rsidR="00BF72A5">
        <w:rPr>
          <w:szCs w:val="28"/>
          <w:lang w:val="ru-RU"/>
        </w:rPr>
        <w:t>Подкатегории</w:t>
      </w:r>
      <w:r w:rsidR="00BF72A5" w:rsidRPr="00BF72A5">
        <w:rPr>
          <w:szCs w:val="28"/>
          <w:lang w:val="ru-RU"/>
        </w:rPr>
        <w:t xml:space="preserve"> товаров» представлено на рисунке Б.</w:t>
      </w:r>
      <w:r w:rsidR="00BF72A5">
        <w:rPr>
          <w:szCs w:val="28"/>
          <w:lang w:val="ru-RU"/>
        </w:rPr>
        <w:t>3.</w:t>
      </w:r>
      <w:r w:rsidRPr="00BF72A5">
        <w:rPr>
          <w:szCs w:val="28"/>
          <w:lang w:val="ru-RU"/>
        </w:rPr>
        <w:t xml:space="preserve"> Окно «Страница категории» представлено на рисунке Б.</w:t>
      </w:r>
      <w:r w:rsidR="00BF72A5">
        <w:rPr>
          <w:szCs w:val="28"/>
          <w:lang w:val="ru-RU"/>
        </w:rPr>
        <w:t>4</w:t>
      </w:r>
      <w:r w:rsidRPr="00BF72A5">
        <w:rPr>
          <w:szCs w:val="28"/>
          <w:lang w:val="ru-RU"/>
        </w:rPr>
        <w:t>. Окно «Страница результатов поиска» представлено на рисунке Б.</w:t>
      </w:r>
      <w:r w:rsidR="00C96359">
        <w:rPr>
          <w:szCs w:val="28"/>
          <w:lang w:val="ru-RU"/>
        </w:rPr>
        <w:t>5</w:t>
      </w:r>
      <w:r w:rsidRPr="00BF72A5">
        <w:rPr>
          <w:szCs w:val="28"/>
          <w:lang w:val="ru-RU"/>
        </w:rPr>
        <w:t xml:space="preserve">. </w:t>
      </w:r>
      <w:r w:rsidRPr="00C96359">
        <w:rPr>
          <w:szCs w:val="28"/>
          <w:lang w:val="ru-RU"/>
        </w:rPr>
        <w:t>Окно «Страница товара» представлено на рисунке Б.</w:t>
      </w:r>
      <w:r w:rsidR="00C96359">
        <w:rPr>
          <w:szCs w:val="28"/>
          <w:lang w:val="ru-RU"/>
        </w:rPr>
        <w:t>6</w:t>
      </w:r>
      <w:r w:rsidRPr="00C96359">
        <w:rPr>
          <w:szCs w:val="28"/>
          <w:lang w:val="ru-RU"/>
        </w:rPr>
        <w:t>. Окно «Корзина» представлено на рисунке Б.</w:t>
      </w:r>
      <w:r w:rsidR="00C96359">
        <w:rPr>
          <w:szCs w:val="28"/>
          <w:lang w:val="ru-RU"/>
        </w:rPr>
        <w:t>7</w:t>
      </w:r>
      <w:r w:rsidRPr="00C96359">
        <w:rPr>
          <w:szCs w:val="28"/>
          <w:lang w:val="ru-RU"/>
        </w:rPr>
        <w:t>. Окно «Форма оформления заказа» представлено на рисунке Б.</w:t>
      </w:r>
      <w:r w:rsidR="00C96359">
        <w:rPr>
          <w:szCs w:val="28"/>
          <w:lang w:val="ru-RU"/>
        </w:rPr>
        <w:t>8</w:t>
      </w:r>
      <w:r w:rsidRPr="00C96359">
        <w:rPr>
          <w:szCs w:val="28"/>
          <w:lang w:val="ru-RU"/>
        </w:rPr>
        <w:t>. Окно «Панель авторизации» представлено на рисунке Б.</w:t>
      </w:r>
      <w:r w:rsidR="00C96359">
        <w:rPr>
          <w:szCs w:val="28"/>
          <w:lang w:val="ru-RU"/>
        </w:rPr>
        <w:t>9</w:t>
      </w:r>
      <w:r w:rsidRPr="00C96359">
        <w:rPr>
          <w:szCs w:val="28"/>
          <w:lang w:val="ru-RU"/>
        </w:rPr>
        <w:t>. Окно «Панель публикации на сайте» представлено на рисунке Б.</w:t>
      </w:r>
      <w:r w:rsidR="00C96359">
        <w:rPr>
          <w:szCs w:val="28"/>
          <w:lang w:val="ru-RU"/>
        </w:rPr>
        <w:t>10</w:t>
      </w:r>
      <w:r w:rsidRPr="00C96359">
        <w:rPr>
          <w:szCs w:val="28"/>
          <w:lang w:val="ru-RU"/>
        </w:rPr>
        <w:t>. Окно «Форма публикации товара» представлено на рисунке Б.1</w:t>
      </w:r>
      <w:r w:rsidR="00C96359">
        <w:rPr>
          <w:szCs w:val="28"/>
          <w:lang w:val="ru-RU"/>
        </w:rPr>
        <w:t>1</w:t>
      </w:r>
      <w:r w:rsidRPr="00C96359">
        <w:rPr>
          <w:szCs w:val="28"/>
          <w:lang w:val="ru-RU"/>
        </w:rPr>
        <w:t>.</w:t>
      </w:r>
      <w:r w:rsidR="000201D6" w:rsidRPr="00C96359">
        <w:rPr>
          <w:lang w:val="ru-RU"/>
        </w:rPr>
        <w:br w:type="page"/>
      </w:r>
    </w:p>
    <w:p w14:paraId="4F13F489" w14:textId="6EBD38E6" w:rsidR="00C4713B" w:rsidRDefault="00D8016A" w:rsidP="00447DCE">
      <w:pPr>
        <w:pStyle w:val="a5"/>
        <w:rPr>
          <w:szCs w:val="28"/>
          <w:lang w:val="ru-RU"/>
        </w:rPr>
      </w:pPr>
      <w:bookmarkStart w:id="37" w:name="_Toc189770045"/>
      <w:r w:rsidRPr="00C96359">
        <w:rPr>
          <w:szCs w:val="28"/>
          <w:lang w:val="ru-RU"/>
        </w:rPr>
        <w:lastRenderedPageBreak/>
        <w:t>Заключение</w:t>
      </w:r>
      <w:bookmarkEnd w:id="37"/>
    </w:p>
    <w:p w14:paraId="3796634D" w14:textId="7777777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В ходе работы была изучена предметная область предприятия по продаже спортивных товаров. Проведен анализ бизнес-процессов и бизнес-объектов, описана структура взаимодействия участников системы. Разработаны системные прецеденты для ключевых функций веб-приложения, включая авторизацию, просмотр каталога, поиск товаров, оформление онлайн-заказов и публикацию товаров. Спроектированы основные классы и последовательности взаимодействий. Создана архитектура информационной системы, включающая уровни</w:t>
      </w:r>
      <w:r w:rsidRPr="00894197">
        <w:t> Application</w:t>
      </w:r>
      <w:r w:rsidRPr="00894197">
        <w:rPr>
          <w:lang w:val="ru-RU"/>
        </w:rPr>
        <w:t>,</w:t>
      </w:r>
      <w:r w:rsidRPr="00894197">
        <w:t> Business</w:t>
      </w:r>
      <w:r w:rsidRPr="00894197">
        <w:rPr>
          <w:lang w:val="ru-RU"/>
        </w:rPr>
        <w:t xml:space="preserve"> </w:t>
      </w:r>
      <w:r w:rsidRPr="00894197">
        <w:t>Services </w:t>
      </w:r>
      <w:r w:rsidRPr="00894197">
        <w:rPr>
          <w:lang w:val="ru-RU"/>
        </w:rPr>
        <w:t>и</w:t>
      </w:r>
      <w:r w:rsidRPr="00894197">
        <w:t> Middleware</w:t>
      </w:r>
      <w:r w:rsidRPr="00894197">
        <w:rPr>
          <w:lang w:val="ru-RU"/>
        </w:rPr>
        <w:t>, и построена диаграмма размещения компонентов. Также была спроектирована база данных и разработан интерфейс для пользователей и владельца бизнеса.</w:t>
      </w:r>
    </w:p>
    <w:p w14:paraId="1F6C44B6" w14:textId="7777777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В заключение, разработка информационной системы для автоматизации онлайн-продаж спортивных товаров позволяет повысить эффективность работы бизнеса, упростить управление ассортиментом и обеспечить более высокий уровень обслуживания клиентов. Система обеспечивает точный учет товаров, автоматизацию обработки заказов и интеграцию с системой учёта, что способствует улучшению взаимодействия с клиентами и оптимизации внутренних процессов.</w:t>
      </w:r>
    </w:p>
    <w:p w14:paraId="6C3CBD19" w14:textId="16CC6C0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Основное направление дальнейшего совершенствования проекта заключается в расширении функциональности системы. Это может включать добавление возможностей для анализа продаж, улучшение отчётности, внедрение более гибкой системы фильтрации и сортировки товаров, а также интеграцию с платёжными шлюзами для автоматизации процесса оплаты заказов.</w:t>
      </w:r>
    </w:p>
    <w:p w14:paraId="4B990B3A" w14:textId="6898B200" w:rsidR="00C4713B" w:rsidRPr="003A309F" w:rsidRDefault="00D8016A" w:rsidP="003A309F">
      <w:pPr>
        <w:pStyle w:val="a1"/>
        <w:rPr>
          <w:szCs w:val="28"/>
        </w:rPr>
      </w:pPr>
      <w:bookmarkStart w:id="38" w:name="_Toc189770046"/>
      <w:r w:rsidRPr="003A309F">
        <w:rPr>
          <w:szCs w:val="28"/>
        </w:rPr>
        <w:lastRenderedPageBreak/>
        <w:t>Список литературы</w:t>
      </w:r>
      <w:bookmarkEnd w:id="38"/>
    </w:p>
    <w:p w14:paraId="047A9152" w14:textId="77777777" w:rsidR="00447DCE" w:rsidRPr="003F73C9" w:rsidRDefault="00447DCE" w:rsidP="003A309F">
      <w:pPr>
        <w:pStyle w:val="a7"/>
        <w:numPr>
          <w:ilvl w:val="0"/>
          <w:numId w:val="36"/>
        </w:numPr>
        <w:ind w:left="0" w:firstLine="709"/>
        <w:rPr>
          <w:szCs w:val="28"/>
          <w:u w:val="single"/>
          <w:lang w:val="ru-RU"/>
        </w:rPr>
      </w:pPr>
      <w:r w:rsidRPr="003F73C9">
        <w:rPr>
          <w:szCs w:val="28"/>
          <w:lang w:val="ru-RU"/>
        </w:rPr>
        <w:t xml:space="preserve">Буч Г. Язык </w:t>
      </w:r>
      <w:r w:rsidRPr="003A309F">
        <w:rPr>
          <w:szCs w:val="28"/>
        </w:rPr>
        <w:t>UML</w:t>
      </w:r>
      <w:r w:rsidRPr="003F73C9">
        <w:rPr>
          <w:szCs w:val="28"/>
          <w:lang w:val="ru-RU"/>
        </w:rPr>
        <w:t xml:space="preserve">. Руководство пользователя [Электронный ресурс] : / Буч Г., Рамбо Д., Якобсон И. — Электрон. дан. — М. : ДМК Пресс, 2008. — 494с. — Режим доступа: </w:t>
      </w:r>
      <w:hyperlink r:id="rId20" w:history="1">
        <w:r w:rsidRPr="003A309F">
          <w:rPr>
            <w:rStyle w:val="Hyperlink"/>
            <w:szCs w:val="28"/>
          </w:rPr>
          <w:t>http</w:t>
        </w:r>
        <w:r w:rsidRPr="003F73C9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lanbook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3F73C9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3F73C9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3F73C9">
          <w:rPr>
            <w:rStyle w:val="Hyperlink"/>
            <w:szCs w:val="28"/>
            <w:lang w:val="ru-RU"/>
          </w:rPr>
          <w:t>=1246</w:t>
        </w:r>
      </w:hyperlink>
    </w:p>
    <w:p w14:paraId="6D25998E" w14:textId="77777777" w:rsidR="00447DCE" w:rsidRPr="003A309F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</w:rPr>
      </w:pPr>
      <w:r w:rsidRPr="003F73C9">
        <w:rPr>
          <w:szCs w:val="28"/>
          <w:lang w:val="ru-RU"/>
        </w:rPr>
        <w:t xml:space="preserve">Грекул, В. И. Проектирование информационных систем: учеб. пособие/ В. И. Грекул, Г. Н. Денищенко, Н. Л. Коровкина. - 2-е изд., испр.. -М: Интернет-Университет Информационных Технологий: БИНОМ. </w:t>
      </w:r>
      <w:r w:rsidRPr="003A309F">
        <w:rPr>
          <w:szCs w:val="28"/>
        </w:rPr>
        <w:t>Лаборатория знаний, 2008</w:t>
      </w:r>
    </w:p>
    <w:p w14:paraId="5680C137" w14:textId="77777777" w:rsidR="00447DCE" w:rsidRPr="003F73C9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Ипатова Э.Р. Методологии и технологии системного проектирования информационных систем. [Электронный ресурс]: учебное пособие. /Э.Р.Игнатова – М: ФЛИНТА, 2008, 256 стр. Режим доступа: </w:t>
      </w:r>
      <w:hyperlink r:id="rId21" w:history="1">
        <w:r w:rsidRPr="003A309F">
          <w:rPr>
            <w:rStyle w:val="Hyperlink"/>
            <w:szCs w:val="28"/>
          </w:rPr>
          <w:t>http</w:t>
        </w:r>
        <w:r w:rsidRPr="003F73C9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lanbook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3F73C9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3F73C9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3F73C9">
          <w:rPr>
            <w:rStyle w:val="Hyperlink"/>
            <w:szCs w:val="28"/>
            <w:lang w:val="ru-RU"/>
          </w:rPr>
          <w:t>=44785</w:t>
        </w:r>
      </w:hyperlink>
    </w:p>
    <w:p w14:paraId="248132B9" w14:textId="77777777" w:rsidR="00447DCE" w:rsidRPr="003F73C9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r w:rsidRPr="003A309F">
        <w:rPr>
          <w:szCs w:val="28"/>
        </w:rPr>
        <w:t xml:space="preserve">Кватрани Т. Rational Rose 2000 и UML. </w:t>
      </w:r>
      <w:r w:rsidRPr="003F73C9">
        <w:rPr>
          <w:szCs w:val="28"/>
          <w:lang w:val="ru-RU"/>
        </w:rPr>
        <w:t xml:space="preserve">Визуальное моделирование [Электронный ресурс] : . — Электрон. дан. — М. : ДМК Пресс, 2009. — 176 с. — Режим доступа: </w:t>
      </w:r>
      <w:hyperlink r:id="rId22" w:history="1">
        <w:r w:rsidRPr="003A309F">
          <w:rPr>
            <w:rStyle w:val="Hyperlink"/>
            <w:szCs w:val="28"/>
          </w:rPr>
          <w:t>http</w:t>
        </w:r>
        <w:r w:rsidRPr="003F73C9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lanbook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3F73C9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3F73C9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3F73C9">
          <w:rPr>
            <w:rStyle w:val="Hyperlink"/>
            <w:szCs w:val="28"/>
            <w:lang w:val="ru-RU"/>
          </w:rPr>
          <w:t>=1237</w:t>
        </w:r>
      </w:hyperlink>
      <w:r w:rsidRPr="003F73C9">
        <w:rPr>
          <w:szCs w:val="28"/>
          <w:u w:val="single"/>
          <w:lang w:val="ru-RU"/>
        </w:rPr>
        <w:t xml:space="preserve"> </w:t>
      </w:r>
    </w:p>
    <w:p w14:paraId="0B83B196" w14:textId="77777777" w:rsidR="00447DCE" w:rsidRPr="003F73C9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u w:val="single"/>
          <w:lang w:val="ru-RU"/>
        </w:rPr>
      </w:pPr>
      <w:r w:rsidRPr="003F73C9">
        <w:rPr>
          <w:szCs w:val="28"/>
          <w:lang w:val="ru-RU"/>
        </w:rPr>
        <w:t xml:space="preserve">Малышева, Е.Н. Проектирование информационных систем Раздел 5. </w:t>
      </w:r>
      <w:r w:rsidRPr="00BD53F8">
        <w:rPr>
          <w:szCs w:val="28"/>
          <w:lang w:val="ru-RU"/>
        </w:rPr>
        <w:t xml:space="preserve">Индустриальное проектирование информационных систем. </w:t>
      </w:r>
      <w:r w:rsidRPr="003F73C9">
        <w:rPr>
          <w:szCs w:val="28"/>
          <w:lang w:val="ru-RU"/>
        </w:rPr>
        <w:t xml:space="preserve">Объектно-ориентированная </w:t>
      </w:r>
      <w:r w:rsidRPr="003A309F">
        <w:rPr>
          <w:szCs w:val="28"/>
        </w:rPr>
        <w:t>case</w:t>
      </w:r>
      <w:r w:rsidRPr="003F73C9">
        <w:rPr>
          <w:szCs w:val="28"/>
          <w:lang w:val="ru-RU"/>
        </w:rPr>
        <w:t xml:space="preserve">-технология проектирования информационных систем [Электронный ресурс] : учебное пособие. — Электрон. дан. — Кемерово : КемГУКИ (Кемеровский государственный университет культуры и искусств), 2009. — 70 с. — Режим доступа: </w:t>
      </w:r>
      <w:r w:rsidRPr="003A309F">
        <w:rPr>
          <w:szCs w:val="28"/>
          <w:u w:val="single"/>
        </w:rPr>
        <w:t>http</w:t>
      </w:r>
      <w:r w:rsidRPr="003F73C9">
        <w:rPr>
          <w:szCs w:val="28"/>
          <w:u w:val="single"/>
          <w:lang w:val="ru-RU"/>
        </w:rPr>
        <w:t>://</w:t>
      </w:r>
      <w:r w:rsidRPr="003A309F">
        <w:rPr>
          <w:szCs w:val="28"/>
          <w:u w:val="single"/>
        </w:rPr>
        <w:t>e</w:t>
      </w:r>
      <w:r w:rsidRPr="003F73C9">
        <w:rPr>
          <w:szCs w:val="28"/>
          <w:u w:val="single"/>
          <w:lang w:val="ru-RU"/>
        </w:rPr>
        <w:t>.</w:t>
      </w:r>
      <w:r w:rsidRPr="003A309F">
        <w:rPr>
          <w:szCs w:val="28"/>
          <w:u w:val="single"/>
        </w:rPr>
        <w:t>lanbook</w:t>
      </w:r>
      <w:r w:rsidRPr="003F73C9">
        <w:rPr>
          <w:szCs w:val="28"/>
          <w:u w:val="single"/>
          <w:lang w:val="ru-RU"/>
        </w:rPr>
        <w:t>.</w:t>
      </w:r>
      <w:r w:rsidRPr="003A309F">
        <w:rPr>
          <w:szCs w:val="28"/>
          <w:u w:val="single"/>
        </w:rPr>
        <w:t>com</w:t>
      </w:r>
      <w:r w:rsidRPr="003F73C9">
        <w:rPr>
          <w:szCs w:val="28"/>
          <w:u w:val="single"/>
          <w:lang w:val="ru-RU"/>
        </w:rPr>
        <w:t>/</w:t>
      </w:r>
      <w:r w:rsidRPr="003A309F">
        <w:rPr>
          <w:szCs w:val="28"/>
          <w:u w:val="single"/>
        </w:rPr>
        <w:t>books</w:t>
      </w:r>
      <w:r w:rsidRPr="003F73C9">
        <w:rPr>
          <w:szCs w:val="28"/>
          <w:u w:val="single"/>
          <w:lang w:val="ru-RU"/>
        </w:rPr>
        <w:t>/</w:t>
      </w:r>
      <w:r w:rsidRPr="003A309F">
        <w:rPr>
          <w:szCs w:val="28"/>
          <w:u w:val="single"/>
        </w:rPr>
        <w:t>element</w:t>
      </w:r>
      <w:r w:rsidRPr="003F73C9">
        <w:rPr>
          <w:szCs w:val="28"/>
          <w:u w:val="single"/>
          <w:lang w:val="ru-RU"/>
        </w:rPr>
        <w:t>.</w:t>
      </w:r>
      <w:r w:rsidRPr="003A309F">
        <w:rPr>
          <w:szCs w:val="28"/>
          <w:u w:val="single"/>
        </w:rPr>
        <w:t>php</w:t>
      </w:r>
      <w:r w:rsidRPr="003F73C9">
        <w:rPr>
          <w:szCs w:val="28"/>
          <w:u w:val="single"/>
          <w:lang w:val="ru-RU"/>
        </w:rPr>
        <w:t>?</w:t>
      </w:r>
      <w:r w:rsidRPr="003A309F">
        <w:rPr>
          <w:szCs w:val="28"/>
          <w:u w:val="single"/>
        </w:rPr>
        <w:t>pl</w:t>
      </w:r>
      <w:r w:rsidRPr="003F73C9">
        <w:rPr>
          <w:szCs w:val="28"/>
          <w:u w:val="single"/>
          <w:lang w:val="ru-RU"/>
        </w:rPr>
        <w:t>1_</w:t>
      </w:r>
      <w:r w:rsidRPr="003A309F">
        <w:rPr>
          <w:szCs w:val="28"/>
          <w:u w:val="single"/>
        </w:rPr>
        <w:t>id</w:t>
      </w:r>
      <w:r w:rsidRPr="003F73C9">
        <w:rPr>
          <w:szCs w:val="28"/>
          <w:u w:val="single"/>
          <w:lang w:val="ru-RU"/>
        </w:rPr>
        <w:t xml:space="preserve">=49647 </w:t>
      </w:r>
    </w:p>
    <w:p w14:paraId="56407AD1" w14:textId="77777777" w:rsidR="00447DCE" w:rsidRPr="003F73C9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r w:rsidRPr="003F73C9">
        <w:rPr>
          <w:szCs w:val="28"/>
          <w:lang w:val="ru-RU"/>
        </w:rPr>
        <w:t xml:space="preserve">Пикулин, В.В. Проектирование информационных систем: практикум [Электронный ресурс] : учебное пособие. — Электрон. дан. — Пенза : ПензГТУ (Пензенский государственный технологический университет), 2012. — 129 с. — Режим доступа: </w:t>
      </w:r>
      <w:hyperlink r:id="rId23" w:history="1">
        <w:r w:rsidRPr="003A309F">
          <w:rPr>
            <w:rStyle w:val="Hyperlink"/>
            <w:szCs w:val="28"/>
          </w:rPr>
          <w:t>http</w:t>
        </w:r>
        <w:r w:rsidRPr="003F73C9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lanbook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3F73C9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3F73C9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3F73C9">
          <w:rPr>
            <w:rStyle w:val="Hyperlink"/>
            <w:szCs w:val="28"/>
            <w:lang w:val="ru-RU"/>
          </w:rPr>
          <w:t>=62497</w:t>
        </w:r>
      </w:hyperlink>
    </w:p>
    <w:p w14:paraId="44F19F56" w14:textId="1AEB3580" w:rsidR="000E4FB4" w:rsidRPr="003F73C9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rStyle w:val="Hyperlink"/>
          <w:szCs w:val="28"/>
          <w:lang w:val="ru-RU"/>
        </w:rPr>
      </w:pPr>
      <w:r w:rsidRPr="003F73C9">
        <w:rPr>
          <w:szCs w:val="28"/>
          <w:lang w:val="ru-RU"/>
        </w:rPr>
        <w:t xml:space="preserve">Розенберг Д. Применение объектного моделирования с использованием </w:t>
      </w:r>
      <w:r w:rsidRPr="003A309F">
        <w:rPr>
          <w:szCs w:val="28"/>
        </w:rPr>
        <w:t>UML</w:t>
      </w:r>
      <w:r w:rsidRPr="003F73C9">
        <w:rPr>
          <w:szCs w:val="28"/>
          <w:lang w:val="ru-RU"/>
        </w:rPr>
        <w:t xml:space="preserve"> и анализ прецедентов [Электронный ресурс] : / </w:t>
      </w:r>
      <w:r w:rsidRPr="003F73C9">
        <w:rPr>
          <w:szCs w:val="28"/>
          <w:lang w:val="ru-RU"/>
        </w:rPr>
        <w:lastRenderedPageBreak/>
        <w:t xml:space="preserve">Розенберг Д., Скотт К. — Электрон. дан. — М. : ДМК Пресс, 2007. — 159 с. — Режим доступа: </w:t>
      </w:r>
      <w:hyperlink r:id="rId24" w:history="1">
        <w:r w:rsidRPr="003A309F">
          <w:rPr>
            <w:rStyle w:val="Hyperlink"/>
            <w:szCs w:val="28"/>
          </w:rPr>
          <w:t>http</w:t>
        </w:r>
        <w:r w:rsidRPr="003F73C9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lanbook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3F73C9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3F73C9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3F73C9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3F73C9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3F73C9">
          <w:rPr>
            <w:rStyle w:val="Hyperlink"/>
            <w:szCs w:val="28"/>
            <w:lang w:val="ru-RU"/>
          </w:rPr>
          <w:t>=1226</w:t>
        </w:r>
      </w:hyperlink>
    </w:p>
    <w:p w14:paraId="3825BDB2" w14:textId="06CF2D6A" w:rsidR="00447DCE" w:rsidRPr="003F73C9" w:rsidRDefault="000E4FB4" w:rsidP="003A309F">
      <w:pPr>
        <w:ind w:firstLine="0"/>
        <w:rPr>
          <w:color w:val="0563C1" w:themeColor="hyperlink"/>
          <w:szCs w:val="28"/>
          <w:u w:val="single"/>
          <w:lang w:val="ru-RU"/>
        </w:rPr>
      </w:pPr>
      <w:r w:rsidRPr="003F73C9">
        <w:rPr>
          <w:rStyle w:val="Hyperlink"/>
          <w:szCs w:val="28"/>
          <w:lang w:val="ru-RU"/>
        </w:rPr>
        <w:br w:type="page"/>
      </w:r>
    </w:p>
    <w:p w14:paraId="605EB82C" w14:textId="77777777" w:rsidR="003F73C9" w:rsidRPr="003247A4" w:rsidRDefault="003F73C9" w:rsidP="00D351F8">
      <w:pPr>
        <w:pStyle w:val="a1"/>
        <w:rPr>
          <w:szCs w:val="28"/>
          <w:lang w:val="ru-RU"/>
        </w:rPr>
        <w:sectPr w:rsidR="003F73C9" w:rsidRPr="003247A4" w:rsidSect="00CE03A2">
          <w:footerReference w:type="default" r:id="rId25"/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  <w:bookmarkStart w:id="39" w:name="_Toc189770047"/>
    </w:p>
    <w:p w14:paraId="3EF0BC8D" w14:textId="17A642D6" w:rsidR="00447DCE" w:rsidRPr="00D351F8" w:rsidRDefault="00D8016A" w:rsidP="00D351F8">
      <w:pPr>
        <w:pStyle w:val="a1"/>
        <w:rPr>
          <w:szCs w:val="28"/>
        </w:rPr>
      </w:pPr>
      <w:r w:rsidRPr="00D351F8">
        <w:rPr>
          <w:szCs w:val="28"/>
        </w:rPr>
        <w:lastRenderedPageBreak/>
        <w:t>Приложени</w:t>
      </w:r>
      <w:r w:rsidR="00447DCE" w:rsidRPr="00D351F8">
        <w:rPr>
          <w:szCs w:val="28"/>
        </w:rPr>
        <w:t>е А</w:t>
      </w:r>
      <w:bookmarkEnd w:id="39"/>
    </w:p>
    <w:p w14:paraId="75D29CA4" w14:textId="15863A5F" w:rsidR="00447DCE" w:rsidRPr="00D351F8" w:rsidRDefault="00447DCE" w:rsidP="00D351F8">
      <w:pPr>
        <w:pStyle w:val="a7"/>
        <w:ind w:firstLine="0"/>
        <w:jc w:val="center"/>
        <w:rPr>
          <w:b/>
          <w:bCs/>
          <w:color w:val="FFFFFF" w:themeColor="background1"/>
          <w:szCs w:val="28"/>
        </w:rPr>
      </w:pPr>
      <w:r w:rsidRPr="00D351F8">
        <w:rPr>
          <w:b/>
          <w:bCs/>
          <w:szCs w:val="28"/>
        </w:rPr>
        <w:t>Диаграммы</w:t>
      </w:r>
    </w:p>
    <w:p w14:paraId="64531484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25E78EEB" wp14:editId="3E4B36B4">
            <wp:extent cx="8985794" cy="3616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6866" cy="362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F946" w14:textId="37972500" w:rsidR="00447DCE" w:rsidRPr="003F73C9" w:rsidRDefault="00447DCE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А.</w:t>
      </w:r>
      <w:r w:rsidR="00A96D84" w:rsidRPr="003F73C9">
        <w:rPr>
          <w:szCs w:val="28"/>
          <w:lang w:val="ru-RU"/>
        </w:rPr>
        <w:t>1</w:t>
      </w:r>
      <w:r w:rsidRPr="003F73C9">
        <w:rPr>
          <w:szCs w:val="28"/>
          <w:lang w:val="ru-RU"/>
        </w:rPr>
        <w:t xml:space="preserve"> – Диаграмма деятельности «Оформление покупки»</w:t>
      </w:r>
    </w:p>
    <w:p w14:paraId="57D5CCCB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lastRenderedPageBreak/>
        <w:drawing>
          <wp:inline distT="0" distB="0" distL="0" distR="0" wp14:anchorId="45E3BDBB" wp14:editId="3FFEA1C0">
            <wp:extent cx="9377027" cy="39212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6808" cy="39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63D5" w14:textId="2A05DA14" w:rsidR="00447DCE" w:rsidRPr="003F73C9" w:rsidRDefault="00447DCE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А.</w:t>
      </w:r>
      <w:r w:rsidR="00A96D84" w:rsidRPr="003F73C9">
        <w:rPr>
          <w:szCs w:val="28"/>
          <w:lang w:val="ru-RU"/>
        </w:rPr>
        <w:t>2</w:t>
      </w:r>
      <w:r w:rsidRPr="003F73C9">
        <w:rPr>
          <w:szCs w:val="28"/>
          <w:lang w:val="ru-RU"/>
        </w:rPr>
        <w:t xml:space="preserve"> – Диаграмма деятельности «Формирование заявки на закупку товара поставщику»</w:t>
      </w:r>
    </w:p>
    <w:p w14:paraId="68E8C548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lastRenderedPageBreak/>
        <w:drawing>
          <wp:inline distT="0" distB="0" distL="0" distR="0" wp14:anchorId="0E7BD0DB" wp14:editId="4715B386">
            <wp:extent cx="9228197" cy="27926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7829" cy="27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25E" w14:textId="3D628136" w:rsidR="00447DCE" w:rsidRPr="003F73C9" w:rsidRDefault="00447DCE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А.</w:t>
      </w:r>
      <w:r w:rsidR="00A96D84" w:rsidRPr="003F73C9">
        <w:rPr>
          <w:szCs w:val="28"/>
          <w:lang w:val="ru-RU"/>
        </w:rPr>
        <w:t>3</w:t>
      </w:r>
      <w:r w:rsidRPr="003F73C9">
        <w:rPr>
          <w:szCs w:val="28"/>
          <w:lang w:val="ru-RU"/>
        </w:rPr>
        <w:t xml:space="preserve"> – Диаграмма деятельности «Инвентаризация»</w:t>
      </w:r>
    </w:p>
    <w:p w14:paraId="2C95B99D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lastRenderedPageBreak/>
        <w:drawing>
          <wp:inline distT="0" distB="0" distL="0" distR="0" wp14:anchorId="360755D4" wp14:editId="12DBE9ED">
            <wp:extent cx="9438435" cy="2496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4656" cy="250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913C" w14:textId="352E918B" w:rsidR="00447DCE" w:rsidRPr="003F73C9" w:rsidRDefault="00447DCE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А.</w:t>
      </w:r>
      <w:r w:rsidR="00A96D84" w:rsidRPr="003F73C9">
        <w:rPr>
          <w:szCs w:val="28"/>
          <w:lang w:val="ru-RU"/>
        </w:rPr>
        <w:t>4</w:t>
      </w:r>
      <w:r w:rsidRPr="003F73C9">
        <w:rPr>
          <w:szCs w:val="28"/>
          <w:lang w:val="ru-RU"/>
        </w:rPr>
        <w:t xml:space="preserve"> – Диаграмма деятельности «Обновление ассортимента»</w:t>
      </w:r>
    </w:p>
    <w:p w14:paraId="6F164C10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lastRenderedPageBreak/>
        <w:drawing>
          <wp:inline distT="0" distB="0" distL="0" distR="0" wp14:anchorId="58293F73" wp14:editId="07520299">
            <wp:extent cx="8508233" cy="342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1934" cy="34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F487" w14:textId="4611D792" w:rsidR="00447DCE" w:rsidRPr="003F73C9" w:rsidRDefault="00447DCE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А.</w:t>
      </w:r>
      <w:r w:rsidR="00A96D84" w:rsidRPr="003F73C9">
        <w:rPr>
          <w:szCs w:val="28"/>
          <w:lang w:val="ru-RU"/>
        </w:rPr>
        <w:t>5</w:t>
      </w:r>
      <w:r w:rsidRPr="003F73C9">
        <w:rPr>
          <w:szCs w:val="28"/>
          <w:lang w:val="ru-RU"/>
        </w:rPr>
        <w:t xml:space="preserve"> – Диаграмма деятельности «Приёмка товаров»</w:t>
      </w:r>
    </w:p>
    <w:p w14:paraId="3852261F" w14:textId="77777777" w:rsidR="003F73C9" w:rsidRPr="003247A4" w:rsidRDefault="003F73C9" w:rsidP="00D351F8">
      <w:pPr>
        <w:ind w:firstLine="0"/>
        <w:jc w:val="center"/>
        <w:rPr>
          <w:szCs w:val="28"/>
          <w:lang w:val="ru-RU"/>
        </w:rPr>
        <w:sectPr w:rsidR="003F73C9" w:rsidRPr="003247A4" w:rsidSect="003F73C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1961BC7B" w14:textId="14DCBE79" w:rsidR="00447DCE" w:rsidRPr="00D351F8" w:rsidRDefault="007E07CE" w:rsidP="00D351F8">
      <w:pPr>
        <w:ind w:firstLine="0"/>
        <w:jc w:val="center"/>
        <w:rPr>
          <w:szCs w:val="28"/>
        </w:rPr>
      </w:pPr>
      <w:r w:rsidRPr="007E07CE">
        <w:rPr>
          <w:noProof/>
          <w:szCs w:val="28"/>
        </w:rPr>
        <w:lastRenderedPageBreak/>
        <w:drawing>
          <wp:inline distT="0" distB="0" distL="0" distR="0" wp14:anchorId="7383D3CA" wp14:editId="2283AB94">
            <wp:extent cx="5365148" cy="353795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8815" cy="35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27C2" w14:textId="37698900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А.6 – </w:t>
      </w:r>
      <w:r w:rsidR="00261E28" w:rsidRPr="00D351F8">
        <w:rPr>
          <w:szCs w:val="28"/>
          <w:lang w:val="ru-RU"/>
        </w:rPr>
        <w:t>Диаграмма активности "Авторизация"</w:t>
      </w:r>
    </w:p>
    <w:p w14:paraId="0933D725" w14:textId="4746619C" w:rsidR="00A96D84" w:rsidRPr="00D351F8" w:rsidRDefault="007E07CE" w:rsidP="00D351F8">
      <w:pPr>
        <w:ind w:firstLine="0"/>
        <w:jc w:val="center"/>
        <w:rPr>
          <w:szCs w:val="28"/>
          <w:lang w:val="ru-RU"/>
        </w:rPr>
      </w:pPr>
      <w:r w:rsidRPr="007E07CE">
        <w:rPr>
          <w:noProof/>
          <w:szCs w:val="28"/>
          <w:lang w:val="ru-RU"/>
        </w:rPr>
        <w:drawing>
          <wp:inline distT="0" distB="0" distL="0" distR="0" wp14:anchorId="721B8440" wp14:editId="4A57CA7B">
            <wp:extent cx="5349667" cy="47377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8503" cy="4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EE90" w14:textId="7B78CE22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А.7 – </w:t>
      </w:r>
      <w:r w:rsidR="00261E28" w:rsidRPr="00D351F8">
        <w:rPr>
          <w:szCs w:val="28"/>
          <w:lang w:val="ru-RU"/>
        </w:rPr>
        <w:t>Диаграмма активности "Просмотр каталога товаров"</w:t>
      </w:r>
    </w:p>
    <w:p w14:paraId="0C9073C6" w14:textId="7B923442" w:rsidR="00A96D84" w:rsidRPr="00D351F8" w:rsidRDefault="00FA65A8" w:rsidP="00D351F8">
      <w:pPr>
        <w:ind w:firstLine="0"/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lastRenderedPageBreak/>
        <w:drawing>
          <wp:inline distT="0" distB="0" distL="0" distR="0" wp14:anchorId="32EBBEBD" wp14:editId="3D3F8DF6">
            <wp:extent cx="5940425" cy="434784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7AEE" w14:textId="73AFDFDF" w:rsidR="00447DCE" w:rsidRPr="00D351F8" w:rsidRDefault="00447DCE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</w:t>
      </w:r>
      <w:r w:rsidR="00A96D84" w:rsidRPr="00D351F8">
        <w:rPr>
          <w:szCs w:val="28"/>
          <w:lang w:val="ru-RU"/>
        </w:rPr>
        <w:t>8</w:t>
      </w:r>
      <w:r w:rsidRPr="00D351F8">
        <w:rPr>
          <w:szCs w:val="28"/>
          <w:lang w:val="ru-RU"/>
        </w:rPr>
        <w:t xml:space="preserve"> – </w:t>
      </w:r>
      <w:r w:rsidR="00261E28" w:rsidRPr="00D351F8">
        <w:rPr>
          <w:szCs w:val="28"/>
          <w:lang w:val="ru-RU"/>
        </w:rPr>
        <w:t>Диаграмма активности "Поиск товара"</w:t>
      </w:r>
    </w:p>
    <w:p w14:paraId="36C85499" w14:textId="77B3BDB3" w:rsidR="00A96D84" w:rsidRPr="00D351F8" w:rsidRDefault="00FA65A8" w:rsidP="00D351F8">
      <w:pPr>
        <w:ind w:firstLine="0"/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drawing>
          <wp:inline distT="0" distB="0" distL="0" distR="0" wp14:anchorId="4581744A" wp14:editId="70DF2834">
            <wp:extent cx="5366759" cy="4729403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3775" cy="47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204" w14:textId="0A007CCD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А.9 – </w:t>
      </w:r>
      <w:r w:rsidR="00261E28" w:rsidRPr="00D351F8">
        <w:rPr>
          <w:szCs w:val="28"/>
          <w:lang w:val="ru-RU"/>
        </w:rPr>
        <w:t>Диаграмма активности "Онлайн-заказ"</w:t>
      </w:r>
    </w:p>
    <w:p w14:paraId="720696F9" w14:textId="6E498E49" w:rsidR="00A96D84" w:rsidRPr="00D351F8" w:rsidRDefault="00FA65A8" w:rsidP="00D351F8">
      <w:pPr>
        <w:ind w:firstLine="0"/>
        <w:jc w:val="center"/>
        <w:rPr>
          <w:szCs w:val="28"/>
          <w:lang w:val="ru-RU"/>
        </w:rPr>
      </w:pPr>
      <w:r w:rsidRPr="00FA65A8">
        <w:rPr>
          <w:noProof/>
          <w:szCs w:val="28"/>
          <w:lang w:val="ru-RU"/>
        </w:rPr>
        <w:drawing>
          <wp:inline distT="0" distB="0" distL="0" distR="0" wp14:anchorId="16E476FD" wp14:editId="62165F72">
            <wp:extent cx="5940425" cy="3626485"/>
            <wp:effectExtent l="0" t="0" r="317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EDA4" w14:textId="609EBEC5" w:rsidR="00A96D84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А.10 – </w:t>
      </w:r>
      <w:r w:rsidR="00261E28" w:rsidRPr="00D351F8">
        <w:rPr>
          <w:szCs w:val="28"/>
          <w:lang w:val="ru-RU"/>
        </w:rPr>
        <w:t>Диаграмма активности "Публикация товара на сайте"</w:t>
      </w:r>
    </w:p>
    <w:p w14:paraId="63F0437A" w14:textId="77777777" w:rsidR="004D09A4" w:rsidRDefault="004D09A4" w:rsidP="00D351F8">
      <w:pPr>
        <w:ind w:firstLine="0"/>
        <w:jc w:val="center"/>
        <w:rPr>
          <w:szCs w:val="28"/>
          <w:lang w:val="ru-RU"/>
        </w:rPr>
        <w:sectPr w:rsidR="004D09A4" w:rsidSect="00CE03A2"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450974B1" w14:textId="76612CFF" w:rsidR="004D09A4" w:rsidRDefault="007E07CE" w:rsidP="00D351F8">
      <w:pPr>
        <w:ind w:firstLine="0"/>
        <w:jc w:val="center"/>
        <w:rPr>
          <w:szCs w:val="28"/>
          <w:lang w:val="ru-RU"/>
        </w:rPr>
      </w:pPr>
      <w:r w:rsidRPr="007E07CE">
        <w:rPr>
          <w:noProof/>
          <w:szCs w:val="28"/>
          <w:lang w:val="ru-RU"/>
        </w:rPr>
        <w:drawing>
          <wp:inline distT="0" distB="0" distL="0" distR="0" wp14:anchorId="0908340B" wp14:editId="28341756">
            <wp:extent cx="9251950" cy="5431155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E7CD" w14:textId="0AF51D84" w:rsidR="004D09A4" w:rsidRDefault="004D09A4" w:rsidP="004D09A4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А.11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 xml:space="preserve">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</w:t>
      </w:r>
      <w:r w:rsidRPr="00093125">
        <w:rPr>
          <w:szCs w:val="28"/>
        </w:rPr>
        <w:t>«</w:t>
      </w:r>
      <w:r>
        <w:rPr>
          <w:szCs w:val="28"/>
        </w:rPr>
        <w:t>Website publishing</w:t>
      </w:r>
      <w:r w:rsidRPr="00093125">
        <w:rPr>
          <w:szCs w:val="28"/>
        </w:rPr>
        <w:t>»</w:t>
      </w:r>
    </w:p>
    <w:p w14:paraId="0AC7553B" w14:textId="4CCA22A4" w:rsidR="004D09A4" w:rsidRPr="00E20EF6" w:rsidRDefault="00E20EF6" w:rsidP="00D351F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19FD1FC" wp14:editId="1033752B">
            <wp:extent cx="9251950" cy="457009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FE1" w14:textId="7F30582D" w:rsidR="004D09A4" w:rsidRPr="004D09A4" w:rsidRDefault="00B318EB" w:rsidP="00B318EB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А.1</w:t>
      </w:r>
      <w:r>
        <w:rPr>
          <w:szCs w:val="28"/>
        </w:rPr>
        <w:t>2</w:t>
      </w:r>
      <w:r w:rsidRPr="00D351F8">
        <w:rPr>
          <w:szCs w:val="28"/>
        </w:rPr>
        <w:t xml:space="preserve"> –</w:t>
      </w:r>
      <w:r w:rsidRPr="00093125">
        <w:rPr>
          <w:szCs w:val="28"/>
        </w:rPr>
        <w:t xml:space="preserve"> </w:t>
      </w:r>
      <w:r w:rsidRPr="00307034">
        <w:rPr>
          <w:szCs w:val="28"/>
        </w:rPr>
        <w:t xml:space="preserve">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</w:t>
      </w:r>
      <w:r w:rsidRPr="00093125">
        <w:rPr>
          <w:szCs w:val="28"/>
        </w:rPr>
        <w:t>«</w:t>
      </w:r>
      <w:r>
        <w:rPr>
          <w:szCs w:val="28"/>
        </w:rPr>
        <w:t>Online order</w:t>
      </w:r>
      <w:r w:rsidRPr="00093125">
        <w:rPr>
          <w:szCs w:val="28"/>
        </w:rPr>
        <w:t>»</w:t>
      </w:r>
    </w:p>
    <w:p w14:paraId="4EBD29AF" w14:textId="150C75DC" w:rsidR="00A96D84" w:rsidRPr="00D351F8" w:rsidRDefault="00E20EF6" w:rsidP="00D351F8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1A12438E" wp14:editId="4D10C650">
            <wp:extent cx="5731196" cy="42301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54" cy="427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C3B7" w14:textId="108C1FAC" w:rsidR="00A96D84" w:rsidRDefault="00A96D84" w:rsidP="00D351F8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А.1</w:t>
      </w:r>
      <w:r w:rsidR="009432D9" w:rsidRPr="009432D9">
        <w:rPr>
          <w:szCs w:val="28"/>
        </w:rPr>
        <w:t>3</w:t>
      </w:r>
      <w:r w:rsidRPr="00D351F8">
        <w:rPr>
          <w:szCs w:val="28"/>
        </w:rPr>
        <w:t xml:space="preserve"> –</w:t>
      </w:r>
      <w:r w:rsidR="00093125" w:rsidRPr="00093125">
        <w:rPr>
          <w:szCs w:val="28"/>
        </w:rPr>
        <w:t xml:space="preserve"> </w:t>
      </w:r>
      <w:r w:rsidR="00093125" w:rsidRPr="00307034">
        <w:rPr>
          <w:szCs w:val="28"/>
        </w:rPr>
        <w:t xml:space="preserve">VOPC </w:t>
      </w:r>
      <w:r w:rsidR="00093125" w:rsidRPr="00307034">
        <w:rPr>
          <w:szCs w:val="28"/>
          <w:lang w:val="ru-RU"/>
        </w:rPr>
        <w:t>прецедента</w:t>
      </w:r>
      <w:r w:rsidR="00093125" w:rsidRPr="00307034">
        <w:rPr>
          <w:szCs w:val="28"/>
        </w:rPr>
        <w:t xml:space="preserve"> </w:t>
      </w:r>
      <w:r w:rsidR="00093125" w:rsidRPr="00093125">
        <w:rPr>
          <w:szCs w:val="28"/>
        </w:rPr>
        <w:t>«</w:t>
      </w:r>
      <w:r w:rsidR="00093125">
        <w:rPr>
          <w:szCs w:val="28"/>
        </w:rPr>
        <w:t>Authorization</w:t>
      </w:r>
      <w:r w:rsidR="00093125" w:rsidRPr="00093125">
        <w:rPr>
          <w:szCs w:val="28"/>
        </w:rPr>
        <w:t>»</w:t>
      </w:r>
    </w:p>
    <w:p w14:paraId="10620E7A" w14:textId="6085C88F" w:rsidR="00093125" w:rsidRPr="00E20EF6" w:rsidRDefault="00EE54B9" w:rsidP="00D351F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76BF749" wp14:editId="02017984">
            <wp:extent cx="9251950" cy="472821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24D" w14:textId="40F4B06F" w:rsidR="00A96D84" w:rsidRPr="00093125" w:rsidRDefault="00A96D84" w:rsidP="00D351F8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А.1</w:t>
      </w:r>
      <w:r w:rsidR="009432D9" w:rsidRPr="009432D9">
        <w:rPr>
          <w:szCs w:val="28"/>
        </w:rPr>
        <w:t>4</w:t>
      </w:r>
      <w:r w:rsidRPr="00D351F8">
        <w:rPr>
          <w:szCs w:val="28"/>
        </w:rPr>
        <w:t xml:space="preserve"> –</w:t>
      </w:r>
      <w:r w:rsidR="00093125" w:rsidRPr="00093125">
        <w:rPr>
          <w:szCs w:val="28"/>
        </w:rPr>
        <w:t xml:space="preserve"> </w:t>
      </w:r>
      <w:r w:rsidR="00093125" w:rsidRPr="00307034">
        <w:rPr>
          <w:szCs w:val="28"/>
        </w:rPr>
        <w:t>VOPC</w:t>
      </w:r>
      <w:r w:rsidR="00093125" w:rsidRPr="00093125">
        <w:rPr>
          <w:szCs w:val="28"/>
        </w:rPr>
        <w:t xml:space="preserve"> </w:t>
      </w:r>
      <w:r w:rsidR="00093125" w:rsidRPr="00307034">
        <w:rPr>
          <w:szCs w:val="28"/>
          <w:lang w:val="ru-RU"/>
        </w:rPr>
        <w:t>прецедента</w:t>
      </w:r>
      <w:r w:rsidR="00093125" w:rsidRPr="00093125">
        <w:rPr>
          <w:szCs w:val="28"/>
        </w:rPr>
        <w:t xml:space="preserve"> «</w:t>
      </w:r>
      <w:r w:rsidR="00093125">
        <w:rPr>
          <w:szCs w:val="28"/>
        </w:rPr>
        <w:t>Product</w:t>
      </w:r>
      <w:r w:rsidR="00093125" w:rsidRPr="00093125">
        <w:rPr>
          <w:szCs w:val="28"/>
        </w:rPr>
        <w:t xml:space="preserve"> </w:t>
      </w:r>
      <w:r w:rsidR="00093125">
        <w:rPr>
          <w:szCs w:val="28"/>
        </w:rPr>
        <w:t>catalog</w:t>
      </w:r>
      <w:r w:rsidR="00093125" w:rsidRPr="00093125">
        <w:rPr>
          <w:szCs w:val="28"/>
        </w:rPr>
        <w:t xml:space="preserve"> </w:t>
      </w:r>
      <w:r w:rsidR="00093125">
        <w:rPr>
          <w:szCs w:val="28"/>
        </w:rPr>
        <w:t>browsing</w:t>
      </w:r>
      <w:r w:rsidR="00093125" w:rsidRPr="00093125">
        <w:rPr>
          <w:szCs w:val="28"/>
        </w:rPr>
        <w:t>»</w:t>
      </w:r>
    </w:p>
    <w:p w14:paraId="7BD26CA4" w14:textId="3F729930" w:rsidR="00A96D84" w:rsidRPr="00D351F8" w:rsidRDefault="00EE54B9" w:rsidP="00D351F8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A6B9D81" wp14:editId="2BE135D1">
            <wp:extent cx="7913405" cy="41576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6320" cy="41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0870" w14:textId="4C47CD08" w:rsidR="00A96D84" w:rsidRPr="00093125" w:rsidRDefault="00A96D84" w:rsidP="00D351F8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А.1</w:t>
      </w:r>
      <w:r w:rsidR="009432D9" w:rsidRPr="009432D9">
        <w:rPr>
          <w:szCs w:val="28"/>
        </w:rPr>
        <w:t>5</w:t>
      </w:r>
      <w:r w:rsidRPr="00D351F8">
        <w:rPr>
          <w:szCs w:val="28"/>
        </w:rPr>
        <w:t xml:space="preserve"> –</w:t>
      </w:r>
      <w:r w:rsidR="00093125" w:rsidRPr="00093125">
        <w:rPr>
          <w:szCs w:val="28"/>
        </w:rPr>
        <w:t xml:space="preserve"> </w:t>
      </w:r>
      <w:r w:rsidR="00093125" w:rsidRPr="00307034">
        <w:rPr>
          <w:szCs w:val="28"/>
        </w:rPr>
        <w:t>VOPC</w:t>
      </w:r>
      <w:r w:rsidR="00093125" w:rsidRPr="00093125">
        <w:rPr>
          <w:szCs w:val="28"/>
        </w:rPr>
        <w:t xml:space="preserve"> </w:t>
      </w:r>
      <w:r w:rsidR="00093125" w:rsidRPr="00307034">
        <w:rPr>
          <w:szCs w:val="28"/>
          <w:lang w:val="ru-RU"/>
        </w:rPr>
        <w:t>прецедента</w:t>
      </w:r>
      <w:r w:rsidR="00093125" w:rsidRPr="00093125">
        <w:rPr>
          <w:szCs w:val="28"/>
        </w:rPr>
        <w:t xml:space="preserve"> «</w:t>
      </w:r>
      <w:r w:rsidR="00093125">
        <w:rPr>
          <w:szCs w:val="28"/>
        </w:rPr>
        <w:t>Product</w:t>
      </w:r>
      <w:r w:rsidR="00093125" w:rsidRPr="00093125">
        <w:rPr>
          <w:szCs w:val="28"/>
        </w:rPr>
        <w:t xml:space="preserve"> </w:t>
      </w:r>
      <w:r w:rsidR="00093125">
        <w:rPr>
          <w:szCs w:val="28"/>
        </w:rPr>
        <w:t>search</w:t>
      </w:r>
      <w:r w:rsidR="00093125" w:rsidRPr="00093125">
        <w:rPr>
          <w:szCs w:val="28"/>
        </w:rPr>
        <w:t>»</w:t>
      </w:r>
    </w:p>
    <w:p w14:paraId="09E0DED5" w14:textId="77777777" w:rsidR="003F73C9" w:rsidRDefault="003F73C9" w:rsidP="00D351F8">
      <w:pPr>
        <w:ind w:firstLine="0"/>
        <w:jc w:val="center"/>
        <w:rPr>
          <w:szCs w:val="28"/>
        </w:rPr>
        <w:sectPr w:rsidR="003F73C9" w:rsidSect="004D09A4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6ADE2627" w14:textId="7D895DB4" w:rsidR="00093125" w:rsidRPr="003F73C9" w:rsidRDefault="0083498B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19DCCD89" wp14:editId="39E178DE">
            <wp:extent cx="9251950" cy="5354955"/>
            <wp:effectExtent l="0" t="0" r="635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A9E6" w14:textId="7B31B542" w:rsidR="00093125" w:rsidRDefault="00093125" w:rsidP="0083498B">
      <w:pPr>
        <w:ind w:firstLine="0"/>
        <w:jc w:val="center"/>
        <w:rPr>
          <w:lang w:val="ru-RU"/>
        </w:rPr>
      </w:pPr>
      <w:r w:rsidRPr="00093125">
        <w:rPr>
          <w:szCs w:val="28"/>
          <w:lang w:val="ru-RU"/>
        </w:rPr>
        <w:t>Рисунок А.1</w:t>
      </w:r>
      <w:r w:rsidR="004331B4">
        <w:rPr>
          <w:szCs w:val="28"/>
          <w:lang w:val="ru-RU"/>
        </w:rPr>
        <w:t>6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Online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07034">
        <w:rPr>
          <w:lang w:val="ru-RU"/>
        </w:rPr>
        <w:t>»</w:t>
      </w:r>
    </w:p>
    <w:p w14:paraId="74472BE8" w14:textId="2856490E" w:rsidR="00093125" w:rsidRPr="00440CFD" w:rsidRDefault="0083498B" w:rsidP="0009312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13D78C1" wp14:editId="260DE060">
            <wp:extent cx="9828417" cy="4435267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7228" cy="44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5C70" w14:textId="1F93902A" w:rsidR="00093125" w:rsidRPr="00093125" w:rsidRDefault="00093125" w:rsidP="00093125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17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Website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07034">
        <w:rPr>
          <w:lang w:val="ru-RU"/>
        </w:rPr>
        <w:t>»</w:t>
      </w:r>
    </w:p>
    <w:p w14:paraId="7D2329F2" w14:textId="169E0269" w:rsidR="00093125" w:rsidRPr="00093125" w:rsidRDefault="0083498B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46CF27AC" wp14:editId="6AAA64B1">
            <wp:extent cx="8494519" cy="3762192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0234" cy="37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3362" w14:textId="43DF861F" w:rsidR="00093125" w:rsidRPr="00093125" w:rsidRDefault="00093125" w:rsidP="00093125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18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Authorization</w:t>
      </w:r>
      <w:r w:rsidRPr="00307034">
        <w:rPr>
          <w:lang w:val="ru-RU"/>
        </w:rPr>
        <w:t>»</w:t>
      </w:r>
    </w:p>
    <w:p w14:paraId="7FEC7962" w14:textId="43B1628C" w:rsidR="00093125" w:rsidRPr="00093125" w:rsidRDefault="0083498B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071E6ACE" wp14:editId="6023A0A0">
            <wp:extent cx="9067088" cy="4975386"/>
            <wp:effectExtent l="0" t="0" r="127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7283" cy="49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A435" w14:textId="22E1254B" w:rsidR="00093125" w:rsidRPr="00093125" w:rsidRDefault="00093125" w:rsidP="00093125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19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307034">
        <w:rPr>
          <w:lang w:val="ru-RU"/>
        </w:rPr>
        <w:t>»</w:t>
      </w:r>
    </w:p>
    <w:p w14:paraId="229CB51A" w14:textId="097267FD" w:rsidR="00093125" w:rsidRDefault="0083498B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050BFB81" wp14:editId="48061469">
            <wp:extent cx="8356600" cy="496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B281" w14:textId="5C24DB4A" w:rsidR="00093125" w:rsidRPr="00093125" w:rsidRDefault="00093125" w:rsidP="00093125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20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</w:t>
      </w:r>
      <w:r w:rsidRPr="00307034">
        <w:rPr>
          <w:lang w:val="ru-RU"/>
        </w:rPr>
        <w:t>Диаграмма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307034">
        <w:rPr>
          <w:lang w:val="ru-RU"/>
        </w:rPr>
        <w:t>»</w:t>
      </w:r>
    </w:p>
    <w:p w14:paraId="00CCDCED" w14:textId="04D62669" w:rsidR="00383323" w:rsidRDefault="00383323" w:rsidP="009C60D6">
      <w:pPr>
        <w:ind w:firstLine="0"/>
        <w:rPr>
          <w:szCs w:val="28"/>
          <w:lang w:val="ru-RU"/>
        </w:rPr>
        <w:sectPr w:rsidR="00383323" w:rsidSect="003F73C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5A947801" w14:textId="12D14190" w:rsidR="00093125" w:rsidRPr="008527E7" w:rsidRDefault="00341F3D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7A6BE218" wp14:editId="6D1CC141">
            <wp:extent cx="1351096" cy="345077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446" cy="34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7AEC" w14:textId="1161B8AC" w:rsidR="00093125" w:rsidRPr="00093125" w:rsidRDefault="00093125" w:rsidP="00093125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А.2</w:t>
      </w:r>
      <w:r w:rsidR="004331B4">
        <w:rPr>
          <w:szCs w:val="28"/>
          <w:lang w:val="ru-RU"/>
        </w:rPr>
        <w:t>1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>Диаграмма архитектурных уровней</w:t>
      </w:r>
    </w:p>
    <w:p w14:paraId="0BAD8F3C" w14:textId="20AEE23F" w:rsidR="00093125" w:rsidRDefault="00341F3D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702A6120" wp14:editId="4F0D1A4F">
            <wp:extent cx="4813300" cy="255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7C90" w14:textId="3F06CF4F" w:rsidR="00093125" w:rsidRDefault="00093125" w:rsidP="00093125">
      <w:pPr>
        <w:ind w:firstLine="0"/>
        <w:jc w:val="center"/>
        <w:rPr>
          <w:lang w:val="ru-RU"/>
        </w:rPr>
      </w:pPr>
      <w:r>
        <w:rPr>
          <w:szCs w:val="28"/>
          <w:lang w:val="ru-RU"/>
        </w:rPr>
        <w:t>Рисунок А.2</w:t>
      </w:r>
      <w:r w:rsidR="004331B4">
        <w:rPr>
          <w:szCs w:val="28"/>
          <w:lang w:val="ru-RU"/>
        </w:rPr>
        <w:t>2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Authorization</w:t>
      </w:r>
      <w:r w:rsidRPr="003E4586">
        <w:rPr>
          <w:lang w:val="ru-RU"/>
        </w:rPr>
        <w:t>»</w:t>
      </w:r>
    </w:p>
    <w:p w14:paraId="08B61C33" w14:textId="35144FBD" w:rsidR="00093125" w:rsidRDefault="00341F3D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6743C280" wp14:editId="64233AFE">
            <wp:extent cx="3581400" cy="22805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48" cy="23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7D64" w14:textId="115F3711" w:rsidR="00093125" w:rsidRDefault="00093125" w:rsidP="00093125">
      <w:pPr>
        <w:ind w:firstLine="0"/>
        <w:jc w:val="center"/>
        <w:rPr>
          <w:lang w:val="ru-RU"/>
        </w:rPr>
      </w:pPr>
      <w:r>
        <w:rPr>
          <w:szCs w:val="28"/>
          <w:lang w:val="ru-RU"/>
        </w:rPr>
        <w:t>Рисунок А.</w:t>
      </w:r>
      <w:r w:rsidR="009432D9">
        <w:rPr>
          <w:szCs w:val="28"/>
          <w:lang w:val="ru-RU"/>
        </w:rPr>
        <w:t>2</w:t>
      </w:r>
      <w:r w:rsidR="004331B4">
        <w:rPr>
          <w:szCs w:val="28"/>
          <w:lang w:val="ru-RU"/>
        </w:rPr>
        <w:t>3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catalog</w:t>
      </w:r>
      <w:r w:rsidRPr="003E4586">
        <w:rPr>
          <w:lang w:val="ru-RU"/>
        </w:rPr>
        <w:t xml:space="preserve"> </w:t>
      </w:r>
      <w:r>
        <w:t>browsing</w:t>
      </w:r>
      <w:r w:rsidRPr="003E4586">
        <w:rPr>
          <w:lang w:val="ru-RU"/>
        </w:rPr>
        <w:t>»</w:t>
      </w:r>
    </w:p>
    <w:p w14:paraId="546F4078" w14:textId="2CBB4ED5" w:rsidR="00093125" w:rsidRDefault="00341F3D" w:rsidP="00093125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28CC0DE2" wp14:editId="0C92812B">
            <wp:extent cx="3559628" cy="2218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204" cy="222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6701" w14:textId="2C91F3E5" w:rsidR="00093125" w:rsidRDefault="00093125" w:rsidP="00D351F8">
      <w:pPr>
        <w:ind w:firstLine="0"/>
        <w:jc w:val="center"/>
        <w:rPr>
          <w:lang w:val="ru-RU"/>
        </w:rPr>
      </w:pPr>
      <w:r>
        <w:rPr>
          <w:szCs w:val="28"/>
          <w:lang w:val="ru-RU"/>
        </w:rPr>
        <w:t>Рисунок А.2</w:t>
      </w:r>
      <w:r w:rsidR="004331B4">
        <w:rPr>
          <w:szCs w:val="28"/>
          <w:lang w:val="ru-RU"/>
        </w:rPr>
        <w:t>4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search</w:t>
      </w:r>
      <w:r w:rsidRPr="003E4586">
        <w:rPr>
          <w:lang w:val="ru-RU"/>
        </w:rPr>
        <w:t>»</w:t>
      </w:r>
    </w:p>
    <w:p w14:paraId="7A41047F" w14:textId="604A45C8" w:rsidR="00093125" w:rsidRDefault="00341F3D" w:rsidP="00D351F8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63F016" wp14:editId="5E280E52">
            <wp:extent cx="3744685" cy="22789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76" cy="23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D64" w14:textId="46273A08" w:rsidR="00093125" w:rsidRDefault="00093125" w:rsidP="00093125">
      <w:pPr>
        <w:ind w:firstLine="0"/>
        <w:jc w:val="center"/>
        <w:rPr>
          <w:lang w:val="ru-RU"/>
        </w:rPr>
      </w:pPr>
      <w:r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25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Online</w:t>
      </w:r>
      <w:r w:rsidRPr="003E4586">
        <w:rPr>
          <w:lang w:val="ru-RU"/>
        </w:rPr>
        <w:t xml:space="preserve"> </w:t>
      </w:r>
      <w:r>
        <w:t>order</w:t>
      </w:r>
      <w:r w:rsidRPr="003E4586">
        <w:rPr>
          <w:lang w:val="ru-RU"/>
        </w:rPr>
        <w:t>»</w:t>
      </w:r>
    </w:p>
    <w:p w14:paraId="73083CB0" w14:textId="353F72BA" w:rsidR="00093125" w:rsidRDefault="00341F3D" w:rsidP="00341F3D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21188B" wp14:editId="5D45C1D6">
            <wp:extent cx="3700689" cy="2529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501" cy="25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BEE" w14:textId="55240880" w:rsidR="00093125" w:rsidRDefault="00093125" w:rsidP="00D351F8">
      <w:pPr>
        <w:ind w:firstLine="0"/>
        <w:jc w:val="center"/>
        <w:rPr>
          <w:lang w:val="ru-RU"/>
        </w:rPr>
      </w:pPr>
      <w:r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26</w:t>
      </w:r>
      <w:r>
        <w:rPr>
          <w:szCs w:val="28"/>
          <w:lang w:val="ru-RU"/>
        </w:rPr>
        <w:t xml:space="preserve"> – </w:t>
      </w:r>
      <w:r w:rsidRPr="00F3295C">
        <w:rPr>
          <w:lang w:val="ru-RU"/>
        </w:rPr>
        <w:t xml:space="preserve">Диаграмма </w:t>
      </w:r>
      <w:r>
        <w:rPr>
          <w:lang w:val="ru-RU"/>
        </w:rPr>
        <w:t>з</w:t>
      </w:r>
      <w:r w:rsidRPr="003E4586">
        <w:rPr>
          <w:lang w:val="ru-RU"/>
        </w:rPr>
        <w:t xml:space="preserve">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 xml:space="preserve">прецедента </w:t>
      </w:r>
      <w:r>
        <w:rPr>
          <w:lang w:val="ru-RU"/>
        </w:rPr>
        <w:t>«</w:t>
      </w:r>
      <w:r>
        <w:t>Website</w:t>
      </w:r>
      <w:r w:rsidRPr="003E4586">
        <w:rPr>
          <w:lang w:val="ru-RU"/>
        </w:rPr>
        <w:t xml:space="preserve"> </w:t>
      </w:r>
      <w:r>
        <w:t>publishing</w:t>
      </w:r>
      <w:r w:rsidRPr="003E4586">
        <w:rPr>
          <w:lang w:val="ru-RU"/>
        </w:rPr>
        <w:t>»</w:t>
      </w:r>
    </w:p>
    <w:p w14:paraId="26C2C7D7" w14:textId="39633920" w:rsidR="009C60D6" w:rsidRDefault="009C60D6" w:rsidP="009C60D6">
      <w:pPr>
        <w:ind w:firstLine="0"/>
        <w:rPr>
          <w:lang w:val="ru-RU"/>
        </w:rPr>
        <w:sectPr w:rsidR="009C60D6" w:rsidSect="00CE03A2"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3F168AF8" w14:textId="1B04E3EB" w:rsidR="009C60D6" w:rsidRDefault="00083C1D" w:rsidP="009C60D6">
      <w:pPr>
        <w:ind w:firstLine="0"/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drawing>
          <wp:inline distT="0" distB="0" distL="0" distR="0" wp14:anchorId="25A87614" wp14:editId="1B6DA57D">
            <wp:extent cx="9251950" cy="54673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23AF" w14:textId="0A5627C6" w:rsidR="009C60D6" w:rsidRPr="00383323" w:rsidRDefault="009C60D6" w:rsidP="009C60D6">
      <w:pPr>
        <w:ind w:firstLine="0"/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27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Website</w:t>
      </w:r>
      <w:r w:rsidRPr="00383323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83323">
        <w:rPr>
          <w:szCs w:val="28"/>
          <w:lang w:val="ru-RU"/>
        </w:rPr>
        <w:t>»</w:t>
      </w:r>
    </w:p>
    <w:p w14:paraId="0B0BD761" w14:textId="7DE07451" w:rsidR="009C60D6" w:rsidRPr="00383323" w:rsidRDefault="00083C1D" w:rsidP="009C60D6">
      <w:pPr>
        <w:ind w:firstLine="0"/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drawing>
          <wp:inline distT="0" distB="0" distL="0" distR="0" wp14:anchorId="26DB31B7" wp14:editId="21F7F504">
            <wp:extent cx="9251950" cy="44900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FCE" w14:textId="23759279" w:rsidR="009C60D6" w:rsidRPr="00383323" w:rsidRDefault="009C60D6" w:rsidP="009C60D6">
      <w:pPr>
        <w:ind w:firstLine="0"/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28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Online</w:t>
      </w:r>
      <w:r w:rsidRPr="00383323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83323">
        <w:rPr>
          <w:szCs w:val="28"/>
          <w:lang w:val="ru-RU"/>
        </w:rPr>
        <w:t>»</w:t>
      </w:r>
    </w:p>
    <w:p w14:paraId="53324B2F" w14:textId="24787525" w:rsidR="009C60D6" w:rsidRPr="00383323" w:rsidRDefault="009C60D6" w:rsidP="009C60D6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C32D9B1" wp14:editId="1E764359">
            <wp:extent cx="6631537" cy="472954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40" cy="4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32C0" w14:textId="5ECD14DC" w:rsidR="009C60D6" w:rsidRPr="00383323" w:rsidRDefault="009C60D6" w:rsidP="009C60D6">
      <w:pPr>
        <w:ind w:firstLine="0"/>
        <w:jc w:val="center"/>
        <w:rPr>
          <w:szCs w:val="28"/>
          <w:lang w:val="ru-RU"/>
        </w:rPr>
      </w:pPr>
      <w:r w:rsidRPr="00383323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29</w:t>
      </w:r>
      <w:r w:rsidRPr="0038332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38332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383323">
        <w:rPr>
          <w:szCs w:val="28"/>
          <w:lang w:val="ru-RU"/>
        </w:rPr>
        <w:t xml:space="preserve"> «</w:t>
      </w:r>
      <w:r>
        <w:rPr>
          <w:szCs w:val="28"/>
        </w:rPr>
        <w:t>Authorization</w:t>
      </w:r>
      <w:r w:rsidRPr="00383323">
        <w:rPr>
          <w:szCs w:val="28"/>
          <w:lang w:val="ru-RU"/>
        </w:rPr>
        <w:t>»</w:t>
      </w:r>
    </w:p>
    <w:p w14:paraId="5056C013" w14:textId="4E87D50A" w:rsidR="009C60D6" w:rsidRPr="00383323" w:rsidRDefault="00083C1D" w:rsidP="009C60D6">
      <w:pPr>
        <w:ind w:firstLine="0"/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drawing>
          <wp:inline distT="0" distB="0" distL="0" distR="0" wp14:anchorId="4C04AFD5" wp14:editId="4DA2A3F5">
            <wp:extent cx="9251950" cy="435737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67F4" w14:textId="08DBFED4" w:rsidR="009C60D6" w:rsidRPr="004B1233" w:rsidRDefault="009C60D6" w:rsidP="009C60D6">
      <w:pPr>
        <w:ind w:firstLine="0"/>
        <w:jc w:val="center"/>
        <w:rPr>
          <w:szCs w:val="28"/>
          <w:lang w:val="ru-RU"/>
        </w:rPr>
      </w:pPr>
      <w:r w:rsidRPr="004B1233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30</w:t>
      </w:r>
      <w:r w:rsidRPr="004B123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4B123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4B1233">
        <w:rPr>
          <w:szCs w:val="28"/>
          <w:lang w:val="ru-RU"/>
        </w:rPr>
        <w:t xml:space="preserve"> «</w:t>
      </w:r>
      <w:r>
        <w:rPr>
          <w:szCs w:val="28"/>
        </w:rPr>
        <w:t>Product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4B1233">
        <w:rPr>
          <w:szCs w:val="28"/>
          <w:lang w:val="ru-RU"/>
        </w:rPr>
        <w:t>»</w:t>
      </w:r>
    </w:p>
    <w:p w14:paraId="2287C752" w14:textId="371BE97F" w:rsidR="009C60D6" w:rsidRPr="004B1233" w:rsidRDefault="00C157ED" w:rsidP="009C60D6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44D97EF5" wp14:editId="62401264">
            <wp:extent cx="9251950" cy="4935855"/>
            <wp:effectExtent l="0" t="0" r="635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9CC" w14:textId="7294D616" w:rsidR="009C60D6" w:rsidRPr="004B1233" w:rsidRDefault="009C60D6" w:rsidP="009C60D6">
      <w:pPr>
        <w:ind w:firstLine="0"/>
        <w:jc w:val="center"/>
        <w:rPr>
          <w:szCs w:val="28"/>
          <w:lang w:val="ru-RU"/>
        </w:rPr>
      </w:pPr>
      <w:r w:rsidRPr="004B1233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31</w:t>
      </w:r>
      <w:r w:rsidRPr="004B1233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Уточнённый </w:t>
      </w:r>
      <w:r w:rsidRPr="00307034">
        <w:rPr>
          <w:szCs w:val="28"/>
        </w:rPr>
        <w:t>VOPC</w:t>
      </w:r>
      <w:r w:rsidRPr="004B1233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4B1233">
        <w:rPr>
          <w:szCs w:val="28"/>
          <w:lang w:val="ru-RU"/>
        </w:rPr>
        <w:t xml:space="preserve"> «</w:t>
      </w:r>
      <w:r>
        <w:rPr>
          <w:szCs w:val="28"/>
        </w:rPr>
        <w:t>Product</w:t>
      </w:r>
      <w:r w:rsidRPr="004B1233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4B1233">
        <w:rPr>
          <w:szCs w:val="28"/>
          <w:lang w:val="ru-RU"/>
        </w:rPr>
        <w:t>»</w:t>
      </w:r>
    </w:p>
    <w:p w14:paraId="7EDFCC1C" w14:textId="77777777" w:rsidR="009C60D6" w:rsidRPr="004B1233" w:rsidRDefault="009C60D6" w:rsidP="009C60D6">
      <w:pPr>
        <w:ind w:firstLine="0"/>
        <w:jc w:val="center"/>
        <w:rPr>
          <w:szCs w:val="28"/>
          <w:lang w:val="ru-RU"/>
        </w:rPr>
        <w:sectPr w:rsidR="009C60D6" w:rsidRPr="004B1233" w:rsidSect="004D09A4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6AA648AD" w14:textId="58A82FA6" w:rsidR="009C60D6" w:rsidRPr="004B1233" w:rsidRDefault="00083C1D" w:rsidP="009C60D6">
      <w:pPr>
        <w:ind w:firstLine="0"/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drawing>
          <wp:inline distT="0" distB="0" distL="0" distR="0" wp14:anchorId="4738C846" wp14:editId="2086FDFF">
            <wp:extent cx="9251950" cy="5125720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1474" w14:textId="5245D83F" w:rsidR="009C60D6" w:rsidRDefault="009C60D6" w:rsidP="009C60D6">
      <w:pPr>
        <w:ind w:firstLine="0"/>
        <w:jc w:val="center"/>
        <w:rPr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32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Online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order</w:t>
      </w:r>
      <w:r w:rsidRPr="00307034">
        <w:rPr>
          <w:lang w:val="ru-RU"/>
        </w:rPr>
        <w:t>»</w:t>
      </w:r>
    </w:p>
    <w:p w14:paraId="7700666D" w14:textId="619BCA96" w:rsidR="009C60D6" w:rsidRPr="00383323" w:rsidRDefault="00083C1D" w:rsidP="009C60D6">
      <w:pPr>
        <w:ind w:firstLine="0"/>
        <w:jc w:val="center"/>
        <w:rPr>
          <w:szCs w:val="28"/>
          <w:lang w:val="ru-RU"/>
        </w:rPr>
      </w:pPr>
      <w:r w:rsidRPr="00083C1D">
        <w:rPr>
          <w:noProof/>
          <w:szCs w:val="28"/>
          <w:lang w:val="ru-RU"/>
        </w:rPr>
        <w:drawing>
          <wp:inline distT="0" distB="0" distL="0" distR="0" wp14:anchorId="30B7B462" wp14:editId="11767D80">
            <wp:extent cx="9251950" cy="422719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5DF4" w14:textId="452327D0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33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Website</w:t>
      </w:r>
      <w:r w:rsidRPr="00817EDF">
        <w:rPr>
          <w:szCs w:val="28"/>
          <w:lang w:val="ru-RU"/>
        </w:rPr>
        <w:t xml:space="preserve"> </w:t>
      </w:r>
      <w:r>
        <w:rPr>
          <w:szCs w:val="28"/>
        </w:rPr>
        <w:t>publishing</w:t>
      </w:r>
      <w:r w:rsidRPr="00307034">
        <w:rPr>
          <w:lang w:val="ru-RU"/>
        </w:rPr>
        <w:t>»</w:t>
      </w:r>
    </w:p>
    <w:p w14:paraId="232F4B4F" w14:textId="280E3D5C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4554BB07" wp14:editId="561C8788">
            <wp:extent cx="9251950" cy="394081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DE3A" w14:textId="5195B212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34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Authorization</w:t>
      </w:r>
      <w:r w:rsidRPr="00307034">
        <w:rPr>
          <w:lang w:val="ru-RU"/>
        </w:rPr>
        <w:t>»</w:t>
      </w:r>
    </w:p>
    <w:p w14:paraId="1A2250AE" w14:textId="6D4E5276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70BE5DF1" wp14:editId="3BED92E9">
            <wp:extent cx="9251950" cy="424561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F57C" w14:textId="2FC36FEC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А.</w:t>
      </w:r>
      <w:r w:rsidR="004331B4">
        <w:rPr>
          <w:szCs w:val="28"/>
          <w:lang w:val="ru-RU"/>
        </w:rPr>
        <w:t>35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catalog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browsing</w:t>
      </w:r>
      <w:r w:rsidRPr="00307034">
        <w:rPr>
          <w:lang w:val="ru-RU"/>
        </w:rPr>
        <w:t>»</w:t>
      </w:r>
    </w:p>
    <w:p w14:paraId="483F5A75" w14:textId="72D4DD5D" w:rsidR="009C60D6" w:rsidRDefault="009C60D6" w:rsidP="009C60D6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B3D26C7" wp14:editId="04E5912B">
            <wp:extent cx="8382000" cy="4686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0E20" w14:textId="42BA64CF" w:rsidR="009C60D6" w:rsidRPr="00093125" w:rsidRDefault="009C60D6" w:rsidP="009C60D6">
      <w:pPr>
        <w:ind w:firstLine="0"/>
        <w:jc w:val="center"/>
        <w:rPr>
          <w:szCs w:val="28"/>
          <w:lang w:val="ru-RU"/>
        </w:rPr>
      </w:pPr>
      <w:r w:rsidRPr="00093125">
        <w:rPr>
          <w:szCs w:val="28"/>
          <w:lang w:val="ru-RU"/>
        </w:rPr>
        <w:t>Рисунок А</w:t>
      </w:r>
      <w:r w:rsidR="004331B4">
        <w:rPr>
          <w:szCs w:val="28"/>
          <w:lang w:val="ru-RU"/>
        </w:rPr>
        <w:t>.36</w:t>
      </w:r>
      <w:r w:rsidRPr="00093125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Уточнённая </w:t>
      </w:r>
      <w:r>
        <w:rPr>
          <w:lang w:val="ru-RU"/>
        </w:rPr>
        <w:t>д</w:t>
      </w:r>
      <w:r w:rsidRPr="00307034">
        <w:rPr>
          <w:lang w:val="ru-RU"/>
        </w:rPr>
        <w:t>иаграмма последовательности прецедента «</w:t>
      </w:r>
      <w:r>
        <w:rPr>
          <w:szCs w:val="28"/>
        </w:rPr>
        <w:t>Product</w:t>
      </w:r>
      <w:r w:rsidRPr="00EF5808">
        <w:rPr>
          <w:szCs w:val="28"/>
          <w:lang w:val="ru-RU"/>
        </w:rPr>
        <w:t xml:space="preserve"> </w:t>
      </w:r>
      <w:r>
        <w:rPr>
          <w:szCs w:val="28"/>
        </w:rPr>
        <w:t>search</w:t>
      </w:r>
      <w:r w:rsidRPr="00307034">
        <w:rPr>
          <w:lang w:val="ru-RU"/>
        </w:rPr>
        <w:t>»</w:t>
      </w:r>
    </w:p>
    <w:p w14:paraId="72F86A65" w14:textId="77777777" w:rsidR="009C60D6" w:rsidRDefault="009C60D6" w:rsidP="009432D9">
      <w:pPr>
        <w:ind w:firstLine="0"/>
        <w:jc w:val="center"/>
        <w:rPr>
          <w:lang w:val="ru-RU"/>
        </w:rPr>
      </w:pPr>
    </w:p>
    <w:p w14:paraId="0A1ABDFD" w14:textId="6AFB4D47" w:rsidR="009432D9" w:rsidRPr="009432D9" w:rsidRDefault="00553D8E" w:rsidP="009432D9">
      <w:pPr>
        <w:ind w:firstLine="0"/>
        <w:jc w:val="center"/>
        <w:rPr>
          <w:lang w:val="ru-RU"/>
        </w:rPr>
      </w:pPr>
      <w:r w:rsidRPr="00553D8E">
        <w:rPr>
          <w:noProof/>
          <w:lang w:val="ru-RU"/>
        </w:rPr>
        <w:drawing>
          <wp:inline distT="0" distB="0" distL="0" distR="0" wp14:anchorId="45D095BA" wp14:editId="3D27BD5C">
            <wp:extent cx="8391970" cy="5315682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53905" cy="53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51E1" w14:textId="16B295EC" w:rsidR="009432D9" w:rsidRPr="009432D9" w:rsidRDefault="009432D9" w:rsidP="00D351F8">
      <w:pPr>
        <w:ind w:firstLine="0"/>
        <w:jc w:val="center"/>
        <w:rPr>
          <w:szCs w:val="28"/>
          <w:lang w:val="ru-RU"/>
        </w:rPr>
        <w:sectPr w:rsidR="009432D9" w:rsidRPr="009432D9" w:rsidSect="009432D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  <w:r>
        <w:rPr>
          <w:szCs w:val="28"/>
          <w:lang w:val="ru-RU"/>
        </w:rPr>
        <w:t>Рисунок А.3</w:t>
      </w:r>
      <w:r w:rsidR="004331B4">
        <w:rPr>
          <w:szCs w:val="28"/>
          <w:lang w:val="ru-RU"/>
        </w:rPr>
        <w:t>7</w:t>
      </w:r>
      <w:r>
        <w:rPr>
          <w:szCs w:val="28"/>
          <w:lang w:val="ru-RU"/>
        </w:rPr>
        <w:t xml:space="preserve"> </w:t>
      </w:r>
      <w:r>
        <w:rPr>
          <w:lang w:val="ru-RU"/>
        </w:rPr>
        <w:t>– Итоговая модель классов со всеми стереотипами</w:t>
      </w:r>
    </w:p>
    <w:p w14:paraId="0EFE552A" w14:textId="19795382" w:rsidR="009432D9" w:rsidRPr="00093125" w:rsidRDefault="009432D9" w:rsidP="00D351F8">
      <w:pPr>
        <w:ind w:firstLine="0"/>
        <w:jc w:val="center"/>
        <w:rPr>
          <w:szCs w:val="28"/>
          <w:lang w:val="ru-RU"/>
        </w:rPr>
      </w:pPr>
    </w:p>
    <w:p w14:paraId="7BA3D0AE" w14:textId="1E75C7F9" w:rsidR="00F1681A" w:rsidRPr="00D351F8" w:rsidRDefault="00AB7233" w:rsidP="00D351F8">
      <w:pPr>
        <w:ind w:firstLine="0"/>
        <w:jc w:val="center"/>
        <w:rPr>
          <w:szCs w:val="28"/>
        </w:rPr>
      </w:pPr>
      <w:r w:rsidRPr="00AB7233">
        <w:rPr>
          <w:noProof/>
          <w:szCs w:val="28"/>
          <w:lang w:val="ru-RU" w:eastAsia="ru-RU"/>
        </w:rPr>
        <w:drawing>
          <wp:inline distT="0" distB="0" distL="0" distR="0" wp14:anchorId="278560EB" wp14:editId="0F0E45D1">
            <wp:extent cx="5940425" cy="31705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5BF" w14:textId="76AA4C5C" w:rsidR="00F1681A" w:rsidRPr="00D351F8" w:rsidRDefault="00F1681A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</w:t>
      </w:r>
      <w:r w:rsidR="009432D9">
        <w:rPr>
          <w:szCs w:val="28"/>
          <w:lang w:val="ru-RU"/>
        </w:rPr>
        <w:t>3</w:t>
      </w:r>
      <w:r w:rsidR="004331B4">
        <w:rPr>
          <w:szCs w:val="28"/>
          <w:lang w:val="ru-RU"/>
        </w:rPr>
        <w:t>8</w:t>
      </w:r>
      <w:r w:rsidRPr="00D351F8">
        <w:rPr>
          <w:szCs w:val="28"/>
          <w:lang w:val="ru-RU"/>
        </w:rPr>
        <w:t xml:space="preserve"> – Диаграмма классов </w:t>
      </w:r>
      <w:r w:rsidRPr="00D351F8">
        <w:rPr>
          <w:szCs w:val="28"/>
        </w:rPr>
        <w:t>DataBase</w:t>
      </w:r>
      <w:r w:rsidRPr="00D351F8">
        <w:rPr>
          <w:szCs w:val="28"/>
          <w:lang w:val="ru-RU"/>
        </w:rPr>
        <w:t xml:space="preserve"> </w:t>
      </w:r>
      <w:r w:rsidRPr="00D351F8">
        <w:rPr>
          <w:szCs w:val="28"/>
        </w:rPr>
        <w:t>Schema</w:t>
      </w:r>
    </w:p>
    <w:p w14:paraId="291EEE65" w14:textId="4D56504D" w:rsidR="00447DCE" w:rsidRPr="00D351F8" w:rsidRDefault="00447DCE" w:rsidP="00D351F8">
      <w:pPr>
        <w:pStyle w:val="a1"/>
        <w:rPr>
          <w:szCs w:val="28"/>
        </w:rPr>
      </w:pPr>
      <w:bookmarkStart w:id="40" w:name="_Toc189770048"/>
      <w:r w:rsidRPr="00D351F8">
        <w:rPr>
          <w:szCs w:val="28"/>
        </w:rPr>
        <w:t>Приложение Б</w:t>
      </w:r>
      <w:bookmarkEnd w:id="40"/>
    </w:p>
    <w:p w14:paraId="178A6015" w14:textId="0AFEDB07" w:rsidR="00356078" w:rsidRPr="00D351F8" w:rsidRDefault="00447DCE" w:rsidP="00D351F8">
      <w:pPr>
        <w:pStyle w:val="a7"/>
        <w:ind w:firstLine="0"/>
        <w:jc w:val="center"/>
        <w:rPr>
          <w:b/>
          <w:bCs/>
          <w:szCs w:val="28"/>
        </w:rPr>
      </w:pPr>
      <w:r w:rsidRPr="00D351F8">
        <w:rPr>
          <w:b/>
          <w:bCs/>
          <w:szCs w:val="28"/>
        </w:rPr>
        <w:t>Интерфейс системы</w:t>
      </w:r>
    </w:p>
    <w:p w14:paraId="7150FE11" w14:textId="549B5D30" w:rsidR="000E4FB4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6752EC67" wp14:editId="0124BA5B">
            <wp:extent cx="5940425" cy="5890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24CB" w14:textId="2BAA4612" w:rsidR="00341D60" w:rsidRPr="003F73C9" w:rsidRDefault="00341D60" w:rsidP="00D351F8">
      <w:pPr>
        <w:ind w:firstLine="0"/>
        <w:jc w:val="center"/>
        <w:rPr>
          <w:szCs w:val="28"/>
          <w:lang w:val="ru-RU"/>
        </w:rPr>
      </w:pPr>
      <w:r w:rsidRPr="003F73C9">
        <w:rPr>
          <w:szCs w:val="28"/>
          <w:lang w:val="ru-RU"/>
        </w:rPr>
        <w:t>Рисунок Б.1 – Окно «Главная страница»</w:t>
      </w:r>
    </w:p>
    <w:p w14:paraId="5AA222F0" w14:textId="27173081" w:rsidR="000E4FB4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3FAC80BB" wp14:editId="2D1C1372">
            <wp:extent cx="4960981" cy="78927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09" cy="79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176C" w14:textId="73E9AE41" w:rsidR="00341D60" w:rsidRPr="00C96359" w:rsidRDefault="00341D60" w:rsidP="00D351F8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Б.2 – Окно «Каталог</w:t>
      </w:r>
      <w:r w:rsidR="00C96359">
        <w:rPr>
          <w:szCs w:val="28"/>
          <w:lang w:val="ru-RU"/>
        </w:rPr>
        <w:t>и</w:t>
      </w:r>
      <w:r w:rsidRPr="00C96359">
        <w:rPr>
          <w:szCs w:val="28"/>
          <w:lang w:val="ru-RU"/>
        </w:rPr>
        <w:t xml:space="preserve"> товаров»</w:t>
      </w:r>
    </w:p>
    <w:p w14:paraId="3596FD2E" w14:textId="5201D363" w:rsidR="00C96359" w:rsidRDefault="00C96359" w:rsidP="00D351F8">
      <w:pPr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2B177141" wp14:editId="21BB5C93">
            <wp:extent cx="5467666" cy="86988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921" cy="87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ED9E" w14:textId="66CEE162" w:rsidR="00C96359" w:rsidRPr="00C96359" w:rsidRDefault="00C96359" w:rsidP="00C96359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3</w:t>
      </w:r>
      <w:r w:rsidRPr="00C96359">
        <w:rPr>
          <w:szCs w:val="28"/>
          <w:lang w:val="ru-RU"/>
        </w:rPr>
        <w:t xml:space="preserve"> – Окно «Подкатегории товаров»</w:t>
      </w:r>
    </w:p>
    <w:p w14:paraId="127B4718" w14:textId="74B015E8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22454B7C" wp14:editId="5B96F92E">
            <wp:extent cx="4539504" cy="7964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50" cy="79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B02F" w14:textId="521E8D7B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4</w:t>
      </w:r>
      <w:r w:rsidRPr="00C96359">
        <w:rPr>
          <w:szCs w:val="28"/>
          <w:lang w:val="ru-RU"/>
        </w:rPr>
        <w:t xml:space="preserve"> – Окно «Страница категории»</w:t>
      </w:r>
    </w:p>
    <w:p w14:paraId="6CE2EACD" w14:textId="585F3EF9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58FFC905" wp14:editId="46EB7ED8">
            <wp:extent cx="4251499" cy="74595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95" cy="74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967B" w14:textId="55E79BFB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5</w:t>
      </w:r>
      <w:r w:rsidRPr="00C96359">
        <w:rPr>
          <w:szCs w:val="28"/>
          <w:lang w:val="ru-RU"/>
        </w:rPr>
        <w:t xml:space="preserve"> – Окно «Страница результатов поиска»</w:t>
      </w:r>
    </w:p>
    <w:p w14:paraId="1352CEE3" w14:textId="38684742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13829136" wp14:editId="34434665">
            <wp:extent cx="5940425" cy="4155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0080" w14:textId="0E912EA6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6</w:t>
      </w:r>
      <w:r w:rsidRPr="00C96359">
        <w:rPr>
          <w:szCs w:val="28"/>
          <w:lang w:val="ru-RU"/>
        </w:rPr>
        <w:t xml:space="preserve"> – Окно «Страница товара»</w:t>
      </w:r>
    </w:p>
    <w:p w14:paraId="140813A3" w14:textId="1C6545F5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74398CEF" wp14:editId="0E9D9C1F">
            <wp:extent cx="5940425" cy="3898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9697" w14:textId="7E457BED" w:rsidR="00341D60" w:rsidRPr="00D351F8" w:rsidRDefault="00341D60" w:rsidP="00D351F8">
      <w:pPr>
        <w:ind w:firstLine="0"/>
        <w:jc w:val="center"/>
        <w:rPr>
          <w:szCs w:val="28"/>
        </w:rPr>
      </w:pPr>
      <w:r w:rsidRPr="00D351F8">
        <w:rPr>
          <w:szCs w:val="28"/>
        </w:rPr>
        <w:t>Рисунок Б.</w:t>
      </w:r>
      <w:r w:rsidR="00C96359">
        <w:rPr>
          <w:szCs w:val="28"/>
          <w:lang w:val="ru-RU"/>
        </w:rPr>
        <w:t>7</w:t>
      </w:r>
      <w:r w:rsidRPr="00D351F8">
        <w:rPr>
          <w:szCs w:val="28"/>
        </w:rPr>
        <w:t xml:space="preserve"> – Окно «Корзина»</w:t>
      </w:r>
    </w:p>
    <w:p w14:paraId="69C58E57" w14:textId="4DBB9665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drawing>
          <wp:inline distT="0" distB="0" distL="0" distR="0" wp14:anchorId="308589E4" wp14:editId="12B719D4">
            <wp:extent cx="5940425" cy="4473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9B3" w14:textId="63F4EAFF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8</w:t>
      </w:r>
      <w:r w:rsidRPr="00C96359">
        <w:rPr>
          <w:szCs w:val="28"/>
          <w:lang w:val="ru-RU"/>
        </w:rPr>
        <w:t xml:space="preserve"> – Окно «Форма оформления заказа»</w:t>
      </w:r>
    </w:p>
    <w:p w14:paraId="28EBF8DA" w14:textId="5D92FA42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6A97AF22" wp14:editId="0B5C4771">
            <wp:extent cx="5940425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8077" w14:textId="735BC104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9</w:t>
      </w:r>
      <w:r w:rsidRPr="00C96359">
        <w:rPr>
          <w:szCs w:val="28"/>
          <w:lang w:val="ru-RU"/>
        </w:rPr>
        <w:t xml:space="preserve"> – Окно «Панель авторизации»</w:t>
      </w:r>
    </w:p>
    <w:p w14:paraId="21E5C627" w14:textId="6795DF5F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7BA73811" wp14:editId="31A57D7E">
            <wp:extent cx="5940425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0646" w14:textId="26EDD3CA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10</w:t>
      </w:r>
      <w:r w:rsidRPr="00C96359">
        <w:rPr>
          <w:szCs w:val="28"/>
          <w:lang w:val="ru-RU"/>
        </w:rPr>
        <w:t xml:space="preserve"> – Окно «Панель публикации на сайте»</w:t>
      </w:r>
    </w:p>
    <w:p w14:paraId="42CC847A" w14:textId="6EC5C20B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  <w:lang w:val="ru-RU" w:eastAsia="ru-RU"/>
        </w:rPr>
        <w:drawing>
          <wp:inline distT="0" distB="0" distL="0" distR="0" wp14:anchorId="33B2035A" wp14:editId="56A0EA50">
            <wp:extent cx="5940425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8DF" w14:textId="6EBF39B6" w:rsidR="000E4FB4" w:rsidRPr="00C96359" w:rsidRDefault="00341D60" w:rsidP="00D351F8">
      <w:pPr>
        <w:ind w:firstLine="0"/>
        <w:jc w:val="center"/>
        <w:rPr>
          <w:rFonts w:eastAsiaTheme="minorHAnsi"/>
          <w:szCs w:val="28"/>
          <w:lang w:val="ru-RU"/>
        </w:rPr>
      </w:pPr>
      <w:r w:rsidRPr="00C96359">
        <w:rPr>
          <w:szCs w:val="28"/>
          <w:lang w:val="ru-RU"/>
        </w:rPr>
        <w:t>Рисунок Б.1</w:t>
      </w:r>
      <w:r w:rsidR="00C96359">
        <w:rPr>
          <w:szCs w:val="28"/>
          <w:lang w:val="ru-RU"/>
        </w:rPr>
        <w:t>1</w:t>
      </w:r>
      <w:r w:rsidRPr="00C96359">
        <w:rPr>
          <w:szCs w:val="28"/>
          <w:lang w:val="ru-RU"/>
        </w:rPr>
        <w:t xml:space="preserve"> – Окно «Форма публикации товара»</w:t>
      </w:r>
    </w:p>
    <w:sectPr w:rsidR="000E4FB4" w:rsidRPr="00C96359" w:rsidSect="00CE03A2">
      <w:pgSz w:w="11906" w:h="16838"/>
      <w:pgMar w:top="1134" w:right="850" w:bottom="1134" w:left="1701" w:header="708" w:footer="311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C5A61" w14:textId="77777777" w:rsidR="00DD7BFA" w:rsidRDefault="00DD7BFA" w:rsidP="00924D16">
      <w:r>
        <w:separator/>
      </w:r>
    </w:p>
  </w:endnote>
  <w:endnote w:type="continuationSeparator" w:id="0">
    <w:p w14:paraId="0452DA8D" w14:textId="77777777" w:rsidR="00DD7BFA" w:rsidRDefault="00DD7BFA" w:rsidP="00924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9457734"/>
      <w:docPartObj>
        <w:docPartGallery w:val="Page Numbers (Bottom of Page)"/>
        <w:docPartUnique/>
      </w:docPartObj>
    </w:sdtPr>
    <w:sdtEndPr/>
    <w:sdtContent>
      <w:p w14:paraId="492145BD" w14:textId="35D66257" w:rsidR="00FE3143" w:rsidRDefault="00FE314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0DCB">
          <w:rPr>
            <w:noProof/>
          </w:rPr>
          <w:t>38</w:t>
        </w:r>
        <w:r>
          <w:fldChar w:fldCharType="end"/>
        </w:r>
      </w:p>
    </w:sdtContent>
  </w:sdt>
  <w:p w14:paraId="1C7D3F3A" w14:textId="77777777" w:rsidR="00FE3143" w:rsidRDefault="00FE3143" w:rsidP="00924D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775F3" w14:textId="77777777" w:rsidR="00DD7BFA" w:rsidRDefault="00DD7BFA" w:rsidP="00924D16">
      <w:r>
        <w:separator/>
      </w:r>
    </w:p>
  </w:footnote>
  <w:footnote w:type="continuationSeparator" w:id="0">
    <w:p w14:paraId="0B18318A" w14:textId="77777777" w:rsidR="00DD7BFA" w:rsidRDefault="00DD7BFA" w:rsidP="00924D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C303F"/>
    <w:multiLevelType w:val="hybridMultilevel"/>
    <w:tmpl w:val="C62E4BA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A90D31"/>
    <w:multiLevelType w:val="multilevel"/>
    <w:tmpl w:val="A6CEDA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" w15:restartNumberingAfterBreak="0">
    <w:nsid w:val="09FF2FE2"/>
    <w:multiLevelType w:val="multilevel"/>
    <w:tmpl w:val="642A34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3" w15:restartNumberingAfterBreak="0">
    <w:nsid w:val="0B3E751F"/>
    <w:multiLevelType w:val="singleLevel"/>
    <w:tmpl w:val="D22A1A3E"/>
    <w:lvl w:ilvl="0">
      <w:start w:val="1"/>
      <w:numFmt w:val="bullet"/>
      <w:lvlText w:val="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</w:abstractNum>
  <w:abstractNum w:abstractNumId="4" w15:restartNumberingAfterBreak="0">
    <w:nsid w:val="11A05A3B"/>
    <w:multiLevelType w:val="multilevel"/>
    <w:tmpl w:val="8FB22618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1" w:hanging="6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21D14FD"/>
    <w:multiLevelType w:val="multilevel"/>
    <w:tmpl w:val="C4B022DE"/>
    <w:lvl w:ilvl="0">
      <w:start w:val="1"/>
      <w:numFmt w:val="decimal"/>
      <w:lvlText w:val="%1"/>
      <w:lvlJc w:val="left"/>
      <w:pPr>
        <w:ind w:left="1056" w:hanging="10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6" w:hanging="10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76" w:hanging="105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5545ABF"/>
    <w:multiLevelType w:val="hybridMultilevel"/>
    <w:tmpl w:val="88F20C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C23CC"/>
    <w:multiLevelType w:val="hybridMultilevel"/>
    <w:tmpl w:val="B546BD7C"/>
    <w:lvl w:ilvl="0" w:tplc="FB989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887DFB"/>
    <w:multiLevelType w:val="hybridMultilevel"/>
    <w:tmpl w:val="0F5692C6"/>
    <w:lvl w:ilvl="0" w:tplc="432C542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934FC6"/>
    <w:multiLevelType w:val="multilevel"/>
    <w:tmpl w:val="A77A5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89029B"/>
    <w:multiLevelType w:val="multilevel"/>
    <w:tmpl w:val="6F56C5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27DD7F27"/>
    <w:multiLevelType w:val="multilevel"/>
    <w:tmpl w:val="8FB22618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1" w:hanging="6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9892B6E"/>
    <w:multiLevelType w:val="hybridMultilevel"/>
    <w:tmpl w:val="C6568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C934418"/>
    <w:multiLevelType w:val="multilevel"/>
    <w:tmpl w:val="22E4D1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2FDA74FA"/>
    <w:multiLevelType w:val="multilevel"/>
    <w:tmpl w:val="6F30217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 w15:restartNumberingAfterBreak="0">
    <w:nsid w:val="325102A3"/>
    <w:multiLevelType w:val="hybridMultilevel"/>
    <w:tmpl w:val="517A43C6"/>
    <w:lvl w:ilvl="0" w:tplc="18A24D04">
      <w:start w:val="1"/>
      <w:numFmt w:val="decimal"/>
      <w:lvlText w:val="3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32826385"/>
    <w:multiLevelType w:val="hybridMultilevel"/>
    <w:tmpl w:val="0BD40C3C"/>
    <w:lvl w:ilvl="0" w:tplc="EE000A12">
      <w:start w:val="1"/>
      <w:numFmt w:val="decimal"/>
      <w:lvlText w:val="3.1.%1"/>
      <w:lvlJc w:val="left"/>
      <w:pPr>
        <w:ind w:left="30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69" w:hanging="360"/>
      </w:pPr>
    </w:lvl>
    <w:lvl w:ilvl="2" w:tplc="0419001B" w:tentative="1">
      <w:start w:val="1"/>
      <w:numFmt w:val="lowerRoman"/>
      <w:lvlText w:val="%3."/>
      <w:lvlJc w:val="right"/>
      <w:pPr>
        <w:ind w:left="4489" w:hanging="180"/>
      </w:pPr>
    </w:lvl>
    <w:lvl w:ilvl="3" w:tplc="0419000F" w:tentative="1">
      <w:start w:val="1"/>
      <w:numFmt w:val="decimal"/>
      <w:lvlText w:val="%4."/>
      <w:lvlJc w:val="left"/>
      <w:pPr>
        <w:ind w:left="5209" w:hanging="360"/>
      </w:pPr>
    </w:lvl>
    <w:lvl w:ilvl="4" w:tplc="04190019" w:tentative="1">
      <w:start w:val="1"/>
      <w:numFmt w:val="lowerLetter"/>
      <w:lvlText w:val="%5."/>
      <w:lvlJc w:val="left"/>
      <w:pPr>
        <w:ind w:left="5929" w:hanging="360"/>
      </w:pPr>
    </w:lvl>
    <w:lvl w:ilvl="5" w:tplc="0419001B" w:tentative="1">
      <w:start w:val="1"/>
      <w:numFmt w:val="lowerRoman"/>
      <w:lvlText w:val="%6."/>
      <w:lvlJc w:val="right"/>
      <w:pPr>
        <w:ind w:left="6649" w:hanging="180"/>
      </w:pPr>
    </w:lvl>
    <w:lvl w:ilvl="6" w:tplc="0419000F" w:tentative="1">
      <w:start w:val="1"/>
      <w:numFmt w:val="decimal"/>
      <w:lvlText w:val="%7."/>
      <w:lvlJc w:val="left"/>
      <w:pPr>
        <w:ind w:left="7369" w:hanging="360"/>
      </w:pPr>
    </w:lvl>
    <w:lvl w:ilvl="7" w:tplc="04190019" w:tentative="1">
      <w:start w:val="1"/>
      <w:numFmt w:val="lowerLetter"/>
      <w:lvlText w:val="%8."/>
      <w:lvlJc w:val="left"/>
      <w:pPr>
        <w:ind w:left="8089" w:hanging="360"/>
      </w:pPr>
    </w:lvl>
    <w:lvl w:ilvl="8" w:tplc="0419001B" w:tentative="1">
      <w:start w:val="1"/>
      <w:numFmt w:val="lowerRoman"/>
      <w:lvlText w:val="%9."/>
      <w:lvlJc w:val="right"/>
      <w:pPr>
        <w:ind w:left="8809" w:hanging="180"/>
      </w:pPr>
    </w:lvl>
  </w:abstractNum>
  <w:abstractNum w:abstractNumId="17" w15:restartNumberingAfterBreak="0">
    <w:nsid w:val="32FD4083"/>
    <w:multiLevelType w:val="multilevel"/>
    <w:tmpl w:val="3C062F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35134915"/>
    <w:multiLevelType w:val="hybridMultilevel"/>
    <w:tmpl w:val="B9EE506C"/>
    <w:lvl w:ilvl="0" w:tplc="BA3E8534">
      <w:start w:val="1"/>
      <w:numFmt w:val="decimal"/>
      <w:lvlText w:val="3.2.1.%1"/>
      <w:lvlJc w:val="left"/>
      <w:pPr>
        <w:ind w:left="35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19" w15:restartNumberingAfterBreak="0">
    <w:nsid w:val="35FB2844"/>
    <w:multiLevelType w:val="hybridMultilevel"/>
    <w:tmpl w:val="76E24C42"/>
    <w:lvl w:ilvl="0" w:tplc="235000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865650"/>
    <w:multiLevelType w:val="hybridMultilevel"/>
    <w:tmpl w:val="E3302906"/>
    <w:lvl w:ilvl="0" w:tplc="3014BC0E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B0507900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1D6C11"/>
    <w:multiLevelType w:val="hybridMultilevel"/>
    <w:tmpl w:val="F0465EEE"/>
    <w:lvl w:ilvl="0" w:tplc="8A4AA94A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8E27439"/>
    <w:multiLevelType w:val="hybridMultilevel"/>
    <w:tmpl w:val="7F1A9EE2"/>
    <w:lvl w:ilvl="0" w:tplc="238C06A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ED8163B"/>
    <w:multiLevelType w:val="hybridMultilevel"/>
    <w:tmpl w:val="222690A0"/>
    <w:lvl w:ilvl="0" w:tplc="274E4D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52225"/>
    <w:multiLevelType w:val="hybridMultilevel"/>
    <w:tmpl w:val="4A8C6D9E"/>
    <w:lvl w:ilvl="0" w:tplc="49D012A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7CC155F"/>
    <w:multiLevelType w:val="hybridMultilevel"/>
    <w:tmpl w:val="10C242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6118C5"/>
    <w:multiLevelType w:val="multilevel"/>
    <w:tmpl w:val="CFB4DB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5A025302"/>
    <w:multiLevelType w:val="hybridMultilevel"/>
    <w:tmpl w:val="3384D75A"/>
    <w:lvl w:ilvl="0" w:tplc="2402ABF4">
      <w:start w:val="1"/>
      <w:numFmt w:val="decimal"/>
      <w:lvlText w:val="3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5D9B51A2"/>
    <w:multiLevelType w:val="multilevel"/>
    <w:tmpl w:val="F3D02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5627F2"/>
    <w:multiLevelType w:val="hybridMultilevel"/>
    <w:tmpl w:val="77C2D344"/>
    <w:lvl w:ilvl="0" w:tplc="80D4A8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F8F459A"/>
    <w:multiLevelType w:val="multilevel"/>
    <w:tmpl w:val="E4ECE9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472" w:hanging="2160"/>
      </w:pPr>
      <w:rPr>
        <w:rFonts w:hint="default"/>
      </w:rPr>
    </w:lvl>
  </w:abstractNum>
  <w:abstractNum w:abstractNumId="31" w15:restartNumberingAfterBreak="0">
    <w:nsid w:val="61FB1D48"/>
    <w:multiLevelType w:val="hybridMultilevel"/>
    <w:tmpl w:val="B1ACC442"/>
    <w:lvl w:ilvl="0" w:tplc="C1F6A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28B3D16"/>
    <w:multiLevelType w:val="hybridMultilevel"/>
    <w:tmpl w:val="CF1AA078"/>
    <w:lvl w:ilvl="0" w:tplc="DAFEDA18">
      <w:start w:val="1"/>
      <w:numFmt w:val="decimal"/>
      <w:lvlText w:val="3.2.2.%1"/>
      <w:lvlJc w:val="left"/>
      <w:pPr>
        <w:ind w:left="35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33" w15:restartNumberingAfterBreak="0">
    <w:nsid w:val="64B369A3"/>
    <w:multiLevelType w:val="multilevel"/>
    <w:tmpl w:val="C6065A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9506A48"/>
    <w:multiLevelType w:val="multilevel"/>
    <w:tmpl w:val="71286D4E"/>
    <w:lvl w:ilvl="0">
      <w:start w:val="1"/>
      <w:numFmt w:val="decimal"/>
      <w:lvlText w:val="%1"/>
      <w:lvlJc w:val="left"/>
      <w:pPr>
        <w:tabs>
          <w:tab w:val="num" w:pos="1154"/>
        </w:tabs>
        <w:ind w:left="1154" w:hanging="360"/>
      </w:pPr>
    </w:lvl>
    <w:lvl w:ilvl="1">
      <w:start w:val="1"/>
      <w:numFmt w:val="decimal"/>
      <w:lvlText w:val="%1.%2"/>
      <w:lvlJc w:val="left"/>
      <w:pPr>
        <w:tabs>
          <w:tab w:val="num" w:pos="1586"/>
        </w:tabs>
        <w:ind w:left="1586" w:hanging="432"/>
      </w:pPr>
    </w:lvl>
    <w:lvl w:ilvl="2">
      <w:start w:val="1"/>
      <w:numFmt w:val="decimal"/>
      <w:lvlText w:val="%1.%2.%3"/>
      <w:lvlJc w:val="left"/>
      <w:pPr>
        <w:tabs>
          <w:tab w:val="num" w:pos="2018"/>
        </w:tabs>
        <w:ind w:left="2018" w:hanging="504"/>
      </w:pPr>
    </w:lvl>
    <w:lvl w:ilvl="3">
      <w:start w:val="1"/>
      <w:numFmt w:val="decimal"/>
      <w:lvlText w:val="%1.%2.%3.%4"/>
      <w:lvlJc w:val="left"/>
      <w:pPr>
        <w:tabs>
          <w:tab w:val="num" w:pos="2594"/>
        </w:tabs>
        <w:ind w:left="2522" w:hanging="648"/>
      </w:pPr>
    </w:lvl>
    <w:lvl w:ilvl="4">
      <w:start w:val="1"/>
      <w:numFmt w:val="decimal"/>
      <w:lvlText w:val="%1.%2.%3.%4.%5."/>
      <w:lvlJc w:val="left"/>
      <w:pPr>
        <w:tabs>
          <w:tab w:val="num" w:pos="3314"/>
        </w:tabs>
        <w:ind w:left="3026" w:hanging="792"/>
      </w:pPr>
    </w:lvl>
    <w:lvl w:ilvl="5">
      <w:start w:val="1"/>
      <w:numFmt w:val="decimal"/>
      <w:lvlText w:val="%1.%2.%3.%4.%5.%6."/>
      <w:lvlJc w:val="left"/>
      <w:pPr>
        <w:tabs>
          <w:tab w:val="num" w:pos="3674"/>
        </w:tabs>
        <w:ind w:left="3530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94"/>
        </w:tabs>
        <w:ind w:left="4034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754"/>
        </w:tabs>
        <w:ind w:left="4538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74"/>
        </w:tabs>
        <w:ind w:left="5114" w:hanging="1440"/>
      </w:pPr>
    </w:lvl>
  </w:abstractNum>
  <w:abstractNum w:abstractNumId="35" w15:restartNumberingAfterBreak="0">
    <w:nsid w:val="70E2670D"/>
    <w:multiLevelType w:val="hybridMultilevel"/>
    <w:tmpl w:val="033EC2F0"/>
    <w:lvl w:ilvl="0" w:tplc="1A70A5B0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4E84A20"/>
    <w:multiLevelType w:val="hybridMultilevel"/>
    <w:tmpl w:val="CE30BC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454630"/>
    <w:multiLevelType w:val="multilevel"/>
    <w:tmpl w:val="D7B86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BFE1A60"/>
    <w:multiLevelType w:val="multilevel"/>
    <w:tmpl w:val="31086C8C"/>
    <w:lvl w:ilvl="0">
      <w:start w:val="1"/>
      <w:numFmt w:val="decimal"/>
      <w:lvlText w:val="%1"/>
      <w:lvlJc w:val="left"/>
      <w:pPr>
        <w:ind w:left="709" w:hanging="42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9" w15:restartNumberingAfterBreak="0">
    <w:nsid w:val="7F897AB9"/>
    <w:multiLevelType w:val="hybridMultilevel"/>
    <w:tmpl w:val="FFF284BA"/>
    <w:lvl w:ilvl="0" w:tplc="D1EE0DE2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20"/>
  </w:num>
  <w:num w:numId="2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5"/>
  </w:num>
  <w:num w:numId="4">
    <w:abstractNumId w:val="27"/>
  </w:num>
  <w:num w:numId="5">
    <w:abstractNumId w:val="16"/>
  </w:num>
  <w:num w:numId="6">
    <w:abstractNumId w:val="15"/>
  </w:num>
  <w:num w:numId="7">
    <w:abstractNumId w:val="18"/>
  </w:num>
  <w:num w:numId="8">
    <w:abstractNumId w:val="32"/>
  </w:num>
  <w:num w:numId="9">
    <w:abstractNumId w:val="0"/>
  </w:num>
  <w:num w:numId="10">
    <w:abstractNumId w:val="3"/>
  </w:num>
  <w:num w:numId="11">
    <w:abstractNumId w:val="36"/>
  </w:num>
  <w:num w:numId="12">
    <w:abstractNumId w:val="10"/>
  </w:num>
  <w:num w:numId="13">
    <w:abstractNumId w:val="29"/>
  </w:num>
  <w:num w:numId="14">
    <w:abstractNumId w:val="11"/>
  </w:num>
  <w:num w:numId="15">
    <w:abstractNumId w:val="4"/>
  </w:num>
  <w:num w:numId="16">
    <w:abstractNumId w:val="12"/>
  </w:num>
  <w:num w:numId="17">
    <w:abstractNumId w:val="6"/>
  </w:num>
  <w:num w:numId="18">
    <w:abstractNumId w:val="24"/>
  </w:num>
  <w:num w:numId="19">
    <w:abstractNumId w:val="23"/>
  </w:num>
  <w:num w:numId="20">
    <w:abstractNumId w:val="7"/>
  </w:num>
  <w:num w:numId="21">
    <w:abstractNumId w:val="21"/>
  </w:num>
  <w:num w:numId="22">
    <w:abstractNumId w:val="38"/>
  </w:num>
  <w:num w:numId="23">
    <w:abstractNumId w:val="1"/>
  </w:num>
  <w:num w:numId="24">
    <w:abstractNumId w:val="25"/>
  </w:num>
  <w:num w:numId="25">
    <w:abstractNumId w:val="37"/>
  </w:num>
  <w:num w:numId="26">
    <w:abstractNumId w:val="33"/>
  </w:num>
  <w:num w:numId="27">
    <w:abstractNumId w:val="39"/>
  </w:num>
  <w:num w:numId="28">
    <w:abstractNumId w:val="5"/>
  </w:num>
  <w:num w:numId="29">
    <w:abstractNumId w:val="2"/>
  </w:num>
  <w:num w:numId="30">
    <w:abstractNumId w:val="30"/>
  </w:num>
  <w:num w:numId="31">
    <w:abstractNumId w:val="17"/>
  </w:num>
  <w:num w:numId="32">
    <w:abstractNumId w:val="13"/>
  </w:num>
  <w:num w:numId="33">
    <w:abstractNumId w:val="26"/>
  </w:num>
  <w:num w:numId="34">
    <w:abstractNumId w:val="28"/>
  </w:num>
  <w:num w:numId="35">
    <w:abstractNumId w:val="9"/>
  </w:num>
  <w:num w:numId="36">
    <w:abstractNumId w:val="14"/>
  </w:num>
  <w:num w:numId="37">
    <w:abstractNumId w:val="19"/>
  </w:num>
  <w:num w:numId="38">
    <w:abstractNumId w:val="31"/>
  </w:num>
  <w:num w:numId="39">
    <w:abstractNumId w:val="8"/>
  </w:num>
  <w:num w:numId="4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EA1"/>
    <w:rsid w:val="00000DCB"/>
    <w:rsid w:val="00003D5B"/>
    <w:rsid w:val="000201D6"/>
    <w:rsid w:val="00035F51"/>
    <w:rsid w:val="0004348B"/>
    <w:rsid w:val="0004485B"/>
    <w:rsid w:val="000535B2"/>
    <w:rsid w:val="000603C7"/>
    <w:rsid w:val="000615DD"/>
    <w:rsid w:val="00067D3C"/>
    <w:rsid w:val="000737DD"/>
    <w:rsid w:val="000746CB"/>
    <w:rsid w:val="000800B4"/>
    <w:rsid w:val="00083C1D"/>
    <w:rsid w:val="00093125"/>
    <w:rsid w:val="000941AB"/>
    <w:rsid w:val="000A13FF"/>
    <w:rsid w:val="000A4AE7"/>
    <w:rsid w:val="000B0BB9"/>
    <w:rsid w:val="000C05DE"/>
    <w:rsid w:val="000C5595"/>
    <w:rsid w:val="000C7A6F"/>
    <w:rsid w:val="000E4FB4"/>
    <w:rsid w:val="000E6EF3"/>
    <w:rsid w:val="00101D4C"/>
    <w:rsid w:val="0010283F"/>
    <w:rsid w:val="00107815"/>
    <w:rsid w:val="00107898"/>
    <w:rsid w:val="00107F97"/>
    <w:rsid w:val="00112BC3"/>
    <w:rsid w:val="00116005"/>
    <w:rsid w:val="00136182"/>
    <w:rsid w:val="00137AAF"/>
    <w:rsid w:val="0014548D"/>
    <w:rsid w:val="00151930"/>
    <w:rsid w:val="00172FE1"/>
    <w:rsid w:val="001861D5"/>
    <w:rsid w:val="001B0B91"/>
    <w:rsid w:val="001C0D50"/>
    <w:rsid w:val="001C3A82"/>
    <w:rsid w:val="001C5FD1"/>
    <w:rsid w:val="001D5491"/>
    <w:rsid w:val="001E3760"/>
    <w:rsid w:val="001E654D"/>
    <w:rsid w:val="001E7EC8"/>
    <w:rsid w:val="00203D04"/>
    <w:rsid w:val="0021719F"/>
    <w:rsid w:val="00217ECF"/>
    <w:rsid w:val="00222592"/>
    <w:rsid w:val="00222601"/>
    <w:rsid w:val="00222D14"/>
    <w:rsid w:val="0026117D"/>
    <w:rsid w:val="00261E28"/>
    <w:rsid w:val="002815F6"/>
    <w:rsid w:val="00287DD1"/>
    <w:rsid w:val="0029307D"/>
    <w:rsid w:val="002A3D67"/>
    <w:rsid w:val="002A76B2"/>
    <w:rsid w:val="002C599D"/>
    <w:rsid w:val="002C7B88"/>
    <w:rsid w:val="002D06B1"/>
    <w:rsid w:val="002E0383"/>
    <w:rsid w:val="002E6804"/>
    <w:rsid w:val="002E6C2D"/>
    <w:rsid w:val="00307034"/>
    <w:rsid w:val="003247A4"/>
    <w:rsid w:val="00340F1F"/>
    <w:rsid w:val="00341AEE"/>
    <w:rsid w:val="00341D60"/>
    <w:rsid w:val="00341F3D"/>
    <w:rsid w:val="00356078"/>
    <w:rsid w:val="00364AEF"/>
    <w:rsid w:val="00365C25"/>
    <w:rsid w:val="00383323"/>
    <w:rsid w:val="0038615B"/>
    <w:rsid w:val="003875A5"/>
    <w:rsid w:val="0039640A"/>
    <w:rsid w:val="00396AC4"/>
    <w:rsid w:val="003A309F"/>
    <w:rsid w:val="003B2B21"/>
    <w:rsid w:val="003C3B72"/>
    <w:rsid w:val="003C50D9"/>
    <w:rsid w:val="003D4559"/>
    <w:rsid w:val="003E4586"/>
    <w:rsid w:val="003F05E4"/>
    <w:rsid w:val="003F091C"/>
    <w:rsid w:val="003F73C9"/>
    <w:rsid w:val="00402A5C"/>
    <w:rsid w:val="00405D8C"/>
    <w:rsid w:val="0041612B"/>
    <w:rsid w:val="0042416D"/>
    <w:rsid w:val="00425AEE"/>
    <w:rsid w:val="00426B4A"/>
    <w:rsid w:val="004331B4"/>
    <w:rsid w:val="00440B6F"/>
    <w:rsid w:val="00440CFD"/>
    <w:rsid w:val="004414A3"/>
    <w:rsid w:val="00441FBD"/>
    <w:rsid w:val="00447DCE"/>
    <w:rsid w:val="004538A2"/>
    <w:rsid w:val="00465BA6"/>
    <w:rsid w:val="004756CF"/>
    <w:rsid w:val="0048214B"/>
    <w:rsid w:val="00490322"/>
    <w:rsid w:val="004A2E69"/>
    <w:rsid w:val="004A5E88"/>
    <w:rsid w:val="004B1233"/>
    <w:rsid w:val="004C0EB7"/>
    <w:rsid w:val="004D09A4"/>
    <w:rsid w:val="004D1FDC"/>
    <w:rsid w:val="004D2FE5"/>
    <w:rsid w:val="004E41BA"/>
    <w:rsid w:val="004E7278"/>
    <w:rsid w:val="004F4CC7"/>
    <w:rsid w:val="00501B32"/>
    <w:rsid w:val="005171B2"/>
    <w:rsid w:val="00522308"/>
    <w:rsid w:val="00527C43"/>
    <w:rsid w:val="0054284D"/>
    <w:rsid w:val="0054544E"/>
    <w:rsid w:val="00553D8E"/>
    <w:rsid w:val="0056351C"/>
    <w:rsid w:val="00564ED6"/>
    <w:rsid w:val="00567FA6"/>
    <w:rsid w:val="00584FD2"/>
    <w:rsid w:val="00585062"/>
    <w:rsid w:val="0059460D"/>
    <w:rsid w:val="005A1369"/>
    <w:rsid w:val="005A77B5"/>
    <w:rsid w:val="005B5BE2"/>
    <w:rsid w:val="005D4687"/>
    <w:rsid w:val="005D62BC"/>
    <w:rsid w:val="005D731C"/>
    <w:rsid w:val="006010F5"/>
    <w:rsid w:val="006014F7"/>
    <w:rsid w:val="0060190B"/>
    <w:rsid w:val="00615CD2"/>
    <w:rsid w:val="00620680"/>
    <w:rsid w:val="00633DBF"/>
    <w:rsid w:val="00641A98"/>
    <w:rsid w:val="00651E4D"/>
    <w:rsid w:val="00653D17"/>
    <w:rsid w:val="00654357"/>
    <w:rsid w:val="00663BC6"/>
    <w:rsid w:val="00671749"/>
    <w:rsid w:val="0068177D"/>
    <w:rsid w:val="00685FB1"/>
    <w:rsid w:val="0069506C"/>
    <w:rsid w:val="006A2AEB"/>
    <w:rsid w:val="006A6263"/>
    <w:rsid w:val="006B18AE"/>
    <w:rsid w:val="006C1114"/>
    <w:rsid w:val="006C323B"/>
    <w:rsid w:val="006D5B76"/>
    <w:rsid w:val="006D6AF1"/>
    <w:rsid w:val="00703E37"/>
    <w:rsid w:val="00707D81"/>
    <w:rsid w:val="0071175D"/>
    <w:rsid w:val="00715492"/>
    <w:rsid w:val="007353FC"/>
    <w:rsid w:val="007364D4"/>
    <w:rsid w:val="00746629"/>
    <w:rsid w:val="007625CE"/>
    <w:rsid w:val="00762933"/>
    <w:rsid w:val="00774E21"/>
    <w:rsid w:val="007A12ED"/>
    <w:rsid w:val="007A3A23"/>
    <w:rsid w:val="007C338C"/>
    <w:rsid w:val="007C6FE4"/>
    <w:rsid w:val="007D1B79"/>
    <w:rsid w:val="007E07CE"/>
    <w:rsid w:val="007E4001"/>
    <w:rsid w:val="007E7291"/>
    <w:rsid w:val="007F0BC4"/>
    <w:rsid w:val="007F1559"/>
    <w:rsid w:val="007F2345"/>
    <w:rsid w:val="00801BAB"/>
    <w:rsid w:val="00806B61"/>
    <w:rsid w:val="00817913"/>
    <w:rsid w:val="00817EDF"/>
    <w:rsid w:val="008224B0"/>
    <w:rsid w:val="008240D0"/>
    <w:rsid w:val="00831DA9"/>
    <w:rsid w:val="008328C3"/>
    <w:rsid w:val="0083498B"/>
    <w:rsid w:val="00845577"/>
    <w:rsid w:val="0085052E"/>
    <w:rsid w:val="0085116D"/>
    <w:rsid w:val="008527E7"/>
    <w:rsid w:val="00855C24"/>
    <w:rsid w:val="00860D37"/>
    <w:rsid w:val="00865489"/>
    <w:rsid w:val="00880A99"/>
    <w:rsid w:val="00883A5B"/>
    <w:rsid w:val="00892F1A"/>
    <w:rsid w:val="00894197"/>
    <w:rsid w:val="008A6F2A"/>
    <w:rsid w:val="008B36D6"/>
    <w:rsid w:val="008C21C7"/>
    <w:rsid w:val="008C419C"/>
    <w:rsid w:val="008D0E2D"/>
    <w:rsid w:val="008D3524"/>
    <w:rsid w:val="008E2411"/>
    <w:rsid w:val="008E3902"/>
    <w:rsid w:val="00900D29"/>
    <w:rsid w:val="0090319F"/>
    <w:rsid w:val="009037E2"/>
    <w:rsid w:val="00915BA4"/>
    <w:rsid w:val="00917E78"/>
    <w:rsid w:val="009205BA"/>
    <w:rsid w:val="00924D16"/>
    <w:rsid w:val="00924E78"/>
    <w:rsid w:val="00924EA1"/>
    <w:rsid w:val="00925339"/>
    <w:rsid w:val="00925953"/>
    <w:rsid w:val="00940D57"/>
    <w:rsid w:val="009414E4"/>
    <w:rsid w:val="009427D2"/>
    <w:rsid w:val="009432D9"/>
    <w:rsid w:val="00943346"/>
    <w:rsid w:val="00947F10"/>
    <w:rsid w:val="00960B31"/>
    <w:rsid w:val="00964046"/>
    <w:rsid w:val="00964C93"/>
    <w:rsid w:val="009657B5"/>
    <w:rsid w:val="00986AC2"/>
    <w:rsid w:val="009873CA"/>
    <w:rsid w:val="00987ABA"/>
    <w:rsid w:val="009A32BD"/>
    <w:rsid w:val="009B1893"/>
    <w:rsid w:val="009C0CA7"/>
    <w:rsid w:val="009C60D6"/>
    <w:rsid w:val="009C6F4C"/>
    <w:rsid w:val="009D2D0B"/>
    <w:rsid w:val="009D3C57"/>
    <w:rsid w:val="009E435E"/>
    <w:rsid w:val="009E52BC"/>
    <w:rsid w:val="00A11EA0"/>
    <w:rsid w:val="00A274CB"/>
    <w:rsid w:val="00A83D63"/>
    <w:rsid w:val="00A84F42"/>
    <w:rsid w:val="00A87F85"/>
    <w:rsid w:val="00A91183"/>
    <w:rsid w:val="00A9549C"/>
    <w:rsid w:val="00A96D84"/>
    <w:rsid w:val="00AA2EEE"/>
    <w:rsid w:val="00AA55B4"/>
    <w:rsid w:val="00AA7F0C"/>
    <w:rsid w:val="00AB7233"/>
    <w:rsid w:val="00AC4022"/>
    <w:rsid w:val="00AD1BFE"/>
    <w:rsid w:val="00AD407A"/>
    <w:rsid w:val="00AF1D5D"/>
    <w:rsid w:val="00AF698C"/>
    <w:rsid w:val="00B230CE"/>
    <w:rsid w:val="00B318EB"/>
    <w:rsid w:val="00B3437B"/>
    <w:rsid w:val="00B6336C"/>
    <w:rsid w:val="00B83A12"/>
    <w:rsid w:val="00B85A46"/>
    <w:rsid w:val="00B85C29"/>
    <w:rsid w:val="00B95E87"/>
    <w:rsid w:val="00B97FE6"/>
    <w:rsid w:val="00BB7CF8"/>
    <w:rsid w:val="00BB7F52"/>
    <w:rsid w:val="00BD0029"/>
    <w:rsid w:val="00BD07D7"/>
    <w:rsid w:val="00BD2E93"/>
    <w:rsid w:val="00BD53F8"/>
    <w:rsid w:val="00BE1A45"/>
    <w:rsid w:val="00BF173B"/>
    <w:rsid w:val="00BF72A5"/>
    <w:rsid w:val="00C07E30"/>
    <w:rsid w:val="00C157ED"/>
    <w:rsid w:val="00C22DA9"/>
    <w:rsid w:val="00C26EA1"/>
    <w:rsid w:val="00C2795D"/>
    <w:rsid w:val="00C33C20"/>
    <w:rsid w:val="00C3687E"/>
    <w:rsid w:val="00C37615"/>
    <w:rsid w:val="00C44042"/>
    <w:rsid w:val="00C4713B"/>
    <w:rsid w:val="00C51FFB"/>
    <w:rsid w:val="00C55EBC"/>
    <w:rsid w:val="00C60B76"/>
    <w:rsid w:val="00C64F16"/>
    <w:rsid w:val="00C70A01"/>
    <w:rsid w:val="00C761DE"/>
    <w:rsid w:val="00C80C35"/>
    <w:rsid w:val="00C907A2"/>
    <w:rsid w:val="00C92EF6"/>
    <w:rsid w:val="00C96359"/>
    <w:rsid w:val="00C97F52"/>
    <w:rsid w:val="00CA3D4D"/>
    <w:rsid w:val="00CC0EFB"/>
    <w:rsid w:val="00CD6FA8"/>
    <w:rsid w:val="00CE03A2"/>
    <w:rsid w:val="00CE63E2"/>
    <w:rsid w:val="00CE71BA"/>
    <w:rsid w:val="00CF4CD6"/>
    <w:rsid w:val="00CF5DA0"/>
    <w:rsid w:val="00D269F6"/>
    <w:rsid w:val="00D309C6"/>
    <w:rsid w:val="00D33F5B"/>
    <w:rsid w:val="00D351F8"/>
    <w:rsid w:val="00D44326"/>
    <w:rsid w:val="00D44695"/>
    <w:rsid w:val="00D542DB"/>
    <w:rsid w:val="00D63E65"/>
    <w:rsid w:val="00D702D2"/>
    <w:rsid w:val="00D8016A"/>
    <w:rsid w:val="00D8712E"/>
    <w:rsid w:val="00D91FAD"/>
    <w:rsid w:val="00D925E1"/>
    <w:rsid w:val="00D94168"/>
    <w:rsid w:val="00DB3388"/>
    <w:rsid w:val="00DB61A6"/>
    <w:rsid w:val="00DB64FA"/>
    <w:rsid w:val="00DB7801"/>
    <w:rsid w:val="00DC1B8C"/>
    <w:rsid w:val="00DD3512"/>
    <w:rsid w:val="00DD66FD"/>
    <w:rsid w:val="00DD7BFA"/>
    <w:rsid w:val="00DE3A3D"/>
    <w:rsid w:val="00DF383E"/>
    <w:rsid w:val="00E040AD"/>
    <w:rsid w:val="00E05BF2"/>
    <w:rsid w:val="00E064C3"/>
    <w:rsid w:val="00E20EF6"/>
    <w:rsid w:val="00E35E2F"/>
    <w:rsid w:val="00E474EE"/>
    <w:rsid w:val="00E56FD0"/>
    <w:rsid w:val="00E70924"/>
    <w:rsid w:val="00E70AE9"/>
    <w:rsid w:val="00E953C6"/>
    <w:rsid w:val="00EA1DB6"/>
    <w:rsid w:val="00EA3971"/>
    <w:rsid w:val="00EC49EE"/>
    <w:rsid w:val="00ED501E"/>
    <w:rsid w:val="00ED5797"/>
    <w:rsid w:val="00EE54B9"/>
    <w:rsid w:val="00EF5808"/>
    <w:rsid w:val="00F04D7D"/>
    <w:rsid w:val="00F0664F"/>
    <w:rsid w:val="00F07684"/>
    <w:rsid w:val="00F11CE0"/>
    <w:rsid w:val="00F124D6"/>
    <w:rsid w:val="00F126ED"/>
    <w:rsid w:val="00F16114"/>
    <w:rsid w:val="00F1681A"/>
    <w:rsid w:val="00F21C06"/>
    <w:rsid w:val="00F3295C"/>
    <w:rsid w:val="00F46A0B"/>
    <w:rsid w:val="00F53BFD"/>
    <w:rsid w:val="00F548E1"/>
    <w:rsid w:val="00F57A57"/>
    <w:rsid w:val="00F67223"/>
    <w:rsid w:val="00F71427"/>
    <w:rsid w:val="00F72E75"/>
    <w:rsid w:val="00F75DAD"/>
    <w:rsid w:val="00F93CBD"/>
    <w:rsid w:val="00F94AC2"/>
    <w:rsid w:val="00FA65A8"/>
    <w:rsid w:val="00FB2F8A"/>
    <w:rsid w:val="00FB588B"/>
    <w:rsid w:val="00FC14A9"/>
    <w:rsid w:val="00FC4547"/>
    <w:rsid w:val="00FD47A4"/>
    <w:rsid w:val="00FE3143"/>
    <w:rsid w:val="00FF3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C55DC2"/>
  <w15:docId w15:val="{CAABE739-DEDA-4B29-B027-29513FF1B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6CF"/>
    <w:pPr>
      <w:spacing w:line="360" w:lineRule="auto"/>
      <w:ind w:firstLine="709"/>
      <w:jc w:val="both"/>
    </w:pPr>
    <w:rPr>
      <w:rFonts w:eastAsia="Times New Roman" w:cs="Times New Roman"/>
      <w:szCs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rsid w:val="00447DCE"/>
    <w:pPr>
      <w:spacing w:after="160" w:line="259" w:lineRule="auto"/>
      <w:ind w:firstLine="0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1D54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D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DCE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7E4001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4756CF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731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731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731C"/>
  </w:style>
  <w:style w:type="paragraph" w:styleId="Footer">
    <w:name w:val="footer"/>
    <w:basedOn w:val="Normal"/>
    <w:link w:val="FooterChar"/>
    <w:uiPriority w:val="99"/>
    <w:unhideWhenUsed/>
    <w:rsid w:val="005D731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31C"/>
  </w:style>
  <w:style w:type="paragraph" w:customStyle="1" w:styleId="a">
    <w:name w:val="Титульник"/>
    <w:basedOn w:val="Normal"/>
    <w:link w:val="a0"/>
    <w:rsid w:val="00E040AD"/>
  </w:style>
  <w:style w:type="character" w:customStyle="1" w:styleId="a0">
    <w:name w:val="Титульник Знак"/>
    <w:basedOn w:val="DefaultParagraphFont"/>
    <w:link w:val="a"/>
    <w:rsid w:val="00E040AD"/>
  </w:style>
  <w:style w:type="table" w:styleId="TableGrid">
    <w:name w:val="Table Grid"/>
    <w:basedOn w:val="TableNormal"/>
    <w:rsid w:val="004E7278"/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Заголовок раздел"/>
    <w:basedOn w:val="Heading1"/>
    <w:next w:val="Heading1"/>
    <w:link w:val="a2"/>
    <w:qFormat/>
    <w:rsid w:val="002C7B88"/>
    <w:pPr>
      <w:pageBreakBefore/>
      <w:widowControl w:val="0"/>
      <w:suppressAutoHyphens/>
      <w:spacing w:after="0" w:line="360" w:lineRule="auto"/>
    </w:pPr>
    <w:rPr>
      <w:bCs w:val="0"/>
    </w:rPr>
  </w:style>
  <w:style w:type="paragraph" w:customStyle="1" w:styleId="1">
    <w:name w:val="Текст1"/>
    <w:basedOn w:val="Normal"/>
    <w:next w:val="Normal"/>
    <w:link w:val="10"/>
    <w:qFormat/>
    <w:rsid w:val="009D2D0B"/>
    <w:pPr>
      <w:widowControl w:val="0"/>
      <w:suppressAutoHyphens/>
    </w:pPr>
    <w:rPr>
      <w:bCs/>
    </w:rPr>
  </w:style>
  <w:style w:type="character" w:customStyle="1" w:styleId="a2">
    <w:name w:val="Заголовок раздел Знак"/>
    <w:basedOn w:val="DefaultParagraphFont"/>
    <w:link w:val="a1"/>
    <w:rsid w:val="002C7B88"/>
    <w:rPr>
      <w:b/>
    </w:rPr>
  </w:style>
  <w:style w:type="paragraph" w:customStyle="1" w:styleId="a3">
    <w:name w:val="Заголовок подраздел"/>
    <w:basedOn w:val="Heading2"/>
    <w:link w:val="a4"/>
    <w:qFormat/>
    <w:rsid w:val="002C7B88"/>
    <w:pPr>
      <w:keepNext w:val="0"/>
      <w:keepLines w:val="0"/>
      <w:widowControl w:val="0"/>
      <w:suppressAutoHyphens/>
      <w:spacing w:before="0"/>
    </w:pPr>
    <w:rPr>
      <w:rFonts w:ascii="Times New Roman" w:hAnsi="Times New Roman"/>
      <w:b/>
      <w:color w:val="auto"/>
      <w:sz w:val="28"/>
    </w:rPr>
  </w:style>
  <w:style w:type="character" w:customStyle="1" w:styleId="10">
    <w:name w:val="Текст1 Знак"/>
    <w:basedOn w:val="a2"/>
    <w:link w:val="1"/>
    <w:rsid w:val="009D2D0B"/>
    <w:rPr>
      <w:b w:val="0"/>
      <w:bCs/>
    </w:rPr>
  </w:style>
  <w:style w:type="paragraph" w:customStyle="1" w:styleId="a5">
    <w:name w:val="Заголовок общий"/>
    <w:basedOn w:val="a1"/>
    <w:link w:val="a6"/>
    <w:qFormat/>
    <w:rsid w:val="0026117D"/>
  </w:style>
  <w:style w:type="character" w:customStyle="1" w:styleId="a4">
    <w:name w:val="Заголовок подраздел Знак"/>
    <w:basedOn w:val="a2"/>
    <w:link w:val="a3"/>
    <w:rsid w:val="002C7B88"/>
    <w:rPr>
      <w:rFonts w:eastAsiaTheme="majorEastAsia" w:cstheme="majorBidi"/>
      <w:b/>
      <w:szCs w:val="26"/>
    </w:rPr>
  </w:style>
  <w:style w:type="character" w:customStyle="1" w:styleId="a6">
    <w:name w:val="Заголовок общий Знак"/>
    <w:basedOn w:val="a2"/>
    <w:link w:val="a5"/>
    <w:rsid w:val="0026117D"/>
    <w:rPr>
      <w:b/>
      <w:bCs w:val="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5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24EA1"/>
    <w:pPr>
      <w:autoSpaceDE w:val="0"/>
      <w:autoSpaceDN w:val="0"/>
      <w:adjustRightInd w:val="0"/>
    </w:pPr>
    <w:rPr>
      <w:rFonts w:cs="Times New Roman"/>
      <w:color w:val="000000"/>
      <w:sz w:val="24"/>
      <w:szCs w:val="24"/>
    </w:rPr>
  </w:style>
  <w:style w:type="paragraph" w:customStyle="1" w:styleId="a7">
    <w:name w:val="Основной Текст"/>
    <w:basedOn w:val="Normal"/>
    <w:link w:val="a8"/>
    <w:qFormat/>
    <w:rsid w:val="00924EA1"/>
    <w:rPr>
      <w:color w:val="000000" w:themeColor="text1"/>
    </w:rPr>
  </w:style>
  <w:style w:type="character" w:customStyle="1" w:styleId="a8">
    <w:name w:val="Основной Текст Знак"/>
    <w:basedOn w:val="DefaultParagraphFont"/>
    <w:link w:val="a7"/>
    <w:locked/>
    <w:rsid w:val="00924EA1"/>
    <w:rPr>
      <w:color w:val="000000" w:themeColor="text1"/>
    </w:rPr>
  </w:style>
  <w:style w:type="paragraph" w:styleId="ListParagraph">
    <w:name w:val="List Paragraph"/>
    <w:basedOn w:val="Normal"/>
    <w:uiPriority w:val="34"/>
    <w:qFormat/>
    <w:rsid w:val="00924EA1"/>
    <w:pPr>
      <w:ind w:left="720"/>
      <w:contextualSpacing/>
    </w:pPr>
  </w:style>
  <w:style w:type="paragraph" w:customStyle="1" w:styleId="a9">
    <w:name w:val="Заголовок_раздел"/>
    <w:basedOn w:val="Heading1"/>
    <w:next w:val="a7"/>
    <w:link w:val="aa"/>
    <w:qFormat/>
    <w:rsid w:val="0069506C"/>
    <w:pPr>
      <w:keepNext/>
      <w:keepLines/>
      <w:spacing w:after="0" w:line="360" w:lineRule="auto"/>
      <w:jc w:val="left"/>
    </w:pPr>
    <w:rPr>
      <w:rFonts w:eastAsiaTheme="majorEastAsia" w:cstheme="majorBidi"/>
      <w:bCs w:val="0"/>
      <w:noProof/>
      <w:color w:val="000000" w:themeColor="text1"/>
      <w:szCs w:val="32"/>
      <w:lang w:eastAsia="ru-RU"/>
    </w:rPr>
  </w:style>
  <w:style w:type="character" w:customStyle="1" w:styleId="aa">
    <w:name w:val="Заголовок_раздел Знак"/>
    <w:basedOn w:val="Heading1Char"/>
    <w:link w:val="a9"/>
    <w:rsid w:val="0069506C"/>
    <w:rPr>
      <w:rFonts w:eastAsiaTheme="majorEastAsia" w:cstheme="majorBidi"/>
      <w:b/>
      <w:bCs w:val="0"/>
      <w:noProof/>
      <w:color w:val="000000" w:themeColor="text1"/>
      <w:szCs w:val="32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9506C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4756CF"/>
    <w:pPr>
      <w:tabs>
        <w:tab w:val="left" w:pos="1999"/>
        <w:tab w:val="right" w:leader="dot" w:pos="9345"/>
      </w:tabs>
      <w:spacing w:after="100"/>
      <w:ind w:left="280"/>
    </w:pPr>
  </w:style>
  <w:style w:type="paragraph" w:styleId="NoSpacing">
    <w:name w:val="No Spacing"/>
    <w:uiPriority w:val="1"/>
    <w:qFormat/>
    <w:rsid w:val="002C7B88"/>
    <w:pPr>
      <w:ind w:firstLine="709"/>
      <w:jc w:val="both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F1D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a7"/>
    <w:unhideWhenUsed/>
    <w:qFormat/>
    <w:rsid w:val="00447DCE"/>
    <w:pPr>
      <w:ind w:firstLine="0"/>
      <w:jc w:val="left"/>
    </w:pPr>
    <w:rPr>
      <w:iCs/>
      <w:color w:val="000000" w:themeColor="text1"/>
      <w:szCs w:val="18"/>
      <w:lang w:eastAsia="ru-RU"/>
    </w:rPr>
  </w:style>
  <w:style w:type="character" w:styleId="CommentReference">
    <w:name w:val="annotation reference"/>
    <w:basedOn w:val="DefaultParagraphFont"/>
    <w:semiHidden/>
    <w:unhideWhenUsed/>
    <w:rsid w:val="009D3C5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9D3C57"/>
    <w:pPr>
      <w:ind w:firstLine="0"/>
      <w:jc w:val="left"/>
    </w:pPr>
    <w:rPr>
      <w:sz w:val="20"/>
      <w:szCs w:val="20"/>
      <w:lang w:eastAsia="ru-RU"/>
    </w:rPr>
  </w:style>
  <w:style w:type="character" w:customStyle="1" w:styleId="CommentTextChar">
    <w:name w:val="Comment Text Char"/>
    <w:basedOn w:val="DefaultParagraphFont"/>
    <w:link w:val="CommentText"/>
    <w:semiHidden/>
    <w:rsid w:val="009D3C57"/>
    <w:rPr>
      <w:rFonts w:eastAsia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3C57"/>
    <w:pPr>
      <w:ind w:firstLine="709"/>
      <w:jc w:val="both"/>
    </w:pPr>
    <w:rPr>
      <w:rFonts w:eastAsiaTheme="minorHAnsi" w:cstheme="minorBidi"/>
      <w:b/>
      <w:bCs/>
      <w:lang w:eastAsia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D3C57"/>
    <w:rPr>
      <w:rFonts w:eastAsia="Times New Roman" w:cs="Times New Roman"/>
      <w:b/>
      <w:bCs/>
      <w:sz w:val="20"/>
      <w:szCs w:val="20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D33F5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31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143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9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89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82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4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1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4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67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09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780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6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://e.lanbook.com/books/element.php?pl1_id=44785" TargetMode="External"/><Relationship Id="rId42" Type="http://schemas.openxmlformats.org/officeDocument/2006/relationships/image" Target="media/image26.jpg"/><Relationship Id="rId47" Type="http://schemas.openxmlformats.org/officeDocument/2006/relationships/image" Target="media/image31.jp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3.png"/><Relationship Id="rId11" Type="http://schemas.openxmlformats.org/officeDocument/2006/relationships/hyperlink" Target="https://rosgosts.ru/file/gost/35/240/gost_r_59793-2021.pdf" TargetMode="External"/><Relationship Id="rId24" Type="http://schemas.openxmlformats.org/officeDocument/2006/relationships/hyperlink" Target="http://e.lanbook.com/books/element.php?pl1_id=1226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jpg"/><Relationship Id="rId40" Type="http://schemas.openxmlformats.org/officeDocument/2006/relationships/image" Target="media/image24.jpg"/><Relationship Id="rId45" Type="http://schemas.openxmlformats.org/officeDocument/2006/relationships/image" Target="media/image29.jp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5.jp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hyperlink" Target="http://e.lanbook.com/books/element.php?pl1_id=1237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jpg"/><Relationship Id="rId48" Type="http://schemas.openxmlformats.org/officeDocument/2006/relationships/image" Target="media/image32.jpg"/><Relationship Id="rId56" Type="http://schemas.openxmlformats.org/officeDocument/2006/relationships/image" Target="media/image40.jp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35.jp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footer" Target="footer1.xml"/><Relationship Id="rId33" Type="http://schemas.openxmlformats.org/officeDocument/2006/relationships/image" Target="media/image17.png"/><Relationship Id="rId38" Type="http://schemas.openxmlformats.org/officeDocument/2006/relationships/image" Target="media/image22.jpg"/><Relationship Id="rId46" Type="http://schemas.openxmlformats.org/officeDocument/2006/relationships/image" Target="media/image30.jpg"/><Relationship Id="rId59" Type="http://schemas.openxmlformats.org/officeDocument/2006/relationships/image" Target="media/image43.jpg"/><Relationship Id="rId67" Type="http://schemas.openxmlformats.org/officeDocument/2006/relationships/image" Target="media/image51.png"/><Relationship Id="rId20" Type="http://schemas.openxmlformats.org/officeDocument/2006/relationships/hyperlink" Target="http://e.lanbook.com/books/element.php?pl1_id=1246" TargetMode="External"/><Relationship Id="rId41" Type="http://schemas.openxmlformats.org/officeDocument/2006/relationships/image" Target="media/image25.jpg"/><Relationship Id="rId54" Type="http://schemas.openxmlformats.org/officeDocument/2006/relationships/image" Target="media/image38.jp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e.lanbook.com/books/element.php?pl1_id=62497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jpg"/><Relationship Id="rId57" Type="http://schemas.openxmlformats.org/officeDocument/2006/relationships/image" Target="media/image41.png"/><Relationship Id="rId10" Type="http://schemas.openxmlformats.org/officeDocument/2006/relationships/hyperlink" Target="https://www.swrit.ru/doc/gost34/34.602-2020.pdf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jpg"/><Relationship Id="rId52" Type="http://schemas.openxmlformats.org/officeDocument/2006/relationships/image" Target="media/image36.png"/><Relationship Id="rId60" Type="http://schemas.openxmlformats.org/officeDocument/2006/relationships/image" Target="media/image44.jp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yperlink" Target="https://www.swrit.ru/doc/gost34/34.201-2020.pdf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3.jpg"/><Relationship Id="rId34" Type="http://schemas.openxmlformats.org/officeDocument/2006/relationships/image" Target="media/image18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mbo\&#1056;&#1072;&#1073;&#1086;&#1095;&#1080;&#1081;%20&#1089;&#1090;&#1086;&#1083;\&#1059;&#1095;&#1105;&#1073;&#1072;\&#1064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55032-D3AB-436B-AF20-419A56D35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C:\Users\dimbo\Рабочий стол\Учёба\Шаблон.dotm</Template>
  <TotalTime>142</TotalTime>
  <Pages>48</Pages>
  <Words>7793</Words>
  <Characters>44425</Characters>
  <Application>Microsoft Office Word</Application>
  <DocSecurity>0</DocSecurity>
  <Lines>370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Борсук</dc:creator>
  <cp:keywords/>
  <dc:description/>
  <cp:lastModifiedBy>Microsoft Office User</cp:lastModifiedBy>
  <cp:revision>75</cp:revision>
  <dcterms:created xsi:type="dcterms:W3CDTF">2025-02-11T07:02:00Z</dcterms:created>
  <dcterms:modified xsi:type="dcterms:W3CDTF">2025-02-11T23:34:00Z</dcterms:modified>
</cp:coreProperties>
</file>