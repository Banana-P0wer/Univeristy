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AFB2" w14:textId="3B540D39" w:rsidR="00857BEA" w:rsidRDefault="00607B43" w:rsidP="00607B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7B43">
        <w:rPr>
          <w:rFonts w:ascii="Times New Roman" w:hAnsi="Times New Roman" w:cs="Times New Roman"/>
          <w:b/>
          <w:bCs/>
          <w:sz w:val="36"/>
          <w:szCs w:val="36"/>
        </w:rPr>
        <w:t>Н А П Р А В Л Е Н И 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5"/>
        <w:gridCol w:w="2131"/>
        <w:gridCol w:w="709"/>
        <w:gridCol w:w="709"/>
        <w:gridCol w:w="283"/>
        <w:gridCol w:w="1276"/>
        <w:gridCol w:w="2399"/>
      </w:tblGrid>
      <w:tr w:rsidR="005D50FD" w:rsidRPr="00857BEA" w14:paraId="0F49581A" w14:textId="77777777" w:rsidTr="0003528A">
        <w:tc>
          <w:tcPr>
            <w:tcW w:w="993" w:type="dxa"/>
          </w:tcPr>
          <w:p w14:paraId="17C2335B" w14:textId="77777777" w:rsidR="00857BEA" w:rsidRPr="00857BEA" w:rsidRDefault="00857BEA" w:rsidP="00857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685" w:type="dxa"/>
            <w:gridSpan w:val="3"/>
            <w:tcBorders>
              <w:left w:val="nil"/>
              <w:bottom w:val="single" w:sz="4" w:space="0" w:color="auto"/>
            </w:tcBorders>
          </w:tcPr>
          <w:p w14:paraId="1038EEEC" w14:textId="48EE8DCB" w:rsidR="00857BEA" w:rsidRPr="00857BEA" w:rsidRDefault="00EE7AE7" w:rsidP="00857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Туровец Владислав Юрьевич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32846F" w14:textId="4B0A84B2" w:rsidR="00857BEA" w:rsidRPr="00857BEA" w:rsidRDefault="00227C47" w:rsidP="00227C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14:paraId="740F9912" w14:textId="77777777" w:rsidR="00857BEA" w:rsidRPr="00857BEA" w:rsidRDefault="002D7D1E" w:rsidP="00857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курса группы</w:t>
            </w:r>
          </w:p>
        </w:tc>
        <w:tc>
          <w:tcPr>
            <w:tcW w:w="2399" w:type="dxa"/>
            <w:tcBorders>
              <w:left w:val="nil"/>
              <w:bottom w:val="single" w:sz="4" w:space="0" w:color="auto"/>
            </w:tcBorders>
          </w:tcPr>
          <w:p w14:paraId="15704665" w14:textId="198B788C" w:rsidR="00857BEA" w:rsidRPr="00857BEA" w:rsidRDefault="002504FF" w:rsidP="00857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Б9121-09.03.03</w:t>
            </w:r>
          </w:p>
        </w:tc>
      </w:tr>
      <w:tr w:rsidR="002D7D1E" w:rsidRPr="00857BEA" w14:paraId="43445508" w14:textId="77777777" w:rsidTr="0003528A">
        <w:tc>
          <w:tcPr>
            <w:tcW w:w="993" w:type="dxa"/>
          </w:tcPr>
          <w:p w14:paraId="0BC594E5" w14:textId="77777777" w:rsidR="002D7D1E" w:rsidRPr="00857BEA" w:rsidRDefault="002D7D1E" w:rsidP="002D7D1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</w:tcBorders>
          </w:tcPr>
          <w:p w14:paraId="35EDD88E" w14:textId="77777777" w:rsidR="002D7D1E" w:rsidRPr="002D7D1E" w:rsidRDefault="002D7D1E" w:rsidP="002D7D1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0997E61" w14:textId="77777777" w:rsidR="002D7D1E" w:rsidRPr="002D7D1E" w:rsidRDefault="002D7D1E" w:rsidP="002D7D1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№ курса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14:paraId="1B920AF5" w14:textId="77777777" w:rsidR="002D7D1E" w:rsidRPr="00857BEA" w:rsidRDefault="002D7D1E" w:rsidP="002D7D1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4CBB29ED" w14:textId="77777777" w:rsidR="002D7D1E" w:rsidRPr="002D7D1E" w:rsidRDefault="002D7D1E" w:rsidP="002D7D1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№ группы</w:t>
            </w:r>
          </w:p>
        </w:tc>
      </w:tr>
      <w:tr w:rsidR="002D7D1E" w:rsidRPr="00857BEA" w14:paraId="039EB6DC" w14:textId="77777777" w:rsidTr="0003528A">
        <w:tc>
          <w:tcPr>
            <w:tcW w:w="1838" w:type="dxa"/>
            <w:gridSpan w:val="2"/>
          </w:tcPr>
          <w:p w14:paraId="2F7EF3AA" w14:textId="77777777" w:rsidR="002D7D1E" w:rsidRPr="002D7D1E" w:rsidRDefault="002D7D1E" w:rsidP="002D7D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направляется на</w:t>
            </w:r>
          </w:p>
        </w:tc>
        <w:tc>
          <w:tcPr>
            <w:tcW w:w="2131" w:type="dxa"/>
            <w:tcBorders>
              <w:left w:val="nil"/>
              <w:bottom w:val="single" w:sz="4" w:space="0" w:color="auto"/>
            </w:tcBorders>
          </w:tcPr>
          <w:p w14:paraId="34569FD8" w14:textId="1DCEB2AF" w:rsidR="002D7D1E" w:rsidRPr="002D7D1E" w:rsidRDefault="007B1CEE" w:rsidP="002D7D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производственную</w:t>
            </w:r>
          </w:p>
        </w:tc>
        <w:tc>
          <w:tcPr>
            <w:tcW w:w="1701" w:type="dxa"/>
            <w:gridSpan w:val="3"/>
          </w:tcPr>
          <w:p w14:paraId="7A3EE833" w14:textId="77777777" w:rsidR="002D7D1E" w:rsidRPr="002D7D1E" w:rsidRDefault="002D7D1E" w:rsidP="002D7D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практику на</w:t>
            </w:r>
          </w:p>
        </w:tc>
        <w:tc>
          <w:tcPr>
            <w:tcW w:w="3675" w:type="dxa"/>
            <w:gridSpan w:val="2"/>
            <w:tcBorders>
              <w:left w:val="nil"/>
              <w:bottom w:val="single" w:sz="4" w:space="0" w:color="auto"/>
            </w:tcBorders>
          </w:tcPr>
          <w:p w14:paraId="5A5ED859" w14:textId="6A3937F3" w:rsidR="002D7D1E" w:rsidRPr="002D7D1E" w:rsidRDefault="007B1CEE" w:rsidP="002D7D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ВГУЭС</w:t>
            </w:r>
          </w:p>
        </w:tc>
      </w:tr>
      <w:tr w:rsidR="002D7D1E" w:rsidRPr="00857BEA" w14:paraId="1137994C" w14:textId="77777777" w:rsidTr="0003528A">
        <w:tc>
          <w:tcPr>
            <w:tcW w:w="1838" w:type="dxa"/>
            <w:gridSpan w:val="2"/>
          </w:tcPr>
          <w:p w14:paraId="7AD9D84E" w14:textId="77777777" w:rsidR="002D7D1E" w:rsidRPr="00857BEA" w:rsidRDefault="002D7D1E" w:rsidP="00607B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</w:tcBorders>
          </w:tcPr>
          <w:p w14:paraId="124C25FE" w14:textId="77777777" w:rsidR="002D7D1E" w:rsidRPr="002D7D1E" w:rsidRDefault="002D7D1E" w:rsidP="00607B4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Вид практики</w:t>
            </w:r>
          </w:p>
        </w:tc>
        <w:tc>
          <w:tcPr>
            <w:tcW w:w="1701" w:type="dxa"/>
            <w:gridSpan w:val="3"/>
          </w:tcPr>
          <w:p w14:paraId="0E5A4C48" w14:textId="77777777" w:rsidR="002D7D1E" w:rsidRPr="00857BEA" w:rsidRDefault="002D7D1E" w:rsidP="00607B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</w:tcBorders>
          </w:tcPr>
          <w:p w14:paraId="392D12D0" w14:textId="77777777" w:rsidR="002D7D1E" w:rsidRPr="002D7D1E" w:rsidRDefault="002D7D1E" w:rsidP="00607B4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Наименование предприятия</w:t>
            </w:r>
          </w:p>
        </w:tc>
      </w:tr>
    </w:tbl>
    <w:p w14:paraId="58C11219" w14:textId="77777777" w:rsidR="001F644B" w:rsidRDefault="001F644B" w:rsidP="002D2333">
      <w:pPr>
        <w:jc w:val="center"/>
        <w:rPr>
          <w:rFonts w:ascii="Times New Roman" w:hAnsi="Times New Roman" w:cs="Times New Roman"/>
        </w:rPr>
      </w:pPr>
    </w:p>
    <w:p w14:paraId="0DA0154F" w14:textId="5BD5ABF5" w:rsidR="001F644B" w:rsidRDefault="00FF2975" w:rsidP="002D2333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67D90B02" wp14:editId="2F32BE88">
            <wp:simplePos x="0" y="0"/>
            <wp:positionH relativeFrom="column">
              <wp:posOffset>697865</wp:posOffset>
            </wp:positionH>
            <wp:positionV relativeFrom="paragraph">
              <wp:posOffset>274320</wp:posOffset>
            </wp:positionV>
            <wp:extent cx="532765" cy="528103"/>
            <wp:effectExtent l="0" t="0" r="635" b="5715"/>
            <wp:wrapNone/>
            <wp:docPr id="5" name="Рисунок 5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3" t="18555" r="24030" b="2052"/>
                    <a:stretch/>
                  </pic:blipFill>
                  <pic:spPr bwMode="auto">
                    <a:xfrm>
                      <a:off x="0" y="0"/>
                      <a:ext cx="532765" cy="52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A5872" w14:textId="1E6E7558" w:rsidR="009010FB" w:rsidRDefault="001F644B" w:rsidP="00FF2975">
      <w:pPr>
        <w:tabs>
          <w:tab w:val="left" w:pos="7270"/>
        </w:tabs>
        <w:ind w:left="1843"/>
        <w:rPr>
          <w:noProof/>
        </w:rPr>
      </w:pPr>
      <w:r>
        <w:rPr>
          <w:rFonts w:ascii="Times New Roman" w:hAnsi="Times New Roman" w:cs="Times New Roman"/>
        </w:rPr>
        <w:t>Декан</w:t>
      </w:r>
      <w:r w:rsidR="00FF2975">
        <w:rPr>
          <w:rFonts w:ascii="Times New Roman" w:hAnsi="Times New Roman" w:cs="Times New Roman"/>
        </w:rPr>
        <w:tab/>
      </w:r>
      <w:r w:rsidR="006E0AEE">
        <w:rPr>
          <w:rFonts w:ascii="Times New Roman" w:hAnsi="Times New Roman" w:cs="Times New Roman"/>
          <w:noProof/>
        </w:rPr>
        <w:drawing>
          <wp:inline distT="0" distB="0" distL="0" distR="0" wp14:anchorId="0E98717C" wp14:editId="312477F8">
            <wp:extent cx="687690" cy="774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12" cy="8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975">
        <w:rPr>
          <w:rFonts w:ascii="Times New Roman" w:hAnsi="Times New Roman" w:cs="Times New Roman"/>
        </w:rPr>
        <w:t xml:space="preserve">Петров </w:t>
      </w:r>
      <w:proofErr w:type="gramStart"/>
      <w:r w:rsidR="00FF2975">
        <w:rPr>
          <w:rFonts w:ascii="Times New Roman" w:hAnsi="Times New Roman" w:cs="Times New Roman"/>
        </w:rPr>
        <w:t>П.П</w:t>
      </w:r>
      <w:proofErr w:type="gramEnd"/>
    </w:p>
    <w:p w14:paraId="1F6B493F" w14:textId="295D1CD2" w:rsidR="00607B43" w:rsidRPr="004762D9" w:rsidRDefault="00607B43" w:rsidP="004762D9">
      <w:pPr>
        <w:rPr>
          <w:rFonts w:ascii="Times New Roman" w:hAnsi="Times New Roman" w:cs="Times New Roman"/>
        </w:rPr>
      </w:pPr>
    </w:p>
    <w:sectPr w:rsidR="00607B43" w:rsidRPr="004762D9" w:rsidSect="00701F58">
      <w:pgSz w:w="11907" w:h="79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A3"/>
    <w:rsid w:val="0003528A"/>
    <w:rsid w:val="000B177E"/>
    <w:rsid w:val="00160DB3"/>
    <w:rsid w:val="001E4F35"/>
    <w:rsid w:val="001F644B"/>
    <w:rsid w:val="00227C47"/>
    <w:rsid w:val="002504FF"/>
    <w:rsid w:val="002739F9"/>
    <w:rsid w:val="002D2333"/>
    <w:rsid w:val="002D7D1E"/>
    <w:rsid w:val="0046525A"/>
    <w:rsid w:val="004762D9"/>
    <w:rsid w:val="00481C6E"/>
    <w:rsid w:val="00565521"/>
    <w:rsid w:val="005D50FD"/>
    <w:rsid w:val="00607B43"/>
    <w:rsid w:val="0061539F"/>
    <w:rsid w:val="00617B1D"/>
    <w:rsid w:val="006E0AEE"/>
    <w:rsid w:val="006F3C45"/>
    <w:rsid w:val="00700313"/>
    <w:rsid w:val="00701F58"/>
    <w:rsid w:val="00717200"/>
    <w:rsid w:val="00745BF6"/>
    <w:rsid w:val="0078687E"/>
    <w:rsid w:val="007B1CEE"/>
    <w:rsid w:val="00857BEA"/>
    <w:rsid w:val="009010FB"/>
    <w:rsid w:val="009800D0"/>
    <w:rsid w:val="00B50071"/>
    <w:rsid w:val="00BE2AEB"/>
    <w:rsid w:val="00CA03E6"/>
    <w:rsid w:val="00DB557A"/>
    <w:rsid w:val="00DF38A3"/>
    <w:rsid w:val="00E71C6A"/>
    <w:rsid w:val="00E76401"/>
    <w:rsid w:val="00EC3AD1"/>
    <w:rsid w:val="00EE7AE7"/>
    <w:rsid w:val="00F532F6"/>
    <w:rsid w:val="00FC1FAF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A4524"/>
  <w15:chartTrackingRefBased/>
  <w15:docId w15:val="{1310B48F-375C-4AA9-A6B7-EB80FDD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&#1056;&#1072;&#1073;&#1086;&#1095;&#1080;&#1081;%20&#1089;&#1090;&#1086;&#1083;\2nd%20level\&#1064;&#1091;&#1074;&#1072;&#1083;&#1086;&#1074;&#1072;\&#1048;&#1089;\&#1083;&#1072;&#1073;%20&#1073;&#1083;&#1072;&#1085;&#1082;&#1080;\&#1053;&#1072;&#1087;&#1088;&#1072;&#1074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6E1F-F614-412D-9027-F60BF7B4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C:\Users\User\OneDrive\Рабочий стол\2nd level\Шувалова\Ис\лаб бланки\Направление.dotx</Template>
  <TotalTime>29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Turovets</dc:creator>
  <cp:keywords/>
  <dc:description/>
  <cp:lastModifiedBy>Microsoft Office User</cp:lastModifiedBy>
  <cp:revision>23</cp:revision>
  <dcterms:created xsi:type="dcterms:W3CDTF">2022-10-18T06:40:00Z</dcterms:created>
  <dcterms:modified xsi:type="dcterms:W3CDTF">2023-01-21T01:24:00Z</dcterms:modified>
</cp:coreProperties>
</file>