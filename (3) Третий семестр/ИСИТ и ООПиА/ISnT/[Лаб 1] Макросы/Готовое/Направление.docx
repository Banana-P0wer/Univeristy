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520C0" w14:textId="6B265A2E" w:rsidR="003865E7" w:rsidRPr="0083038E" w:rsidRDefault="003865E7" w:rsidP="005F5392">
      <w:pPr>
        <w:pStyle w:val="1"/>
        <w:rPr>
          <w:rFonts w:ascii="Times New Roman" w:hAnsi="Times New Roman" w:cs="Times New Roman"/>
          <w:sz w:val="48"/>
          <w:szCs w:val="48"/>
        </w:rPr>
      </w:pPr>
      <w:r w:rsidRPr="0083038E">
        <w:rPr>
          <w:rFonts w:ascii="Times New Roman" w:hAnsi="Times New Roman" w:cs="Times New Roman"/>
          <w:sz w:val="48"/>
          <w:szCs w:val="48"/>
        </w:rPr>
        <w:t>НАП</w:t>
      </w:r>
      <w:r w:rsidR="00254CD7" w:rsidRPr="0083038E">
        <w:rPr>
          <w:rFonts w:ascii="Times New Roman" w:hAnsi="Times New Roman" w:cs="Times New Roman"/>
          <w:sz w:val="48"/>
          <w:szCs w:val="48"/>
        </w:rPr>
        <w:t>Р</w:t>
      </w:r>
      <w:r w:rsidRPr="0083038E">
        <w:rPr>
          <w:rFonts w:ascii="Times New Roman" w:hAnsi="Times New Roman" w:cs="Times New Roman"/>
          <w:sz w:val="48"/>
          <w:szCs w:val="48"/>
        </w:rPr>
        <w:t>АВЛЕНИЕ</w:t>
      </w:r>
    </w:p>
    <w:p w14:paraId="1065C255" w14:textId="6893AAC8" w:rsidR="003865E7" w:rsidRDefault="003865E7" w:rsidP="00386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</w:t>
      </w:r>
      <w:sdt>
        <w:sdtPr>
          <w:rPr>
            <w:rFonts w:ascii="Times New Roman" w:hAnsi="Times New Roman" w:cs="Times New Roman"/>
          </w:rPr>
          <w:id w:val="-1582523601"/>
          <w:placeholder>
            <w:docPart w:val="DefaultPlaceholder_-1854013440"/>
          </w:placeholder>
        </w:sdtPr>
        <w:sdtEndPr/>
        <w:sdtContent>
          <w:r w:rsidR="009A3777" w:rsidRPr="009A3777">
            <w:rPr>
              <w:rFonts w:ascii="Times New Roman" w:hAnsi="Times New Roman" w:cs="Times New Roman"/>
            </w:rPr>
            <w:t xml:space="preserve">  </w:t>
          </w:r>
        </w:sdtContent>
      </w:sdt>
      <w:r w:rsidR="00603A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направляется для прохо</w:t>
      </w:r>
      <w:r w:rsidR="009264C8">
        <w:rPr>
          <w:rFonts w:ascii="Times New Roman" w:hAnsi="Times New Roman" w:cs="Times New Roman"/>
        </w:rPr>
        <w:t>ж</w:t>
      </w:r>
      <w:r>
        <w:rPr>
          <w:rFonts w:ascii="Times New Roman" w:hAnsi="Times New Roman" w:cs="Times New Roman"/>
        </w:rPr>
        <w:t>дения практики</w:t>
      </w:r>
    </w:p>
    <w:p w14:paraId="2ADD0242" w14:textId="211A843B" w:rsidR="003865E7" w:rsidRDefault="009264C8" w:rsidP="00386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4554041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24162">
            <w:rPr>
              <w:rFonts w:ascii="MS Gothic" w:eastAsia="MS Gothic" w:hAnsi="MS Gothic" w:cs="Times New Roman" w:hint="eastAsia"/>
            </w:rPr>
            <w:t>☐</w:t>
          </w:r>
        </w:sdtContent>
      </w:sdt>
      <w:r>
        <w:rPr>
          <w:rFonts w:ascii="Times New Roman" w:hAnsi="Times New Roman" w:cs="Times New Roman"/>
        </w:rPr>
        <w:t>ознакомительной</w:t>
      </w:r>
    </w:p>
    <w:p w14:paraId="7BAC6D79" w14:textId="759386A9" w:rsidR="009264C8" w:rsidRDefault="009264C8" w:rsidP="00386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2014352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63AD0">
            <w:rPr>
              <w:rFonts w:ascii="MS Gothic" w:eastAsia="MS Gothic" w:hAnsi="MS Gothic" w:cs="Times New Roman" w:hint="eastAsia"/>
            </w:rPr>
            <w:t>☐</w:t>
          </w:r>
        </w:sdtContent>
      </w:sdt>
      <w:r>
        <w:rPr>
          <w:rFonts w:ascii="Times New Roman" w:hAnsi="Times New Roman" w:cs="Times New Roman"/>
        </w:rPr>
        <w:t>производственной</w:t>
      </w:r>
    </w:p>
    <w:p w14:paraId="20F0B072" w14:textId="6BCDFE5C" w:rsidR="009264C8" w:rsidRDefault="009264C8" w:rsidP="00386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8423646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24162">
            <w:rPr>
              <w:rFonts w:ascii="MS Gothic" w:eastAsia="MS Gothic" w:hAnsi="MS Gothic" w:cs="Times New Roman" w:hint="eastAsia"/>
            </w:rPr>
            <w:t>☐</w:t>
          </w:r>
        </w:sdtContent>
      </w:sdt>
      <w:r>
        <w:rPr>
          <w:rFonts w:ascii="Times New Roman" w:hAnsi="Times New Roman" w:cs="Times New Roman"/>
        </w:rPr>
        <w:t>преддипломной</w:t>
      </w:r>
    </w:p>
    <w:p w14:paraId="4CADD80F" w14:textId="11930757" w:rsidR="009264C8" w:rsidRDefault="00A45A3E" w:rsidP="00386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sah-RU"/>
        </w:rPr>
        <w:t>н</w:t>
      </w:r>
      <w:r w:rsidR="009264C8">
        <w:rPr>
          <w:rFonts w:ascii="Times New Roman" w:hAnsi="Times New Roman" w:cs="Times New Roman"/>
        </w:rPr>
        <w:t>а</w:t>
      </w:r>
    </w:p>
    <w:sdt>
      <w:sdtPr>
        <w:rPr>
          <w:rFonts w:ascii="Times New Roman" w:hAnsi="Times New Roman" w:cs="Times New Roman"/>
        </w:rPr>
        <w:alias w:val="предприятие"/>
        <w:tag w:val="предприятие"/>
        <w:id w:val="286631887"/>
        <w:placeholder>
          <w:docPart w:val="DefaultPlaceholder_-1854013438"/>
        </w:placeholder>
        <w:showingPlcHdr/>
        <w:comboBox>
          <w:listItem w:value="Выберите элемент."/>
          <w:listItem w:displayText="ДВГТУ" w:value="ДВГТУ"/>
          <w:listItem w:displayText="ВГУЭС" w:value="ВГУЭС"/>
          <w:listItem w:displayText="ДВМА" w:value="ДВМА"/>
        </w:comboBox>
      </w:sdtPr>
      <w:sdtEndPr/>
      <w:sdtContent>
        <w:p w14:paraId="64431E67" w14:textId="79F1EA77" w:rsidR="009264C8" w:rsidRPr="00A45A3E" w:rsidRDefault="00863AD0" w:rsidP="003865E7">
          <w:pPr>
            <w:rPr>
              <w:rFonts w:ascii="Times New Roman" w:hAnsi="Times New Roman" w:cs="Times New Roman"/>
              <w:lang w:val="sah-RU"/>
            </w:rPr>
          </w:pPr>
          <w:r w:rsidRPr="00CB4205">
            <w:rPr>
              <w:rStyle w:val="PlaceholderText"/>
            </w:rPr>
            <w:t>Выберите элемент.</w:t>
          </w:r>
        </w:p>
      </w:sdtContent>
    </w:sdt>
    <w:p w14:paraId="7DF24C67" w14:textId="22B5E3EA" w:rsidR="009264C8" w:rsidRPr="00A45A3E" w:rsidRDefault="00A45A3E" w:rsidP="003865E7">
      <w:pPr>
        <w:rPr>
          <w:rFonts w:ascii="Times New Roman" w:hAnsi="Times New Roman" w:cs="Times New Roman"/>
          <w:lang w:val="sah-RU"/>
        </w:rPr>
      </w:pPr>
      <w:r>
        <w:rPr>
          <w:rFonts w:ascii="Times New Roman" w:hAnsi="Times New Roman" w:cs="Times New Roman"/>
          <w:lang w:val="sah-RU"/>
        </w:rPr>
        <w:t xml:space="preserve">с </w:t>
      </w:r>
      <w:sdt>
        <w:sdtPr>
          <w:rPr>
            <w:rFonts w:ascii="Times New Roman" w:hAnsi="Times New Roman" w:cs="Times New Roman"/>
            <w:lang w:val="sah-RU"/>
          </w:rPr>
          <w:id w:val="-1296677577"/>
          <w:placeholder>
            <w:docPart w:val="DefaultPlaceholder_-1854013440"/>
          </w:placeholder>
          <w:showingPlcHdr/>
        </w:sdtPr>
        <w:sdtEndPr/>
        <w:sdtContent>
          <w:r w:rsidR="00863AD0" w:rsidRPr="00CB4205">
            <w:rPr>
              <w:rStyle w:val="PlaceholderText"/>
            </w:rPr>
            <w:t>Место для ввода текста.</w:t>
          </w:r>
        </w:sdtContent>
      </w:sdt>
      <w:r>
        <w:rPr>
          <w:rFonts w:ascii="Times New Roman" w:hAnsi="Times New Roman" w:cs="Times New Roman"/>
          <w:lang w:val="sah-RU"/>
        </w:rPr>
        <w:t xml:space="preserve"> по</w:t>
      </w:r>
      <w:sdt>
        <w:sdtPr>
          <w:rPr>
            <w:rFonts w:ascii="Times New Roman" w:hAnsi="Times New Roman" w:cs="Times New Roman"/>
            <w:lang w:val="sah-RU"/>
          </w:rPr>
          <w:id w:val="405425857"/>
          <w:placeholder>
            <w:docPart w:val="DefaultPlaceholder_-1854013440"/>
          </w:placeholder>
          <w:showingPlcHdr/>
        </w:sdtPr>
        <w:sdtEndPr/>
        <w:sdtContent>
          <w:r w:rsidR="00863AD0" w:rsidRPr="00CB4205">
            <w:rPr>
              <w:rStyle w:val="PlaceholderText"/>
            </w:rPr>
            <w:t>Место для ввода текста.</w:t>
          </w:r>
        </w:sdtContent>
      </w:sdt>
    </w:p>
    <w:p w14:paraId="38D227EA" w14:textId="1CBC5A61" w:rsidR="003865E7" w:rsidRPr="00AD3FAF" w:rsidRDefault="00A45A3E" w:rsidP="00AD3FAF">
      <w:pPr>
        <w:tabs>
          <w:tab w:val="left" w:pos="708"/>
          <w:tab w:val="left" w:pos="1416"/>
          <w:tab w:val="left" w:pos="2124"/>
          <w:tab w:val="left" w:pos="5660"/>
        </w:tabs>
        <w:ind w:left="6096" w:hanging="5245"/>
        <w:rPr>
          <w:rFonts w:ascii="Times New Roman" w:hAnsi="Times New Roman" w:cs="Times New Roman"/>
          <w:lang w:val="sah-RU"/>
        </w:rPr>
      </w:pPr>
      <w:r>
        <w:rPr>
          <w:rFonts w:ascii="Times New Roman" w:hAnsi="Times New Roman" w:cs="Times New Roman"/>
          <w:lang w:val="sah-RU"/>
        </w:rPr>
        <w:t>Зав.кафедрой</w:t>
      </w:r>
      <w:r w:rsidR="001E3C0C">
        <w:rPr>
          <w:rFonts w:ascii="Times New Roman" w:hAnsi="Times New Roman" w:cs="Times New Roman"/>
          <w:lang w:val="sah-RU"/>
        </w:rPr>
        <w:tab/>
      </w:r>
      <w:r w:rsidR="001E3C0C">
        <w:rPr>
          <w:rFonts w:ascii="Times New Roman" w:hAnsi="Times New Roman" w:cs="Times New Roman"/>
          <w:lang w:val="sah-RU"/>
        </w:rPr>
        <w:tab/>
        <w:t>Петров П.П</w:t>
      </w:r>
    </w:p>
    <w:sectPr w:rsidR="003865E7" w:rsidRPr="00AD3FAF" w:rsidSect="009264C8">
      <w:pgSz w:w="11907" w:h="8505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E1EB6" w14:textId="77777777" w:rsidR="00BB2375" w:rsidRDefault="00BB2375" w:rsidP="007F5ED9">
      <w:pPr>
        <w:spacing w:after="0" w:line="240" w:lineRule="auto"/>
      </w:pPr>
      <w:r>
        <w:separator/>
      </w:r>
    </w:p>
  </w:endnote>
  <w:endnote w:type="continuationSeparator" w:id="0">
    <w:p w14:paraId="5B4BB3DB" w14:textId="77777777" w:rsidR="00BB2375" w:rsidRDefault="00BB2375" w:rsidP="007F5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F410D" w14:textId="77777777" w:rsidR="00BB2375" w:rsidRDefault="00BB2375" w:rsidP="007F5ED9">
      <w:pPr>
        <w:spacing w:after="0" w:line="240" w:lineRule="auto"/>
      </w:pPr>
      <w:r>
        <w:separator/>
      </w:r>
    </w:p>
  </w:footnote>
  <w:footnote w:type="continuationSeparator" w:id="0">
    <w:p w14:paraId="4C59BA85" w14:textId="77777777" w:rsidR="00BB2375" w:rsidRDefault="00BB2375" w:rsidP="007F5E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WPljTyic02Ld/rng316pAqMtRMWvSBZ7iU/nD6oTOXU9DEFUBS8PUcrJYKEIRkUx3rV6sWPr6hQvFf0FGNUC4A==" w:salt="001XAb/MOFiM4vPdlMGUOg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A3E"/>
    <w:rsid w:val="001A3FC1"/>
    <w:rsid w:val="001B341A"/>
    <w:rsid w:val="001B68C6"/>
    <w:rsid w:val="001C0B72"/>
    <w:rsid w:val="001E3C0C"/>
    <w:rsid w:val="001E4F35"/>
    <w:rsid w:val="002514FC"/>
    <w:rsid w:val="00254CD7"/>
    <w:rsid w:val="002A5222"/>
    <w:rsid w:val="003865E7"/>
    <w:rsid w:val="003B3565"/>
    <w:rsid w:val="003D2277"/>
    <w:rsid w:val="004628D5"/>
    <w:rsid w:val="00481C6E"/>
    <w:rsid w:val="005F5392"/>
    <w:rsid w:val="005F7682"/>
    <w:rsid w:val="00603A50"/>
    <w:rsid w:val="00700313"/>
    <w:rsid w:val="00745BF6"/>
    <w:rsid w:val="0078687E"/>
    <w:rsid w:val="007F5ED9"/>
    <w:rsid w:val="0083038E"/>
    <w:rsid w:val="00863AD0"/>
    <w:rsid w:val="009264C8"/>
    <w:rsid w:val="009A250F"/>
    <w:rsid w:val="009A3777"/>
    <w:rsid w:val="00A10C39"/>
    <w:rsid w:val="00A17CB7"/>
    <w:rsid w:val="00A45A3E"/>
    <w:rsid w:val="00AD3FAF"/>
    <w:rsid w:val="00B165BD"/>
    <w:rsid w:val="00B77186"/>
    <w:rsid w:val="00B85678"/>
    <w:rsid w:val="00BB2375"/>
    <w:rsid w:val="00BE3666"/>
    <w:rsid w:val="00BE6C29"/>
    <w:rsid w:val="00D219CB"/>
    <w:rsid w:val="00D565CF"/>
    <w:rsid w:val="00D675AE"/>
    <w:rsid w:val="00D75A99"/>
    <w:rsid w:val="00E12A7B"/>
    <w:rsid w:val="00E9049E"/>
    <w:rsid w:val="00EC1498"/>
    <w:rsid w:val="00F2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D7B993"/>
  <w15:chartTrackingRefBased/>
  <w15:docId w15:val="{FE283655-5A60-44C4-AF3C-0664B92F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6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C149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F5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ED9"/>
  </w:style>
  <w:style w:type="paragraph" w:styleId="Footer">
    <w:name w:val="footer"/>
    <w:basedOn w:val="Normal"/>
    <w:link w:val="FooterChar"/>
    <w:uiPriority w:val="99"/>
    <w:unhideWhenUsed/>
    <w:rsid w:val="007F5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ED9"/>
  </w:style>
  <w:style w:type="paragraph" w:styleId="Subtitle">
    <w:name w:val="Subtitle"/>
    <w:basedOn w:val="Normal"/>
    <w:next w:val="Normal"/>
    <w:link w:val="SubtitleChar"/>
    <w:uiPriority w:val="11"/>
    <w:qFormat/>
    <w:rsid w:val="003D22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2277"/>
    <w:rPr>
      <w:rFonts w:eastAsiaTheme="minorEastAsia"/>
      <w:color w:val="5A5A5A" w:themeColor="text1" w:themeTint="A5"/>
      <w:spacing w:val="15"/>
    </w:rPr>
  </w:style>
  <w:style w:type="paragraph" w:customStyle="1" w:styleId="1">
    <w:name w:val="С  т и л ь 1"/>
    <w:basedOn w:val="Subtitle"/>
    <w:next w:val="Normal"/>
    <w:link w:val="10"/>
    <w:qFormat/>
    <w:rsid w:val="005F5392"/>
    <w:pPr>
      <w:jc w:val="center"/>
    </w:pPr>
    <w:rPr>
      <w:color w:val="000000" w:themeColor="text1"/>
      <w:sz w:val="52"/>
      <w:szCs w:val="52"/>
    </w:rPr>
  </w:style>
  <w:style w:type="character" w:customStyle="1" w:styleId="10">
    <w:name w:val="С  т и л ь 1 Знак"/>
    <w:basedOn w:val="SubtitleChar"/>
    <w:link w:val="1"/>
    <w:rsid w:val="005F5392"/>
    <w:rPr>
      <w:rFonts w:eastAsiaTheme="minorEastAsia"/>
      <w:color w:val="000000" w:themeColor="text1"/>
      <w:spacing w:val="15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OneDrive\&#1056;&#1072;&#1073;&#1086;&#1095;&#1080;&#1081;%20&#1089;&#1090;&#1086;&#1083;\2nd%20level\&#1064;&#1091;&#1074;&#1072;&#1083;&#1086;&#1074;&#1072;\&#1085;&#1072;&#1087;&#1088;&#1072;&#1074;&#1083;&#1077;&#1085;&#1080;&#1077;%20&#1096;&#1072;&#1073;&#1083;&#1086;&#1085;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1C815F-867D-4B45-A4F7-48D2A730546B}"/>
      </w:docPartPr>
      <w:docPartBody>
        <w:p w:rsidR="00F845E6" w:rsidRDefault="005568CD">
          <w:r w:rsidRPr="00CB4205">
            <w:rPr>
              <w:rStyle w:val="PlaceholderText"/>
            </w:rPr>
            <w:t>Выберите элемент.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CF09CD-89BB-4797-B00E-42F3F5A95CE5}"/>
      </w:docPartPr>
      <w:docPartBody>
        <w:p w:rsidR="00F845E6" w:rsidRDefault="005568CD">
          <w:r w:rsidRPr="00CB4205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8CD"/>
    <w:rsid w:val="000C40AE"/>
    <w:rsid w:val="00140E49"/>
    <w:rsid w:val="003F6190"/>
    <w:rsid w:val="005568CD"/>
    <w:rsid w:val="005A5DB6"/>
    <w:rsid w:val="00A54780"/>
    <w:rsid w:val="00DD0BD9"/>
    <w:rsid w:val="00F845E6"/>
    <w:rsid w:val="00FF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0BD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B1A31-3B4D-4C37-852F-1BA2A3CF0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C:\Users\User\OneDrive\Рабочий стол\2nd level\Шувалова\направление шаблон.dotm</Template>
  <TotalTime>10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Turovets</dc:creator>
  <cp:keywords/>
  <dc:description/>
  <cp:lastModifiedBy>Microsoft Office User</cp:lastModifiedBy>
  <cp:revision>14</cp:revision>
  <dcterms:created xsi:type="dcterms:W3CDTF">2022-10-31T23:39:00Z</dcterms:created>
  <dcterms:modified xsi:type="dcterms:W3CDTF">2023-03-09T02:58:00Z</dcterms:modified>
  <cp:contentStatus/>
</cp:coreProperties>
</file>